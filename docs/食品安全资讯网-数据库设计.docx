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35" w:rsidRDefault="00AB3E35">
      <w:pPr>
        <w:spacing w:line="360" w:lineRule="auto"/>
        <w:jc w:val="left"/>
        <w:rPr>
          <w:rFonts w:ascii="Arial" w:hAnsi="Arial"/>
          <w:b/>
          <w:sz w:val="20"/>
        </w:rPr>
      </w:pPr>
    </w:p>
    <w:p w:rsidR="00AB3E35" w:rsidRDefault="00AB3E35">
      <w:pPr>
        <w:spacing w:line="360" w:lineRule="auto"/>
        <w:jc w:val="left"/>
        <w:rPr>
          <w:rFonts w:ascii="Arial" w:hAnsi="Arial"/>
          <w:b/>
          <w:sz w:val="20"/>
        </w:rPr>
      </w:pPr>
    </w:p>
    <w:p w:rsidR="00AB3E35" w:rsidRDefault="00AB3E35">
      <w:pPr>
        <w:spacing w:line="360" w:lineRule="auto"/>
        <w:jc w:val="left"/>
        <w:rPr>
          <w:rFonts w:ascii="Arial" w:hAnsi="Arial"/>
          <w:b/>
          <w:sz w:val="20"/>
        </w:rPr>
      </w:pPr>
    </w:p>
    <w:p w:rsidR="00AB3E35" w:rsidRDefault="00AB3E35">
      <w:pPr>
        <w:spacing w:line="360" w:lineRule="auto"/>
        <w:jc w:val="left"/>
        <w:rPr>
          <w:rFonts w:ascii="Arial" w:hAnsi="Arial"/>
          <w:b/>
          <w:sz w:val="20"/>
        </w:rPr>
      </w:pPr>
    </w:p>
    <w:p w:rsidR="00AB3E35" w:rsidRDefault="00AB3E35">
      <w:pPr>
        <w:spacing w:line="360" w:lineRule="auto"/>
        <w:jc w:val="left"/>
        <w:rPr>
          <w:rFonts w:ascii="Arial" w:hAnsi="Arial"/>
          <w:b/>
          <w:sz w:val="20"/>
        </w:rPr>
      </w:pPr>
    </w:p>
    <w:p w:rsidR="00AB3E35" w:rsidRDefault="00AB3E35">
      <w:pPr>
        <w:spacing w:line="360" w:lineRule="auto"/>
        <w:jc w:val="left"/>
        <w:rPr>
          <w:rFonts w:ascii="Arial" w:hAnsi="Arial"/>
          <w:b/>
          <w:sz w:val="20"/>
        </w:rPr>
      </w:pPr>
    </w:p>
    <w:sdt>
      <w:sdtPr>
        <w:rPr>
          <w:rFonts w:ascii="黑体" w:eastAsia="黑体" w:hint="eastAsia"/>
          <w:b/>
          <w:sz w:val="48"/>
        </w:rPr>
        <w:alias w:val="标题"/>
        <w:id w:val="177286485"/>
        <w:placeholder>
          <w:docPart w:val="F10440085F874A6F97D17551682487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B3E35" w:rsidRDefault="00B569B7">
          <w:pPr>
            <w:spacing w:line="360" w:lineRule="auto"/>
            <w:jc w:val="center"/>
            <w:rPr>
              <w:rFonts w:ascii="黑体" w:eastAsia="黑体"/>
              <w:b/>
              <w:sz w:val="48"/>
            </w:rPr>
          </w:pPr>
          <w:r>
            <w:rPr>
              <w:rFonts w:ascii="黑体" w:eastAsia="黑体" w:hint="eastAsia"/>
              <w:b/>
              <w:sz w:val="48"/>
            </w:rPr>
            <w:t>三级分销系统</w:t>
          </w:r>
        </w:p>
      </w:sdtContent>
    </w:sdt>
    <w:sdt>
      <w:sdtPr>
        <w:rPr>
          <w:rFonts w:ascii="黑体" w:eastAsia="黑体"/>
          <w:b/>
          <w:sz w:val="48"/>
        </w:rPr>
        <w:alias w:val="主题"/>
        <w:id w:val="177286491"/>
        <w:placeholder>
          <w:docPart w:val="62E977C3E9EF4C18B8B52EF4F788516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B3E35" w:rsidRDefault="00B569B7">
          <w:pPr>
            <w:spacing w:line="360" w:lineRule="auto"/>
            <w:jc w:val="center"/>
            <w:rPr>
              <w:rFonts w:ascii="宋体"/>
              <w:color w:val="000080"/>
              <w:sz w:val="30"/>
            </w:rPr>
          </w:pPr>
          <w:r>
            <w:rPr>
              <w:rFonts w:ascii="黑体" w:eastAsia="黑体" w:hint="eastAsia"/>
              <w:b/>
              <w:sz w:val="48"/>
            </w:rPr>
            <w:t>数据库设计</w:t>
          </w:r>
        </w:p>
      </w:sdtContent>
    </w:sdt>
    <w:p w:rsidR="00AB3E35" w:rsidRDefault="00AB3E35">
      <w:pPr>
        <w:spacing w:line="360" w:lineRule="auto"/>
        <w:jc w:val="left"/>
        <w:rPr>
          <w:rFonts w:ascii="宋体" w:hAnsi="宋体"/>
          <w:b/>
          <w:sz w:val="20"/>
        </w:rPr>
      </w:pPr>
    </w:p>
    <w:p w:rsidR="00AB3E35" w:rsidRDefault="00AB3E35">
      <w:pPr>
        <w:spacing w:line="360" w:lineRule="auto"/>
        <w:jc w:val="left"/>
        <w:rPr>
          <w:rFonts w:ascii="宋体" w:hAnsi="宋体"/>
          <w:b/>
          <w:sz w:val="20"/>
        </w:rPr>
      </w:pPr>
    </w:p>
    <w:p w:rsidR="00AB3E35" w:rsidRDefault="00AB3E35">
      <w:pPr>
        <w:spacing w:line="360" w:lineRule="auto"/>
        <w:jc w:val="left"/>
        <w:rPr>
          <w:rFonts w:ascii="宋体" w:hAnsi="宋体"/>
          <w:b/>
          <w:sz w:val="20"/>
        </w:rPr>
      </w:pPr>
    </w:p>
    <w:p w:rsidR="00AB3E35" w:rsidRDefault="00AB3E35">
      <w:pPr>
        <w:spacing w:line="360" w:lineRule="auto"/>
        <w:jc w:val="left"/>
        <w:rPr>
          <w:rFonts w:ascii="宋体" w:hAnsi="宋体"/>
          <w:b/>
          <w:sz w:val="20"/>
        </w:rPr>
      </w:pPr>
    </w:p>
    <w:tbl>
      <w:tblPr>
        <w:tblStyle w:val="ac"/>
        <w:tblW w:w="3544" w:type="dxa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3"/>
        <w:gridCol w:w="1801"/>
      </w:tblGrid>
      <w:tr w:rsidR="00AB3E35">
        <w:tc>
          <w:tcPr>
            <w:tcW w:w="1743" w:type="dxa"/>
          </w:tcPr>
          <w:p w:rsidR="00AB3E35" w:rsidRDefault="00311318">
            <w:pPr>
              <w:spacing w:line="36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文档编号：</w:t>
            </w:r>
          </w:p>
        </w:tc>
        <w:tc>
          <w:tcPr>
            <w:tcW w:w="1801" w:type="dxa"/>
          </w:tcPr>
          <w:p w:rsidR="00AB3E35" w:rsidRDefault="0031131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DB-001</w:t>
            </w:r>
          </w:p>
        </w:tc>
      </w:tr>
      <w:tr w:rsidR="00AB3E35">
        <w:tc>
          <w:tcPr>
            <w:tcW w:w="1743" w:type="dxa"/>
          </w:tcPr>
          <w:p w:rsidR="00AB3E35" w:rsidRDefault="00311318">
            <w:pPr>
              <w:spacing w:line="360" w:lineRule="auto"/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 写 人：</w:t>
            </w:r>
          </w:p>
        </w:tc>
        <w:sdt>
          <w:sdtPr>
            <w:rPr>
              <w:rFonts w:ascii="宋体" w:hAnsi="宋体" w:hint="eastAsia"/>
              <w:sz w:val="18"/>
              <w:szCs w:val="18"/>
            </w:rPr>
            <w:alias w:val="作者"/>
            <w:id w:val="177286495"/>
            <w:placeholder>
              <w:docPart w:val="1DDA92D97F2E4F08B188058F005B4B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1801" w:type="dxa"/>
              </w:tcPr>
              <w:p w:rsidR="00AB3E35" w:rsidRDefault="00491275">
                <w:pPr>
                  <w:spacing w:line="360" w:lineRule="auto"/>
                  <w:rPr>
                    <w:rFonts w:ascii="宋体" w:hAnsi="宋体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</w:rPr>
                  <w:t>skyking</w:t>
                </w:r>
              </w:p>
            </w:tc>
          </w:sdtContent>
        </w:sdt>
      </w:tr>
      <w:tr w:rsidR="00AB3E35">
        <w:tc>
          <w:tcPr>
            <w:tcW w:w="1743" w:type="dxa"/>
          </w:tcPr>
          <w:p w:rsidR="00AB3E35" w:rsidRDefault="00311318">
            <w:pPr>
              <w:spacing w:line="36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 批 人：</w:t>
            </w:r>
          </w:p>
        </w:tc>
        <w:sdt>
          <w:sdtPr>
            <w:rPr>
              <w:rFonts w:ascii="宋体" w:hAnsi="宋体" w:hint="eastAsia"/>
              <w:sz w:val="18"/>
              <w:szCs w:val="18"/>
            </w:rPr>
            <w:alias w:val="经理"/>
            <w:id w:val="177286496"/>
            <w:placeholder>
              <w:docPart w:val="623BCE8A7F3748AE80FAED746AEE76F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1801" w:type="dxa"/>
              </w:tcPr>
              <w:p w:rsidR="00AB3E35" w:rsidRDefault="00B569B7">
                <w:pPr>
                  <w:spacing w:line="360" w:lineRule="auto"/>
                  <w:rPr>
                    <w:rFonts w:ascii="宋体" w:hAnsi="宋体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</w:rPr>
                  <w:t>王斐</w:t>
                </w:r>
              </w:p>
            </w:tc>
          </w:sdtContent>
        </w:sdt>
      </w:tr>
      <w:tr w:rsidR="00AB3E35">
        <w:tc>
          <w:tcPr>
            <w:tcW w:w="1743" w:type="dxa"/>
          </w:tcPr>
          <w:p w:rsidR="00AB3E35" w:rsidRDefault="00311318">
            <w:pPr>
              <w:spacing w:line="360" w:lineRule="auto"/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生效日期：</w:t>
            </w:r>
          </w:p>
        </w:tc>
        <w:sdt>
          <w:sdtPr>
            <w:rPr>
              <w:rFonts w:ascii="宋体" w:hAnsi="宋体"/>
              <w:sz w:val="18"/>
              <w:szCs w:val="18"/>
            </w:rPr>
            <w:alias w:val="发布日期"/>
            <w:id w:val="177286497"/>
            <w:placeholder>
              <w:docPart w:val="915702AC48AE42BB8F7AFF2410B9F7E9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4-11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801" w:type="dxa"/>
              </w:tcPr>
              <w:p w:rsidR="00AB3E35" w:rsidRDefault="00B569B7">
                <w:pPr>
                  <w:spacing w:line="360" w:lineRule="auto"/>
                  <w:rPr>
                    <w:rFonts w:ascii="宋体" w:hAnsi="宋体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</w:rPr>
                  <w:t>2016/4/11</w:t>
                </w:r>
              </w:p>
            </w:tc>
          </w:sdtContent>
        </w:sdt>
      </w:tr>
    </w:tbl>
    <w:p w:rsidR="00AB3E35" w:rsidRDefault="00AB3E35">
      <w:pPr>
        <w:spacing w:line="360" w:lineRule="auto"/>
        <w:rPr>
          <w:rFonts w:ascii="宋体" w:hAnsi="宋体"/>
        </w:rPr>
      </w:pPr>
    </w:p>
    <w:p w:rsidR="00AB3E35" w:rsidRDefault="00AB3E35">
      <w:pPr>
        <w:spacing w:line="360" w:lineRule="auto"/>
        <w:rPr>
          <w:rFonts w:ascii="宋体" w:hAnsi="宋体"/>
        </w:rPr>
      </w:pPr>
    </w:p>
    <w:p w:rsidR="00AB3E35" w:rsidRDefault="00AB3E35">
      <w:pPr>
        <w:spacing w:line="360" w:lineRule="auto"/>
        <w:rPr>
          <w:rFonts w:ascii="宋体" w:hAnsi="宋体"/>
        </w:rPr>
      </w:pPr>
    </w:p>
    <w:p w:rsidR="00AB3E35" w:rsidRDefault="00AB3E35">
      <w:pPr>
        <w:spacing w:line="360" w:lineRule="auto"/>
        <w:rPr>
          <w:rFonts w:ascii="宋体" w:hAnsi="宋体"/>
        </w:rPr>
      </w:pPr>
    </w:p>
    <w:p w:rsidR="00AB3E35" w:rsidRDefault="00AB3E35">
      <w:pPr>
        <w:spacing w:line="360" w:lineRule="auto"/>
        <w:rPr>
          <w:rFonts w:ascii="宋体" w:hAnsi="宋体"/>
        </w:rPr>
      </w:pPr>
    </w:p>
    <w:sdt>
      <w:sdtPr>
        <w:rPr>
          <w:rFonts w:ascii="宋体" w:hAnsi="宋体"/>
          <w:b/>
          <w:bCs/>
          <w:sz w:val="32"/>
          <w:szCs w:val="32"/>
        </w:rPr>
        <w:alias w:val="单位"/>
        <w:id w:val="177286500"/>
        <w:placeholder>
          <w:docPart w:val="A9F5A24AD9704B529B4250BFAE3F994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AB3E35" w:rsidRDefault="00B569B7">
          <w:pPr>
            <w:spacing w:line="360" w:lineRule="auto"/>
            <w:jc w:val="center"/>
            <w:rPr>
              <w:rFonts w:ascii="宋体" w:hAnsi="宋体"/>
            </w:rPr>
          </w:pPr>
          <w:r>
            <w:rPr>
              <w:rFonts w:ascii="宋体" w:hAnsi="宋体" w:hint="eastAsia"/>
              <w:b/>
              <w:bCs/>
              <w:sz w:val="32"/>
              <w:szCs w:val="32"/>
            </w:rPr>
            <w:t>海格力斯团队</w:t>
          </w:r>
        </w:p>
      </w:sdtContent>
    </w:sdt>
    <w:p w:rsidR="00AB3E35" w:rsidRDefault="00311318">
      <w:pPr>
        <w:spacing w:line="360" w:lineRule="auto"/>
        <w:rPr>
          <w:rFonts w:ascii="宋体" w:hAnsi="宋体"/>
          <w:sz w:val="22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sz w:val="22"/>
        </w:rPr>
        <w:lastRenderedPageBreak/>
        <w:t>文档历史：</w:t>
      </w:r>
    </w:p>
    <w:tbl>
      <w:tblPr>
        <w:tblW w:w="81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1417"/>
        <w:gridCol w:w="2835"/>
        <w:gridCol w:w="1278"/>
        <w:gridCol w:w="900"/>
        <w:gridCol w:w="943"/>
      </w:tblGrid>
      <w:tr w:rsidR="00AB3E35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B3E35" w:rsidRDefault="0031131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B3E35" w:rsidRDefault="0031131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修订者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B3E35" w:rsidRDefault="00311318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修订内容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B3E35" w:rsidRDefault="0031131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B3E35" w:rsidRDefault="0031131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 w:hint="eastAsia"/>
                <w:sz w:val="18"/>
                <w:szCs w:val="18"/>
                <w:lang w:val="en-GB"/>
              </w:rPr>
              <w:t>审批者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B3E35" w:rsidRDefault="0031131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审批日期</w:t>
            </w:r>
          </w:p>
        </w:tc>
      </w:tr>
      <w:tr w:rsidR="00AB3E35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31131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31131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王斐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311318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建立基础模板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31131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2016-4-7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3E35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5E408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5E408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王斐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5E4083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删除了未用的插件表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5E4083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2016-6-29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3E35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4B05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.2.0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4B05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王斐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4B05BD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补充了大部分表的注释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4B05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016-7-20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3E35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EC445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0.3.0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EC445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王斐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EC4459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添加v1.0版所需表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EC445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2016-9-20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3E35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E23BA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E23BA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于汝意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E23BA4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添加红包活动表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E23BA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3E35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B6055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.5.0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B6055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王斐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B60558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添加幸运数字表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B6055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2016-11-21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3E35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5178D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3E35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E35" w:rsidRDefault="00AB3E3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5178D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 w:rsidP="00F2314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5178D" w:rsidRDefault="0065178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B3E35" w:rsidRDefault="00AB3E35">
      <w:pPr>
        <w:autoSpaceDE w:val="0"/>
        <w:autoSpaceDN w:val="0"/>
        <w:textAlignment w:val="bottom"/>
      </w:pPr>
    </w:p>
    <w:p w:rsidR="00AB3E35" w:rsidRDefault="00311318">
      <w:p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填写说明：</w:t>
      </w:r>
    </w:p>
    <w:p w:rsidR="00AB3E35" w:rsidRDefault="00311318">
      <w:pPr>
        <w:numPr>
          <w:ilvl w:val="0"/>
          <w:numId w:val="2"/>
        </w:num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版本号规则：版本号采用三级生成规则，即</w:t>
      </w:r>
      <w:r>
        <w:rPr>
          <w:rFonts w:hint="eastAsia"/>
          <w:i/>
        </w:rPr>
        <w:t>0.0.0</w:t>
      </w:r>
      <w:r>
        <w:rPr>
          <w:rFonts w:hint="eastAsia"/>
          <w:i/>
        </w:rPr>
        <w:t>，第一位表示主版本号，每一次正式发布，主版本号加</w:t>
      </w:r>
      <w:r>
        <w:rPr>
          <w:rFonts w:hint="eastAsia"/>
          <w:i/>
        </w:rPr>
        <w:t>1</w:t>
      </w:r>
      <w:r>
        <w:rPr>
          <w:rFonts w:hint="eastAsia"/>
          <w:i/>
        </w:rPr>
        <w:t>，第二位表示从版本号，每一次对文档进行较大范围修订（增、删章节，修改内容主干等），从版本号加</w:t>
      </w:r>
      <w:r>
        <w:rPr>
          <w:rFonts w:hint="eastAsia"/>
          <w:i/>
        </w:rPr>
        <w:t>1</w:t>
      </w:r>
      <w:r>
        <w:rPr>
          <w:rFonts w:hint="eastAsia"/>
          <w:i/>
        </w:rPr>
        <w:t>；第三位为修订版本号，在不改变文档主体内容结构与思想，只做文字上的修饰与调整，则修订版本加</w:t>
      </w:r>
      <w:r>
        <w:rPr>
          <w:rFonts w:hint="eastAsia"/>
          <w:i/>
        </w:rPr>
        <w:t>1</w:t>
      </w:r>
      <w:r>
        <w:rPr>
          <w:rFonts w:hint="eastAsia"/>
          <w:i/>
        </w:rPr>
        <w:t>。版本号不采用进制策略，按规则累加，当上层版本变化时，次级版本归</w:t>
      </w:r>
      <w:r>
        <w:rPr>
          <w:rFonts w:hint="eastAsia"/>
          <w:i/>
        </w:rPr>
        <w:t>0</w:t>
      </w:r>
      <w:r>
        <w:rPr>
          <w:rFonts w:hint="eastAsia"/>
          <w:i/>
        </w:rPr>
        <w:t>。例如</w:t>
      </w:r>
      <w:r>
        <w:rPr>
          <w:rFonts w:hint="eastAsia"/>
          <w:i/>
        </w:rPr>
        <w:t>0.0.92</w:t>
      </w:r>
      <w:r>
        <w:rPr>
          <w:rFonts w:hint="eastAsia"/>
          <w:i/>
        </w:rPr>
        <w:t>，当从版本号升为</w:t>
      </w:r>
      <w:r>
        <w:rPr>
          <w:rFonts w:hint="eastAsia"/>
          <w:i/>
        </w:rPr>
        <w:t>1</w:t>
      </w:r>
      <w:r>
        <w:rPr>
          <w:rFonts w:hint="eastAsia"/>
          <w:i/>
        </w:rPr>
        <w:t>时，修订版本号归</w:t>
      </w:r>
      <w:r>
        <w:rPr>
          <w:rFonts w:hint="eastAsia"/>
          <w:i/>
        </w:rPr>
        <w:t>0</w:t>
      </w:r>
      <w:r>
        <w:rPr>
          <w:rFonts w:hint="eastAsia"/>
          <w:i/>
        </w:rPr>
        <w:t>，成为</w:t>
      </w:r>
      <w:r>
        <w:rPr>
          <w:rFonts w:hint="eastAsia"/>
          <w:i/>
        </w:rPr>
        <w:t>0.1.0</w:t>
      </w:r>
      <w:r>
        <w:rPr>
          <w:rFonts w:hint="eastAsia"/>
          <w:i/>
        </w:rPr>
        <w:t>。</w:t>
      </w:r>
    </w:p>
    <w:p w:rsidR="00AB3E35" w:rsidRDefault="00311318">
      <w:pPr>
        <w:numPr>
          <w:ilvl w:val="0"/>
          <w:numId w:val="2"/>
        </w:num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修订内容：详细描述修订及修订内容所在章节</w:t>
      </w:r>
    </w:p>
    <w:p w:rsidR="00AB3E35" w:rsidRDefault="00AB3E35">
      <w:pPr>
        <w:widowControl/>
        <w:jc w:val="left"/>
      </w:pPr>
      <w:bookmarkStart w:id="0" w:name="_Toc303091851"/>
    </w:p>
    <w:p w:rsidR="00AB3E35" w:rsidRDefault="00311318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77286479"/>
      </w:sdtPr>
      <w:sdtEndPr>
        <w:rPr>
          <w:lang w:val="en-US"/>
        </w:rPr>
      </w:sdtEndPr>
      <w:sdtContent>
        <w:p w:rsidR="00AB3E35" w:rsidRDefault="00311318">
          <w:pPr>
            <w:pStyle w:val="TOC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40F1C" w:rsidRDefault="0031131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hint="eastAsia"/>
            </w:rPr>
            <w:fldChar w:fldCharType="begin"/>
          </w:r>
          <w:r>
            <w:instrText xml:space="preserve"> TOC \o "1-2" </w:instrText>
          </w:r>
          <w:r>
            <w:rPr>
              <w:rFonts w:hint="eastAsia"/>
            </w:rPr>
            <w:fldChar w:fldCharType="separate"/>
          </w:r>
          <w:r w:rsidR="00040F1C">
            <w:rPr>
              <w:noProof/>
            </w:rPr>
            <w:t xml:space="preserve">1 </w:t>
          </w:r>
          <w:r w:rsidR="00040F1C">
            <w:rPr>
              <w:noProof/>
            </w:rPr>
            <w:t>引言</w:t>
          </w:r>
          <w:r w:rsidR="00040F1C">
            <w:rPr>
              <w:noProof/>
            </w:rPr>
            <w:tab/>
          </w:r>
          <w:r w:rsidR="00040F1C">
            <w:rPr>
              <w:noProof/>
            </w:rPr>
            <w:fldChar w:fldCharType="begin"/>
          </w:r>
          <w:r w:rsidR="00040F1C">
            <w:rPr>
              <w:noProof/>
            </w:rPr>
            <w:instrText xml:space="preserve"> PAGEREF _Toc468196953 \h </w:instrText>
          </w:r>
          <w:r w:rsidR="00040F1C">
            <w:rPr>
              <w:noProof/>
            </w:rPr>
          </w:r>
          <w:r w:rsidR="00040F1C">
            <w:rPr>
              <w:noProof/>
            </w:rPr>
            <w:fldChar w:fldCharType="separate"/>
          </w:r>
          <w:r w:rsidR="00040F1C">
            <w:rPr>
              <w:noProof/>
            </w:rPr>
            <w:t>9</w:t>
          </w:r>
          <w:r w:rsidR="00040F1C"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1.1 </w:t>
          </w:r>
          <w:r>
            <w:rPr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1.2 </w:t>
          </w:r>
          <w:r>
            <w:rPr>
              <w:noProof/>
            </w:rPr>
            <w:t>设计原则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1.3 </w:t>
          </w:r>
          <w:r>
            <w:rPr>
              <w:noProof/>
            </w:rPr>
            <w:t>名词解释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1.4 </w:t>
          </w:r>
          <w:r>
            <w:rPr>
              <w:noProof/>
            </w:rPr>
            <w:t>文档约定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1.5 </w:t>
          </w:r>
          <w:r>
            <w:rPr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 </w:t>
          </w:r>
          <w:r>
            <w:rPr>
              <w:noProof/>
            </w:rPr>
            <w:t>微擎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 </w:t>
          </w:r>
          <w:r>
            <w:rPr>
              <w:noProof/>
            </w:rPr>
            <w:t>公众号账户表</w:t>
          </w:r>
          <w:r>
            <w:rPr>
              <w:noProof/>
            </w:rPr>
            <w:t>(account)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 </w:t>
          </w:r>
          <w:r>
            <w:rPr>
              <w:noProof/>
            </w:rPr>
            <w:t>微信公众号账户详情表</w:t>
          </w:r>
          <w:r>
            <w:rPr>
              <w:noProof/>
            </w:rPr>
            <w:t>(account_wechats)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 </w:t>
          </w:r>
          <w:r>
            <w:rPr>
              <w:noProof/>
            </w:rPr>
            <w:t>折扣券活动表</w:t>
          </w:r>
          <w:r>
            <w:rPr>
              <w:noProof/>
            </w:rPr>
            <w:t>(activity_coupon)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 </w:t>
          </w:r>
          <w:r>
            <w:rPr>
              <w:noProof/>
            </w:rPr>
            <w:t>卡券活动投放表</w:t>
          </w:r>
          <w:r>
            <w:rPr>
              <w:noProof/>
            </w:rPr>
            <w:t>(activity_coupon_allocation)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 </w:t>
          </w:r>
          <w:r>
            <w:rPr>
              <w:noProof/>
            </w:rPr>
            <w:t>卡券活动模块表</w:t>
          </w:r>
          <w:r>
            <w:rPr>
              <w:noProof/>
            </w:rPr>
            <w:t>(activity_coupon_modules)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2.6 </w:t>
          </w:r>
          <w:r>
            <w:rPr>
              <w:noProof/>
            </w:rPr>
            <w:t>卡券核销人员密码表</w:t>
          </w:r>
          <w:r>
            <w:rPr>
              <w:noProof/>
            </w:rPr>
            <w:t>(activity_coupon_password)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 </w:t>
          </w:r>
          <w:r>
            <w:rPr>
              <w:noProof/>
            </w:rPr>
            <w:t>卡券使用记录表</w:t>
          </w:r>
          <w:r>
            <w:rPr>
              <w:noProof/>
            </w:rPr>
            <w:t>(activity_coupon_record)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 </w:t>
          </w:r>
          <w:r>
            <w:rPr>
              <w:noProof/>
            </w:rPr>
            <w:t>积分兑换表</w:t>
          </w:r>
          <w:r>
            <w:rPr>
              <w:noProof/>
            </w:rPr>
            <w:t>(activity_exchange)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 </w:t>
          </w:r>
          <w:r>
            <w:rPr>
              <w:noProof/>
            </w:rPr>
            <w:t>兑换商品记录表</w:t>
          </w:r>
          <w:r>
            <w:rPr>
              <w:noProof/>
            </w:rPr>
            <w:t>(activity_exchange_trades)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2.10 </w:t>
          </w:r>
          <w:r>
            <w:rPr>
              <w:noProof/>
            </w:rPr>
            <w:t>商品兑换详情表</w:t>
          </w:r>
          <w:r>
            <w:rPr>
              <w:noProof/>
            </w:rPr>
            <w:t>(activity_exchange_trades_shipping)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2.11 </w:t>
          </w:r>
          <w:r>
            <w:rPr>
              <w:noProof/>
            </w:rPr>
            <w:t>活动模块使用表</w:t>
          </w:r>
          <w:r>
            <w:rPr>
              <w:noProof/>
            </w:rPr>
            <w:t>(activity_modules)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2.12 </w:t>
          </w:r>
          <w:r>
            <w:rPr>
              <w:noProof/>
            </w:rPr>
            <w:t>兑换记录模版表</w:t>
          </w:r>
          <w:r>
            <w:rPr>
              <w:noProof/>
            </w:rPr>
            <w:t>(activity_modules_record)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2.13 </w:t>
          </w:r>
          <w:r>
            <w:rPr>
              <w:noProof/>
            </w:rPr>
            <w:t>门店列表</w:t>
          </w:r>
          <w:r>
            <w:rPr>
              <w:noProof/>
            </w:rPr>
            <w:t>(activity_stores)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2.14 </w:t>
          </w:r>
          <w:r>
            <w:rPr>
              <w:noProof/>
            </w:rPr>
            <w:t>文章分类表</w:t>
          </w:r>
          <w:r>
            <w:rPr>
              <w:noProof/>
            </w:rPr>
            <w:t>(article_category)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2.15 </w:t>
          </w:r>
          <w:r>
            <w:rPr>
              <w:noProof/>
            </w:rPr>
            <w:t>文章新闻表</w:t>
          </w:r>
          <w:r>
            <w:rPr>
              <w:noProof/>
            </w:rPr>
            <w:t>(article_news)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2.16 </w:t>
          </w:r>
          <w:r>
            <w:rPr>
              <w:noProof/>
            </w:rPr>
            <w:t>文章提示表</w:t>
          </w:r>
          <w:r>
            <w:rPr>
              <w:noProof/>
            </w:rPr>
            <w:t>(article_notice)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2.17 </w:t>
          </w:r>
          <w:r>
            <w:rPr>
              <w:noProof/>
            </w:rPr>
            <w:t>文章未阅读提示表</w:t>
          </w:r>
          <w:r>
            <w:rPr>
              <w:noProof/>
            </w:rPr>
            <w:t>(article_unread_notice)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2.18 </w:t>
          </w:r>
          <w:r>
            <w:rPr>
              <w:noProof/>
            </w:rPr>
            <w:t>基础回复表</w:t>
          </w:r>
          <w:r>
            <w:rPr>
              <w:noProof/>
            </w:rPr>
            <w:t>(basic_reply)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2.19 </w:t>
          </w:r>
          <w:r>
            <w:rPr>
              <w:noProof/>
            </w:rPr>
            <w:t>商户表</w:t>
          </w:r>
          <w:r>
            <w:rPr>
              <w:noProof/>
            </w:rPr>
            <w:t>(business)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2.20 </w:t>
          </w:r>
          <w:r>
            <w:rPr>
              <w:noProof/>
            </w:rPr>
            <w:t>附件表</w:t>
          </w:r>
          <w:r>
            <w:rPr>
              <w:noProof/>
            </w:rPr>
            <w:t>(core_attachment)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2.21 </w:t>
          </w:r>
          <w:r>
            <w:rPr>
              <w:noProof/>
            </w:rPr>
            <w:t>后台任务表</w:t>
          </w:r>
          <w:r>
            <w:rPr>
              <w:noProof/>
            </w:rPr>
            <w:t>(core_cron)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2.22 </w:t>
          </w:r>
          <w:r>
            <w:rPr>
              <w:noProof/>
            </w:rPr>
            <w:t>后台任务记录表</w:t>
          </w:r>
          <w:r>
            <w:rPr>
              <w:noProof/>
            </w:rPr>
            <w:t>(core_cron_record)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2.23 </w:t>
          </w:r>
          <w:r>
            <w:rPr>
              <w:noProof/>
            </w:rPr>
            <w:t>核心菜单表</w:t>
          </w:r>
          <w:r>
            <w:rPr>
              <w:noProof/>
            </w:rPr>
            <w:t>(core_menu)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2.24 </w:t>
          </w:r>
          <w:r>
            <w:rPr>
              <w:noProof/>
            </w:rPr>
            <w:t>支付日志表</w:t>
          </w:r>
          <w:r>
            <w:rPr>
              <w:noProof/>
            </w:rPr>
            <w:t>(core_paylog)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2.25 </w:t>
          </w:r>
          <w:r>
            <w:rPr>
              <w:noProof/>
            </w:rPr>
            <w:t>运行情况表</w:t>
          </w:r>
          <w:r>
            <w:rPr>
              <w:noProof/>
            </w:rPr>
            <w:t>(core_performance)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2.26 </w:t>
          </w:r>
          <w:r>
            <w:rPr>
              <w:noProof/>
            </w:rPr>
            <w:t>队列表</w:t>
          </w:r>
          <w:r>
            <w:rPr>
              <w:noProof/>
            </w:rPr>
            <w:t>(core_queue)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2.27 </w:t>
          </w:r>
          <w:r>
            <w:rPr>
              <w:noProof/>
            </w:rPr>
            <w:t>资源表</w:t>
          </w:r>
          <w:r>
            <w:rPr>
              <w:noProof/>
            </w:rPr>
            <w:t>(core_resource)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55EE1">
            <w:rPr>
              <w:strike/>
              <w:noProof/>
              <w:color w:val="FF0000"/>
            </w:rPr>
            <w:t>2.28 Session</w:t>
          </w:r>
          <w:r w:rsidRPr="00555EE1">
            <w:rPr>
              <w:strike/>
              <w:noProof/>
              <w:color w:val="FF0000"/>
            </w:rPr>
            <w:t>表</w:t>
          </w:r>
          <w:r w:rsidRPr="00555EE1">
            <w:rPr>
              <w:strike/>
              <w:noProof/>
              <w:color w:val="FF0000"/>
            </w:rPr>
            <w:t>(core_sessions)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2.29 </w:t>
          </w:r>
          <w:r>
            <w:rPr>
              <w:noProof/>
            </w:rPr>
            <w:t>设置表</w:t>
          </w:r>
          <w:r>
            <w:rPr>
              <w:noProof/>
            </w:rPr>
            <w:t>(core_settings)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2.30 </w:t>
          </w:r>
          <w:r>
            <w:rPr>
              <w:noProof/>
            </w:rPr>
            <w:t>微信附件表</w:t>
          </w:r>
          <w:r>
            <w:rPr>
              <w:noProof/>
            </w:rPr>
            <w:t>(core_wechats_attachment)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2.31 </w:t>
          </w:r>
          <w:r>
            <w:rPr>
              <w:noProof/>
            </w:rPr>
            <w:t>卡券表</w:t>
          </w:r>
          <w:r>
            <w:rPr>
              <w:noProof/>
            </w:rPr>
            <w:t>(coupon)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2.32 </w:t>
          </w:r>
          <w:r>
            <w:rPr>
              <w:noProof/>
            </w:rPr>
            <w:t>优惠券位置表</w:t>
          </w:r>
          <w:r>
            <w:rPr>
              <w:noProof/>
            </w:rPr>
            <w:t>(coupon_location)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2.33 </w:t>
          </w:r>
          <w:r>
            <w:rPr>
              <w:noProof/>
            </w:rPr>
            <w:t>卡券模块表</w:t>
          </w:r>
          <w:r>
            <w:rPr>
              <w:noProof/>
            </w:rPr>
            <w:t>(coupon_modules)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2.34 </w:t>
          </w:r>
          <w:r>
            <w:rPr>
              <w:noProof/>
            </w:rPr>
            <w:t>卡券核销表</w:t>
          </w:r>
          <w:r>
            <w:rPr>
              <w:noProof/>
            </w:rPr>
            <w:t xml:space="preserve"> (coupon_record)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2.35 </w:t>
          </w:r>
          <w:r>
            <w:rPr>
              <w:noProof/>
            </w:rPr>
            <w:t>卡券设置表</w:t>
          </w:r>
          <w:r>
            <w:rPr>
              <w:noProof/>
            </w:rPr>
            <w:t>(coupon_setting)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lastRenderedPageBreak/>
            <w:t xml:space="preserve">2.36 </w:t>
          </w:r>
          <w:r>
            <w:rPr>
              <w:noProof/>
            </w:rPr>
            <w:t>封面回复表</w:t>
          </w:r>
          <w:r>
            <w:rPr>
              <w:noProof/>
            </w:rPr>
            <w:t>(cover_reply)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2.37 </w:t>
          </w:r>
          <w:r>
            <w:rPr>
              <w:noProof/>
            </w:rPr>
            <w:t>文字回复表</w:t>
          </w:r>
          <w:r>
            <w:rPr>
              <w:noProof/>
            </w:rPr>
            <w:t>(custom_reply)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2.38 </w:t>
          </w:r>
          <w:r>
            <w:rPr>
              <w:noProof/>
            </w:rPr>
            <w:t>用户卡券表</w:t>
          </w:r>
          <w:r>
            <w:rPr>
              <w:noProof/>
            </w:rPr>
            <w:t>(mc_card)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2.39 </w:t>
          </w:r>
          <w:r>
            <w:rPr>
              <w:noProof/>
            </w:rPr>
            <w:t>会员卡－关怀表</w:t>
          </w:r>
          <w:r>
            <w:rPr>
              <w:noProof/>
            </w:rPr>
            <w:t>(mc_card_care)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2.40 </w:t>
          </w:r>
          <w:r>
            <w:rPr>
              <w:noProof/>
            </w:rPr>
            <w:t>会员卡信用设置表</w:t>
          </w:r>
          <w:r>
            <w:rPr>
              <w:noProof/>
            </w:rPr>
            <w:t>(mc_card_credit_set)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2.41 </w:t>
          </w:r>
          <w:r>
            <w:rPr>
              <w:noProof/>
            </w:rPr>
            <w:t>用户卡券</w:t>
          </w:r>
          <w:r>
            <w:rPr>
              <w:noProof/>
            </w:rPr>
            <w:t>-</w:t>
          </w:r>
          <w:r>
            <w:rPr>
              <w:noProof/>
            </w:rPr>
            <w:t>会员表</w:t>
          </w:r>
          <w:r>
            <w:rPr>
              <w:noProof/>
            </w:rPr>
            <w:t>(mc_card_members)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2.42 </w:t>
          </w:r>
          <w:r>
            <w:rPr>
              <w:noProof/>
            </w:rPr>
            <w:t>用户卡提醒表</w:t>
          </w:r>
          <w:r>
            <w:rPr>
              <w:noProof/>
            </w:rPr>
            <w:t>(mc_card_notices)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2.43 </w:t>
          </w:r>
          <w:r>
            <w:rPr>
              <w:noProof/>
            </w:rPr>
            <w:t>用户卡券</w:t>
          </w:r>
          <w:r>
            <w:rPr>
              <w:noProof/>
            </w:rPr>
            <w:t>-</w:t>
          </w:r>
          <w:r>
            <w:rPr>
              <w:noProof/>
            </w:rPr>
            <w:t>提醒未阅读表</w:t>
          </w:r>
          <w:r>
            <w:rPr>
              <w:noProof/>
            </w:rPr>
            <w:t>(mc_card_notices_unread)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2.44 </w:t>
          </w:r>
          <w:r>
            <w:rPr>
              <w:noProof/>
            </w:rPr>
            <w:t>用户卡券</w:t>
          </w:r>
          <w:r>
            <w:rPr>
              <w:noProof/>
            </w:rPr>
            <w:t>-</w:t>
          </w:r>
          <w:r>
            <w:rPr>
              <w:noProof/>
            </w:rPr>
            <w:t>推荐表</w:t>
          </w:r>
          <w:r>
            <w:rPr>
              <w:noProof/>
            </w:rPr>
            <w:t>(mc_card_recommend)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2.45 </w:t>
          </w:r>
          <w:r>
            <w:rPr>
              <w:noProof/>
            </w:rPr>
            <w:t>用户卡券</w:t>
          </w:r>
          <w:r>
            <w:rPr>
              <w:noProof/>
            </w:rPr>
            <w:t>-</w:t>
          </w:r>
          <w:r>
            <w:rPr>
              <w:noProof/>
            </w:rPr>
            <w:t>记录表</w:t>
          </w:r>
          <w:r>
            <w:rPr>
              <w:noProof/>
            </w:rPr>
            <w:t>(mc_card_record)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2.46 </w:t>
          </w:r>
          <w:r>
            <w:rPr>
              <w:noProof/>
            </w:rPr>
            <w:t>用户卡券</w:t>
          </w:r>
          <w:r>
            <w:rPr>
              <w:noProof/>
            </w:rPr>
            <w:t>-</w:t>
          </w:r>
          <w:r>
            <w:rPr>
              <w:noProof/>
            </w:rPr>
            <w:t>签名记录表</w:t>
          </w:r>
          <w:r>
            <w:rPr>
              <w:noProof/>
            </w:rPr>
            <w:t>(mc_card_sign_record)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2.47 </w:t>
          </w:r>
          <w:r>
            <w:rPr>
              <w:noProof/>
            </w:rPr>
            <w:t>会员卡现金日志表</w:t>
          </w:r>
          <w:r>
            <w:rPr>
              <w:noProof/>
            </w:rPr>
            <w:t>(mc_cash_record)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2.48 </w:t>
          </w:r>
          <w:r>
            <w:rPr>
              <w:noProof/>
            </w:rPr>
            <w:t>用户聊天记录表</w:t>
          </w:r>
          <w:r>
            <w:rPr>
              <w:noProof/>
            </w:rPr>
            <w:t>(mc_chats_record)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2.49 </w:t>
          </w:r>
          <w:r>
            <w:rPr>
              <w:noProof/>
            </w:rPr>
            <w:t>会员卡充值表</w:t>
          </w:r>
          <w:r>
            <w:rPr>
              <w:noProof/>
            </w:rPr>
            <w:t>(mc_credits_recharge)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2.50 </w:t>
          </w:r>
          <w:r>
            <w:rPr>
              <w:noProof/>
            </w:rPr>
            <w:t>积分日志表</w:t>
          </w:r>
          <w:r>
            <w:rPr>
              <w:noProof/>
            </w:rPr>
            <w:t>(mc_credits_record)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2.51 </w:t>
          </w:r>
          <w:r>
            <w:rPr>
              <w:noProof/>
            </w:rPr>
            <w:t>粉丝分组表</w:t>
          </w:r>
          <w:r>
            <w:rPr>
              <w:noProof/>
            </w:rPr>
            <w:t>(mc_fans_groups)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2.52 </w:t>
          </w:r>
          <w:r>
            <w:rPr>
              <w:noProof/>
            </w:rPr>
            <w:t>会员组</w:t>
          </w:r>
          <w:r>
            <w:rPr>
              <w:noProof/>
            </w:rPr>
            <w:t>(mc_groups)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2.53 </w:t>
          </w:r>
          <w:r>
            <w:rPr>
              <w:noProof/>
            </w:rPr>
            <w:t>贺礼表</w:t>
          </w:r>
          <w:r>
            <w:rPr>
              <w:noProof/>
            </w:rPr>
            <w:t>(mc_handsel)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2.54 </w:t>
          </w:r>
          <w:r>
            <w:rPr>
              <w:noProof/>
            </w:rPr>
            <w:t>粉丝信息表</w:t>
          </w:r>
          <w:r>
            <w:rPr>
              <w:noProof/>
            </w:rPr>
            <w:t>(mc_mapping_fans)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2.55 </w:t>
          </w:r>
          <w:r>
            <w:rPr>
              <w:noProof/>
            </w:rPr>
            <w:t>用户中心映射表</w:t>
          </w:r>
          <w:r>
            <w:rPr>
              <w:noProof/>
            </w:rPr>
            <w:t>(mc_mapping_ucenter)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>2.56 (mc_mass_record)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2.57 </w:t>
          </w:r>
          <w:r>
            <w:rPr>
              <w:noProof/>
            </w:rPr>
            <w:t>微信用户地址表</w:t>
          </w:r>
          <w:r>
            <w:rPr>
              <w:noProof/>
            </w:rPr>
            <w:t>(mc_member_address)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2.58 </w:t>
          </w:r>
          <w:r>
            <w:rPr>
              <w:noProof/>
            </w:rPr>
            <w:t>微信端用户信息字段设置表</w:t>
          </w:r>
          <w:r>
            <w:rPr>
              <w:noProof/>
            </w:rPr>
            <w:t>(mc_member_fields)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2.59 </w:t>
          </w:r>
          <w:r>
            <w:rPr>
              <w:noProof/>
            </w:rPr>
            <w:t>微信用户表</w:t>
          </w:r>
          <w:r>
            <w:rPr>
              <w:noProof/>
            </w:rPr>
            <w:t>(mc_members)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>2.60 (mc_oauth_fans)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2.61 </w:t>
          </w:r>
          <w:r>
            <w:rPr>
              <w:noProof/>
            </w:rPr>
            <w:t>菜单事件表</w:t>
          </w:r>
          <w:r>
            <w:rPr>
              <w:noProof/>
            </w:rPr>
            <w:t>(menu_event)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2.62 </w:t>
          </w:r>
          <w:r>
            <w:rPr>
              <w:noProof/>
            </w:rPr>
            <w:t>模块信息</w:t>
          </w:r>
          <w:r>
            <w:rPr>
              <w:noProof/>
            </w:rPr>
            <w:t>(modules)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>2.63</w:t>
          </w:r>
          <w:r w:rsidRPr="00555EE1">
            <w:rPr>
              <w:noProof/>
              <w:color w:val="000000" w:themeColor="text1"/>
            </w:rPr>
            <w:t xml:space="preserve"> </w:t>
          </w:r>
          <w:r w:rsidRPr="00555EE1">
            <w:rPr>
              <w:noProof/>
              <w:color w:val="000000" w:themeColor="text1"/>
            </w:rPr>
            <w:t>模块绑定表</w:t>
          </w:r>
          <w:r>
            <w:rPr>
              <w:noProof/>
            </w:rPr>
            <w:t>(modules_bindings)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2.64 </w:t>
          </w:r>
          <w:r>
            <w:rPr>
              <w:noProof/>
            </w:rPr>
            <w:t>音乐回复表</w:t>
          </w:r>
          <w:r>
            <w:rPr>
              <w:noProof/>
            </w:rPr>
            <w:t>(music_reply)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2.65 </w:t>
          </w:r>
          <w:r>
            <w:rPr>
              <w:noProof/>
            </w:rPr>
            <w:t>图文回复表</w:t>
          </w:r>
          <w:r>
            <w:rPr>
              <w:noProof/>
            </w:rPr>
            <w:t>(news_reply)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>2.66 (profile_fields)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2.67 </w:t>
          </w:r>
          <w:r>
            <w:rPr>
              <w:noProof/>
            </w:rPr>
            <w:t>二维码表</w:t>
          </w:r>
          <w:r>
            <w:rPr>
              <w:noProof/>
            </w:rPr>
            <w:t>(qrcode)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2.68 </w:t>
          </w:r>
          <w:r>
            <w:rPr>
              <w:noProof/>
            </w:rPr>
            <w:t>二维码统计表</w:t>
          </w:r>
          <w:r>
            <w:rPr>
              <w:noProof/>
            </w:rPr>
            <w:t>(qrcode_stat)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2.69 </w:t>
          </w:r>
          <w:r>
            <w:rPr>
              <w:noProof/>
            </w:rPr>
            <w:t>回复规则</w:t>
          </w:r>
          <w:r>
            <w:rPr>
              <w:noProof/>
            </w:rPr>
            <w:t>(rule)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2.70 </w:t>
          </w:r>
          <w:r>
            <w:rPr>
              <w:noProof/>
            </w:rPr>
            <w:t>关键字规则表</w:t>
          </w:r>
          <w:r>
            <w:rPr>
              <w:noProof/>
            </w:rPr>
            <w:t>(rule_keyword)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2.71 </w:t>
          </w:r>
          <w:r>
            <w:rPr>
              <w:noProof/>
            </w:rPr>
            <w:t>微站文章表</w:t>
          </w:r>
          <w:r>
            <w:rPr>
              <w:noProof/>
            </w:rPr>
            <w:t>(site_article)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2.72 </w:t>
          </w:r>
          <w:r>
            <w:rPr>
              <w:noProof/>
            </w:rPr>
            <w:t>微站分类表</w:t>
          </w:r>
          <w:r>
            <w:rPr>
              <w:noProof/>
            </w:rPr>
            <w:t>(site_category)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2.73 </w:t>
          </w:r>
          <w:r>
            <w:rPr>
              <w:noProof/>
            </w:rPr>
            <w:t>微站风格表</w:t>
          </w:r>
          <w:r>
            <w:rPr>
              <w:noProof/>
            </w:rPr>
            <w:t>(site_multi)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2.74 </w:t>
          </w:r>
          <w:r>
            <w:rPr>
              <w:noProof/>
            </w:rPr>
            <w:t>微站导航表</w:t>
          </w:r>
          <w:r>
            <w:rPr>
              <w:noProof/>
            </w:rPr>
            <w:t>(site_nav)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2.75 </w:t>
          </w:r>
          <w:r>
            <w:rPr>
              <w:noProof/>
            </w:rPr>
            <w:t>微站页面表</w:t>
          </w:r>
          <w:r>
            <w:rPr>
              <w:noProof/>
            </w:rPr>
            <w:t>(site_page)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2.76 </w:t>
          </w:r>
          <w:r>
            <w:rPr>
              <w:noProof/>
            </w:rPr>
            <w:t>微站幻灯片表</w:t>
          </w:r>
          <w:r>
            <w:rPr>
              <w:noProof/>
            </w:rPr>
            <w:t>(site_slide)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2.77 </w:t>
          </w:r>
          <w:r>
            <w:rPr>
              <w:noProof/>
            </w:rPr>
            <w:t>公众号微站风格模板表</w:t>
          </w:r>
          <w:r>
            <w:rPr>
              <w:noProof/>
            </w:rPr>
            <w:t>(site_styles)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>2.78 (site_styles_vars)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2.79 </w:t>
          </w:r>
          <w:r>
            <w:rPr>
              <w:noProof/>
            </w:rPr>
            <w:t>微站模板表</w:t>
          </w:r>
          <w:r>
            <w:rPr>
              <w:noProof/>
            </w:rPr>
            <w:t>(site_templates)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lastRenderedPageBreak/>
            <w:t xml:space="preserve">2.80 </w:t>
          </w:r>
          <w:r>
            <w:rPr>
              <w:noProof/>
            </w:rPr>
            <w:t>关键字统计表</w:t>
          </w:r>
          <w:r>
            <w:rPr>
              <w:noProof/>
            </w:rPr>
            <w:t>(stat_keyword)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2.81 </w:t>
          </w:r>
          <w:r>
            <w:rPr>
              <w:noProof/>
            </w:rPr>
            <w:t>粉丝历史信息表</w:t>
          </w:r>
          <w:r>
            <w:rPr>
              <w:noProof/>
            </w:rPr>
            <w:t>(stat_msg_history)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2.82 </w:t>
          </w:r>
          <w:r>
            <w:rPr>
              <w:noProof/>
            </w:rPr>
            <w:t>规则统计表</w:t>
          </w:r>
          <w:r>
            <w:rPr>
              <w:noProof/>
            </w:rPr>
            <w:t>(stat_rule)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2.83 </w:t>
          </w:r>
          <w:r>
            <w:rPr>
              <w:noProof/>
            </w:rPr>
            <w:t>公众号表</w:t>
          </w:r>
          <w:r>
            <w:rPr>
              <w:noProof/>
            </w:rPr>
            <w:t>(uni_account)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2.84 </w:t>
          </w:r>
          <w:r>
            <w:rPr>
              <w:noProof/>
            </w:rPr>
            <w:t>公众号表和套餐表关联表</w:t>
          </w:r>
          <w:r>
            <w:rPr>
              <w:noProof/>
            </w:rPr>
            <w:t>(uni_account_group)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2.85 </w:t>
          </w:r>
          <w:r>
            <w:rPr>
              <w:noProof/>
            </w:rPr>
            <w:t>公众号可用模块表</w:t>
          </w:r>
          <w:r>
            <w:rPr>
              <w:noProof/>
            </w:rPr>
            <w:t>(uni_account_modules)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2.86 </w:t>
          </w:r>
          <w:r>
            <w:rPr>
              <w:noProof/>
            </w:rPr>
            <w:t>公众号操作用户表</w:t>
          </w:r>
          <w:r>
            <w:rPr>
              <w:noProof/>
            </w:rPr>
            <w:t>(uni_account_users)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2.87 </w:t>
          </w:r>
          <w:r>
            <w:rPr>
              <w:noProof/>
            </w:rPr>
            <w:t>公众号套餐组表</w:t>
          </w:r>
          <w:r>
            <w:rPr>
              <w:noProof/>
            </w:rPr>
            <w:t>(uni_group)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2.88 </w:t>
          </w:r>
          <w:r>
            <w:rPr>
              <w:noProof/>
            </w:rPr>
            <w:t>公众号设置表</w:t>
          </w:r>
          <w:r>
            <w:rPr>
              <w:noProof/>
            </w:rPr>
            <w:t>(uni_settings)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2.89 </w:t>
          </w:r>
          <w:r>
            <w:rPr>
              <w:noProof/>
            </w:rPr>
            <w:t>公众号验证码表</w:t>
          </w:r>
          <w:r>
            <w:rPr>
              <w:noProof/>
            </w:rPr>
            <w:t>(uni_verifycode)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2.90 </w:t>
          </w:r>
          <w:r>
            <w:rPr>
              <w:noProof/>
            </w:rPr>
            <w:t>用户</w:t>
          </w:r>
          <w:r>
            <w:rPr>
              <w:noProof/>
            </w:rPr>
            <w:t>API</w:t>
          </w:r>
          <w:r>
            <w:rPr>
              <w:noProof/>
            </w:rPr>
            <w:t>缓存表</w:t>
          </w:r>
          <w:r>
            <w:rPr>
              <w:noProof/>
            </w:rPr>
            <w:t>(userapi_cache)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2.91 </w:t>
          </w:r>
          <w:r>
            <w:rPr>
              <w:noProof/>
            </w:rPr>
            <w:t>自定义接口回复表</w:t>
          </w:r>
          <w:r>
            <w:rPr>
              <w:noProof/>
            </w:rPr>
            <w:t>(userapi_reply)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2.92 </w:t>
          </w:r>
          <w:r>
            <w:rPr>
              <w:noProof/>
            </w:rPr>
            <w:t>后台登录用户表</w:t>
          </w:r>
          <w:r>
            <w:rPr>
              <w:noProof/>
            </w:rPr>
            <w:t>(users)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2.93 </w:t>
          </w:r>
          <w:r>
            <w:rPr>
              <w:noProof/>
            </w:rPr>
            <w:t>用户登录失败记录表</w:t>
          </w:r>
          <w:r>
            <w:rPr>
              <w:noProof/>
            </w:rPr>
            <w:t>(users_failed_login)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2.94 </w:t>
          </w:r>
          <w:r>
            <w:rPr>
              <w:noProof/>
            </w:rPr>
            <w:t>后台登录用户组表</w:t>
          </w:r>
          <w:r>
            <w:rPr>
              <w:noProof/>
            </w:rPr>
            <w:t>(users_group)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2.95 </w:t>
          </w:r>
          <w:r>
            <w:rPr>
              <w:noProof/>
            </w:rPr>
            <w:t>用户邀请表</w:t>
          </w:r>
          <w:r>
            <w:rPr>
              <w:noProof/>
            </w:rPr>
            <w:t>(users_invitation)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2.96 </w:t>
          </w:r>
          <w:r>
            <w:rPr>
              <w:noProof/>
            </w:rPr>
            <w:t>后台用户权限表</w:t>
          </w:r>
          <w:r>
            <w:rPr>
              <w:noProof/>
            </w:rPr>
            <w:t>(users_permission)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2.97 </w:t>
          </w:r>
          <w:r>
            <w:rPr>
              <w:noProof/>
            </w:rPr>
            <w:t>后台用户信息表</w:t>
          </w:r>
          <w:r>
            <w:rPr>
              <w:noProof/>
            </w:rPr>
            <w:t>(users_profile)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2.98 </w:t>
          </w:r>
          <w:r>
            <w:rPr>
              <w:noProof/>
            </w:rPr>
            <w:t>视频回复表</w:t>
          </w:r>
          <w:r>
            <w:rPr>
              <w:noProof/>
            </w:rPr>
            <w:t>(video_reply)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2.99 </w:t>
          </w:r>
          <w:r>
            <w:rPr>
              <w:noProof/>
            </w:rPr>
            <w:t>声音回复表</w:t>
          </w:r>
          <w:r>
            <w:rPr>
              <w:noProof/>
            </w:rPr>
            <w:t>(voice_reply)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2.100 </w:t>
          </w:r>
          <w:r>
            <w:rPr>
              <w:noProof/>
            </w:rPr>
            <w:t>微信附件表</w:t>
          </w:r>
          <w:r>
            <w:rPr>
              <w:noProof/>
            </w:rPr>
            <w:t>(wechat_attachment)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2.101 </w:t>
          </w:r>
          <w:r>
            <w:rPr>
              <w:noProof/>
            </w:rPr>
            <w:t>微信新闻表</w:t>
          </w:r>
          <w:r>
            <w:rPr>
              <w:noProof/>
            </w:rPr>
            <w:t>(wechat_news)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2.102 </w:t>
          </w:r>
          <w:r>
            <w:rPr>
              <w:noProof/>
            </w:rPr>
            <w:t>微信卡劵回复表</w:t>
          </w:r>
          <w:r>
            <w:rPr>
              <w:noProof/>
            </w:rPr>
            <w:t>(wxcard_reply)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2.103 </w:t>
          </w:r>
          <w:r>
            <w:rPr>
              <w:noProof/>
            </w:rPr>
            <w:t>图片回复表</w:t>
          </w:r>
          <w:r>
            <w:rPr>
              <w:noProof/>
            </w:rPr>
            <w:t>(images_reply)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 </w:t>
          </w:r>
          <w:r>
            <w:rPr>
              <w:noProof/>
            </w:rPr>
            <w:t>分销商城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 </w:t>
          </w:r>
          <w:r>
            <w:rPr>
              <w:noProof/>
            </w:rPr>
            <w:t>广告表</w:t>
          </w:r>
          <w:r>
            <w:rPr>
              <w:noProof/>
            </w:rPr>
            <w:t>(ewei_shop_adv)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 </w:t>
          </w:r>
          <w:r>
            <w:rPr>
              <w:noProof/>
            </w:rPr>
            <w:t>商城文章</w:t>
          </w:r>
          <w:r>
            <w:rPr>
              <w:noProof/>
            </w:rPr>
            <w:t>(ewei_shop_article)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 </w:t>
          </w:r>
          <w:r>
            <w:rPr>
              <w:noProof/>
            </w:rPr>
            <w:t>商城文章分类</w:t>
          </w:r>
          <w:r>
            <w:rPr>
              <w:noProof/>
            </w:rPr>
            <w:t>(ewei_shop_article_category)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 </w:t>
          </w:r>
          <w:r>
            <w:rPr>
              <w:noProof/>
            </w:rPr>
            <w:t>点赞</w:t>
          </w:r>
          <w:r>
            <w:rPr>
              <w:noProof/>
            </w:rPr>
            <w:t>/</w:t>
          </w:r>
          <w:r>
            <w:rPr>
              <w:noProof/>
            </w:rPr>
            <w:t>阅读记录</w:t>
          </w:r>
          <w:r>
            <w:rPr>
              <w:noProof/>
            </w:rPr>
            <w:t>(ewei_shop_article_log)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 </w:t>
          </w:r>
          <w:r>
            <w:rPr>
              <w:noProof/>
            </w:rPr>
            <w:t>文章举报记录表</w:t>
          </w:r>
          <w:r>
            <w:rPr>
              <w:noProof/>
            </w:rPr>
            <w:t>(ewei_shop_article_report)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3.6 </w:t>
          </w:r>
          <w:r>
            <w:rPr>
              <w:noProof/>
            </w:rPr>
            <w:t>用户分享数据</w:t>
          </w:r>
          <w:r>
            <w:rPr>
              <w:noProof/>
            </w:rPr>
            <w:t>(ewei_shop_article_share)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3.7 </w:t>
          </w:r>
          <w:r>
            <w:rPr>
              <w:noProof/>
            </w:rPr>
            <w:t>商城文章设置表</w:t>
          </w:r>
          <w:r>
            <w:rPr>
              <w:noProof/>
            </w:rPr>
            <w:t>(ewei_shop_article_sys)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3.8 </w:t>
          </w:r>
          <w:r>
            <w:rPr>
              <w:noProof/>
            </w:rPr>
            <w:t>自提点表</w:t>
          </w:r>
          <w:r>
            <w:rPr>
              <w:noProof/>
            </w:rPr>
            <w:t>(ewei_shop_carrier)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3.9 </w:t>
          </w:r>
          <w:r>
            <w:rPr>
              <w:noProof/>
            </w:rPr>
            <w:t>商品分类表</w:t>
          </w:r>
          <w:r>
            <w:rPr>
              <w:noProof/>
            </w:rPr>
            <w:t>(ewei_shop_category)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3.10 </w:t>
          </w:r>
          <w:r>
            <w:rPr>
              <w:noProof/>
            </w:rPr>
            <w:t>提现申请表</w:t>
          </w:r>
          <w:r>
            <w:rPr>
              <w:noProof/>
            </w:rPr>
            <w:t>(ewei_shop_commission_apply)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3.11 </w:t>
          </w:r>
          <w:r>
            <w:rPr>
              <w:noProof/>
            </w:rPr>
            <w:t>点</w:t>
          </w:r>
          <w:r w:rsidRPr="00555EE1">
            <w:rPr>
              <w:rFonts w:ascii="宋体" w:hAnsi="宋体" w:cs="宋体"/>
              <w:noProof/>
            </w:rPr>
            <w:t>击记</w:t>
          </w:r>
          <w:r>
            <w:rPr>
              <w:noProof/>
            </w:rPr>
            <w:t>数表</w:t>
          </w:r>
          <w:r>
            <w:rPr>
              <w:noProof/>
            </w:rPr>
            <w:t>(ewei_shop_commission_clickcount)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3.12 </w:t>
          </w:r>
          <w:r>
            <w:rPr>
              <w:noProof/>
            </w:rPr>
            <w:t>分销分级表</w:t>
          </w:r>
          <w:r>
            <w:rPr>
              <w:noProof/>
            </w:rPr>
            <w:t>(ewei_shop_commission_level)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3.13 </w:t>
          </w:r>
          <w:r>
            <w:rPr>
              <w:noProof/>
            </w:rPr>
            <w:t>佣金日志表</w:t>
          </w:r>
          <w:r>
            <w:rPr>
              <w:noProof/>
            </w:rPr>
            <w:t>(ewei_shop_commission_log)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3.14 </w:t>
          </w:r>
          <w:r>
            <w:rPr>
              <w:noProof/>
            </w:rPr>
            <w:t>分销小店表</w:t>
          </w:r>
          <w:r>
            <w:rPr>
              <w:noProof/>
            </w:rPr>
            <w:t>(ewei_shop_commission_shop)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3.15 </w:t>
          </w:r>
          <w:r>
            <w:rPr>
              <w:noProof/>
            </w:rPr>
            <w:t>商城积分广告表</w:t>
          </w:r>
          <w:r>
            <w:rPr>
              <w:noProof/>
            </w:rPr>
            <w:t>(ewei_shop_creditshop_adv)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3.16 </w:t>
          </w:r>
          <w:r>
            <w:rPr>
              <w:noProof/>
            </w:rPr>
            <w:t>积分商城分类表</w:t>
          </w:r>
          <w:r>
            <w:rPr>
              <w:noProof/>
            </w:rPr>
            <w:t>(ewei_shop_creditshop_category)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3.17 </w:t>
          </w:r>
          <w:r>
            <w:rPr>
              <w:noProof/>
            </w:rPr>
            <w:t>积分商城商品表</w:t>
          </w:r>
          <w:r>
            <w:rPr>
              <w:noProof/>
            </w:rPr>
            <w:t>(ewei_shop_creditshop_goods)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3.18 </w:t>
          </w:r>
          <w:r>
            <w:rPr>
              <w:noProof/>
            </w:rPr>
            <w:t>积分商城日志表</w:t>
          </w:r>
          <w:r>
            <w:rPr>
              <w:noProof/>
            </w:rPr>
            <w:t>(ewei_shop_creditshop_log)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3.19 </w:t>
          </w:r>
          <w:r>
            <w:rPr>
              <w:noProof/>
            </w:rPr>
            <w:t>店铺装修插件表</w:t>
          </w:r>
          <w:r>
            <w:rPr>
              <w:noProof/>
            </w:rPr>
            <w:t>(ewei_shop_designer)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lastRenderedPageBreak/>
            <w:t xml:space="preserve">3.20 </w:t>
          </w:r>
          <w:r>
            <w:rPr>
              <w:noProof/>
            </w:rPr>
            <w:t>店铺装修菜单表</w:t>
          </w:r>
          <w:r>
            <w:rPr>
              <w:noProof/>
            </w:rPr>
            <w:t>(ewei_shop_designer_menu)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3.21 </w:t>
          </w:r>
          <w:r>
            <w:rPr>
              <w:noProof/>
            </w:rPr>
            <w:t>商城配送表</w:t>
          </w:r>
          <w:r>
            <w:rPr>
              <w:noProof/>
            </w:rPr>
            <w:t>(ewei_shop_dispatch)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3.22 </w:t>
          </w:r>
          <w:r>
            <w:rPr>
              <w:noProof/>
            </w:rPr>
            <w:t>物流表</w:t>
          </w:r>
          <w:r>
            <w:rPr>
              <w:noProof/>
            </w:rPr>
            <w:t>(ewei_shop_express)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3.23 </w:t>
          </w:r>
          <w:r>
            <w:rPr>
              <w:noProof/>
            </w:rPr>
            <w:t>反馈表</w:t>
          </w:r>
          <w:r>
            <w:rPr>
              <w:noProof/>
            </w:rPr>
            <w:t>(ewei_shop_feedback)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3.24 </w:t>
          </w:r>
          <w:r>
            <w:rPr>
              <w:noProof/>
            </w:rPr>
            <w:t>商品表</w:t>
          </w:r>
          <w:r>
            <w:rPr>
              <w:noProof/>
            </w:rPr>
            <w:t>(ewei_shop_goods)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3.25 </w:t>
          </w:r>
          <w:r>
            <w:rPr>
              <w:noProof/>
            </w:rPr>
            <w:t>商品评论表</w:t>
          </w:r>
          <w:r>
            <w:rPr>
              <w:noProof/>
            </w:rPr>
            <w:t>(ewei_shop_goods_comment)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3.26 </w:t>
          </w:r>
          <w:r>
            <w:rPr>
              <w:noProof/>
            </w:rPr>
            <w:t>商品选项表</w:t>
          </w:r>
          <w:r>
            <w:rPr>
              <w:noProof/>
            </w:rPr>
            <w:t>(ewei_shop_goods_option)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3.27 </w:t>
          </w:r>
          <w:r>
            <w:rPr>
              <w:noProof/>
            </w:rPr>
            <w:t>商品参数表</w:t>
          </w:r>
          <w:r>
            <w:rPr>
              <w:noProof/>
            </w:rPr>
            <w:t>(ewei_shop_goods_param)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3.28 </w:t>
          </w:r>
          <w:r>
            <w:rPr>
              <w:noProof/>
            </w:rPr>
            <w:t>商品规格表</w:t>
          </w:r>
          <w:r>
            <w:rPr>
              <w:noProof/>
            </w:rPr>
            <w:t>(ewei_shop_goods_spec)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3.29 </w:t>
          </w:r>
          <w:r>
            <w:rPr>
              <w:noProof/>
            </w:rPr>
            <w:t>商品规格项目表</w:t>
          </w:r>
          <w:r>
            <w:rPr>
              <w:noProof/>
            </w:rPr>
            <w:t>(ewei_shop_goods_spec_item)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3.30 </w:t>
          </w:r>
          <w:r>
            <w:rPr>
              <w:noProof/>
            </w:rPr>
            <w:t>用户表</w:t>
          </w:r>
          <w:r>
            <w:rPr>
              <w:noProof/>
            </w:rPr>
            <w:t>(ewei_shop_member)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3.31 </w:t>
          </w:r>
          <w:r>
            <w:rPr>
              <w:noProof/>
            </w:rPr>
            <w:t>商城用户地址表</w:t>
          </w:r>
          <w:r>
            <w:rPr>
              <w:noProof/>
            </w:rPr>
            <w:t>(ewei_shop_member_address)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3.32 </w:t>
          </w:r>
          <w:r>
            <w:rPr>
              <w:noProof/>
            </w:rPr>
            <w:t>商城用户购物车表</w:t>
          </w:r>
          <w:r>
            <w:rPr>
              <w:noProof/>
            </w:rPr>
            <w:t>(ewei_shop_member_cart)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3.33 </w:t>
          </w:r>
          <w:r>
            <w:rPr>
              <w:noProof/>
            </w:rPr>
            <w:t>用户收藏表</w:t>
          </w:r>
          <w:r>
            <w:rPr>
              <w:noProof/>
            </w:rPr>
            <w:t>(ewei_shop_member_favorite)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3.34 </w:t>
          </w:r>
          <w:r>
            <w:rPr>
              <w:noProof/>
            </w:rPr>
            <w:t>用户组表</w:t>
          </w:r>
          <w:r>
            <w:rPr>
              <w:noProof/>
            </w:rPr>
            <w:t>(ewei_shop_member_group)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3.35 </w:t>
          </w:r>
          <w:r>
            <w:rPr>
              <w:noProof/>
            </w:rPr>
            <w:t>用户浏览商品记录表</w:t>
          </w:r>
          <w:r>
            <w:rPr>
              <w:noProof/>
            </w:rPr>
            <w:t>(ewei_shop_member_history)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3.36 </w:t>
          </w:r>
          <w:r>
            <w:rPr>
              <w:noProof/>
            </w:rPr>
            <w:t>用户级别表</w:t>
          </w:r>
          <w:r>
            <w:rPr>
              <w:noProof/>
            </w:rPr>
            <w:t>(ewei_shop_member_level)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3.37 </w:t>
          </w:r>
          <w:r>
            <w:rPr>
              <w:noProof/>
            </w:rPr>
            <w:t>用户充值记录表</w:t>
          </w:r>
          <w:r>
            <w:rPr>
              <w:noProof/>
            </w:rPr>
            <w:t>(ewei_shop_member_log)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3.38 </w:t>
          </w:r>
          <w:r>
            <w:rPr>
              <w:noProof/>
            </w:rPr>
            <w:t>用户消息模板表</w:t>
          </w:r>
          <w:r>
            <w:rPr>
              <w:noProof/>
            </w:rPr>
            <w:t>(ewei_shop_member_message_template)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3.39 </w:t>
          </w:r>
          <w:r>
            <w:rPr>
              <w:noProof/>
            </w:rPr>
            <w:t>提醒表</w:t>
          </w:r>
          <w:r>
            <w:rPr>
              <w:noProof/>
            </w:rPr>
            <w:t>(ewei_shop_notice)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3.40 </w:t>
          </w:r>
          <w:r>
            <w:rPr>
              <w:noProof/>
            </w:rPr>
            <w:t>商城订单表</w:t>
          </w:r>
          <w:r>
            <w:rPr>
              <w:noProof/>
            </w:rPr>
            <w:t>(ewei_shop_order)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3.41 </w:t>
          </w:r>
          <w:r>
            <w:rPr>
              <w:noProof/>
            </w:rPr>
            <w:t>订单评论表</w:t>
          </w:r>
          <w:r>
            <w:rPr>
              <w:noProof/>
            </w:rPr>
            <w:t>(ewei_shop_order_comment)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3.42 </w:t>
          </w:r>
          <w:r>
            <w:rPr>
              <w:noProof/>
            </w:rPr>
            <w:t>订单商品表</w:t>
          </w:r>
          <w:r>
            <w:rPr>
              <w:noProof/>
            </w:rPr>
            <w:t>(ewei_shop_order_goods)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3.43 </w:t>
          </w:r>
          <w:r>
            <w:rPr>
              <w:noProof/>
            </w:rPr>
            <w:t>订单退货表</w:t>
          </w:r>
          <w:r>
            <w:rPr>
              <w:noProof/>
            </w:rPr>
            <w:t>(ewei_shop_order_refund)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3.44 </w:t>
          </w:r>
          <w:r>
            <w:rPr>
              <w:noProof/>
            </w:rPr>
            <w:t>权限日志</w:t>
          </w:r>
          <w:r>
            <w:rPr>
              <w:noProof/>
            </w:rPr>
            <w:t>(ewei_shop_perm_log)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3.45 </w:t>
          </w:r>
          <w:r>
            <w:rPr>
              <w:noProof/>
            </w:rPr>
            <w:t>商城权限插件表</w:t>
          </w:r>
          <w:r>
            <w:rPr>
              <w:noProof/>
            </w:rPr>
            <w:t>(ewei_shop_perm_plugin)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3.46 </w:t>
          </w:r>
          <w:r>
            <w:rPr>
              <w:noProof/>
            </w:rPr>
            <w:t>商城权限角色表</w:t>
          </w:r>
          <w:r>
            <w:rPr>
              <w:noProof/>
            </w:rPr>
            <w:t>(ewei_shop_perm_role)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3.47 </w:t>
          </w:r>
          <w:r>
            <w:rPr>
              <w:noProof/>
            </w:rPr>
            <w:t>用户权限</w:t>
          </w:r>
          <w:r>
            <w:rPr>
              <w:noProof/>
            </w:rPr>
            <w:t>(ewei_shop_perm_user)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3.48 </w:t>
          </w:r>
          <w:r>
            <w:rPr>
              <w:noProof/>
            </w:rPr>
            <w:t>商城插件表</w:t>
          </w:r>
          <w:r>
            <w:rPr>
              <w:noProof/>
            </w:rPr>
            <w:t>(ewei_shop_plugin)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3.49 </w:t>
          </w:r>
          <w:r>
            <w:rPr>
              <w:noProof/>
            </w:rPr>
            <w:t>活动海报表</w:t>
          </w:r>
          <w:r>
            <w:rPr>
              <w:noProof/>
            </w:rPr>
            <w:t>(ewei_shop_poster)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3.50 </w:t>
          </w:r>
          <w:r>
            <w:rPr>
              <w:noProof/>
            </w:rPr>
            <w:t>超级海报日志表</w:t>
          </w:r>
          <w:r>
            <w:rPr>
              <w:noProof/>
            </w:rPr>
            <w:t>(ewei_shop_poster_log)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3.51 </w:t>
          </w:r>
          <w:r>
            <w:rPr>
              <w:noProof/>
            </w:rPr>
            <w:t>超级海报二维码表</w:t>
          </w:r>
          <w:r>
            <w:rPr>
              <w:noProof/>
            </w:rPr>
            <w:t>(ewei_shop_poster_qr)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3.52 </w:t>
          </w:r>
          <w:r>
            <w:rPr>
              <w:noProof/>
            </w:rPr>
            <w:t>超级海报扫描表</w:t>
          </w:r>
          <w:r>
            <w:rPr>
              <w:noProof/>
            </w:rPr>
            <w:t>(ewei_shop_poster_scan)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3.53 </w:t>
          </w:r>
          <w:r>
            <w:rPr>
              <w:noProof/>
            </w:rPr>
            <w:t>核销人员表</w:t>
          </w:r>
          <w:r>
            <w:rPr>
              <w:noProof/>
            </w:rPr>
            <w:t>(ewei_shop_saler)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3.54 </w:t>
          </w:r>
          <w:r>
            <w:rPr>
              <w:noProof/>
            </w:rPr>
            <w:t>商店表</w:t>
          </w:r>
          <w:r>
            <w:rPr>
              <w:noProof/>
            </w:rPr>
            <w:t>(ewei_shop_store)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3.55 </w:t>
          </w:r>
          <w:r>
            <w:rPr>
              <w:noProof/>
            </w:rPr>
            <w:t>商城设置表</w:t>
          </w:r>
          <w:r>
            <w:rPr>
              <w:noProof/>
            </w:rPr>
            <w:t>(ewei_shop_sysset)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3.56 </w:t>
          </w:r>
          <w:r>
            <w:rPr>
              <w:noProof/>
            </w:rPr>
            <w:t>虚拟商品分类</w:t>
          </w:r>
          <w:r>
            <w:rPr>
              <w:noProof/>
            </w:rPr>
            <w:t>(ewei_shop_virtual_category)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3.57 </w:t>
          </w:r>
          <w:r>
            <w:rPr>
              <w:noProof/>
            </w:rPr>
            <w:t>虚拟商品数据</w:t>
          </w:r>
          <w:r>
            <w:rPr>
              <w:noProof/>
            </w:rPr>
            <w:t>(ewei_shop_virtual_data)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3.58 </w:t>
          </w:r>
          <w:r>
            <w:rPr>
              <w:noProof/>
            </w:rPr>
            <w:t>虚拟商品类型</w:t>
          </w:r>
          <w:r>
            <w:rPr>
              <w:noProof/>
            </w:rPr>
            <w:t>(ewei_shop_virtual_type)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 </w:t>
          </w:r>
          <w:r>
            <w:rPr>
              <w:noProof/>
            </w:rPr>
            <w:t>三次开发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 </w:t>
          </w:r>
          <w:r>
            <w:rPr>
              <w:noProof/>
            </w:rPr>
            <w:t>库存表</w:t>
          </w:r>
          <w:r>
            <w:rPr>
              <w:noProof/>
            </w:rPr>
            <w:t>(ewei_shop_goods_stock)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 </w:t>
          </w:r>
          <w:r>
            <w:rPr>
              <w:noProof/>
            </w:rPr>
            <w:t>库存日志表</w:t>
          </w:r>
          <w:r>
            <w:rPr>
              <w:noProof/>
            </w:rPr>
            <w:t>(ewei_shop_goods_stock_log)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4.3 </w:t>
          </w:r>
          <w:r>
            <w:rPr>
              <w:noProof/>
            </w:rPr>
            <w:t>常见问题表</w:t>
          </w:r>
          <w:r>
            <w:rPr>
              <w:noProof/>
            </w:rPr>
            <w:t>(ewei_shop_faq)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4.4 </w:t>
          </w:r>
          <w:r>
            <w:rPr>
              <w:noProof/>
            </w:rPr>
            <w:t>商品套餐关联表</w:t>
          </w:r>
          <w:r>
            <w:rPr>
              <w:noProof/>
            </w:rPr>
            <w:t>(ewei_shop_package_goods)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lastRenderedPageBreak/>
            <w:t xml:space="preserve">4.5 </w:t>
          </w:r>
          <w:r>
            <w:rPr>
              <w:noProof/>
            </w:rPr>
            <w:t>船长配送区域表</w:t>
          </w:r>
          <w:r>
            <w:rPr>
              <w:noProof/>
            </w:rPr>
            <w:t>(ewei_shop_captain_delivery)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4.6 </w:t>
          </w:r>
          <w:r>
            <w:rPr>
              <w:noProof/>
            </w:rPr>
            <w:t>商城常见问题分类表</w:t>
          </w:r>
          <w:r>
            <w:rPr>
              <w:noProof/>
            </w:rPr>
            <w:t>(ewei_shop_faq_category)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4.7 </w:t>
          </w:r>
          <w:r>
            <w:rPr>
              <w:noProof/>
            </w:rPr>
            <w:t>商城咨询管理表</w:t>
          </w:r>
          <w:r>
            <w:rPr>
              <w:noProof/>
            </w:rPr>
            <w:t>(ewei_shop_consult)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4.8 </w:t>
          </w:r>
          <w:r>
            <w:rPr>
              <w:noProof/>
            </w:rPr>
            <w:t>加盟管理</w:t>
          </w:r>
          <w:r>
            <w:rPr>
              <w:noProof/>
            </w:rPr>
            <w:t>(ewei_shop_league_manage)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4.9 </w:t>
          </w:r>
          <w:r>
            <w:rPr>
              <w:noProof/>
            </w:rPr>
            <w:t>佣金税费记录表</w:t>
          </w:r>
          <w:r>
            <w:rPr>
              <w:noProof/>
            </w:rPr>
            <w:t>(ewei_shop_commission_fee_log)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4.10 </w:t>
          </w:r>
          <w:r>
            <w:rPr>
              <w:noProof/>
            </w:rPr>
            <w:t>佣金税费记录表</w:t>
          </w:r>
          <w:r>
            <w:rPr>
              <w:noProof/>
            </w:rPr>
            <w:t>(ewei_shop_goods_money_log)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4.11 </w:t>
          </w:r>
          <w:r>
            <w:rPr>
              <w:noProof/>
            </w:rPr>
            <w:t>支付日志记录表</w:t>
          </w:r>
          <w:r>
            <w:rPr>
              <w:noProof/>
            </w:rPr>
            <w:t>(ewei_shop_pay_log)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4.12 </w:t>
          </w:r>
          <w:r>
            <w:rPr>
              <w:noProof/>
            </w:rPr>
            <w:t>月度数据统计表</w:t>
          </w:r>
          <w:r>
            <w:rPr>
              <w:noProof/>
            </w:rPr>
            <w:t>(ewei_shop_credit_month_capture)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4.13 </w:t>
          </w:r>
          <w:r>
            <w:rPr>
              <w:noProof/>
            </w:rPr>
            <w:t>订单资金明细表</w:t>
          </w:r>
          <w:r>
            <w:rPr>
              <w:noProof/>
            </w:rPr>
            <w:t>(ewei_shop_order_money_detail_log)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4.14 </w:t>
          </w:r>
          <w:r>
            <w:rPr>
              <w:noProof/>
            </w:rPr>
            <w:t>商城微信交易表</w:t>
          </w:r>
          <w:r>
            <w:rPr>
              <w:noProof/>
            </w:rPr>
            <w:t>(ewei_shop_wechats_bill)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4.15 </w:t>
          </w:r>
          <w:r>
            <w:rPr>
              <w:noProof/>
            </w:rPr>
            <w:t>短信验证码表</w:t>
          </w:r>
          <w:r>
            <w:rPr>
              <w:noProof/>
            </w:rPr>
            <w:t>(user_identify_code)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4.16 </w:t>
          </w:r>
          <w:r>
            <w:rPr>
              <w:noProof/>
            </w:rPr>
            <w:t>商城微信支付订单表</w:t>
          </w:r>
          <w:r>
            <w:rPr>
              <w:noProof/>
            </w:rPr>
            <w:t>(ewei_shop_wechats_pay_bill)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4.17 </w:t>
          </w:r>
          <w:r>
            <w:rPr>
              <w:noProof/>
            </w:rPr>
            <w:t>商城微信消息记录表</w:t>
          </w:r>
          <w:r>
            <w:rPr>
              <w:noProof/>
            </w:rPr>
            <w:t>(shop_notice_log)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4.18 </w:t>
          </w:r>
          <w:r>
            <w:rPr>
              <w:noProof/>
            </w:rPr>
            <w:t>商城用户自提表</w:t>
          </w:r>
          <w:r>
            <w:rPr>
              <w:noProof/>
            </w:rPr>
            <w:t>(shop_self_delivery_code)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4.19 </w:t>
          </w:r>
          <w:r>
            <w:rPr>
              <w:noProof/>
            </w:rPr>
            <w:t>商城商品菜谱表</w:t>
          </w:r>
          <w:r>
            <w:rPr>
              <w:noProof/>
            </w:rPr>
            <w:t>(shop_goods_cook)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4.20 </w:t>
          </w:r>
          <w:r>
            <w:rPr>
              <w:noProof/>
            </w:rPr>
            <w:t>商城活动报名表</w:t>
          </w:r>
          <w:r>
            <w:rPr>
              <w:noProof/>
            </w:rPr>
            <w:t>(shop_event_register)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4.21 </w:t>
          </w:r>
          <w:r>
            <w:rPr>
              <w:noProof/>
            </w:rPr>
            <w:t>商城下单失败记录表</w:t>
          </w:r>
          <w:r>
            <w:rPr>
              <w:noProof/>
            </w:rPr>
            <w:t>(shop_order_failed_log)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4.22 </w:t>
          </w:r>
          <w:r>
            <w:rPr>
              <w:noProof/>
            </w:rPr>
            <w:t>红包活动主表（</w:t>
          </w:r>
          <w:r>
            <w:rPr>
              <w:noProof/>
            </w:rPr>
            <w:t>shop_redenvelope_main</w:t>
          </w:r>
          <w:r>
            <w:rPr>
              <w:noProof/>
            </w:rPr>
            <w:t>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4.23 </w:t>
          </w:r>
          <w:r>
            <w:rPr>
              <w:noProof/>
            </w:rPr>
            <w:t>红包领取使用表</w:t>
          </w:r>
          <w:r>
            <w:rPr>
              <w:noProof/>
            </w:rPr>
            <w:t>(shop_redenvelope_detail)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4.24 </w:t>
          </w:r>
          <w:r>
            <w:rPr>
              <w:noProof/>
            </w:rPr>
            <w:t>红包类型表</w:t>
          </w:r>
          <w:r>
            <w:rPr>
              <w:noProof/>
            </w:rPr>
            <w:t>(shop_redenvelope_type)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4.25 </w:t>
          </w:r>
          <w:r>
            <w:rPr>
              <w:noProof/>
            </w:rPr>
            <w:t>商城区域配送费表</w:t>
          </w:r>
          <w:r>
            <w:rPr>
              <w:noProof/>
            </w:rPr>
            <w:t>(shop_area_postage)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4.26 </w:t>
          </w:r>
          <w:r>
            <w:rPr>
              <w:noProof/>
            </w:rPr>
            <w:t>商城访问失败记录表</w:t>
          </w:r>
          <w:r>
            <w:rPr>
              <w:noProof/>
            </w:rPr>
            <w:t>(shop_visit_failed_log)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4.27 </w:t>
          </w:r>
          <w:r>
            <w:rPr>
              <w:noProof/>
            </w:rPr>
            <w:t>商城自提卡类型表</w:t>
          </w:r>
          <w:r>
            <w:rPr>
              <w:noProof/>
            </w:rPr>
            <w:t>(shop_cards_type)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4.28 </w:t>
          </w:r>
          <w:r>
            <w:rPr>
              <w:noProof/>
            </w:rPr>
            <w:t>商城自提卡表</w:t>
          </w:r>
          <w:r>
            <w:rPr>
              <w:noProof/>
            </w:rPr>
            <w:t>(shop_cards_detail)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4.29 </w:t>
          </w:r>
          <w:r>
            <w:rPr>
              <w:noProof/>
            </w:rPr>
            <w:t>商城登录登出记录表</w:t>
          </w:r>
          <w:r>
            <w:rPr>
              <w:noProof/>
            </w:rPr>
            <w:t>(shop_login_log)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 </w:t>
          </w:r>
          <w:r>
            <w:rPr>
              <w:noProof/>
            </w:rPr>
            <w:t>第三方插件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 </w:t>
          </w:r>
          <w:r>
            <w:rPr>
              <w:noProof/>
            </w:rPr>
            <w:t>大转盘兑奖配置表</w:t>
          </w:r>
          <w:r>
            <w:rPr>
              <w:noProof/>
            </w:rPr>
            <w:t>(stonefish_bigwheel_exchange)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 </w:t>
          </w:r>
          <w:r>
            <w:rPr>
              <w:noProof/>
            </w:rPr>
            <w:t>大转盘粉丝表</w:t>
          </w:r>
          <w:r>
            <w:rPr>
              <w:noProof/>
            </w:rPr>
            <w:t>(stonefish_bigwheel_fans)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5.3 </w:t>
          </w:r>
          <w:r>
            <w:rPr>
              <w:noProof/>
            </w:rPr>
            <w:t>大转盘粉丝抽奖记录表</w:t>
          </w:r>
          <w:r>
            <w:rPr>
              <w:noProof/>
            </w:rPr>
            <w:t>(stonefish_bigwheel_fansaward)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5.4 </w:t>
          </w:r>
          <w:r>
            <w:rPr>
              <w:noProof/>
            </w:rPr>
            <w:t>大转盘模板消息表</w:t>
          </w:r>
          <w:r>
            <w:rPr>
              <w:noProof/>
            </w:rPr>
            <w:t>(stonefish_bigwheel_fanstmplmsg)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5.5 </w:t>
          </w:r>
          <w:r>
            <w:rPr>
              <w:noProof/>
            </w:rPr>
            <w:t>大转盘粉丝中奖手机验证表</w:t>
          </w:r>
          <w:r>
            <w:rPr>
              <w:noProof/>
            </w:rPr>
            <w:t>(stonefish_bigwheel_mobileverify)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5.6 </w:t>
          </w:r>
          <w:r>
            <w:rPr>
              <w:noProof/>
            </w:rPr>
            <w:t>大转盘奖品表</w:t>
          </w:r>
          <w:r>
            <w:rPr>
              <w:noProof/>
            </w:rPr>
            <w:t>(stonefish_bigwheel_prize)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5.7 </w:t>
          </w:r>
          <w:r>
            <w:rPr>
              <w:noProof/>
            </w:rPr>
            <w:t>大转盘奖品卡密表</w:t>
          </w:r>
          <w:r>
            <w:rPr>
              <w:noProof/>
            </w:rPr>
            <w:t>(stonefish_bigwheel_prizemika)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5.8 </w:t>
          </w:r>
          <w:r>
            <w:rPr>
              <w:noProof/>
            </w:rPr>
            <w:t>大转盘活动配置表</w:t>
          </w:r>
          <w:r>
            <w:rPr>
              <w:noProof/>
            </w:rPr>
            <w:t>(stonefish_bigwheel_reply)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5.9 </w:t>
          </w:r>
          <w:r>
            <w:rPr>
              <w:noProof/>
            </w:rPr>
            <w:t>大转盘分享设置表</w:t>
          </w:r>
          <w:r>
            <w:rPr>
              <w:noProof/>
            </w:rPr>
            <w:t>(stonefish_bigwheel_share)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5.10 </w:t>
          </w:r>
          <w:r>
            <w:rPr>
              <w:noProof/>
            </w:rPr>
            <w:t>大转盘分享记录表</w:t>
          </w:r>
          <w:r>
            <w:rPr>
              <w:noProof/>
            </w:rPr>
            <w:t>(stonefish_bigwheel_sharedata)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5.11 </w:t>
          </w:r>
          <w:r>
            <w:rPr>
              <w:noProof/>
            </w:rPr>
            <w:t>大转盘主题配置表</w:t>
          </w:r>
          <w:r>
            <w:rPr>
              <w:noProof/>
            </w:rPr>
            <w:t>(stonefish_bigwheel_template)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5.12 </w:t>
          </w:r>
          <w:r>
            <w:rPr>
              <w:noProof/>
            </w:rPr>
            <w:t>大转盘模板消息表</w:t>
          </w:r>
          <w:r>
            <w:rPr>
              <w:noProof/>
            </w:rPr>
            <w:t>(stonefish_bigwheel_tmplmsg)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5.13 </w:t>
          </w:r>
          <w:r>
            <w:rPr>
              <w:noProof/>
            </w:rPr>
            <w:t>大转盘虚拟人记录表</w:t>
          </w:r>
          <w:r>
            <w:rPr>
              <w:noProof/>
            </w:rPr>
            <w:t>(stonefish_virtual)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189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5.14 </w:t>
          </w:r>
          <w:r>
            <w:rPr>
              <w:noProof/>
            </w:rPr>
            <w:t>微拼团用户地址表</w:t>
          </w:r>
          <w:r>
            <w:rPr>
              <w:noProof/>
            </w:rPr>
            <w:t>(tg_address)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5.15 </w:t>
          </w:r>
          <w:r>
            <w:rPr>
              <w:noProof/>
            </w:rPr>
            <w:t>微拼团幻灯片表</w:t>
          </w:r>
          <w:r>
            <w:rPr>
              <w:noProof/>
            </w:rPr>
            <w:t>(tg_adv)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5.16 </w:t>
          </w:r>
          <w:r>
            <w:rPr>
              <w:noProof/>
            </w:rPr>
            <w:t>微拼团地区限制表</w:t>
          </w:r>
          <w:r>
            <w:rPr>
              <w:noProof/>
            </w:rPr>
            <w:t>(tg_arealimit)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5.17 </w:t>
          </w:r>
          <w:r>
            <w:rPr>
              <w:noProof/>
            </w:rPr>
            <w:t>微拼团分类表</w:t>
          </w:r>
          <w:r>
            <w:rPr>
              <w:noProof/>
            </w:rPr>
            <w:t>(tg_category)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5.18 </w:t>
          </w:r>
          <w:r>
            <w:rPr>
              <w:noProof/>
            </w:rPr>
            <w:t>微拼团收藏表</w:t>
          </w:r>
          <w:r>
            <w:rPr>
              <w:noProof/>
            </w:rPr>
            <w:t>(tg_collect)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lastRenderedPageBreak/>
            <w:t xml:space="preserve">5.19 </w:t>
          </w:r>
          <w:r>
            <w:rPr>
              <w:noProof/>
            </w:rPr>
            <w:t>微拼团配送信息表</w:t>
          </w:r>
          <w:r>
            <w:rPr>
              <w:noProof/>
            </w:rPr>
            <w:t>(tg_dispatch)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5.20 </w:t>
          </w:r>
          <w:r>
            <w:rPr>
              <w:noProof/>
            </w:rPr>
            <w:t>微拼团商品信息表</w:t>
          </w:r>
          <w:r>
            <w:rPr>
              <w:noProof/>
            </w:rPr>
            <w:t>(tg_goods)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5.21 </w:t>
          </w:r>
          <w:r>
            <w:rPr>
              <w:noProof/>
            </w:rPr>
            <w:t>微拼团商品图集表</w:t>
          </w:r>
          <w:r>
            <w:rPr>
              <w:noProof/>
            </w:rPr>
            <w:t>(tg_goods_atlas)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5.22 </w:t>
          </w:r>
          <w:r>
            <w:rPr>
              <w:noProof/>
            </w:rPr>
            <w:t>微拼团商品选项表</w:t>
          </w:r>
          <w:r>
            <w:rPr>
              <w:noProof/>
            </w:rPr>
            <w:t>(tg_goods_option)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5.23 </w:t>
          </w:r>
          <w:r>
            <w:rPr>
              <w:noProof/>
            </w:rPr>
            <w:t>微拼团商品参数表</w:t>
          </w:r>
          <w:r>
            <w:rPr>
              <w:noProof/>
            </w:rPr>
            <w:t>(tg_goods_param)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197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5.24 </w:t>
          </w:r>
          <w:r>
            <w:rPr>
              <w:noProof/>
            </w:rPr>
            <w:t>微拼团组团信息表</w:t>
          </w:r>
          <w:r>
            <w:rPr>
              <w:noProof/>
            </w:rPr>
            <w:t>(tg_group)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5.25 </w:t>
          </w:r>
          <w:r>
            <w:rPr>
              <w:noProof/>
            </w:rPr>
            <w:t>微拼团订单表</w:t>
          </w:r>
          <w:r>
            <w:rPr>
              <w:noProof/>
            </w:rPr>
            <w:t>(tg_order)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198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5.26 </w:t>
          </w:r>
          <w:r>
            <w:rPr>
              <w:noProof/>
            </w:rPr>
            <w:t>微拼团订单打印表</w:t>
          </w:r>
          <w:r>
            <w:rPr>
              <w:noProof/>
            </w:rPr>
            <w:t>(tg_order_print)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200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5.27 </w:t>
          </w:r>
          <w:r>
            <w:rPr>
              <w:noProof/>
            </w:rPr>
            <w:t>微拼团打印表</w:t>
          </w:r>
          <w:r>
            <w:rPr>
              <w:noProof/>
            </w:rPr>
            <w:t>(tg_print)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201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5.28 </w:t>
          </w:r>
          <w:r>
            <w:rPr>
              <w:noProof/>
            </w:rPr>
            <w:t>微拼团退款记录表</w:t>
          </w:r>
          <w:r>
            <w:rPr>
              <w:noProof/>
            </w:rPr>
            <w:t>(tg_refund_record)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202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5.29 </w:t>
          </w:r>
          <w:r>
            <w:rPr>
              <w:noProof/>
            </w:rPr>
            <w:t>微拼团规格表</w:t>
          </w:r>
          <w:r>
            <w:rPr>
              <w:noProof/>
            </w:rPr>
            <w:t>(tg_spec)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5.30 </w:t>
          </w:r>
          <w:r>
            <w:rPr>
              <w:noProof/>
            </w:rPr>
            <w:t>微拼团规格项目表</w:t>
          </w:r>
          <w:r>
            <w:rPr>
              <w:noProof/>
            </w:rPr>
            <w:t>(tg_spec_item)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203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5.31 </w:t>
          </w:r>
          <w:r>
            <w:rPr>
              <w:noProof/>
            </w:rPr>
            <w:t>幸运数字奖品表</w:t>
          </w:r>
          <w:r>
            <w:rPr>
              <w:noProof/>
            </w:rPr>
            <w:t>(stonefish_luckynum_award)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204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5.32 </w:t>
          </w:r>
          <w:r>
            <w:rPr>
              <w:noProof/>
            </w:rPr>
            <w:t>幸运数字粉丝表</w:t>
          </w:r>
          <w:r>
            <w:rPr>
              <w:noProof/>
            </w:rPr>
            <w:t>(stonefish_luckynum_fans)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205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5.33 </w:t>
          </w:r>
          <w:r>
            <w:rPr>
              <w:noProof/>
            </w:rPr>
            <w:t>幸运数字表</w:t>
          </w:r>
          <w:r>
            <w:rPr>
              <w:noProof/>
            </w:rPr>
            <w:t>(stonefish_luckynum_fans)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206</w:t>
          </w:r>
          <w:r>
            <w:rPr>
              <w:noProof/>
            </w:rPr>
            <w:fldChar w:fldCharType="end"/>
          </w:r>
        </w:p>
        <w:p w:rsidR="00040F1C" w:rsidRDefault="00040F1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noProof/>
            </w:rPr>
            <w:t xml:space="preserve">6 </w:t>
          </w:r>
          <w:r>
            <w:rPr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_Toc468197186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208</w:t>
          </w:r>
          <w:r>
            <w:rPr>
              <w:noProof/>
            </w:rPr>
            <w:fldChar w:fldCharType="end"/>
          </w:r>
        </w:p>
        <w:p w:rsidR="00AB3E35" w:rsidRDefault="00311318">
          <w:pPr>
            <w:pStyle w:val="21"/>
            <w:tabs>
              <w:tab w:val="right" w:leader="dot" w:pos="8296"/>
            </w:tabs>
            <w:rPr>
              <w:rFonts w:eastAsia="黑体"/>
              <w:b/>
              <w:bCs/>
              <w:kern w:val="44"/>
              <w:sz w:val="28"/>
              <w:szCs w:val="44"/>
            </w:rPr>
          </w:pPr>
          <w:r>
            <w:rPr>
              <w:rFonts w:eastAsia="黑体" w:hint="eastAsia"/>
              <w:b/>
              <w:bCs/>
              <w:kern w:val="44"/>
              <w:sz w:val="28"/>
              <w:szCs w:val="44"/>
            </w:rPr>
            <w:fldChar w:fldCharType="end"/>
          </w:r>
        </w:p>
      </w:sdtContent>
    </w:sdt>
    <w:p w:rsidR="00AB3E35" w:rsidRDefault="00311318">
      <w:pPr>
        <w:widowControl/>
        <w:jc w:val="left"/>
        <w:rPr>
          <w:rFonts w:eastAsia="黑体"/>
          <w:b/>
          <w:bCs/>
          <w:kern w:val="44"/>
          <w:sz w:val="28"/>
          <w:szCs w:val="44"/>
        </w:rPr>
      </w:pPr>
      <w:r>
        <w:br w:type="page"/>
      </w:r>
    </w:p>
    <w:p w:rsidR="00AB3E35" w:rsidRDefault="00311318">
      <w:pPr>
        <w:pStyle w:val="1"/>
      </w:pPr>
      <w:bookmarkStart w:id="1" w:name="_Toc468196953"/>
      <w:r>
        <w:rPr>
          <w:rFonts w:hint="eastAsia"/>
        </w:rPr>
        <w:lastRenderedPageBreak/>
        <w:t>引言</w:t>
      </w:r>
      <w:bookmarkEnd w:id="0"/>
      <w:bookmarkEnd w:id="1"/>
    </w:p>
    <w:p w:rsidR="00AB3E35" w:rsidRDefault="00311318">
      <w:pPr>
        <w:pStyle w:val="2"/>
      </w:pPr>
      <w:bookmarkStart w:id="2" w:name="_Toc303091852"/>
      <w:bookmarkStart w:id="3" w:name="_Toc468196954"/>
      <w:r>
        <w:rPr>
          <w:rFonts w:hint="eastAsia"/>
        </w:rPr>
        <w:t>编写目的</w:t>
      </w:r>
      <w:bookmarkEnd w:id="2"/>
      <w:bookmarkEnd w:id="3"/>
    </w:p>
    <w:p w:rsidR="00AB3E35" w:rsidRDefault="00311318">
      <w:pPr>
        <w:spacing w:line="360" w:lineRule="auto"/>
        <w:ind w:firstLine="420"/>
      </w:pPr>
      <w:r>
        <w:rPr>
          <w:rFonts w:hint="eastAsia"/>
        </w:rPr>
        <w:t>本文档用于制定开发三级分销系统的数据库标准，所有开发人员进行程序开发、访问数据库时应参照此文档。</w:t>
      </w:r>
    </w:p>
    <w:p w:rsidR="00AB3E35" w:rsidRDefault="00311318">
      <w:pPr>
        <w:pStyle w:val="2"/>
        <w:spacing w:before="120" w:after="120"/>
      </w:pPr>
      <w:bookmarkStart w:id="4" w:name="_Toc308622930"/>
      <w:bookmarkStart w:id="5" w:name="_Toc468196955"/>
      <w:r>
        <w:rPr>
          <w:rFonts w:hint="eastAsia"/>
        </w:rPr>
        <w:t>设计原则</w:t>
      </w:r>
      <w:bookmarkEnd w:id="4"/>
      <w:bookmarkEnd w:id="5"/>
    </w:p>
    <w:p w:rsidR="00AB3E35" w:rsidRDefault="00311318">
      <w:pPr>
        <w:pStyle w:val="a0"/>
      </w:pPr>
      <w:r>
        <w:rPr>
          <w:rFonts w:hint="eastAsia"/>
        </w:rPr>
        <w:t>应用接口可高效访问数据库；数据库冗余字段少且读写效率高；数据库没有错误逻辑关联；数据库访问高并发，低延迟。</w:t>
      </w:r>
    </w:p>
    <w:p w:rsidR="00AB3E35" w:rsidRDefault="00311318">
      <w:pPr>
        <w:pStyle w:val="2"/>
      </w:pPr>
      <w:bookmarkStart w:id="6" w:name="_Toc303091854"/>
      <w:bookmarkStart w:id="7" w:name="_Toc468196956"/>
      <w:r>
        <w:rPr>
          <w:rFonts w:hint="eastAsia"/>
        </w:rPr>
        <w:t>名词解释</w:t>
      </w:r>
      <w:bookmarkEnd w:id="6"/>
      <w:bookmarkEnd w:id="7"/>
    </w:p>
    <w:p w:rsidR="00AB3E35" w:rsidRDefault="00311318">
      <w:pPr>
        <w:pStyle w:val="a0"/>
      </w:pPr>
      <w:r>
        <w:rPr>
          <w:rFonts w:hint="eastAsia"/>
        </w:rPr>
        <w:t>DB</w:t>
      </w:r>
      <w:r>
        <w:rPr>
          <w:rFonts w:hint="eastAsia"/>
        </w:rPr>
        <w:t>：</w:t>
      </w:r>
      <w:r>
        <w:rPr>
          <w:rFonts w:hint="eastAsia"/>
        </w:rPr>
        <w:t>database</w:t>
      </w:r>
      <w:r>
        <w:rPr>
          <w:rFonts w:hint="eastAsia"/>
        </w:rPr>
        <w:t>，数据库。</w:t>
      </w:r>
    </w:p>
    <w:p w:rsidR="00AB3E35" w:rsidRDefault="00311318">
      <w:pPr>
        <w:spacing w:line="360" w:lineRule="auto"/>
        <w:ind w:firstLine="420"/>
      </w:pPr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user </w:t>
      </w:r>
      <w:r w:rsidR="006219D6">
        <w:rPr>
          <w:rFonts w:hint="eastAsia"/>
        </w:rPr>
        <w:t>i</w:t>
      </w:r>
      <w:r w:rsidR="00EB2886">
        <w:rPr>
          <w:rFonts w:hint="eastAsia"/>
        </w:rPr>
        <w:t>nterface</w:t>
      </w:r>
      <w:r>
        <w:rPr>
          <w:rFonts w:hint="eastAsia"/>
        </w:rPr>
        <w:t>，用户接口。</w:t>
      </w:r>
    </w:p>
    <w:p w:rsidR="00D5192D" w:rsidRDefault="00D5192D">
      <w:pPr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uniacid</w:t>
      </w:r>
      <w:r>
        <w:rPr>
          <w:rFonts w:hint="eastAsia"/>
          <w:color w:val="000000"/>
          <w:szCs w:val="21"/>
        </w:rPr>
        <w:t>：唯一账号</w:t>
      </w:r>
      <w:r>
        <w:rPr>
          <w:rFonts w:hint="eastAsia"/>
          <w:color w:val="000000"/>
          <w:szCs w:val="21"/>
        </w:rPr>
        <w:t>ID</w:t>
      </w:r>
      <w:r w:rsidR="00B34F7C">
        <w:rPr>
          <w:rFonts w:hint="eastAsia"/>
          <w:color w:val="000000"/>
          <w:szCs w:val="21"/>
        </w:rPr>
        <w:t>，微信公众号在数据库中存放的记录</w:t>
      </w:r>
      <w:r w:rsidR="00B34F7C">
        <w:rPr>
          <w:rFonts w:hint="eastAsia"/>
          <w:color w:val="000000"/>
          <w:szCs w:val="21"/>
        </w:rPr>
        <w:t>ID</w:t>
      </w:r>
      <w:r w:rsidR="00B34F7C">
        <w:rPr>
          <w:rFonts w:hint="eastAsia"/>
          <w:color w:val="000000"/>
          <w:szCs w:val="21"/>
        </w:rPr>
        <w:t>。</w:t>
      </w:r>
    </w:p>
    <w:p w:rsidR="00280A50" w:rsidRDefault="00280A50">
      <w:pPr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OpenID</w:t>
      </w:r>
      <w:r>
        <w:rPr>
          <w:rFonts w:hint="eastAsia"/>
          <w:color w:val="000000"/>
          <w:szCs w:val="21"/>
        </w:rPr>
        <w:t>：微信公众号用于识别微信用户的编号，关注公众号后微信提供；同一微信用户对于不同公众号的</w:t>
      </w:r>
      <w:r>
        <w:rPr>
          <w:rFonts w:hint="eastAsia"/>
          <w:color w:val="000000"/>
          <w:szCs w:val="21"/>
        </w:rPr>
        <w:t>OpenID</w:t>
      </w:r>
      <w:r>
        <w:rPr>
          <w:rFonts w:hint="eastAsia"/>
          <w:color w:val="000000"/>
          <w:szCs w:val="21"/>
        </w:rPr>
        <w:t>是不同的。</w:t>
      </w:r>
    </w:p>
    <w:p w:rsidR="00280A50" w:rsidRDefault="00280A50">
      <w:pPr>
        <w:spacing w:line="360" w:lineRule="auto"/>
        <w:ind w:firstLine="420"/>
      </w:pPr>
      <w:r>
        <w:rPr>
          <w:rFonts w:hint="eastAsia"/>
          <w:color w:val="000000"/>
          <w:szCs w:val="21"/>
        </w:rPr>
        <w:t xml:space="preserve">UnionID: </w:t>
      </w:r>
      <w:r>
        <w:rPr>
          <w:rFonts w:hint="eastAsia"/>
          <w:color w:val="000000"/>
          <w:szCs w:val="21"/>
        </w:rPr>
        <w:t>微信公众平台为不同的应用提供的统一标识</w:t>
      </w:r>
      <w:r>
        <w:rPr>
          <w:rFonts w:hint="eastAsia"/>
          <w:color w:val="000000"/>
          <w:szCs w:val="21"/>
        </w:rPr>
        <w:t>ID</w:t>
      </w:r>
      <w:r>
        <w:rPr>
          <w:rFonts w:hint="eastAsia"/>
          <w:color w:val="000000"/>
          <w:szCs w:val="21"/>
        </w:rPr>
        <w:t>。</w:t>
      </w:r>
    </w:p>
    <w:p w:rsidR="00AB3E35" w:rsidRDefault="00311318">
      <w:pPr>
        <w:pStyle w:val="2"/>
      </w:pPr>
      <w:bookmarkStart w:id="8" w:name="_Toc468196957"/>
      <w:r>
        <w:t>文档约定</w:t>
      </w:r>
      <w:bookmarkEnd w:id="8"/>
    </w:p>
    <w:p w:rsidR="00AB3E35" w:rsidRDefault="00311318">
      <w:pPr>
        <w:pStyle w:val="a0"/>
        <w:rPr>
          <w:color w:val="FF0000"/>
        </w:rPr>
      </w:pPr>
      <w:r>
        <w:rPr>
          <w:color w:val="FF0000"/>
        </w:rPr>
        <w:t>红色</w:t>
      </w:r>
      <w:r>
        <w:rPr>
          <w:rFonts w:hint="eastAsia"/>
          <w:color w:val="FF0000"/>
        </w:rPr>
        <w:t>字体</w:t>
      </w:r>
      <w:r>
        <w:rPr>
          <w:color w:val="FF0000"/>
        </w:rPr>
        <w:t>：</w:t>
      </w:r>
      <w:r>
        <w:rPr>
          <w:rFonts w:hint="eastAsia"/>
          <w:color w:val="000000" w:themeColor="text1"/>
        </w:rPr>
        <w:t>基于</w:t>
      </w:r>
      <w:r>
        <w:rPr>
          <w:color w:val="000000" w:themeColor="text1"/>
        </w:rPr>
        <w:t>原有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表的</w:t>
      </w:r>
      <w:r>
        <w:rPr>
          <w:rFonts w:hint="eastAsia"/>
          <w:color w:val="000000" w:themeColor="text1"/>
        </w:rPr>
        <w:t>基础</w:t>
      </w:r>
      <w:r>
        <w:rPr>
          <w:color w:val="000000" w:themeColor="text1"/>
        </w:rPr>
        <w:t>上增加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字段</w:t>
      </w:r>
    </w:p>
    <w:p w:rsidR="00AB3E35" w:rsidRDefault="00311318">
      <w:pPr>
        <w:pStyle w:val="a0"/>
        <w:rPr>
          <w:color w:val="000000" w:themeColor="text1"/>
        </w:rPr>
      </w:pPr>
      <w:r>
        <w:rPr>
          <w:strike/>
          <w:color w:val="000000" w:themeColor="text1"/>
        </w:rPr>
        <w:t>横线</w:t>
      </w:r>
      <w:r>
        <w:rPr>
          <w:rFonts w:hint="eastAsia"/>
          <w:strike/>
          <w:color w:val="000000" w:themeColor="text1"/>
        </w:rPr>
        <w:t>字体</w:t>
      </w:r>
      <w:r>
        <w:rPr>
          <w:color w:val="000000" w:themeColor="text1"/>
        </w:rPr>
        <w:t>：基于原有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表基础上删去的字段</w:t>
      </w:r>
    </w:p>
    <w:p w:rsidR="00AB3E35" w:rsidRDefault="00311318">
      <w:pPr>
        <w:pStyle w:val="2"/>
      </w:pPr>
      <w:bookmarkStart w:id="9" w:name="_Toc303091855"/>
      <w:bookmarkStart w:id="10" w:name="_Toc468196958"/>
      <w:r>
        <w:rPr>
          <w:rFonts w:hint="eastAsia"/>
        </w:rPr>
        <w:t>参考资料</w:t>
      </w:r>
      <w:bookmarkEnd w:id="9"/>
      <w:bookmarkEnd w:id="10"/>
    </w:p>
    <w:p w:rsidR="00AB3E35" w:rsidRDefault="00311318">
      <w:pPr>
        <w:pStyle w:val="a0"/>
        <w:numPr>
          <w:ilvl w:val="0"/>
          <w:numId w:val="3"/>
        </w:numPr>
      </w:pPr>
      <w:r>
        <w:rPr>
          <w:rFonts w:hint="eastAsia"/>
        </w:rPr>
        <w:t>《三级分销系统需求说明》</w:t>
      </w:r>
    </w:p>
    <w:p w:rsidR="00AB3E35" w:rsidRDefault="00311318">
      <w:pPr>
        <w:pStyle w:val="1"/>
      </w:pPr>
      <w:bookmarkStart w:id="11" w:name="_Toc468196959"/>
      <w:r>
        <w:rPr>
          <w:rFonts w:hint="eastAsia"/>
        </w:rPr>
        <w:t>微擎</w:t>
      </w:r>
      <w:bookmarkEnd w:id="11"/>
    </w:p>
    <w:p w:rsidR="00AB3E35" w:rsidRDefault="00311318">
      <w:pPr>
        <w:pStyle w:val="a0"/>
      </w:pPr>
      <w:r>
        <w:rPr>
          <w:rFonts w:hint="eastAsia"/>
        </w:rPr>
        <w:t>微擎部分包含微擎</w:t>
      </w:r>
      <w:r>
        <w:rPr>
          <w:rFonts w:hint="eastAsia"/>
        </w:rPr>
        <w:t>v0.7</w:t>
      </w:r>
      <w:r w:rsidR="00483112">
        <w:rPr>
          <w:rFonts w:hint="eastAsia"/>
        </w:rPr>
        <w:t>版的初始表内容</w:t>
      </w:r>
      <w:r>
        <w:rPr>
          <w:rFonts w:hint="eastAsia"/>
        </w:rPr>
        <w:t>，共计</w:t>
      </w:r>
      <w:r w:rsidR="003D185E">
        <w:rPr>
          <w:rFonts w:hint="eastAsia"/>
        </w:rPr>
        <w:t>104</w:t>
      </w:r>
      <w:r>
        <w:rPr>
          <w:rFonts w:hint="eastAsia"/>
        </w:rPr>
        <w:t>个表。</w:t>
      </w:r>
    </w:p>
    <w:p w:rsidR="00AB3E35" w:rsidRDefault="00311318">
      <w:pPr>
        <w:pStyle w:val="a0"/>
      </w:pPr>
      <w:r>
        <w:rPr>
          <w:noProof/>
        </w:rPr>
        <w:lastRenderedPageBreak/>
        <w:drawing>
          <wp:inline distT="0" distB="0" distL="0" distR="0" wp14:anchorId="2AFB2A49" wp14:editId="00920BD7">
            <wp:extent cx="5275580" cy="3952875"/>
            <wp:effectExtent l="0" t="0" r="0" b="0"/>
            <wp:docPr id="2" name="Picture 2" descr="../../../unchartedWaters/documents/数据字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/../../unchartedWaters/documents/数据字典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313" w:rsidRDefault="00547313">
      <w:pPr>
        <w:pStyle w:val="a0"/>
      </w:pPr>
    </w:p>
    <w:p w:rsidR="001B4111" w:rsidRDefault="001B4111" w:rsidP="001B4111">
      <w:pPr>
        <w:pStyle w:val="2"/>
      </w:pPr>
      <w:bookmarkStart w:id="12" w:name="_Toc308781410"/>
      <w:bookmarkStart w:id="13" w:name="_Toc468196960"/>
      <w:r>
        <w:rPr>
          <w:rFonts w:hint="eastAsia"/>
        </w:rPr>
        <w:t>广告表</w:t>
      </w:r>
      <w:r>
        <w:t>(food_info</w:t>
      </w:r>
      <w:r>
        <w:t>_adv)</w:t>
      </w:r>
    </w:p>
    <w:p w:rsidR="001B4111" w:rsidRDefault="001B4111" w:rsidP="001B4111">
      <w:pPr>
        <w:pStyle w:val="3"/>
      </w:pPr>
      <w:r>
        <w:rPr>
          <w:rFonts w:hint="eastAsia"/>
        </w:rPr>
        <w:t>ENGINE</w:t>
      </w:r>
    </w:p>
    <w:p w:rsidR="001B4111" w:rsidRDefault="001B4111" w:rsidP="001B4111">
      <w:pPr>
        <w:pStyle w:val="a0"/>
      </w:pPr>
      <w:r>
        <w:t>MyISAM</w:t>
      </w:r>
    </w:p>
    <w:p w:rsidR="001B4111" w:rsidRDefault="001B4111" w:rsidP="001B4111">
      <w:pPr>
        <w:pStyle w:val="3"/>
      </w:pPr>
      <w:r>
        <w:t xml:space="preserve">DEFAULT </w:t>
      </w:r>
      <w:r>
        <w:rPr>
          <w:rFonts w:hint="eastAsia"/>
        </w:rPr>
        <w:t>CHARSET</w:t>
      </w:r>
    </w:p>
    <w:p w:rsidR="001B4111" w:rsidRDefault="001B4111" w:rsidP="001B4111">
      <w:pPr>
        <w:pStyle w:val="a0"/>
      </w:pPr>
      <w:r>
        <w:t>utf8</w:t>
      </w:r>
    </w:p>
    <w:p w:rsidR="001B4111" w:rsidRDefault="001B4111" w:rsidP="001B4111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1B4111" w:rsidTr="00C23B6B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1B4111" w:rsidRDefault="001B4111" w:rsidP="00C23B6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1B4111" w:rsidRDefault="001B4111" w:rsidP="00C23B6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1B4111" w:rsidRDefault="001B4111" w:rsidP="00C23B6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1B4111" w:rsidRPr="00A80920" w:rsidRDefault="001B4111" w:rsidP="00C23B6B">
            <w:pPr>
              <w:rPr>
                <w:caps/>
                <w:color w:val="000000"/>
                <w:sz w:val="20"/>
                <w:szCs w:val="21"/>
              </w:rPr>
            </w:pPr>
            <w:r w:rsidRPr="00A80920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1B4111" w:rsidRDefault="001B4111" w:rsidP="00C23B6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1B4111" w:rsidTr="00DD61C1">
        <w:trPr>
          <w:trHeight w:val="339"/>
          <w:jc w:val="center"/>
        </w:trPr>
        <w:tc>
          <w:tcPr>
            <w:tcW w:w="617" w:type="dxa"/>
            <w:vAlign w:val="center"/>
          </w:tcPr>
          <w:p w:rsidR="001B4111" w:rsidRDefault="001B4111" w:rsidP="001B4111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7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1B4111" w:rsidRPr="00A80920" w:rsidRDefault="001B4111" w:rsidP="001B4111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A809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1B4111" w:rsidTr="00DD61C1">
        <w:trPr>
          <w:trHeight w:val="367"/>
          <w:jc w:val="center"/>
        </w:trPr>
        <w:tc>
          <w:tcPr>
            <w:tcW w:w="617" w:type="dxa"/>
            <w:vAlign w:val="center"/>
          </w:tcPr>
          <w:p w:rsidR="001B4111" w:rsidRDefault="001B4111" w:rsidP="001B4111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97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advname</w:t>
            </w:r>
          </w:p>
        </w:tc>
        <w:tc>
          <w:tcPr>
            <w:tcW w:w="184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广告名</w:t>
            </w:r>
          </w:p>
        </w:tc>
        <w:tc>
          <w:tcPr>
            <w:tcW w:w="1791" w:type="dxa"/>
          </w:tcPr>
          <w:p w:rsidR="001B4111" w:rsidRPr="00A80920" w:rsidRDefault="001B4111" w:rsidP="001B4111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A80920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1B4111" w:rsidTr="00DD61C1">
        <w:trPr>
          <w:trHeight w:val="283"/>
          <w:jc w:val="center"/>
        </w:trPr>
        <w:tc>
          <w:tcPr>
            <w:tcW w:w="617" w:type="dxa"/>
            <w:vAlign w:val="center"/>
          </w:tcPr>
          <w:p w:rsidR="001B4111" w:rsidRDefault="001B4111" w:rsidP="001B4111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7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link</w:t>
            </w:r>
          </w:p>
        </w:tc>
        <w:tc>
          <w:tcPr>
            <w:tcW w:w="184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链接</w:t>
            </w:r>
          </w:p>
        </w:tc>
        <w:tc>
          <w:tcPr>
            <w:tcW w:w="1791" w:type="dxa"/>
          </w:tcPr>
          <w:p w:rsidR="001B4111" w:rsidRPr="00A80920" w:rsidRDefault="001B4111" w:rsidP="001B4111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A8092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1B4111" w:rsidTr="00DD61C1">
        <w:trPr>
          <w:trHeight w:val="283"/>
          <w:jc w:val="center"/>
        </w:trPr>
        <w:tc>
          <w:tcPr>
            <w:tcW w:w="617" w:type="dxa"/>
            <w:vAlign w:val="center"/>
          </w:tcPr>
          <w:p w:rsidR="001B4111" w:rsidRDefault="001B4111" w:rsidP="001B4111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7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84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91" w:type="dxa"/>
          </w:tcPr>
          <w:p w:rsidR="001B4111" w:rsidRPr="00A80920" w:rsidRDefault="001B4111" w:rsidP="001B4111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A8092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1B4111" w:rsidTr="00DD61C1">
        <w:trPr>
          <w:trHeight w:val="283"/>
          <w:jc w:val="center"/>
        </w:trPr>
        <w:tc>
          <w:tcPr>
            <w:tcW w:w="617" w:type="dxa"/>
            <w:vAlign w:val="center"/>
          </w:tcPr>
          <w:p w:rsidR="001B4111" w:rsidRDefault="001B4111" w:rsidP="001B4111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97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1B4111" w:rsidRPr="00A80920" w:rsidRDefault="001B4111" w:rsidP="001B4111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A809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1B4111" w:rsidTr="00DD61C1">
        <w:trPr>
          <w:trHeight w:val="283"/>
          <w:jc w:val="center"/>
        </w:trPr>
        <w:tc>
          <w:tcPr>
            <w:tcW w:w="617" w:type="dxa"/>
            <w:vAlign w:val="center"/>
          </w:tcPr>
          <w:p w:rsidR="001B4111" w:rsidRDefault="001B4111" w:rsidP="001B4111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97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enabled</w:t>
            </w:r>
          </w:p>
        </w:tc>
        <w:tc>
          <w:tcPr>
            <w:tcW w:w="184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是否生效</w:t>
            </w:r>
          </w:p>
        </w:tc>
        <w:tc>
          <w:tcPr>
            <w:tcW w:w="1791" w:type="dxa"/>
          </w:tcPr>
          <w:p w:rsidR="001B4111" w:rsidRPr="00A80920" w:rsidRDefault="001B4111" w:rsidP="001B4111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A809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1B4111" w:rsidRDefault="001B4111" w:rsidP="001B41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1B4111" w:rsidRDefault="001B4111" w:rsidP="001B4111">
      <w:pPr>
        <w:pStyle w:val="3"/>
      </w:pPr>
      <w:r>
        <w:rPr>
          <w:rFonts w:hint="eastAsia"/>
        </w:rPr>
        <w:lastRenderedPageBreak/>
        <w:t>其他</w:t>
      </w:r>
    </w:p>
    <w:p w:rsidR="001B4111" w:rsidRDefault="001B4111" w:rsidP="001B4111">
      <w:pPr>
        <w:pStyle w:val="a0"/>
        <w:rPr>
          <w:rFonts w:hint="eastAsia"/>
        </w:rPr>
      </w:pPr>
      <w:r>
        <w:rPr>
          <w:rFonts w:hint="eastAsia"/>
        </w:rPr>
        <w:t>无</w:t>
      </w:r>
      <w:bookmarkStart w:id="14" w:name="_GoBack"/>
      <w:bookmarkEnd w:id="14"/>
    </w:p>
    <w:p w:rsidR="00273925" w:rsidRDefault="00273925" w:rsidP="00273925">
      <w:pPr>
        <w:pStyle w:val="2"/>
      </w:pPr>
      <w:r>
        <w:rPr>
          <w:rFonts w:hint="eastAsia"/>
        </w:rPr>
        <w:t>文章分类</w:t>
      </w:r>
      <w:r>
        <w:t>(food</w:t>
      </w:r>
      <w:r w:rsidR="0049766E">
        <w:t>_</w:t>
      </w:r>
      <w:r w:rsidR="00E57F8C">
        <w:t>info</w:t>
      </w:r>
      <w:r>
        <w:t>_article_category)</w:t>
      </w:r>
    </w:p>
    <w:p w:rsidR="00273925" w:rsidRPr="008F4AB7" w:rsidRDefault="00E57F8C" w:rsidP="00273925">
      <w:pPr>
        <w:pStyle w:val="a0"/>
      </w:pPr>
      <w:r>
        <w:rPr>
          <w:rFonts w:hint="eastAsia"/>
        </w:rPr>
        <w:t>该表用于存储网站</w:t>
      </w:r>
      <w:r w:rsidR="00273925">
        <w:rPr>
          <w:rFonts w:hint="eastAsia"/>
        </w:rPr>
        <w:t>的文章分类信息。</w:t>
      </w:r>
    </w:p>
    <w:p w:rsidR="00273925" w:rsidRDefault="00273925" w:rsidP="00273925">
      <w:pPr>
        <w:pStyle w:val="3"/>
      </w:pPr>
      <w:r>
        <w:rPr>
          <w:rFonts w:hint="eastAsia"/>
        </w:rPr>
        <w:t>ENGINE</w:t>
      </w:r>
    </w:p>
    <w:p w:rsidR="00273925" w:rsidRDefault="00273925" w:rsidP="00273925">
      <w:pPr>
        <w:pStyle w:val="a0"/>
      </w:pPr>
      <w:r>
        <w:t>MyISAM</w:t>
      </w:r>
    </w:p>
    <w:p w:rsidR="00273925" w:rsidRDefault="00273925" w:rsidP="00273925">
      <w:pPr>
        <w:pStyle w:val="3"/>
      </w:pPr>
      <w:r>
        <w:t xml:space="preserve">DEFAULT </w:t>
      </w:r>
      <w:r>
        <w:rPr>
          <w:rFonts w:hint="eastAsia"/>
        </w:rPr>
        <w:t>CHARSET</w:t>
      </w:r>
    </w:p>
    <w:p w:rsidR="00273925" w:rsidRDefault="00273925" w:rsidP="00273925">
      <w:pPr>
        <w:pStyle w:val="a0"/>
      </w:pPr>
      <w:r>
        <w:t>utf8</w:t>
      </w:r>
    </w:p>
    <w:p w:rsidR="00273925" w:rsidRDefault="00273925" w:rsidP="00273925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560"/>
        <w:gridCol w:w="1932"/>
        <w:gridCol w:w="2532"/>
      </w:tblGrid>
      <w:tr w:rsidR="00273925" w:rsidTr="00E57F8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273925" w:rsidRDefault="00273925" w:rsidP="00E57F8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273925" w:rsidRDefault="00273925" w:rsidP="00E57F8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273925" w:rsidRDefault="00273925" w:rsidP="00E57F8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273925" w:rsidRPr="00137D20" w:rsidRDefault="00273925" w:rsidP="00E57F8C">
            <w:pPr>
              <w:rPr>
                <w:caps/>
                <w:color w:val="000000"/>
                <w:sz w:val="20"/>
                <w:szCs w:val="21"/>
              </w:rPr>
            </w:pPr>
            <w:r w:rsidRPr="00137D20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273925" w:rsidRDefault="00273925" w:rsidP="00E57F8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273925" w:rsidTr="00E57F8C">
        <w:trPr>
          <w:trHeight w:val="339"/>
          <w:jc w:val="center"/>
        </w:trPr>
        <w:tc>
          <w:tcPr>
            <w:tcW w:w="617" w:type="dxa"/>
          </w:tcPr>
          <w:p w:rsidR="00273925" w:rsidRDefault="00273925" w:rsidP="00E57F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273925" w:rsidRDefault="00273925" w:rsidP="00E57F8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60" w:type="dxa"/>
          </w:tcPr>
          <w:p w:rsidR="00273925" w:rsidRDefault="00273925" w:rsidP="00E57F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273925" w:rsidRPr="00137D20" w:rsidRDefault="00273925" w:rsidP="00E57F8C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137D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273925" w:rsidRDefault="00273925" w:rsidP="00E57F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273925" w:rsidTr="00E57F8C">
        <w:trPr>
          <w:jc w:val="center"/>
        </w:trPr>
        <w:tc>
          <w:tcPr>
            <w:tcW w:w="617" w:type="dxa"/>
          </w:tcPr>
          <w:p w:rsidR="00273925" w:rsidRDefault="00273925" w:rsidP="00E57F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273925" w:rsidRDefault="00273925" w:rsidP="00E57F8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category_name</w:t>
            </w:r>
          </w:p>
        </w:tc>
        <w:tc>
          <w:tcPr>
            <w:tcW w:w="1560" w:type="dxa"/>
          </w:tcPr>
          <w:p w:rsidR="00273925" w:rsidRDefault="00273925" w:rsidP="00E57F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分类名称</w:t>
            </w:r>
          </w:p>
        </w:tc>
        <w:tc>
          <w:tcPr>
            <w:tcW w:w="1932" w:type="dxa"/>
          </w:tcPr>
          <w:p w:rsidR="00273925" w:rsidRPr="00137D20" w:rsidRDefault="00273925" w:rsidP="00E57F8C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137D2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273925" w:rsidRDefault="00273925" w:rsidP="00E57F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273925" w:rsidRDefault="00273925" w:rsidP="00273925">
      <w:pPr>
        <w:pStyle w:val="3"/>
      </w:pPr>
      <w:r>
        <w:rPr>
          <w:rFonts w:hint="eastAsia"/>
        </w:rPr>
        <w:t>其他</w:t>
      </w:r>
    </w:p>
    <w:p w:rsidR="00273925" w:rsidRDefault="00273925" w:rsidP="00273925">
      <w:pPr>
        <w:pStyle w:val="a0"/>
      </w:pPr>
      <w:r>
        <w:rPr>
          <w:rFonts w:hint="eastAsia"/>
        </w:rPr>
        <w:t>无</w:t>
      </w:r>
    </w:p>
    <w:p w:rsidR="00E57F8C" w:rsidRDefault="00E57F8C" w:rsidP="00E57F8C">
      <w:pPr>
        <w:pStyle w:val="2"/>
      </w:pPr>
      <w:r>
        <w:rPr>
          <w:rFonts w:hint="eastAsia"/>
        </w:rPr>
        <w:t>商城文章</w:t>
      </w:r>
      <w:r>
        <w:t>(</w:t>
      </w:r>
      <w:r>
        <w:rPr>
          <w:rFonts w:hint="eastAsia"/>
        </w:rPr>
        <w:t>food</w:t>
      </w:r>
      <w:r w:rsidR="00067F65">
        <w:t>_</w:t>
      </w:r>
      <w:r>
        <w:t>info_article)</w:t>
      </w:r>
    </w:p>
    <w:p w:rsidR="00E57F8C" w:rsidRPr="00DF046C" w:rsidRDefault="00E57F8C" w:rsidP="00E57F8C">
      <w:pPr>
        <w:pStyle w:val="a0"/>
      </w:pPr>
      <w:r>
        <w:rPr>
          <w:rFonts w:hint="eastAsia"/>
        </w:rPr>
        <w:t>该表用于存储文章信息。</w:t>
      </w:r>
    </w:p>
    <w:p w:rsidR="00E57F8C" w:rsidRDefault="00E57F8C" w:rsidP="00E57F8C">
      <w:pPr>
        <w:pStyle w:val="3"/>
      </w:pPr>
      <w:r>
        <w:rPr>
          <w:rFonts w:hint="eastAsia"/>
        </w:rPr>
        <w:t>ENGINE</w:t>
      </w:r>
    </w:p>
    <w:p w:rsidR="00E57F8C" w:rsidRDefault="00E57F8C" w:rsidP="00E57F8C">
      <w:pPr>
        <w:pStyle w:val="a0"/>
      </w:pPr>
      <w:r>
        <w:t>MyISAM</w:t>
      </w:r>
    </w:p>
    <w:p w:rsidR="00E57F8C" w:rsidRDefault="00E57F8C" w:rsidP="00E57F8C">
      <w:pPr>
        <w:pStyle w:val="3"/>
      </w:pPr>
      <w:r>
        <w:t xml:space="preserve">DEFAULT </w:t>
      </w:r>
      <w:r>
        <w:rPr>
          <w:rFonts w:hint="eastAsia"/>
        </w:rPr>
        <w:t>CHARSET</w:t>
      </w:r>
    </w:p>
    <w:p w:rsidR="00E57F8C" w:rsidRDefault="00E57F8C" w:rsidP="00E57F8C">
      <w:pPr>
        <w:pStyle w:val="a0"/>
      </w:pPr>
      <w:r>
        <w:t>utf8</w:t>
      </w:r>
    </w:p>
    <w:p w:rsidR="00E57F8C" w:rsidRDefault="00E57F8C" w:rsidP="00E57F8C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843"/>
        <w:gridCol w:w="2338"/>
      </w:tblGrid>
      <w:tr w:rsidR="00E57F8C" w:rsidTr="00E57F8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E57F8C" w:rsidRDefault="00E57F8C" w:rsidP="00E57F8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E57F8C" w:rsidRDefault="00E57F8C" w:rsidP="00E57F8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E57F8C" w:rsidRDefault="00E57F8C" w:rsidP="00E57F8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E57F8C" w:rsidRPr="00D377DE" w:rsidRDefault="00E57F8C" w:rsidP="00E57F8C">
            <w:pPr>
              <w:rPr>
                <w:caps/>
                <w:color w:val="000000"/>
                <w:sz w:val="20"/>
                <w:szCs w:val="21"/>
              </w:rPr>
            </w:pPr>
            <w:r w:rsidRPr="00D377D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E57F8C" w:rsidRDefault="00E57F8C" w:rsidP="00E57F8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49766E" w:rsidTr="00432D83">
        <w:trPr>
          <w:trHeight w:val="339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49766E" w:rsidTr="00432D83">
        <w:trPr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article_title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文章标题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D377D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article_content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文章内容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 w:rsidRPr="00D377DE">
              <w:rPr>
                <w:caps/>
                <w:color w:val="000000"/>
                <w:szCs w:val="21"/>
              </w:rPr>
              <w:t>long</w:t>
            </w: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article_category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文章分类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article_date_v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虚拟发布时间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D377DE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article_date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文章发布时间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D377DE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article_author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发布作者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D377DE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article_readnum_v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虚拟阅读量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article_readnum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真实阅读量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article_likenum_v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虚拟点赞数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article_likenum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真实点赞数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article_linkurl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阅读原文链接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D377DE">
              <w:rPr>
                <w:caps/>
                <w:color w:val="000000"/>
                <w:szCs w:val="21"/>
              </w:rPr>
              <w:t>(300)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page_set_option_nocopy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页面禁止复制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page_set_option_noshare_tl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页面禁止分享至朋友圈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page_set_option_noshare_msg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页面禁止发送给好友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article_keyword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页面关键字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D377D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49766E" w:rsidTr="00432D83">
        <w:trPr>
          <w:trHeight w:val="283"/>
          <w:jc w:val="center"/>
        </w:trPr>
        <w:tc>
          <w:tcPr>
            <w:tcW w:w="617" w:type="dxa"/>
            <w:vAlign w:val="center"/>
          </w:tcPr>
          <w:p w:rsidR="0049766E" w:rsidRDefault="0049766E" w:rsidP="0049766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22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article_state</w:t>
            </w:r>
          </w:p>
        </w:tc>
        <w:tc>
          <w:tcPr>
            <w:tcW w:w="1559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文章状态</w:t>
            </w:r>
          </w:p>
        </w:tc>
        <w:tc>
          <w:tcPr>
            <w:tcW w:w="1843" w:type="dxa"/>
          </w:tcPr>
          <w:p w:rsidR="0049766E" w:rsidRPr="00D377DE" w:rsidRDefault="0049766E" w:rsidP="0049766E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49766E" w:rsidRDefault="0049766E" w:rsidP="00497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E57F8C" w:rsidRDefault="00E57F8C" w:rsidP="00E57F8C">
      <w:pPr>
        <w:pStyle w:val="3"/>
      </w:pPr>
      <w:r>
        <w:rPr>
          <w:rFonts w:hint="eastAsia"/>
        </w:rPr>
        <w:t>其他</w:t>
      </w:r>
    </w:p>
    <w:p w:rsidR="00E57F8C" w:rsidRDefault="00E57F8C" w:rsidP="00E57F8C">
      <w:pPr>
        <w:pStyle w:val="a0"/>
      </w:pPr>
      <w:r>
        <w:rPr>
          <w:rFonts w:hint="eastAsia"/>
        </w:rPr>
        <w:t>无</w:t>
      </w:r>
    </w:p>
    <w:p w:rsidR="00067F65" w:rsidRDefault="00067F65" w:rsidP="00067F65">
      <w:pPr>
        <w:pStyle w:val="2"/>
      </w:pPr>
      <w:r>
        <w:rPr>
          <w:rFonts w:hint="eastAsia"/>
        </w:rPr>
        <w:t>后台登录用户表</w:t>
      </w:r>
      <w:r>
        <w:t>(users)</w:t>
      </w:r>
    </w:p>
    <w:p w:rsidR="00067F65" w:rsidRPr="00BC287F" w:rsidRDefault="00067F65" w:rsidP="00067F65">
      <w:pPr>
        <w:pStyle w:val="a0"/>
      </w:pPr>
      <w:r>
        <w:rPr>
          <w:rFonts w:hint="eastAsia"/>
        </w:rPr>
        <w:t>该表用于存储后台的登录用户的信息。</w:t>
      </w:r>
    </w:p>
    <w:p w:rsidR="00067F65" w:rsidRDefault="00067F65" w:rsidP="00067F65">
      <w:pPr>
        <w:pStyle w:val="3"/>
      </w:pPr>
      <w:r>
        <w:rPr>
          <w:rFonts w:hint="eastAsia"/>
        </w:rPr>
        <w:t>ENGINE</w:t>
      </w:r>
    </w:p>
    <w:p w:rsidR="00067F65" w:rsidRDefault="00067F65" w:rsidP="00067F65">
      <w:pPr>
        <w:pStyle w:val="a0"/>
      </w:pPr>
      <w:r>
        <w:t>MyISAM</w:t>
      </w:r>
    </w:p>
    <w:p w:rsidR="00067F65" w:rsidRDefault="00067F65" w:rsidP="00067F65">
      <w:pPr>
        <w:pStyle w:val="3"/>
      </w:pPr>
      <w:r>
        <w:t xml:space="preserve">DEFAULT </w:t>
      </w:r>
      <w:r>
        <w:rPr>
          <w:rFonts w:hint="eastAsia"/>
        </w:rPr>
        <w:t>CHARSET</w:t>
      </w:r>
    </w:p>
    <w:p w:rsidR="00067F65" w:rsidRDefault="00067F65" w:rsidP="00067F65">
      <w:pPr>
        <w:pStyle w:val="a0"/>
      </w:pPr>
      <w:r>
        <w:t>utf8</w:t>
      </w:r>
    </w:p>
    <w:p w:rsidR="00067F65" w:rsidRDefault="00067F65" w:rsidP="00067F65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1843"/>
        <w:gridCol w:w="2074"/>
        <w:gridCol w:w="2532"/>
      </w:tblGrid>
      <w:tr w:rsidR="00067F65" w:rsidTr="00C23B6B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067F65" w:rsidRDefault="00067F65" w:rsidP="00C23B6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067F65" w:rsidRDefault="00067F65" w:rsidP="00C23B6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067F65" w:rsidRDefault="00067F65" w:rsidP="00C23B6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067F65" w:rsidRPr="00394ADB" w:rsidRDefault="00067F65" w:rsidP="00C23B6B">
            <w:pPr>
              <w:rPr>
                <w:caps/>
                <w:color w:val="000000"/>
                <w:sz w:val="20"/>
                <w:szCs w:val="21"/>
              </w:rPr>
            </w:pPr>
            <w:r w:rsidRPr="00394ADB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067F65" w:rsidRDefault="00067F65" w:rsidP="00C23B6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067F65" w:rsidTr="00C23B6B">
        <w:trPr>
          <w:trHeight w:val="339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067F65" w:rsidTr="00C23B6B">
        <w:trPr>
          <w:trHeight w:val="367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username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394ADB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password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394ADB">
              <w:rPr>
                <w:caps/>
                <w:color w:val="000000"/>
                <w:szCs w:val="21"/>
              </w:rPr>
              <w:t>(200)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Pr="00460DC1" w:rsidRDefault="00067F65" w:rsidP="00C23B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13" w:type="dxa"/>
          </w:tcPr>
          <w:p w:rsidR="00067F65" w:rsidRPr="00460DC1" w:rsidRDefault="00067F65" w:rsidP="00C23B6B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email</w:t>
            </w:r>
          </w:p>
        </w:tc>
        <w:tc>
          <w:tcPr>
            <w:tcW w:w="1843" w:type="dxa"/>
          </w:tcPr>
          <w:p w:rsidR="00067F65" w:rsidRPr="00460DC1" w:rsidRDefault="00067F65" w:rsidP="00C23B6B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用户邮箱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szCs w:val="21"/>
              </w:rPr>
            </w:pPr>
            <w:r>
              <w:rPr>
                <w:caps/>
                <w:szCs w:val="21"/>
              </w:rPr>
              <w:t>VARCHAR</w:t>
            </w:r>
            <w:r w:rsidRPr="00394ADB">
              <w:rPr>
                <w:caps/>
                <w:szCs w:val="21"/>
              </w:rPr>
              <w:t>(50)</w:t>
            </w:r>
          </w:p>
        </w:tc>
        <w:tc>
          <w:tcPr>
            <w:tcW w:w="2532" w:type="dxa"/>
          </w:tcPr>
          <w:p w:rsidR="00067F65" w:rsidRPr="00460DC1" w:rsidRDefault="00067F65" w:rsidP="00C23B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Pr="00460DC1" w:rsidRDefault="00067F65" w:rsidP="00C23B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13" w:type="dxa"/>
          </w:tcPr>
          <w:p w:rsidR="00067F65" w:rsidRPr="00460DC1" w:rsidRDefault="00067F65" w:rsidP="00C23B6B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role</w:t>
            </w:r>
          </w:p>
        </w:tc>
        <w:tc>
          <w:tcPr>
            <w:tcW w:w="1843" w:type="dxa"/>
          </w:tcPr>
          <w:p w:rsidR="00067F65" w:rsidRPr="00460DC1" w:rsidRDefault="00067F65" w:rsidP="00C23B6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szCs w:val="21"/>
              </w:rPr>
            </w:pPr>
            <w:r>
              <w:rPr>
                <w:caps/>
                <w:szCs w:val="21"/>
              </w:rPr>
              <w:t>VARCHAR</w:t>
            </w:r>
            <w:r w:rsidRPr="00394ADB">
              <w:rPr>
                <w:caps/>
                <w:szCs w:val="21"/>
              </w:rPr>
              <w:t>(30)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非空；</w:t>
            </w:r>
          </w:p>
          <w:p w:rsidR="00067F65" w:rsidRPr="00460DC1" w:rsidRDefault="00067F65" w:rsidP="00C23B6B">
            <w:pPr>
              <w:jc w:val="left"/>
              <w:rPr>
                <w:rFonts w:hint="eastAsia"/>
                <w:szCs w:val="21"/>
              </w:rPr>
            </w:pPr>
            <w:r w:rsidRPr="00460DC1">
              <w:rPr>
                <w:szCs w:val="21"/>
              </w:rPr>
              <w:t>admin</w:t>
            </w:r>
            <w:r>
              <w:rPr>
                <w:rFonts w:hint="eastAsia"/>
                <w:szCs w:val="21"/>
              </w:rPr>
              <w:t>-</w:t>
            </w:r>
            <w:r w:rsidRPr="00460DC1">
              <w:rPr>
                <w:rFonts w:hint="eastAsia"/>
                <w:szCs w:val="21"/>
              </w:rPr>
              <w:t>管理员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salt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盐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Pr="00394ADB">
              <w:rPr>
                <w:caps/>
                <w:color w:val="000000"/>
                <w:szCs w:val="21"/>
              </w:rPr>
              <w:t>(4)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joindate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加入时间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joinip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加入</w:t>
            </w:r>
            <w:r>
              <w:rPr>
                <w:rFonts w:hint="eastAsia"/>
                <w:color w:val="000000"/>
                <w:szCs w:val="21"/>
              </w:rPr>
              <w:t>IP</w:t>
            </w: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394ADB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lastvisit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上次登录时间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lastip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上次登录</w:t>
            </w:r>
            <w:r>
              <w:rPr>
                <w:rFonts w:hint="eastAsia"/>
                <w:color w:val="000000"/>
                <w:szCs w:val="21"/>
              </w:rPr>
              <w:t>IP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394ADB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Pr="00394ADB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starttime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开始时间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67F65" w:rsidTr="00C23B6B">
        <w:trPr>
          <w:trHeight w:val="283"/>
          <w:jc w:val="center"/>
        </w:trPr>
        <w:tc>
          <w:tcPr>
            <w:tcW w:w="617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endtime</w:t>
            </w:r>
          </w:p>
        </w:tc>
        <w:tc>
          <w:tcPr>
            <w:tcW w:w="1843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结束时间</w:t>
            </w:r>
          </w:p>
        </w:tc>
        <w:tc>
          <w:tcPr>
            <w:tcW w:w="2074" w:type="dxa"/>
          </w:tcPr>
          <w:p w:rsidR="00067F65" w:rsidRPr="00394ADB" w:rsidRDefault="00067F65" w:rsidP="00C23B6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067F65" w:rsidRDefault="00067F65" w:rsidP="00C23B6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067F65" w:rsidRDefault="00067F65" w:rsidP="00067F65">
      <w:pPr>
        <w:pStyle w:val="3"/>
      </w:pPr>
      <w:r>
        <w:rPr>
          <w:rFonts w:hint="eastAsia"/>
        </w:rPr>
        <w:t>其他</w:t>
      </w:r>
    </w:p>
    <w:p w:rsidR="00067F65" w:rsidRPr="00067F65" w:rsidRDefault="00067F65" w:rsidP="00067F65">
      <w:pPr>
        <w:pStyle w:val="a0"/>
        <w:rPr>
          <w:rFonts w:hint="eastAsia"/>
        </w:rPr>
      </w:pPr>
    </w:p>
    <w:p w:rsidR="00273925" w:rsidRDefault="00273925">
      <w:pPr>
        <w:pStyle w:val="2"/>
      </w:pPr>
    </w:p>
    <w:p w:rsidR="00AB3E35" w:rsidRDefault="00311318">
      <w:pPr>
        <w:pStyle w:val="2"/>
      </w:pPr>
      <w:r>
        <w:rPr>
          <w:rFonts w:hint="eastAsia"/>
        </w:rPr>
        <w:t>公众号账户表</w:t>
      </w:r>
      <w:r>
        <w:t>(account)</w:t>
      </w:r>
      <w:bookmarkEnd w:id="12"/>
      <w:bookmarkEnd w:id="13"/>
    </w:p>
    <w:p w:rsidR="00AB3E35" w:rsidRDefault="00311318">
      <w:pPr>
        <w:pStyle w:val="a0"/>
      </w:pPr>
      <w:r>
        <w:rPr>
          <w:rFonts w:hint="eastAsia"/>
        </w:rPr>
        <w:t>该表用于存储微信公众号的账号信息。</w:t>
      </w:r>
      <w:r>
        <w:t>子公众号（通信用）。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</w:t>
      </w:r>
      <w:r>
        <w:rPr>
          <w:rFonts w:hint="eastAsia"/>
        </w:rPr>
        <w:t>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932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公众号分支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主键；非空；自增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总公众号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hash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哈希值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(128)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账号类型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311318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1-</w:t>
            </w:r>
            <w:r>
              <w:rPr>
                <w:rFonts w:hint="eastAsia"/>
                <w:color w:val="000000"/>
                <w:szCs w:val="21"/>
              </w:rPr>
              <w:t>微信，</w:t>
            </w:r>
            <w:r>
              <w:rPr>
                <w:rFonts w:hint="eastAsia"/>
                <w:color w:val="000000"/>
                <w:szCs w:val="21"/>
              </w:rPr>
              <w:t>2-</w:t>
            </w:r>
            <w:r>
              <w:rPr>
                <w:rFonts w:hint="eastAsia"/>
                <w:color w:val="000000"/>
                <w:szCs w:val="21"/>
              </w:rPr>
              <w:t>易信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isconnect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是否链接成功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311318">
              <w:rPr>
                <w:color w:val="000000"/>
                <w:szCs w:val="21"/>
              </w:rPr>
              <w:t>(4)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5D046A" w:rsidRPr="005D046A" w:rsidRDefault="005D046A" w:rsidP="005D046A">
      <w:pPr>
        <w:pStyle w:val="a0"/>
      </w:pPr>
      <w:r>
        <w:rPr>
          <w:rFonts w:hint="eastAsia"/>
        </w:rPr>
        <w:t>无。</w:t>
      </w:r>
    </w:p>
    <w:p w:rsidR="00AB3E35" w:rsidRDefault="00311318">
      <w:pPr>
        <w:pStyle w:val="2"/>
      </w:pPr>
      <w:bookmarkStart w:id="15" w:name="_Toc308781411"/>
      <w:r>
        <w:rPr>
          <w:rFonts w:hint="eastAsia"/>
        </w:rPr>
        <w:tab/>
      </w:r>
      <w:bookmarkStart w:id="16" w:name="_Toc468196961"/>
      <w:r>
        <w:rPr>
          <w:rFonts w:hint="eastAsia"/>
        </w:rPr>
        <w:t>微信公众号账户详情表(</w:t>
      </w:r>
      <w:r>
        <w:t>account_wechats</w:t>
      </w:r>
      <w:r>
        <w:rPr>
          <w:rFonts w:hint="eastAsia"/>
        </w:rPr>
        <w:t>)</w:t>
      </w:r>
      <w:bookmarkEnd w:id="15"/>
      <w:bookmarkEnd w:id="16"/>
    </w:p>
    <w:p w:rsidR="00AB3E35" w:rsidRDefault="00311318">
      <w:pPr>
        <w:pStyle w:val="a0"/>
      </w:pPr>
      <w:r>
        <w:rPr>
          <w:rFonts w:hint="eastAsia"/>
        </w:rPr>
        <w:t>该表用于存储微信公众号账户的详细信息。子</w:t>
      </w:r>
      <w:r>
        <w:t>公众号。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</w:t>
      </w:r>
      <w:r>
        <w:rPr>
          <w:rFonts w:hint="eastAsia"/>
        </w:rPr>
        <w:t>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2126"/>
        <w:gridCol w:w="1843"/>
        <w:gridCol w:w="1771"/>
      </w:tblGrid>
      <w:tr w:rsidR="00AB3E35" w:rsidTr="006932C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6932C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177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token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随机生成密钥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(32)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access_token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存取凭证结构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(1000)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encodingaeskey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与公众平台接入设置值一致，必须为英文或者数字，长度为</w:t>
            </w:r>
            <w:r>
              <w:rPr>
                <w:color w:val="000000"/>
                <w:szCs w:val="21"/>
              </w:rPr>
              <w:t>43</w:t>
            </w:r>
            <w:r>
              <w:rPr>
                <w:rFonts w:hint="eastAsia"/>
                <w:color w:val="000000"/>
                <w:szCs w:val="21"/>
              </w:rPr>
              <w:t>个字符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level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普通服务号</w:t>
            </w:r>
            <w:r>
              <w:rPr>
                <w:color w:val="000000"/>
                <w:szCs w:val="21"/>
              </w:rPr>
              <w:t>, 2</w:t>
            </w:r>
            <w:r>
              <w:rPr>
                <w:rFonts w:hint="eastAsia"/>
                <w:color w:val="000000"/>
                <w:szCs w:val="21"/>
              </w:rPr>
              <w:t>认证服务号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6932CC">
              <w:rPr>
                <w:color w:val="000000"/>
                <w:szCs w:val="21"/>
              </w:rPr>
              <w:t>(4)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公众号名称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(30)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account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微信帐号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(30)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original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原始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(50)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signature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功能介绍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(100)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country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国家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province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省份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(3)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city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城市名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(15)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username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使用者姓名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(30)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password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(32)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lastupdate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最后触发时间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key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微信公众平台后台的</w:t>
            </w:r>
            <w:r>
              <w:rPr>
                <w:color w:val="000000"/>
                <w:szCs w:val="21"/>
              </w:rPr>
              <w:t>AppId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(50)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secret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微信公众平台后台的</w:t>
            </w:r>
            <w:r>
              <w:rPr>
                <w:color w:val="000000"/>
                <w:szCs w:val="21"/>
              </w:rPr>
              <w:t>AppSecret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(50)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styleid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风格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subscribeurl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引导素材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(120)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auth_refresh_token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自动更新的</w:t>
            </w:r>
            <w:r>
              <w:rPr>
                <w:color w:val="000000"/>
                <w:szCs w:val="21"/>
              </w:rPr>
              <w:t>token</w:t>
            </w:r>
            <w:r>
              <w:rPr>
                <w:rFonts w:hint="eastAsia"/>
                <w:color w:val="000000"/>
                <w:szCs w:val="21"/>
              </w:rPr>
              <w:t>码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AB3E35">
      <w:pPr>
        <w:pStyle w:val="a0"/>
      </w:pPr>
    </w:p>
    <w:p w:rsidR="00AB3E35" w:rsidRDefault="00311318">
      <w:pPr>
        <w:pStyle w:val="2"/>
      </w:pPr>
      <w:bookmarkStart w:id="17" w:name="_Toc468196962"/>
      <w:r>
        <w:rPr>
          <w:rFonts w:hint="eastAsia"/>
        </w:rPr>
        <w:t>折扣券活动表</w:t>
      </w:r>
      <w:r>
        <w:t>(activity_coupon)</w:t>
      </w:r>
      <w:bookmarkEnd w:id="17"/>
    </w:p>
    <w:p w:rsidR="00AB3E35" w:rsidRDefault="00311318">
      <w:pPr>
        <w:pStyle w:val="a0"/>
        <w:ind w:left="420" w:firstLine="0"/>
      </w:pPr>
      <w:r>
        <w:t>该表用于</w:t>
      </w:r>
      <w:r>
        <w:rPr>
          <w:rFonts w:hint="eastAsia"/>
        </w:rPr>
        <w:t>储存</w:t>
      </w:r>
      <w:r>
        <w:t>折扣券的详细信息</w:t>
      </w:r>
    </w:p>
    <w:p w:rsidR="00AB3E35" w:rsidRDefault="00311318">
      <w:pPr>
        <w:pStyle w:val="3"/>
      </w:pPr>
      <w:r>
        <w:t>ENGINE</w:t>
      </w:r>
    </w:p>
    <w:p w:rsidR="00AB3E35" w:rsidRDefault="00311318">
      <w:pPr>
        <w:pStyle w:val="a0"/>
      </w:pPr>
      <w:r>
        <w:t>My</w:t>
      </w:r>
      <w:r>
        <w:rPr>
          <w:rFonts w:hint="eastAsia"/>
        </w:rPr>
        <w:t>ISAM</w:t>
      </w:r>
    </w:p>
    <w:p w:rsidR="00AB3E35" w:rsidRDefault="00311318">
      <w:pPr>
        <w:pStyle w:val="3"/>
      </w:pPr>
      <w:r>
        <w:t xml:space="preserve">DEFAULT </w:t>
      </w:r>
      <w:r w:rsidR="00580FB9">
        <w:t>CHAR</w:t>
      </w:r>
      <w: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701"/>
        <w:gridCol w:w="2196"/>
      </w:tblGrid>
      <w:tr w:rsidR="00AB3E35" w:rsidTr="006932C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6932C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couponid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折扣</w:t>
            </w:r>
            <w:r>
              <w:rPr>
                <w:rFonts w:hint="eastAsia"/>
                <w:color w:val="000000"/>
                <w:szCs w:val="21"/>
              </w:rPr>
              <w:t>券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卡券类型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6932CC">
              <w:rPr>
                <w:color w:val="000000"/>
                <w:szCs w:val="21"/>
              </w:rPr>
              <w:t>(4)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trHeight w:val="29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(30)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couponsn</w:t>
            </w:r>
          </w:p>
        </w:tc>
        <w:tc>
          <w:tcPr>
            <w:tcW w:w="1843" w:type="dxa"/>
          </w:tcPr>
          <w:p w:rsidR="00AB3E35" w:rsidRDefault="00D41E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卡券编号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描述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discount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折扣（小数）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6932CC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condition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满多少打折，只能</w:t>
            </w:r>
            <w:r>
              <w:rPr>
                <w:rFonts w:hint="eastAsia"/>
                <w:color w:val="000000"/>
                <w:szCs w:val="21"/>
              </w:rPr>
              <w:lastRenderedPageBreak/>
              <w:t>为整数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DECIMAL</w:t>
            </w:r>
            <w:r w:rsidR="006932CC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starttime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卡券开始时间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endtime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卡券结束时间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limit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每个用户可领取此折扣券数量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dosage</w:t>
            </w:r>
          </w:p>
        </w:tc>
        <w:tc>
          <w:tcPr>
            <w:tcW w:w="1843" w:type="dxa"/>
          </w:tcPr>
          <w:p w:rsidR="00AB3E35" w:rsidRDefault="00CA158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使用数量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amount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卡券发行数量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(500)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当前礼品兑换需要消耗的积分数量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6932CC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credittype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积分类型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932CC">
              <w:rPr>
                <w:color w:val="000000"/>
                <w:szCs w:val="21"/>
              </w:rPr>
              <w:t>(20)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6932CC">
        <w:trPr>
          <w:trHeight w:val="29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use_module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是否使用模版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6932CC">
              <w:rPr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t>无</w:t>
      </w:r>
    </w:p>
    <w:p w:rsidR="00AB3E35" w:rsidRDefault="00311318">
      <w:pPr>
        <w:pStyle w:val="2"/>
      </w:pPr>
      <w:bookmarkStart w:id="18" w:name="_Toc468196963"/>
      <w:r>
        <w:rPr>
          <w:rFonts w:hint="eastAsia"/>
        </w:rPr>
        <w:t>卡券活动投放表</w:t>
      </w:r>
      <w:r>
        <w:t>(activity_coupon_allocation)</w:t>
      </w:r>
      <w:bookmarkEnd w:id="18"/>
    </w:p>
    <w:p w:rsidR="00A13781" w:rsidRPr="00A13781" w:rsidRDefault="00A13781" w:rsidP="00A13781">
      <w:pPr>
        <w:pStyle w:val="a0"/>
      </w:pPr>
      <w:r>
        <w:rPr>
          <w:rFonts w:hint="eastAsia"/>
        </w:rPr>
        <w:t>该表用于存储系统的卡劵活动投放信息。</w:t>
      </w:r>
    </w:p>
    <w:p w:rsidR="00AB3E35" w:rsidRDefault="00311318">
      <w:pPr>
        <w:pStyle w:val="3"/>
      </w:pPr>
      <w: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t>CHAR</w:t>
      </w:r>
      <w:r>
        <w:t>SET</w:t>
      </w:r>
    </w:p>
    <w:p w:rsidR="00AB3E35" w:rsidRDefault="00311318">
      <w:pPr>
        <w:pStyle w:val="a0"/>
      </w:pPr>
      <w:r>
        <w:t>uft8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365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Default="00BA399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84550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投放</w:t>
            </w:r>
            <w:r w:rsidR="002264AA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A399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A399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couponid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微信卡券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A399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分组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A399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t>其他</w:t>
      </w:r>
    </w:p>
    <w:p w:rsidR="00AB3E35" w:rsidRDefault="00311318">
      <w:pPr>
        <w:pStyle w:val="a0"/>
      </w:pPr>
      <w:r>
        <w:t>无</w:t>
      </w:r>
    </w:p>
    <w:p w:rsidR="00AB3E35" w:rsidRDefault="002B0781">
      <w:pPr>
        <w:pStyle w:val="2"/>
      </w:pPr>
      <w:bookmarkStart w:id="19" w:name="_Toc468196964"/>
      <w:r>
        <w:rPr>
          <w:rFonts w:hint="eastAsia"/>
        </w:rPr>
        <w:lastRenderedPageBreak/>
        <w:t>卡券活动模块</w:t>
      </w:r>
      <w:r w:rsidR="00311318">
        <w:rPr>
          <w:rFonts w:hint="eastAsia"/>
        </w:rPr>
        <w:t>表</w:t>
      </w:r>
      <w:r w:rsidR="00311318">
        <w:t>(activity_coupon_modules)</w:t>
      </w:r>
      <w:bookmarkEnd w:id="19"/>
    </w:p>
    <w:p w:rsidR="005A01C9" w:rsidRPr="005A01C9" w:rsidRDefault="005A01C9" w:rsidP="005A01C9">
      <w:pPr>
        <w:pStyle w:val="a0"/>
      </w:pPr>
      <w:r>
        <w:rPr>
          <w:rFonts w:hint="eastAsia"/>
        </w:rPr>
        <w:t>该表用于存储卡劵活动的模块信息。</w:t>
      </w:r>
    </w:p>
    <w:p w:rsidR="00AB3E35" w:rsidRDefault="00311318">
      <w:pPr>
        <w:pStyle w:val="3"/>
      </w:pPr>
      <w: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t>CHAR</w:t>
      </w:r>
      <w: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93661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93661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3661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2B078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  <w:r w:rsidR="001E2CB5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36619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93661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36619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3661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couponid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微信卡券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36619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3661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是否用到模版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36619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20" w:name="_Toc468196965"/>
      <w:r>
        <w:rPr>
          <w:rFonts w:hint="eastAsia"/>
        </w:rPr>
        <w:t>卡券核销人员密码表</w:t>
      </w:r>
      <w:r>
        <w:t>(activity_coupon_password)</w:t>
      </w:r>
      <w:bookmarkEnd w:id="20"/>
    </w:p>
    <w:p w:rsidR="00AB3E35" w:rsidRDefault="00311318">
      <w:pPr>
        <w:pStyle w:val="a0"/>
      </w:pPr>
      <w:r>
        <w:rPr>
          <w:rFonts w:hint="eastAsia"/>
        </w:rPr>
        <w:t>设置微信核销人员的帐号信息和密码</w:t>
      </w:r>
    </w:p>
    <w:p w:rsidR="00AB3E35" w:rsidRDefault="00311318">
      <w:pPr>
        <w:pStyle w:val="3"/>
      </w:pPr>
      <w: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t>CHAR</w:t>
      </w:r>
      <w: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2410"/>
        <w:gridCol w:w="1843"/>
        <w:gridCol w:w="2196"/>
      </w:tblGrid>
      <w:tr w:rsidR="00AB3E35" w:rsidTr="0019225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A575A0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19225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410" w:type="dxa"/>
          </w:tcPr>
          <w:p w:rsidR="00AB3E35" w:rsidRDefault="00F417F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  <w:r w:rsidR="00311318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575A0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19225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575A0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9225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名字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575A0">
              <w:rPr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9225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password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575A0">
              <w:rPr>
                <w:color w:val="000000"/>
                <w:szCs w:val="21"/>
              </w:rPr>
              <w:t>(200)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9225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电话号码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575A0">
              <w:rPr>
                <w:color w:val="000000"/>
                <w:szCs w:val="21"/>
              </w:rPr>
              <w:t>(20)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9225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2410" w:type="dxa"/>
          </w:tcPr>
          <w:p w:rsidR="00AB3E35" w:rsidRDefault="006B2F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575A0">
              <w:rPr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9225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nickname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微信昵称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575A0">
              <w:rPr>
                <w:color w:val="000000"/>
                <w:szCs w:val="21"/>
              </w:rPr>
              <w:t>(30)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9225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storeid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店铺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575A0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21" w:name="_Toc468196966"/>
      <w:r>
        <w:rPr>
          <w:rFonts w:hint="eastAsia"/>
        </w:rPr>
        <w:t>卡券使用记录表</w:t>
      </w:r>
      <w:r>
        <w:t>(activity_coupon_record)</w:t>
      </w:r>
      <w:bookmarkEnd w:id="21"/>
    </w:p>
    <w:p w:rsidR="00A43655" w:rsidRPr="00A43655" w:rsidRDefault="00A43655" w:rsidP="00A43655">
      <w:pPr>
        <w:pStyle w:val="a0"/>
      </w:pPr>
      <w:r>
        <w:rPr>
          <w:rFonts w:hint="eastAsia"/>
        </w:rPr>
        <w:t>该表用于存储卡劵的使用记录信息。</w:t>
      </w:r>
    </w:p>
    <w:p w:rsidR="00AB3E35" w:rsidRDefault="00311318">
      <w:pPr>
        <w:pStyle w:val="3"/>
      </w:pPr>
      <w: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t>CHAR</w:t>
      </w:r>
      <w: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1984"/>
        <w:gridCol w:w="2622"/>
      </w:tblGrid>
      <w:tr w:rsidR="00AB3E35" w:rsidTr="00D4142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D4142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6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D41426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recid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兑换记录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41426">
              <w:rPr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D41426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41426">
              <w:rPr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41426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41426">
              <w:rPr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4142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grantmodule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派发模块名称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41426">
              <w:rPr>
                <w:color w:val="000000"/>
                <w:szCs w:val="21"/>
              </w:rPr>
              <w:t>(50)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4142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granttime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领取时间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41426">
              <w:rPr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4142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usemodule</w:t>
            </w:r>
          </w:p>
        </w:tc>
        <w:tc>
          <w:tcPr>
            <w:tcW w:w="1701" w:type="dxa"/>
          </w:tcPr>
          <w:p w:rsidR="00AB3E35" w:rsidRDefault="00311318" w:rsidP="00D414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使用模块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41426">
              <w:rPr>
                <w:color w:val="000000"/>
                <w:szCs w:val="21"/>
              </w:rPr>
              <w:t>(50)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D41426">
              <w:rPr>
                <w:color w:val="000000"/>
                <w:szCs w:val="21"/>
              </w:rPr>
              <w:t xml:space="preserve">($used = 2 </w:t>
            </w:r>
            <w:r w:rsidR="00D41426">
              <w:rPr>
                <w:rFonts w:hint="eastAsia"/>
                <w:color w:val="000000"/>
                <w:szCs w:val="21"/>
              </w:rPr>
              <w:t>才有效</w:t>
            </w:r>
            <w:r w:rsidR="00D41426">
              <w:rPr>
                <w:color w:val="000000"/>
                <w:szCs w:val="21"/>
              </w:rPr>
              <w:t>)</w:t>
            </w:r>
          </w:p>
        </w:tc>
      </w:tr>
      <w:tr w:rsidR="00AB3E35" w:rsidTr="00D4142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usetime</w:t>
            </w:r>
          </w:p>
        </w:tc>
        <w:tc>
          <w:tcPr>
            <w:tcW w:w="1701" w:type="dxa"/>
          </w:tcPr>
          <w:p w:rsidR="00AB3E35" w:rsidRDefault="00311318" w:rsidP="00D414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使用时间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41426">
              <w:rPr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D41426">
              <w:rPr>
                <w:color w:val="000000"/>
                <w:szCs w:val="21"/>
              </w:rPr>
              <w:t xml:space="preserve">($used = 2 </w:t>
            </w:r>
            <w:r w:rsidR="00D41426">
              <w:rPr>
                <w:rFonts w:hint="eastAsia"/>
                <w:color w:val="000000"/>
                <w:szCs w:val="21"/>
              </w:rPr>
              <w:t>才有效</w:t>
            </w:r>
            <w:r w:rsidR="00D41426">
              <w:rPr>
                <w:color w:val="000000"/>
                <w:szCs w:val="21"/>
              </w:rPr>
              <w:t>)</w:t>
            </w:r>
          </w:p>
        </w:tc>
      </w:tr>
      <w:tr w:rsidR="00AB3E35" w:rsidTr="00D4142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701" w:type="dxa"/>
          </w:tcPr>
          <w:p w:rsidR="00AB3E35" w:rsidRDefault="00311318" w:rsidP="00D414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D41426">
              <w:rPr>
                <w:color w:val="000000"/>
                <w:szCs w:val="21"/>
              </w:rPr>
              <w:t>(4)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D41426" w:rsidRDefault="00D4142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未发放</w:t>
            </w:r>
            <w:r>
              <w:rPr>
                <w:color w:val="000000"/>
                <w:szCs w:val="21"/>
              </w:rPr>
              <w:t xml:space="preserve">, </w:t>
            </w:r>
          </w:p>
          <w:p w:rsidR="00D41426" w:rsidRDefault="00D4142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已发放</w:t>
            </w:r>
            <w:r>
              <w:rPr>
                <w:color w:val="000000"/>
                <w:szCs w:val="21"/>
              </w:rPr>
              <w:t xml:space="preserve">, </w:t>
            </w:r>
          </w:p>
          <w:p w:rsidR="00D41426" w:rsidRPr="00D41426" w:rsidRDefault="00D41426" w:rsidP="00D41426">
            <w:pPr>
              <w:jc w:val="left"/>
              <w:rPr>
                <w:color w:val="000000"/>
                <w:szCs w:val="21"/>
              </w:rPr>
            </w:pPr>
            <w:r w:rsidRPr="00D41426">
              <w:rPr>
                <w:rFonts w:hint="eastAsia"/>
                <w:color w:val="000000"/>
                <w:szCs w:val="21"/>
              </w:rPr>
              <w:t xml:space="preserve">2 </w:t>
            </w:r>
            <w:r w:rsidRPr="00D41426">
              <w:rPr>
                <w:rFonts w:hint="eastAsia"/>
                <w:color w:val="000000"/>
                <w:szCs w:val="21"/>
              </w:rPr>
              <w:t>已使用</w:t>
            </w:r>
            <w:r w:rsidRPr="00D41426">
              <w:rPr>
                <w:color w:val="000000"/>
                <w:szCs w:val="21"/>
              </w:rPr>
              <w:t xml:space="preserve"> </w:t>
            </w:r>
          </w:p>
          <w:p w:rsidR="00D41426" w:rsidRDefault="00D4142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 </w:t>
            </w:r>
            <w:r>
              <w:rPr>
                <w:rFonts w:hint="eastAsia"/>
                <w:color w:val="000000"/>
                <w:szCs w:val="21"/>
              </w:rPr>
              <w:t>核销</w:t>
            </w:r>
            <w:r>
              <w:rPr>
                <w:color w:val="000000"/>
                <w:szCs w:val="21"/>
              </w:rPr>
              <w:t xml:space="preserve"> </w:t>
            </w:r>
          </w:p>
          <w:p w:rsidR="00D41426" w:rsidRDefault="00D4142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 </w:t>
            </w:r>
            <w:r>
              <w:rPr>
                <w:rFonts w:hint="eastAsia"/>
                <w:color w:val="000000"/>
                <w:szCs w:val="21"/>
              </w:rPr>
              <w:t>用户自己删除</w:t>
            </w:r>
          </w:p>
        </w:tc>
      </w:tr>
      <w:tr w:rsidR="00AB3E35" w:rsidTr="00D41426">
        <w:trPr>
          <w:trHeight w:val="338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operator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操作员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41426">
              <w:rPr>
                <w:color w:val="000000"/>
                <w:szCs w:val="21"/>
              </w:rPr>
              <w:t>(30)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4142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clerk_id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收银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41426">
              <w:rPr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41426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领取时的备注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41426">
              <w:rPr>
                <w:color w:val="000000"/>
                <w:szCs w:val="21"/>
              </w:rPr>
              <w:t>(300)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4142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couponid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41426">
              <w:rPr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AB3E35">
      <w:pPr>
        <w:pStyle w:val="a0"/>
      </w:pPr>
    </w:p>
    <w:p w:rsidR="00AB3E35" w:rsidRDefault="00311318">
      <w:pPr>
        <w:pStyle w:val="3"/>
      </w:pPr>
      <w: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22" w:name="_Toc468196967"/>
      <w:r>
        <w:rPr>
          <w:rFonts w:hint="eastAsia"/>
        </w:rPr>
        <w:t>积分兑换表</w:t>
      </w:r>
      <w:r>
        <w:t>(activity_exchange)</w:t>
      </w:r>
      <w:bookmarkEnd w:id="22"/>
    </w:p>
    <w:p w:rsidR="00703417" w:rsidRPr="00703417" w:rsidRDefault="00703417" w:rsidP="00703417">
      <w:pPr>
        <w:pStyle w:val="a0"/>
      </w:pPr>
      <w:r>
        <w:rPr>
          <w:rFonts w:hint="eastAsia"/>
        </w:rPr>
        <w:t>该表用于存储积分兑换信息。</w:t>
      </w:r>
    </w:p>
    <w:p w:rsidR="00AB3E35" w:rsidRDefault="00311318">
      <w:pPr>
        <w:pStyle w:val="3"/>
      </w:pPr>
      <w: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t>CHAR</w:t>
      </w:r>
      <w: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2126"/>
        <w:gridCol w:w="1791"/>
        <w:gridCol w:w="2532"/>
      </w:tblGrid>
      <w:tr w:rsidR="00AB3E35" w:rsidTr="000E14F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0E14F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0E14F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Default="00E844C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E14F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0E14F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E14FF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物品名称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E14FF">
              <w:rPr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描述信息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E14FF">
              <w:rPr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126" w:type="dxa"/>
          </w:tcPr>
          <w:p w:rsidR="00AB3E35" w:rsidRDefault="00703417" w:rsidP="0070341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物品类型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0E14FF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703417" w:rsidRDefault="007034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折扣券，</w:t>
            </w:r>
          </w:p>
          <w:p w:rsidR="00703417" w:rsidRDefault="007034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代金券，</w:t>
            </w:r>
          </w:p>
          <w:p w:rsidR="00703417" w:rsidRDefault="007034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实物，</w:t>
            </w:r>
          </w:p>
          <w:p w:rsidR="00703417" w:rsidRDefault="007034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虚拟物品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未启用</w:t>
            </w:r>
            <w:r>
              <w:rPr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，</w:t>
            </w:r>
          </w:p>
          <w:p w:rsidR="00703417" w:rsidRDefault="007034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营销模块操作次数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extra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兑换产品属性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E14FF">
              <w:rPr>
                <w:color w:val="000000"/>
                <w:szCs w:val="21"/>
              </w:rPr>
              <w:t>(3000)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兑换积分数量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E14F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338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credittype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兑换积分类型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E14F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pretotal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每个人最大兑换次数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E14FF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已兑换礼品数量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E14FF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total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总量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E14F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213" w:type="dxa"/>
          </w:tcPr>
          <w:p w:rsidR="00AB3E35" w:rsidRDefault="00311318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0E14FF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starttime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开始时间</w:t>
            </w:r>
          </w:p>
        </w:tc>
        <w:tc>
          <w:tcPr>
            <w:tcW w:w="1791" w:type="dxa"/>
          </w:tcPr>
          <w:p w:rsidR="00AB3E35" w:rsidRDefault="00580FB9">
            <w:pPr>
              <w:tabs>
                <w:tab w:val="left" w:pos="699"/>
              </w:tabs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E14F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0E14F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endtime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结束时间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E14F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t>无</w:t>
      </w:r>
    </w:p>
    <w:p w:rsidR="00AB3E35" w:rsidRDefault="00311318">
      <w:pPr>
        <w:pStyle w:val="2"/>
      </w:pPr>
      <w:bookmarkStart w:id="23" w:name="_Toc468196968"/>
      <w:r>
        <w:rPr>
          <w:rFonts w:hint="eastAsia"/>
        </w:rPr>
        <w:t>兑换商品记录表</w:t>
      </w:r>
      <w:r>
        <w:t>(activity_exchange_trades)</w:t>
      </w:r>
      <w:bookmarkEnd w:id="23"/>
    </w:p>
    <w:p w:rsidR="00790C17" w:rsidRPr="00790C17" w:rsidRDefault="00790C17" w:rsidP="00790C17">
      <w:pPr>
        <w:pStyle w:val="a0"/>
      </w:pPr>
      <w:r>
        <w:rPr>
          <w:rFonts w:hint="eastAsia"/>
        </w:rPr>
        <w:t>该表用于存储商品兑换记录信息。</w:t>
      </w:r>
    </w:p>
    <w:p w:rsidR="00AB3E35" w:rsidRDefault="00311318">
      <w:pPr>
        <w:pStyle w:val="3"/>
      </w:pPr>
      <w: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t>CHAR</w:t>
      </w:r>
      <w: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2268"/>
        <w:gridCol w:w="1507"/>
        <w:gridCol w:w="2532"/>
      </w:tblGrid>
      <w:tr w:rsidR="00AB3E35" w:rsidTr="0095563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507" w:type="dxa"/>
            <w:shd w:val="clear" w:color="auto" w:fill="E6E6E6"/>
            <w:vAlign w:val="center"/>
          </w:tcPr>
          <w:p w:rsidR="00AB3E35" w:rsidRDefault="0095563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5563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tid</w:t>
            </w:r>
          </w:p>
        </w:tc>
        <w:tc>
          <w:tcPr>
            <w:tcW w:w="2268" w:type="dxa"/>
          </w:tcPr>
          <w:p w:rsidR="00AB3E35" w:rsidRDefault="00E14B3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507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55633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95563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07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55633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5563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粉丝</w:t>
            </w:r>
            <w:r>
              <w:rPr>
                <w:color w:val="000000"/>
                <w:szCs w:val="21"/>
              </w:rPr>
              <w:t>)ID</w:t>
            </w:r>
          </w:p>
        </w:tc>
        <w:tc>
          <w:tcPr>
            <w:tcW w:w="1507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55633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5563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exid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兑换产品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07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55633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5563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交换类型</w:t>
            </w:r>
          </w:p>
        </w:tc>
        <w:tc>
          <w:tcPr>
            <w:tcW w:w="1507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55633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5563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交换记录创建时间</w:t>
            </w:r>
          </w:p>
        </w:tc>
        <w:tc>
          <w:tcPr>
            <w:tcW w:w="1507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55633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t>其他</w:t>
      </w:r>
    </w:p>
    <w:p w:rsidR="00AB3E35" w:rsidRDefault="00311318">
      <w:pPr>
        <w:pStyle w:val="a0"/>
      </w:pPr>
      <w:r>
        <w:t>无</w:t>
      </w:r>
    </w:p>
    <w:p w:rsidR="00AB3E35" w:rsidRDefault="00311318">
      <w:pPr>
        <w:pStyle w:val="2"/>
      </w:pPr>
      <w:bookmarkStart w:id="24" w:name="_Toc468196969"/>
      <w:r>
        <w:rPr>
          <w:rFonts w:hint="eastAsia"/>
        </w:rPr>
        <w:t>商品兑换详情表</w:t>
      </w:r>
      <w:r>
        <w:t>(activity_exchange_trades_shipping)</w:t>
      </w:r>
      <w:bookmarkEnd w:id="24"/>
    </w:p>
    <w:p w:rsidR="002D59C5" w:rsidRPr="002D59C5" w:rsidRDefault="002D59C5" w:rsidP="002D59C5">
      <w:pPr>
        <w:pStyle w:val="a0"/>
      </w:pPr>
      <w:r>
        <w:rPr>
          <w:rFonts w:hint="eastAsia"/>
        </w:rPr>
        <w:t>该表用于存储商品兑换的详细信息。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</w:t>
      </w:r>
      <w:r>
        <w:rPr>
          <w:rFonts w:hint="eastAsia"/>
        </w:rPr>
        <w:t>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rPr>
          <w:bCs/>
          <w:szCs w:val="32"/>
        </w:rPr>
        <w:t>utf8</w:t>
      </w:r>
    </w:p>
    <w:p w:rsidR="00AB3E35" w:rsidRDefault="00311318">
      <w:pPr>
        <w:pStyle w:val="3"/>
      </w:pPr>
      <w: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377EC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377EC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77EC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tid</w:t>
            </w:r>
          </w:p>
        </w:tc>
        <w:tc>
          <w:tcPr>
            <w:tcW w:w="1842" w:type="dxa"/>
          </w:tcPr>
          <w:p w:rsidR="00AB3E35" w:rsidRDefault="002147D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兑换详情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77EC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377EC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77EC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兑换产品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77EC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77EC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842" w:type="dxa"/>
          </w:tcPr>
          <w:p w:rsidR="00AB3E35" w:rsidRDefault="00377EC1" w:rsidP="00377E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订单状态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377EC1">
              <w:rPr>
                <w:color w:val="000000"/>
                <w:szCs w:val="21"/>
              </w:rPr>
              <w:t>(4)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377EC1" w:rsidRDefault="00377EC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为正常，</w:t>
            </w:r>
          </w:p>
          <w:p w:rsidR="00377EC1" w:rsidRDefault="00377EC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-1</w:t>
            </w:r>
            <w:r>
              <w:rPr>
                <w:rFonts w:hint="eastAsia"/>
                <w:color w:val="000000"/>
                <w:szCs w:val="21"/>
              </w:rPr>
              <w:t>为关闭，</w:t>
            </w:r>
          </w:p>
          <w:p w:rsidR="00377EC1" w:rsidRDefault="00377EC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为已发货，</w:t>
            </w:r>
          </w:p>
          <w:p w:rsidR="00377EC1" w:rsidRDefault="00377EC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为已完成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77EC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province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省份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77EC1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city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77EC1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district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区（县）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77EC1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77EC1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zipcode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邮编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77EC1">
              <w:rPr>
                <w:color w:val="000000"/>
                <w:szCs w:val="21"/>
              </w:rPr>
              <w:t>(6)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77EC1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77EC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收件人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77EC1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t>其他</w:t>
      </w:r>
    </w:p>
    <w:p w:rsidR="00AB3E35" w:rsidRDefault="00311318">
      <w:pPr>
        <w:pStyle w:val="a0"/>
      </w:pPr>
      <w:r>
        <w:t>无</w:t>
      </w:r>
    </w:p>
    <w:p w:rsidR="00AB3E35" w:rsidRDefault="00C837BD">
      <w:pPr>
        <w:pStyle w:val="2"/>
      </w:pPr>
      <w:bookmarkStart w:id="25" w:name="_Toc468196970"/>
      <w:r>
        <w:rPr>
          <w:rFonts w:hint="eastAsia"/>
        </w:rPr>
        <w:t>活动模块</w:t>
      </w:r>
      <w:r w:rsidR="00311318">
        <w:rPr>
          <w:rFonts w:hint="eastAsia"/>
        </w:rPr>
        <w:t>使用表</w:t>
      </w:r>
      <w:r w:rsidR="00311318">
        <w:t>(activity_modules)</w:t>
      </w:r>
      <w:bookmarkEnd w:id="25"/>
    </w:p>
    <w:p w:rsidR="00BC25B9" w:rsidRPr="00BC25B9" w:rsidRDefault="00BC25B9" w:rsidP="00BC25B9">
      <w:pPr>
        <w:pStyle w:val="a0"/>
      </w:pPr>
      <w:r>
        <w:rPr>
          <w:rFonts w:hint="eastAsia"/>
        </w:rPr>
        <w:t>该表用于存储活动模块的使用信息。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rPr>
          <w:bCs/>
          <w:szCs w:val="32"/>
        </w:rPr>
        <w:t>utf8</w:t>
      </w:r>
    </w:p>
    <w:p w:rsidR="00AB3E35" w:rsidRDefault="00311318">
      <w:pPr>
        <w:pStyle w:val="3"/>
      </w:pPr>
      <w: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74152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74152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74152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mid</w:t>
            </w:r>
          </w:p>
        </w:tc>
        <w:tc>
          <w:tcPr>
            <w:tcW w:w="1984" w:type="dxa"/>
          </w:tcPr>
          <w:p w:rsidR="00AB3E35" w:rsidRDefault="00C837B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4152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74152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4152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4152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exid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活动参与次数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4152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4152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模块名称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74152D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4152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4152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4152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available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可用次数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4152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t>其他</w:t>
      </w:r>
    </w:p>
    <w:p w:rsidR="00AB3E35" w:rsidRDefault="00311318">
      <w:pPr>
        <w:pStyle w:val="a0"/>
      </w:pPr>
      <w:r>
        <w:t>无</w:t>
      </w:r>
    </w:p>
    <w:p w:rsidR="00AB3E35" w:rsidRDefault="00311318">
      <w:pPr>
        <w:pStyle w:val="2"/>
      </w:pPr>
      <w:bookmarkStart w:id="26" w:name="_Toc468196971"/>
      <w:r>
        <w:rPr>
          <w:rFonts w:hint="eastAsia"/>
        </w:rPr>
        <w:t>兑换记录模版表</w:t>
      </w:r>
      <w:r>
        <w:t>(activity_modules_record)</w:t>
      </w:r>
      <w:bookmarkEnd w:id="26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rPr>
          <w:bCs/>
          <w:szCs w:val="32"/>
        </w:rPr>
        <w:t>utf8</w:t>
      </w:r>
    </w:p>
    <w:p w:rsidR="00AB3E35" w:rsidRDefault="00311318">
      <w:pPr>
        <w:pStyle w:val="3"/>
      </w:pPr>
      <w: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2410"/>
        <w:gridCol w:w="1365"/>
        <w:gridCol w:w="2532"/>
      </w:tblGrid>
      <w:tr w:rsidR="00AB3E35" w:rsidTr="000A06E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Pr="000A06E0" w:rsidRDefault="000A06E0">
            <w:pPr>
              <w:rPr>
                <w:caps/>
                <w:color w:val="000000"/>
                <w:sz w:val="20"/>
                <w:szCs w:val="21"/>
              </w:rPr>
            </w:pPr>
            <w:r w:rsidRPr="000A06E0"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0A06E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410" w:type="dxa"/>
          </w:tcPr>
          <w:p w:rsidR="00AB3E35" w:rsidRDefault="00EA65B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0A06E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A06E0" w:rsidRPr="000A06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0A06E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mid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活动模板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0A06E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A06E0" w:rsidRPr="000A06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A06E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</w:t>
            </w:r>
          </w:p>
        </w:tc>
        <w:tc>
          <w:tcPr>
            <w:tcW w:w="2410" w:type="dxa"/>
          </w:tcPr>
          <w:p w:rsidR="000A06E0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num=1</w:t>
            </w:r>
            <w:r>
              <w:rPr>
                <w:rFonts w:hint="eastAsia"/>
                <w:color w:val="000000"/>
                <w:szCs w:val="21"/>
              </w:rPr>
              <w:t>表示兑换</w:t>
            </w:r>
            <w:r>
              <w:rPr>
                <w:color w:val="000000"/>
                <w:szCs w:val="21"/>
              </w:rPr>
              <w:t>,</w:t>
            </w:r>
          </w:p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num=-1</w:t>
            </w:r>
            <w:r>
              <w:rPr>
                <w:rFonts w:hint="eastAsia"/>
                <w:color w:val="000000"/>
                <w:szCs w:val="21"/>
              </w:rPr>
              <w:t>表示消费</w:t>
            </w:r>
          </w:p>
        </w:tc>
        <w:tc>
          <w:tcPr>
            <w:tcW w:w="1365" w:type="dxa"/>
          </w:tcPr>
          <w:p w:rsidR="00AB3E35" w:rsidRPr="000A06E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0A06E0" w:rsidRPr="000A06E0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A06E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生成时间</w:t>
            </w:r>
          </w:p>
        </w:tc>
        <w:tc>
          <w:tcPr>
            <w:tcW w:w="1365" w:type="dxa"/>
          </w:tcPr>
          <w:p w:rsidR="00AB3E35" w:rsidRPr="000A06E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A06E0" w:rsidRPr="000A06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AB3E35">
      <w:pPr>
        <w:pStyle w:val="a0"/>
      </w:pPr>
    </w:p>
    <w:p w:rsidR="00AB3E35" w:rsidRDefault="00311318">
      <w:pPr>
        <w:pStyle w:val="3"/>
      </w:pPr>
      <w: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27" w:name="_Toc468196972"/>
      <w:r>
        <w:rPr>
          <w:rFonts w:hint="eastAsia"/>
        </w:rPr>
        <w:t>门店列表</w:t>
      </w:r>
      <w:r>
        <w:t>(activity_stores)</w:t>
      </w:r>
      <w:bookmarkEnd w:id="27"/>
    </w:p>
    <w:p w:rsidR="00AE36F9" w:rsidRPr="00AE36F9" w:rsidRDefault="00AE36F9" w:rsidP="00AE36F9">
      <w:pPr>
        <w:pStyle w:val="a0"/>
      </w:pPr>
      <w:r>
        <w:rPr>
          <w:rFonts w:hint="eastAsia"/>
        </w:rPr>
        <w:t>该表用于存储门店的列表信息。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701"/>
        <w:gridCol w:w="1985"/>
        <w:gridCol w:w="2196"/>
      </w:tblGrid>
      <w:tr w:rsidR="00AB3E35" w:rsidTr="00D207A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Pr="00D207A1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D207A1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D207A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252C9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门店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207A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D207A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207A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207A1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business_name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商户名称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branch_name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店铺名称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category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province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省份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city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district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区（县）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longitude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经度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latitude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维度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telephone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电话号码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photo_list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门店照片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(10000)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avg_price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平均消费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207A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营业时间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recommend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推荐理由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special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特色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207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780" w:type="dxa"/>
          </w:tcPr>
          <w:p w:rsidR="00AB3E35" w:rsidRDefault="0086132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 w:rsidR="00EB2886">
              <w:rPr>
                <w:color w:val="000000"/>
                <w:szCs w:val="21"/>
              </w:rPr>
              <w:t>ntroduction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详情介绍</w:t>
            </w:r>
          </w:p>
        </w:tc>
        <w:tc>
          <w:tcPr>
            <w:tcW w:w="1985" w:type="dxa"/>
          </w:tcPr>
          <w:p w:rsidR="00AB3E35" w:rsidRPr="00D207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207A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28" w:name="_Toc468196973"/>
      <w:r>
        <w:rPr>
          <w:rFonts w:hint="eastAsia"/>
        </w:rPr>
        <w:t>文章分类表</w:t>
      </w:r>
      <w:r>
        <w:t>(article_category)</w:t>
      </w:r>
      <w:bookmarkEnd w:id="28"/>
    </w:p>
    <w:p w:rsidR="00052CC0" w:rsidRPr="00052CC0" w:rsidRDefault="00052CC0" w:rsidP="00052CC0">
      <w:pPr>
        <w:pStyle w:val="a0"/>
      </w:pPr>
      <w:r>
        <w:rPr>
          <w:rFonts w:hint="eastAsia"/>
        </w:rPr>
        <w:t>该表用于存储文章的分类信息。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701"/>
        <w:gridCol w:w="1791"/>
        <w:gridCol w:w="2532"/>
      </w:tblGrid>
      <w:tr w:rsidR="00AB3E35" w:rsidTr="00022A2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C35C83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C35C83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022A26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DD0A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C35C8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35C8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022A26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701" w:type="dxa"/>
          </w:tcPr>
          <w:p w:rsidR="00AB3E35" w:rsidRDefault="006539C4" w:rsidP="006539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分类名称</w:t>
            </w:r>
          </w:p>
        </w:tc>
        <w:tc>
          <w:tcPr>
            <w:tcW w:w="1791" w:type="dxa"/>
          </w:tcPr>
          <w:p w:rsidR="00AB3E35" w:rsidRPr="00C35C8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35C83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22A26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701" w:type="dxa"/>
          </w:tcPr>
          <w:p w:rsidR="00AB3E35" w:rsidRDefault="00C8790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序号</w:t>
            </w:r>
          </w:p>
        </w:tc>
        <w:tc>
          <w:tcPr>
            <w:tcW w:w="1791" w:type="dxa"/>
          </w:tcPr>
          <w:p w:rsidR="00AB3E35" w:rsidRPr="00C35C8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C35C83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22A2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91" w:type="dxa"/>
          </w:tcPr>
          <w:p w:rsidR="00AB3E35" w:rsidRPr="00C35C8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35C83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29" w:name="_Toc468196974"/>
      <w:r>
        <w:rPr>
          <w:rFonts w:hint="eastAsia"/>
        </w:rPr>
        <w:t>文章新闻表</w:t>
      </w:r>
      <w:r>
        <w:t>(article_news)</w:t>
      </w:r>
      <w:bookmarkEnd w:id="29"/>
    </w:p>
    <w:p w:rsidR="003F514C" w:rsidRPr="003F514C" w:rsidRDefault="003F514C" w:rsidP="003F514C">
      <w:pPr>
        <w:pStyle w:val="a0"/>
      </w:pPr>
      <w:r>
        <w:rPr>
          <w:rFonts w:hint="eastAsia"/>
        </w:rPr>
        <w:t>该表用于存储系统的文章新闻信息。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932"/>
        <w:gridCol w:w="2532"/>
      </w:tblGrid>
      <w:tr w:rsidR="00AB3E35" w:rsidTr="00425397">
        <w:trPr>
          <w:trHeight w:val="340"/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425397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425397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425397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8C77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新闻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253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425397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cateid</w:t>
            </w:r>
          </w:p>
        </w:tc>
        <w:tc>
          <w:tcPr>
            <w:tcW w:w="1701" w:type="dxa"/>
          </w:tcPr>
          <w:p w:rsidR="00AB3E35" w:rsidRDefault="008C77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253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701" w:type="dxa"/>
          </w:tcPr>
          <w:p w:rsidR="00AB3E35" w:rsidRDefault="00E84C3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25397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932" w:type="dxa"/>
          </w:tcPr>
          <w:p w:rsidR="00AB3E35" w:rsidRPr="00425397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425397">
              <w:rPr>
                <w:caps/>
                <w:color w:val="000000"/>
                <w:szCs w:val="21"/>
              </w:rPr>
              <w:t>medium</w:t>
            </w:r>
            <w:r w:rsidR="00580FB9"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25397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source</w:t>
            </w:r>
          </w:p>
        </w:tc>
        <w:tc>
          <w:tcPr>
            <w:tcW w:w="1701" w:type="dxa"/>
          </w:tcPr>
          <w:p w:rsidR="00AB3E35" w:rsidRDefault="00E84C3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来源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25397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author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资源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25397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展示指令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425397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is_display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是否展示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425397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is_show_home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是否在主页显示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425397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253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253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click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阅读量</w:t>
            </w:r>
          </w:p>
        </w:tc>
        <w:tc>
          <w:tcPr>
            <w:tcW w:w="1932" w:type="dxa"/>
          </w:tcPr>
          <w:p w:rsidR="00AB3E35" w:rsidRPr="004253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253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30" w:name="_Toc468196975"/>
      <w:r>
        <w:rPr>
          <w:rFonts w:hint="eastAsia"/>
        </w:rPr>
        <w:t>文章提示表</w:t>
      </w:r>
      <w:r>
        <w:t>(article_notice)</w:t>
      </w:r>
      <w:bookmarkEnd w:id="30"/>
    </w:p>
    <w:p w:rsidR="00425397" w:rsidRPr="00425397" w:rsidRDefault="00425397" w:rsidP="00425397">
      <w:pPr>
        <w:pStyle w:val="a0"/>
      </w:pPr>
      <w:r>
        <w:rPr>
          <w:rFonts w:hint="eastAsia"/>
        </w:rPr>
        <w:t>该表用于</w:t>
      </w:r>
      <w:r w:rsidR="003E25B7">
        <w:rPr>
          <w:rFonts w:hint="eastAsia"/>
        </w:rPr>
        <w:t>文章的提示信息。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985"/>
        <w:gridCol w:w="1843"/>
        <w:gridCol w:w="2196"/>
      </w:tblGrid>
      <w:tr w:rsidR="00AB3E35" w:rsidTr="007F5C1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Pr="007F5C11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7F5C11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7F5C1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Default="00CA74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提示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7F5C1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F5C1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7F5C1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cateid</w:t>
            </w:r>
          </w:p>
        </w:tc>
        <w:tc>
          <w:tcPr>
            <w:tcW w:w="1985" w:type="dxa"/>
          </w:tcPr>
          <w:p w:rsidR="00AB3E35" w:rsidRDefault="00CA74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7F5C1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F5C1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F5C11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5" w:type="dxa"/>
          </w:tcPr>
          <w:p w:rsidR="00AB3E35" w:rsidRDefault="00CA74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843" w:type="dxa"/>
          </w:tcPr>
          <w:p w:rsidR="00AB3E35" w:rsidRPr="007F5C1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F5C11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F5C1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843" w:type="dxa"/>
          </w:tcPr>
          <w:p w:rsidR="00AB3E35" w:rsidRPr="007F5C11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7F5C11">
              <w:rPr>
                <w:caps/>
                <w:color w:val="000000"/>
                <w:szCs w:val="21"/>
              </w:rPr>
              <w:t>medium</w:t>
            </w:r>
            <w:r w:rsidR="00580FB9"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F5C1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985" w:type="dxa"/>
          </w:tcPr>
          <w:p w:rsidR="00AB3E35" w:rsidRDefault="00CA74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序号</w:t>
            </w:r>
          </w:p>
        </w:tc>
        <w:tc>
          <w:tcPr>
            <w:tcW w:w="1843" w:type="dxa"/>
          </w:tcPr>
          <w:p w:rsidR="00AB3E35" w:rsidRPr="007F5C1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F5C11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F5C1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is_display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是否展示</w:t>
            </w:r>
          </w:p>
        </w:tc>
        <w:tc>
          <w:tcPr>
            <w:tcW w:w="1843" w:type="dxa"/>
          </w:tcPr>
          <w:p w:rsidR="00AB3E35" w:rsidRPr="007F5C1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F5C11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F5C1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is_show_home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是否在主页显示</w:t>
            </w:r>
          </w:p>
        </w:tc>
        <w:tc>
          <w:tcPr>
            <w:tcW w:w="1843" w:type="dxa"/>
          </w:tcPr>
          <w:p w:rsidR="00AB3E35" w:rsidRPr="007F5C1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F5C11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F5C11">
        <w:trPr>
          <w:trHeight w:val="340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843" w:type="dxa"/>
          </w:tcPr>
          <w:p w:rsidR="00AB3E35" w:rsidRPr="007F5C1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F5C1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F5C11">
        <w:trPr>
          <w:trHeight w:val="298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click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阅读量</w:t>
            </w:r>
          </w:p>
        </w:tc>
        <w:tc>
          <w:tcPr>
            <w:tcW w:w="1843" w:type="dxa"/>
          </w:tcPr>
          <w:p w:rsidR="00AB3E35" w:rsidRPr="007F5C1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F5C1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31" w:name="_Toc468196976"/>
      <w:r>
        <w:rPr>
          <w:rFonts w:hint="eastAsia"/>
        </w:rPr>
        <w:t>文章未阅读提示表</w:t>
      </w:r>
      <w:r>
        <w:t>(article_unread_notice)</w:t>
      </w:r>
      <w:bookmarkEnd w:id="31"/>
    </w:p>
    <w:p w:rsidR="00FD1447" w:rsidRPr="00FD1447" w:rsidRDefault="00FD1447" w:rsidP="00FD1447">
      <w:pPr>
        <w:pStyle w:val="a0"/>
      </w:pPr>
      <w:r>
        <w:rPr>
          <w:rFonts w:hint="eastAsia"/>
        </w:rPr>
        <w:t>该表用于存储文章的未阅读提示信息。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984"/>
        <w:gridCol w:w="1649"/>
        <w:gridCol w:w="2532"/>
      </w:tblGrid>
      <w:tr w:rsidR="00AB3E35" w:rsidTr="005365A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649" w:type="dxa"/>
            <w:shd w:val="clear" w:color="auto" w:fill="E6E6E6"/>
            <w:vAlign w:val="center"/>
          </w:tcPr>
          <w:p w:rsidR="00AB3E35" w:rsidRPr="005365A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5365A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365A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CD303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未阅读提示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5365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365AE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365A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notice_id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提示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5365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365AE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365A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984" w:type="dxa"/>
          </w:tcPr>
          <w:p w:rsidR="00AB3E35" w:rsidRDefault="00CD303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5365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365AE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365A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is_new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是否为未阅读</w:t>
            </w:r>
          </w:p>
        </w:tc>
        <w:tc>
          <w:tcPr>
            <w:tcW w:w="1649" w:type="dxa"/>
          </w:tcPr>
          <w:p w:rsidR="00AB3E35" w:rsidRPr="005365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5365AE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32" w:name="_Toc468196977"/>
      <w:r>
        <w:rPr>
          <w:rFonts w:hint="eastAsia"/>
        </w:rPr>
        <w:lastRenderedPageBreak/>
        <w:t>基础回复表</w:t>
      </w:r>
      <w:r>
        <w:t>(basic_reply)</w:t>
      </w:r>
      <w:bookmarkEnd w:id="32"/>
    </w:p>
    <w:p w:rsidR="005365AE" w:rsidRPr="005365AE" w:rsidRDefault="005365AE" w:rsidP="005365AE">
      <w:pPr>
        <w:pStyle w:val="a0"/>
      </w:pPr>
      <w:r>
        <w:rPr>
          <w:rFonts w:hint="eastAsia"/>
        </w:rPr>
        <w:t>该表用于存储微信公众号的基础回复信息。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5365A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5365A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5365A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365A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5308F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基础回复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5365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365AE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365A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842" w:type="dxa"/>
          </w:tcPr>
          <w:p w:rsidR="00AB3E35" w:rsidRDefault="005308F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5365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365AE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365A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791" w:type="dxa"/>
          </w:tcPr>
          <w:p w:rsidR="00AB3E35" w:rsidRPr="005365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365AE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33" w:name="_Toc468196978"/>
      <w:r>
        <w:rPr>
          <w:rFonts w:hint="eastAsia"/>
        </w:rPr>
        <w:t>商户表</w:t>
      </w:r>
      <w:r>
        <w:t>(business)</w:t>
      </w:r>
      <w:bookmarkEnd w:id="33"/>
    </w:p>
    <w:p w:rsidR="008A099D" w:rsidRPr="008A099D" w:rsidRDefault="008A099D" w:rsidP="008A099D">
      <w:pPr>
        <w:pStyle w:val="a0"/>
      </w:pPr>
      <w:r>
        <w:rPr>
          <w:rFonts w:hint="eastAsia"/>
        </w:rPr>
        <w:t>该表用于存储商户信息。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417"/>
        <w:gridCol w:w="2216"/>
        <w:gridCol w:w="2532"/>
      </w:tblGrid>
      <w:tr w:rsidR="00AB3E35" w:rsidTr="008A099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216" w:type="dxa"/>
            <w:shd w:val="clear" w:color="auto" w:fill="E6E6E6"/>
            <w:vAlign w:val="center"/>
          </w:tcPr>
          <w:p w:rsidR="00AB3E35" w:rsidRPr="008A099D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8A099D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8A099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 w:rsidR="00AB3E35" w:rsidRDefault="00AE7AB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09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8A099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weid</w:t>
            </w:r>
          </w:p>
        </w:tc>
        <w:tc>
          <w:tcPr>
            <w:tcW w:w="1417" w:type="dxa"/>
          </w:tcPr>
          <w:p w:rsidR="00AB3E35" w:rsidRDefault="00AE7AB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09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phone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电话号码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qq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QQ</w:t>
            </w:r>
            <w:r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province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省份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city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dist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325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具体位置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lng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经度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35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lat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维度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industry1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工厂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industry2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工厂</w:t>
            </w: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09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09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2216" w:type="dxa"/>
          </w:tcPr>
          <w:p w:rsidR="00AB3E35" w:rsidRPr="008A09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09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34" w:name="_Toc468196979"/>
      <w:r>
        <w:rPr>
          <w:rFonts w:hint="eastAsia"/>
        </w:rPr>
        <w:t>附件表</w:t>
      </w:r>
      <w:r>
        <w:t>(core_attachment)</w:t>
      </w:r>
      <w:bookmarkEnd w:id="34"/>
    </w:p>
    <w:p w:rsidR="00FC6522" w:rsidRPr="00FC6522" w:rsidRDefault="00FC6522" w:rsidP="00FC6522">
      <w:pPr>
        <w:pStyle w:val="a0"/>
      </w:pPr>
      <w:r>
        <w:rPr>
          <w:rFonts w:hint="eastAsia"/>
        </w:rPr>
        <w:t>该表用于存储上传的附件信息。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560"/>
        <w:gridCol w:w="1932"/>
        <w:gridCol w:w="2532"/>
      </w:tblGrid>
      <w:tr w:rsidR="00AB3E35" w:rsidTr="003C34B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3C34B6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3C34B6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C34B6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60" w:type="dxa"/>
          </w:tcPr>
          <w:p w:rsidR="00AB3E35" w:rsidRDefault="00D46FD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附件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3C34B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C34B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3C34B6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60" w:type="dxa"/>
          </w:tcPr>
          <w:p w:rsidR="00AB3E35" w:rsidRDefault="00D46FD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3C34B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C34B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C34B6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560" w:type="dxa"/>
          </w:tcPr>
          <w:p w:rsidR="00AB3E35" w:rsidRDefault="00D46FD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3C34B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C34B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C34B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filename</w:t>
            </w:r>
          </w:p>
        </w:tc>
        <w:tc>
          <w:tcPr>
            <w:tcW w:w="156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文件名称</w:t>
            </w:r>
          </w:p>
        </w:tc>
        <w:tc>
          <w:tcPr>
            <w:tcW w:w="1932" w:type="dxa"/>
          </w:tcPr>
          <w:p w:rsidR="00AB3E35" w:rsidRPr="003C34B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C34B6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C34B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attachment</w:t>
            </w:r>
          </w:p>
        </w:tc>
        <w:tc>
          <w:tcPr>
            <w:tcW w:w="156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附件</w:t>
            </w:r>
          </w:p>
        </w:tc>
        <w:tc>
          <w:tcPr>
            <w:tcW w:w="1932" w:type="dxa"/>
          </w:tcPr>
          <w:p w:rsidR="00AB3E35" w:rsidRPr="003C34B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C34B6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C34B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560" w:type="dxa"/>
          </w:tcPr>
          <w:p w:rsidR="00AB3E35" w:rsidRDefault="00311318" w:rsidP="003C34B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32" w:type="dxa"/>
          </w:tcPr>
          <w:p w:rsidR="00AB3E35" w:rsidRPr="003C34B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3C34B6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3C34B6" w:rsidRDefault="003C34B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</w:t>
            </w:r>
            <w:r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color w:val="000000"/>
                <w:szCs w:val="21"/>
              </w:rPr>
              <w:t>;</w:t>
            </w:r>
          </w:p>
          <w:p w:rsidR="003C34B6" w:rsidRDefault="003C34B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2.</w:t>
            </w:r>
            <w:r>
              <w:rPr>
                <w:rFonts w:hint="eastAsia"/>
                <w:color w:val="000000"/>
                <w:szCs w:val="21"/>
              </w:rPr>
              <w:t>音乐</w:t>
            </w:r>
            <w:r>
              <w:rPr>
                <w:color w:val="000000"/>
                <w:szCs w:val="21"/>
              </w:rPr>
              <w:t>;</w:t>
            </w:r>
          </w:p>
        </w:tc>
      </w:tr>
      <w:tr w:rsidR="00AB3E35" w:rsidTr="003C34B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6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932" w:type="dxa"/>
          </w:tcPr>
          <w:p w:rsidR="00AB3E35" w:rsidRPr="003C34B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C34B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C243E4">
      <w:pPr>
        <w:pStyle w:val="2"/>
      </w:pPr>
      <w:bookmarkStart w:id="35" w:name="_Toc468196980"/>
      <w:r>
        <w:rPr>
          <w:rFonts w:hint="eastAsia"/>
        </w:rPr>
        <w:t>后台任务表</w:t>
      </w:r>
      <w:r w:rsidR="00311318">
        <w:t>(core_cron)</w:t>
      </w:r>
      <w:bookmarkEnd w:id="35"/>
    </w:p>
    <w:p w:rsidR="00BD559D" w:rsidRPr="00BD559D" w:rsidRDefault="00BD559D" w:rsidP="00BD559D">
      <w:pPr>
        <w:pStyle w:val="a0"/>
      </w:pPr>
      <w:r>
        <w:rPr>
          <w:rFonts w:hint="eastAsia"/>
        </w:rPr>
        <w:t>该表用于存储系统的后台任务信息。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2127"/>
        <w:gridCol w:w="1842"/>
        <w:gridCol w:w="2055"/>
      </w:tblGrid>
      <w:tr w:rsidR="00AB3E35" w:rsidTr="00107D97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Pr="00107D97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107D97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107D97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后台任务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07D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107D97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cloudid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云</w:t>
            </w:r>
            <w:r>
              <w:rPr>
                <w:rFonts w:hint="eastAsia"/>
                <w:color w:val="000000"/>
                <w:szCs w:val="21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？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07D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422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模块名称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07D97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07D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07D97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07D97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filename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文件名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07D97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lastruntime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最近一次运行时间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07D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nextruntime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下次运行时间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07D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weekday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星期几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07D97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day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07D97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hour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小时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07D97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minute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分钟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07D97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extra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附加信息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07D97">
              <w:rPr>
                <w:caps/>
                <w:color w:val="000000"/>
                <w:szCs w:val="21"/>
              </w:rPr>
              <w:t>(5000)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07D97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07D9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2127" w:type="dxa"/>
          </w:tcPr>
          <w:p w:rsidR="00AB3E35" w:rsidRDefault="00D03B0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842" w:type="dxa"/>
          </w:tcPr>
          <w:p w:rsidR="00AB3E35" w:rsidRPr="00107D9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07D9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D70361">
      <w:pPr>
        <w:pStyle w:val="2"/>
      </w:pPr>
      <w:bookmarkStart w:id="36" w:name="_Toc468196981"/>
      <w:r>
        <w:rPr>
          <w:rFonts w:hint="eastAsia"/>
        </w:rPr>
        <w:t>后台任务记录表</w:t>
      </w:r>
      <w:r w:rsidR="00311318">
        <w:t>(core_cron_record)</w:t>
      </w:r>
      <w:bookmarkEnd w:id="36"/>
    </w:p>
    <w:p w:rsidR="00424CE4" w:rsidRPr="00424CE4" w:rsidRDefault="00424CE4" w:rsidP="00424CE4">
      <w:pPr>
        <w:pStyle w:val="a0"/>
      </w:pPr>
      <w:r>
        <w:rPr>
          <w:rFonts w:hint="eastAsia"/>
        </w:rPr>
        <w:t>该表用户存储系统的后台任务记录信息。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1985"/>
        <w:gridCol w:w="1932"/>
        <w:gridCol w:w="2532"/>
      </w:tblGrid>
      <w:tr w:rsidR="00AB3E35" w:rsidTr="0072403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4D38B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4D38B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72403F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Default="00B464F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4D38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D38B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72403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5" w:type="dxa"/>
          </w:tcPr>
          <w:p w:rsidR="00AB3E35" w:rsidRDefault="00B464F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4D38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D38B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2403F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985" w:type="dxa"/>
          </w:tcPr>
          <w:p w:rsidR="00AB3E35" w:rsidRDefault="00B464F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</w:p>
        </w:tc>
        <w:tc>
          <w:tcPr>
            <w:tcW w:w="1932" w:type="dxa"/>
          </w:tcPr>
          <w:p w:rsidR="00AB3E35" w:rsidRPr="004D38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D38B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240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985" w:type="dxa"/>
          </w:tcPr>
          <w:p w:rsidR="00AB3E35" w:rsidRDefault="00B464F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32" w:type="dxa"/>
          </w:tcPr>
          <w:p w:rsidR="00AB3E35" w:rsidRPr="004D38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D38B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240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tid</w:t>
            </w:r>
          </w:p>
        </w:tc>
        <w:tc>
          <w:tcPr>
            <w:tcW w:w="1985" w:type="dxa"/>
          </w:tcPr>
          <w:p w:rsidR="00AB3E35" w:rsidRDefault="00B464F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任务</w:t>
            </w:r>
            <w:r>
              <w:rPr>
                <w:rFonts w:hint="eastAsia"/>
                <w:color w:val="000000"/>
                <w:szCs w:val="21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？</w:t>
            </w:r>
          </w:p>
        </w:tc>
        <w:tc>
          <w:tcPr>
            <w:tcW w:w="1932" w:type="dxa"/>
          </w:tcPr>
          <w:p w:rsidR="00AB3E35" w:rsidRPr="004D38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D38B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240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note</w:t>
            </w:r>
          </w:p>
        </w:tc>
        <w:tc>
          <w:tcPr>
            <w:tcW w:w="1985" w:type="dxa"/>
          </w:tcPr>
          <w:p w:rsidR="00AB3E35" w:rsidRDefault="007240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记录注释</w:t>
            </w:r>
          </w:p>
        </w:tc>
        <w:tc>
          <w:tcPr>
            <w:tcW w:w="1932" w:type="dxa"/>
          </w:tcPr>
          <w:p w:rsidR="00AB3E35" w:rsidRPr="004D38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D38BC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240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1985" w:type="dxa"/>
          </w:tcPr>
          <w:p w:rsidR="00AB3E35" w:rsidRDefault="007240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tag</w:t>
            </w:r>
          </w:p>
        </w:tc>
        <w:tc>
          <w:tcPr>
            <w:tcW w:w="1932" w:type="dxa"/>
          </w:tcPr>
          <w:p w:rsidR="00AB3E35" w:rsidRPr="004D38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D38BC">
              <w:rPr>
                <w:caps/>
                <w:color w:val="000000"/>
                <w:szCs w:val="21"/>
              </w:rPr>
              <w:t>(5000)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240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5" w:type="dxa"/>
          </w:tcPr>
          <w:p w:rsidR="00AB3E35" w:rsidRDefault="007240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932" w:type="dxa"/>
          </w:tcPr>
          <w:p w:rsidR="00AB3E35" w:rsidRPr="004D38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D38B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F62505">
      <w:pPr>
        <w:pStyle w:val="2"/>
      </w:pPr>
      <w:bookmarkStart w:id="37" w:name="_Toc468196982"/>
      <w:r>
        <w:rPr>
          <w:rFonts w:hint="eastAsia"/>
        </w:rPr>
        <w:t>核心</w:t>
      </w:r>
      <w:r w:rsidR="00311318">
        <w:rPr>
          <w:rFonts w:hint="eastAsia"/>
        </w:rPr>
        <w:t>菜单表</w:t>
      </w:r>
      <w:r w:rsidR="00311318">
        <w:t>(core_menu)</w:t>
      </w:r>
      <w:bookmarkEnd w:id="37"/>
    </w:p>
    <w:p w:rsidR="00F62505" w:rsidRPr="00F62505" w:rsidRDefault="00F62505" w:rsidP="00F62505">
      <w:pPr>
        <w:pStyle w:val="a0"/>
      </w:pPr>
      <w:r>
        <w:rPr>
          <w:rFonts w:hint="eastAsia"/>
        </w:rPr>
        <w:t>该表用于存放系统的核心菜单</w:t>
      </w:r>
      <w:r w:rsidR="008E418D">
        <w:rPr>
          <w:rFonts w:hint="eastAsia"/>
        </w:rPr>
        <w:t>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AB3E35" w:rsidTr="00EC32E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EC32E8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EC32E8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EC32E8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EA1B7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菜单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C32E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EC32E8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功能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EC32E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菜单名称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8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菜单位置名称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8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链接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8">
              <w:rPr>
                <w:caps/>
                <w:color w:val="000000"/>
                <w:szCs w:val="21"/>
              </w:rPr>
              <w:t>(60)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append_title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附加名称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append_url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附加地址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8">
              <w:rPr>
                <w:caps/>
                <w:color w:val="000000"/>
                <w:szCs w:val="21"/>
              </w:rPr>
              <w:t>(60)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3" w:type="dxa"/>
          </w:tcPr>
          <w:p w:rsidR="00AB3E35" w:rsidRDefault="00EA1B7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序号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EC32E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8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is_display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是否展示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EC32E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is_system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是否在系统中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EC32E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C32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permission_name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正式确定名称</w:t>
            </w:r>
          </w:p>
        </w:tc>
        <w:tc>
          <w:tcPr>
            <w:tcW w:w="1701" w:type="dxa"/>
          </w:tcPr>
          <w:p w:rsidR="00AB3E35" w:rsidRPr="00EC32E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8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t>用以处理侧边栏</w:t>
      </w:r>
    </w:p>
    <w:p w:rsidR="00AB3E35" w:rsidRDefault="00311318">
      <w:pPr>
        <w:pStyle w:val="2"/>
      </w:pPr>
      <w:bookmarkStart w:id="38" w:name="_Toc468196983"/>
      <w:r>
        <w:rPr>
          <w:rFonts w:hint="eastAsia"/>
        </w:rPr>
        <w:t>支付日志表</w:t>
      </w:r>
      <w:r>
        <w:t>(core_paylog)</w:t>
      </w:r>
      <w:bookmarkEnd w:id="38"/>
    </w:p>
    <w:p w:rsidR="00973EF9" w:rsidRPr="00973EF9" w:rsidRDefault="00973EF9" w:rsidP="00973EF9">
      <w:pPr>
        <w:pStyle w:val="a0"/>
      </w:pPr>
      <w:r>
        <w:rPr>
          <w:rFonts w:hint="eastAsia"/>
        </w:rPr>
        <w:t>该表用于</w:t>
      </w:r>
      <w:r w:rsidR="00D24FEB">
        <w:rPr>
          <w:rFonts w:hint="eastAsia"/>
        </w:rPr>
        <w:t>存储</w:t>
      </w:r>
      <w:r>
        <w:rPr>
          <w:rFonts w:hint="eastAsia"/>
        </w:rPr>
        <w:t>支付的日志</w:t>
      </w:r>
      <w:r w:rsidR="00D24FEB">
        <w:rPr>
          <w:rFonts w:hint="eastAsia"/>
        </w:rPr>
        <w:t>记录信息</w:t>
      </w:r>
      <w:r>
        <w:rPr>
          <w:rFonts w:hint="eastAsia"/>
        </w:rPr>
        <w:t>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2410"/>
        <w:gridCol w:w="1842"/>
        <w:gridCol w:w="2055"/>
      </w:tblGrid>
      <w:tr w:rsidR="00AB3E35" w:rsidTr="00B02EF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Pr="00B02EF2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B02EF2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02EF2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plid</w:t>
            </w:r>
          </w:p>
        </w:tc>
        <w:tc>
          <w:tcPr>
            <w:tcW w:w="2410" w:type="dxa"/>
          </w:tcPr>
          <w:p w:rsidR="00AB3E35" w:rsidRDefault="00973EF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B02EF2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B02EF2">
              <w:rPr>
                <w:caps/>
                <w:color w:val="000000"/>
                <w:szCs w:val="21"/>
              </w:rPr>
              <w:t>big</w:t>
            </w:r>
            <w:r w:rsidR="00580FB9">
              <w:rPr>
                <w:caps/>
                <w:color w:val="000000"/>
                <w:szCs w:val="21"/>
              </w:rPr>
              <w:t>INT</w:t>
            </w:r>
            <w:r w:rsidRPr="00B02EF2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02EF2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410" w:type="dxa"/>
          </w:tcPr>
          <w:p w:rsidR="00AB3E35" w:rsidRDefault="00311318" w:rsidP="003D39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支付类型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02EF2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055" w:type="dxa"/>
          </w:tcPr>
          <w:p w:rsidR="003D390D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3D390D">
              <w:rPr>
                <w:rFonts w:hint="eastAsia"/>
                <w:color w:val="000000"/>
                <w:szCs w:val="21"/>
              </w:rPr>
              <w:t>；</w:t>
            </w:r>
          </w:p>
          <w:p w:rsidR="00AB3E35" w:rsidRDefault="003D390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wechat </w:t>
            </w:r>
            <w:r>
              <w:rPr>
                <w:rFonts w:hint="eastAsia"/>
                <w:color w:val="000000"/>
                <w:szCs w:val="21"/>
              </w:rPr>
              <w:t>微信支付，</w:t>
            </w:r>
            <w:r>
              <w:rPr>
                <w:color w:val="000000"/>
                <w:szCs w:val="21"/>
              </w:rPr>
              <w:t xml:space="preserve"> delivery </w:t>
            </w:r>
            <w:r>
              <w:rPr>
                <w:rFonts w:hint="eastAsia"/>
                <w:color w:val="000000"/>
                <w:szCs w:val="21"/>
              </w:rPr>
              <w:t>货到付款</w:t>
            </w:r>
          </w:p>
        </w:tc>
      </w:tr>
      <w:tr w:rsidR="00AB3E35" w:rsidTr="00B02EF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410" w:type="dxa"/>
          </w:tcPr>
          <w:p w:rsidR="00AB3E35" w:rsidRDefault="0062785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02EF2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2410" w:type="dxa"/>
          </w:tcPr>
          <w:p w:rsidR="00AB3E35" w:rsidRDefault="0062785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02EF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有些模块是</w:t>
            </w:r>
            <w:r>
              <w:rPr>
                <w:color w:val="000000"/>
                <w:szCs w:val="21"/>
              </w:rPr>
              <w:t xml:space="preserve"> openid </w:t>
            </w:r>
            <w:r>
              <w:rPr>
                <w:rFonts w:hint="eastAsia"/>
                <w:color w:val="000000"/>
                <w:szCs w:val="21"/>
              </w:rPr>
              <w:t>有些模块是</w:t>
            </w:r>
            <w:r>
              <w:rPr>
                <w:color w:val="000000"/>
                <w:szCs w:val="21"/>
              </w:rPr>
              <w:t xml:space="preserve"> uid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02EF2">
              <w:rPr>
                <w:caps/>
                <w:color w:val="000000"/>
                <w:szCs w:val="21"/>
              </w:rPr>
              <w:t>(40)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Pr="003A5285" w:rsidRDefault="006B2F78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union</w:t>
            </w:r>
            <w:r w:rsidR="00311318" w:rsidRPr="003A5285">
              <w:rPr>
                <w:color w:val="FF0000"/>
                <w:szCs w:val="21"/>
              </w:rPr>
              <w:t>id</w:t>
            </w:r>
          </w:p>
        </w:tc>
        <w:tc>
          <w:tcPr>
            <w:tcW w:w="2410" w:type="dxa"/>
          </w:tcPr>
          <w:p w:rsidR="00AB3E35" w:rsidRPr="003A5285" w:rsidRDefault="00C62CEE">
            <w:pPr>
              <w:jc w:val="left"/>
              <w:rPr>
                <w:color w:val="FF0000"/>
                <w:szCs w:val="21"/>
              </w:rPr>
            </w:pPr>
            <w:r w:rsidRPr="003A5285">
              <w:rPr>
                <w:rFonts w:hint="eastAsia"/>
                <w:color w:val="FF0000"/>
                <w:szCs w:val="21"/>
              </w:rPr>
              <w:t>？？？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02EF2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tid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收银台中显示的订单号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02EF2">
              <w:rPr>
                <w:caps/>
                <w:color w:val="000000"/>
                <w:szCs w:val="21"/>
              </w:rPr>
              <w:t>(64)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fee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收银台中显示需要支付的金额</w:t>
            </w:r>
            <w:r>
              <w:rPr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>只能大于</w:t>
            </w:r>
            <w:r>
              <w:rPr>
                <w:color w:val="000000"/>
                <w:szCs w:val="21"/>
              </w:rPr>
              <w:t xml:space="preserve"> 0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B02EF2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410" w:type="dxa"/>
          </w:tcPr>
          <w:p w:rsidR="00AB3E35" w:rsidRDefault="00311318" w:rsidP="00B02EF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B02EF2">
              <w:rPr>
                <w:caps/>
                <w:color w:val="000000"/>
                <w:szCs w:val="21"/>
              </w:rPr>
              <w:t>(4)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B02EF2" w:rsidRDefault="00B02EF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不成功</w:t>
            </w:r>
            <w:r>
              <w:rPr>
                <w:color w:val="000000"/>
                <w:szCs w:val="21"/>
              </w:rPr>
              <w:t xml:space="preserve"> </w:t>
            </w:r>
          </w:p>
          <w:p w:rsidR="00B02EF2" w:rsidRDefault="00B02EF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成功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241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调用模块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02EF2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2410" w:type="dxa"/>
          </w:tcPr>
          <w:p w:rsidR="00AB3E35" w:rsidRDefault="003A528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tag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02EF2">
              <w:rPr>
                <w:caps/>
                <w:color w:val="000000"/>
                <w:szCs w:val="21"/>
              </w:rPr>
              <w:t>(2000)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325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is_usecard</w:t>
            </w:r>
          </w:p>
        </w:tc>
        <w:tc>
          <w:tcPr>
            <w:tcW w:w="2410" w:type="dxa"/>
          </w:tcPr>
          <w:p w:rsidR="00AB3E35" w:rsidRDefault="003A528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是否使用卡券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B02EF2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card_type</w:t>
            </w:r>
          </w:p>
        </w:tc>
        <w:tc>
          <w:tcPr>
            <w:tcW w:w="2410" w:type="dxa"/>
          </w:tcPr>
          <w:p w:rsidR="00AB3E35" w:rsidRDefault="003A528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卡券类型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B02EF2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card_id</w:t>
            </w:r>
          </w:p>
        </w:tc>
        <w:tc>
          <w:tcPr>
            <w:tcW w:w="2410" w:type="dxa"/>
          </w:tcPr>
          <w:p w:rsidR="00AB3E35" w:rsidRDefault="00BC2F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卡劵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02EF2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card_fee</w:t>
            </w:r>
          </w:p>
        </w:tc>
        <w:tc>
          <w:tcPr>
            <w:tcW w:w="2410" w:type="dxa"/>
          </w:tcPr>
          <w:p w:rsidR="00AB3E35" w:rsidRDefault="00BC2F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卡劵费用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B02EF2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02EF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encrypt_code</w:t>
            </w:r>
          </w:p>
        </w:tc>
        <w:tc>
          <w:tcPr>
            <w:tcW w:w="2410" w:type="dxa"/>
          </w:tcPr>
          <w:p w:rsidR="00AB3E35" w:rsidRDefault="00BC2F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加密码</w:t>
            </w:r>
          </w:p>
        </w:tc>
        <w:tc>
          <w:tcPr>
            <w:tcW w:w="1842" w:type="dxa"/>
          </w:tcPr>
          <w:p w:rsidR="00AB3E35" w:rsidRPr="00B02EF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02EF2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39" w:name="_Toc468196984"/>
      <w:r>
        <w:rPr>
          <w:rFonts w:hint="eastAsia"/>
        </w:rPr>
        <w:t>运行情况表</w:t>
      </w:r>
      <w:r>
        <w:t>(core_performance)</w:t>
      </w:r>
      <w:bookmarkEnd w:id="39"/>
    </w:p>
    <w:p w:rsidR="00E21DE7" w:rsidRPr="00E21DE7" w:rsidRDefault="00E21DE7" w:rsidP="00E21DE7">
      <w:pPr>
        <w:pStyle w:val="a0"/>
      </w:pPr>
      <w:r>
        <w:rPr>
          <w:rFonts w:hint="eastAsia"/>
        </w:rPr>
        <w:t>该表用于记录系统的运行状况。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BB7DC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BB7DC3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BB7DC3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B7DC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8F614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运行状况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BB7DC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B7DC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B7DC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2" w:type="dxa"/>
          </w:tcPr>
          <w:p w:rsidR="00AB3E35" w:rsidRDefault="00311318" w:rsidP="008F614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91" w:type="dxa"/>
          </w:tcPr>
          <w:p w:rsidR="00AB3E35" w:rsidRPr="00BB7DC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BB7DC3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140C4A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8F6144">
              <w:rPr>
                <w:rFonts w:hint="eastAsia"/>
                <w:color w:val="000000"/>
                <w:szCs w:val="21"/>
              </w:rPr>
              <w:t>；</w:t>
            </w:r>
          </w:p>
          <w:p w:rsidR="00140C4A" w:rsidRDefault="008F614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color w:val="000000"/>
                <w:szCs w:val="21"/>
              </w:rPr>
              <w:t>,</w:t>
            </w:r>
          </w:p>
          <w:p w:rsidR="00AB3E35" w:rsidRDefault="008F614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2:</w:t>
            </w:r>
            <w:r>
              <w:rPr>
                <w:rFonts w:hint="eastAsia"/>
                <w:color w:val="000000"/>
                <w:szCs w:val="21"/>
              </w:rPr>
              <w:t>数据库</w:t>
            </w:r>
          </w:p>
        </w:tc>
      </w:tr>
      <w:tr w:rsidR="00AB3E35" w:rsidTr="00BB7DC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runtime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运行时间</w:t>
            </w:r>
          </w:p>
        </w:tc>
        <w:tc>
          <w:tcPr>
            <w:tcW w:w="1791" w:type="dxa"/>
          </w:tcPr>
          <w:p w:rsidR="00AB3E35" w:rsidRPr="00BB7DC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B7DC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B7DC3">
        <w:trPr>
          <w:trHeight w:val="325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runurl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运行页面</w:t>
            </w: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791" w:type="dxa"/>
          </w:tcPr>
          <w:p w:rsidR="00AB3E35" w:rsidRPr="00BB7DC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B7DC3">
              <w:rPr>
                <w:caps/>
                <w:color w:val="000000"/>
                <w:szCs w:val="21"/>
              </w:rPr>
              <w:t>(512)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B7DC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runsql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</w:t>
            </w:r>
            <w:r>
              <w:rPr>
                <w:color w:val="000000"/>
                <w:szCs w:val="21"/>
              </w:rPr>
              <w:t>sql</w:t>
            </w:r>
            <w:r>
              <w:rPr>
                <w:rFonts w:hint="eastAsia"/>
                <w:color w:val="000000"/>
                <w:szCs w:val="21"/>
              </w:rPr>
              <w:t>语句</w:t>
            </w:r>
          </w:p>
        </w:tc>
        <w:tc>
          <w:tcPr>
            <w:tcW w:w="1791" w:type="dxa"/>
          </w:tcPr>
          <w:p w:rsidR="00AB3E35" w:rsidRPr="00BB7DC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B7DC3">
              <w:rPr>
                <w:caps/>
                <w:color w:val="000000"/>
                <w:szCs w:val="21"/>
              </w:rPr>
              <w:t>(512)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B7DC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记录时间</w:t>
            </w:r>
          </w:p>
        </w:tc>
        <w:tc>
          <w:tcPr>
            <w:tcW w:w="1791" w:type="dxa"/>
          </w:tcPr>
          <w:p w:rsidR="00AB3E35" w:rsidRPr="00BB7DC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B7DC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40" w:name="_Toc468196985"/>
      <w:r>
        <w:rPr>
          <w:rFonts w:hint="eastAsia"/>
        </w:rPr>
        <w:t>队列表</w:t>
      </w:r>
      <w:r>
        <w:t>(core_queue)</w:t>
      </w:r>
      <w:bookmarkEnd w:id="40"/>
    </w:p>
    <w:p w:rsidR="00461323" w:rsidRPr="00461323" w:rsidRDefault="00461323" w:rsidP="00461323">
      <w:pPr>
        <w:pStyle w:val="a0"/>
      </w:pPr>
      <w:r>
        <w:rPr>
          <w:rFonts w:hint="eastAsia"/>
        </w:rPr>
        <w:t>该表用于存放系统的队列。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1985"/>
        <w:gridCol w:w="1932"/>
        <w:gridCol w:w="2532"/>
      </w:tblGrid>
      <w:tr w:rsidR="00AB3E35" w:rsidTr="00A134D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BB7FB8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BB7FB8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A134DF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qid</w:t>
            </w:r>
          </w:p>
        </w:tc>
        <w:tc>
          <w:tcPr>
            <w:tcW w:w="1985" w:type="dxa"/>
          </w:tcPr>
          <w:p w:rsidR="00AB3E35" w:rsidRDefault="00AC57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队列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BB7FB8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BB7FB8">
              <w:rPr>
                <w:caps/>
                <w:color w:val="000000"/>
                <w:szCs w:val="21"/>
              </w:rPr>
              <w:t>big</w:t>
            </w:r>
            <w:r w:rsidR="00580FB9">
              <w:rPr>
                <w:caps/>
                <w:color w:val="000000"/>
                <w:szCs w:val="21"/>
              </w:rPr>
              <w:t>INT</w:t>
            </w:r>
            <w:r w:rsidRPr="00BB7FB8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A134D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5" w:type="dxa"/>
          </w:tcPr>
          <w:p w:rsidR="00AB3E35" w:rsidRDefault="00AC57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BB7FB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B7FB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134DF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985" w:type="dxa"/>
          </w:tcPr>
          <w:p w:rsidR="00AB3E35" w:rsidRDefault="00AC57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BB7FB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B7FB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134D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message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消息内容</w:t>
            </w:r>
          </w:p>
        </w:tc>
        <w:tc>
          <w:tcPr>
            <w:tcW w:w="1932" w:type="dxa"/>
          </w:tcPr>
          <w:p w:rsidR="00AB3E35" w:rsidRPr="00BB7FB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B7FB8">
              <w:rPr>
                <w:caps/>
                <w:color w:val="000000"/>
                <w:szCs w:val="21"/>
              </w:rPr>
              <w:t>(2000)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134D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params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参数</w:t>
            </w:r>
          </w:p>
        </w:tc>
        <w:tc>
          <w:tcPr>
            <w:tcW w:w="1932" w:type="dxa"/>
          </w:tcPr>
          <w:p w:rsidR="00AB3E35" w:rsidRPr="00BB7FB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B7FB8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134D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keyword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关键词</w:t>
            </w:r>
          </w:p>
        </w:tc>
        <w:tc>
          <w:tcPr>
            <w:tcW w:w="1932" w:type="dxa"/>
          </w:tcPr>
          <w:p w:rsidR="00AB3E35" w:rsidRPr="00BB7FB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B7FB8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134D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response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反馈内容</w:t>
            </w:r>
          </w:p>
        </w:tc>
        <w:tc>
          <w:tcPr>
            <w:tcW w:w="1932" w:type="dxa"/>
          </w:tcPr>
          <w:p w:rsidR="00AB3E35" w:rsidRPr="00BB7FB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B7FB8">
              <w:rPr>
                <w:caps/>
                <w:color w:val="000000"/>
                <w:szCs w:val="21"/>
              </w:rPr>
              <w:t>(2000)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134D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模版</w:t>
            </w:r>
          </w:p>
        </w:tc>
        <w:tc>
          <w:tcPr>
            <w:tcW w:w="1932" w:type="dxa"/>
          </w:tcPr>
          <w:p w:rsidR="00AB3E35" w:rsidRPr="00BB7FB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B7FB8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134D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32" w:type="dxa"/>
          </w:tcPr>
          <w:p w:rsidR="00AB3E35" w:rsidRPr="00BB7FB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BB7FB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134D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dateline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932" w:type="dxa"/>
          </w:tcPr>
          <w:p w:rsidR="00AB3E35" w:rsidRPr="00BB7FB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B7FB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41" w:name="_Toc468196986"/>
      <w:r>
        <w:rPr>
          <w:rFonts w:hint="eastAsia"/>
        </w:rPr>
        <w:t>资源表</w:t>
      </w:r>
      <w:r>
        <w:t>(core_resource)</w:t>
      </w:r>
      <w:bookmarkEnd w:id="41"/>
    </w:p>
    <w:p w:rsidR="001F2F77" w:rsidRPr="001F2F77" w:rsidRDefault="001F2F77" w:rsidP="001F2F77">
      <w:pPr>
        <w:pStyle w:val="a0"/>
      </w:pPr>
      <w:r>
        <w:rPr>
          <w:rFonts w:hint="eastAsia"/>
        </w:rPr>
        <w:t>该表用于存放系统的资源</w:t>
      </w:r>
      <w:r w:rsidR="00E56392">
        <w:rPr>
          <w:rFonts w:hint="eastAsia"/>
        </w:rPr>
        <w:t>信息</w:t>
      </w:r>
      <w:r>
        <w:rPr>
          <w:rFonts w:hint="eastAsia"/>
        </w:rPr>
        <w:t>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842"/>
        <w:gridCol w:w="2055"/>
      </w:tblGrid>
      <w:tr w:rsidR="00AB3E35" w:rsidTr="003F0C9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Pr="003F0C9D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3F0C9D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F0C9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mid</w:t>
            </w:r>
          </w:p>
        </w:tc>
        <w:tc>
          <w:tcPr>
            <w:tcW w:w="1843" w:type="dxa"/>
          </w:tcPr>
          <w:p w:rsidR="00AB3E35" w:rsidRDefault="00F22E1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资源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3F0C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F0C9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3F0C9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F22E1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3F0C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F0C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F0C9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media_id</w:t>
            </w:r>
          </w:p>
        </w:tc>
        <w:tc>
          <w:tcPr>
            <w:tcW w:w="1843" w:type="dxa"/>
          </w:tcPr>
          <w:p w:rsidR="00AB3E35" w:rsidRDefault="00F22E1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介质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3F0C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F0C9D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F0C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Pr="005E7BC2" w:rsidRDefault="00311318">
            <w:pPr>
              <w:jc w:val="left"/>
              <w:rPr>
                <w:color w:val="FF0000"/>
                <w:szCs w:val="21"/>
              </w:rPr>
            </w:pPr>
            <w:r w:rsidRPr="005E7BC2">
              <w:rPr>
                <w:color w:val="FF0000"/>
                <w:szCs w:val="21"/>
              </w:rPr>
              <w:t>trunk</w:t>
            </w:r>
          </w:p>
        </w:tc>
        <w:tc>
          <w:tcPr>
            <w:tcW w:w="1843" w:type="dxa"/>
          </w:tcPr>
          <w:p w:rsidR="00AB3E35" w:rsidRPr="005E7BC2" w:rsidRDefault="00F22E1E">
            <w:pPr>
              <w:jc w:val="left"/>
              <w:rPr>
                <w:color w:val="FF0000"/>
                <w:szCs w:val="21"/>
              </w:rPr>
            </w:pPr>
            <w:r w:rsidRPr="005E7BC2">
              <w:rPr>
                <w:rFonts w:hint="eastAsia"/>
                <w:color w:val="FF0000"/>
                <w:szCs w:val="21"/>
              </w:rPr>
              <w:t>?</w:t>
            </w:r>
            <w:r w:rsidRPr="005E7BC2">
              <w:rPr>
                <w:rFonts w:hint="eastAsia"/>
                <w:color w:val="FF0000"/>
                <w:szCs w:val="21"/>
              </w:rPr>
              <w:t>？？</w:t>
            </w:r>
          </w:p>
        </w:tc>
        <w:tc>
          <w:tcPr>
            <w:tcW w:w="1842" w:type="dxa"/>
          </w:tcPr>
          <w:p w:rsidR="00AB3E35" w:rsidRPr="003F0C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F0C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3F0C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842" w:type="dxa"/>
          </w:tcPr>
          <w:p w:rsidR="00AB3E35" w:rsidRPr="003F0C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F0C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3F0C9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dateline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842" w:type="dxa"/>
          </w:tcPr>
          <w:p w:rsidR="00AB3E35" w:rsidRPr="003F0C9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F0C9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Pr="00DB30D1" w:rsidRDefault="0075296B">
      <w:pPr>
        <w:pStyle w:val="2"/>
        <w:rPr>
          <w:strike/>
          <w:color w:val="FF0000"/>
        </w:rPr>
      </w:pPr>
      <w:bookmarkStart w:id="42" w:name="_Toc468196987"/>
      <w:r w:rsidRPr="00DB30D1">
        <w:rPr>
          <w:rFonts w:hint="eastAsia"/>
          <w:strike/>
          <w:color w:val="FF0000"/>
        </w:rPr>
        <w:t>Session</w:t>
      </w:r>
      <w:r w:rsidR="00311318" w:rsidRPr="00DB30D1">
        <w:rPr>
          <w:rFonts w:hint="eastAsia"/>
          <w:strike/>
          <w:color w:val="FF0000"/>
        </w:rPr>
        <w:t>表</w:t>
      </w:r>
      <w:r w:rsidR="00311318" w:rsidRPr="00DB30D1">
        <w:rPr>
          <w:strike/>
          <w:color w:val="FF0000"/>
        </w:rPr>
        <w:t>(core_sessions)</w:t>
      </w:r>
      <w:bookmarkEnd w:id="42"/>
    </w:p>
    <w:p w:rsidR="003F0C9D" w:rsidRPr="00DB30D1" w:rsidRDefault="003F0C9D" w:rsidP="003F0C9D">
      <w:pPr>
        <w:pStyle w:val="a0"/>
        <w:rPr>
          <w:strike/>
          <w:color w:val="FF0000"/>
        </w:rPr>
      </w:pPr>
      <w:r w:rsidRPr="00DB30D1">
        <w:rPr>
          <w:rFonts w:hint="eastAsia"/>
          <w:strike/>
          <w:color w:val="FF0000"/>
        </w:rPr>
        <w:t>该表用于存储系统的</w:t>
      </w:r>
      <w:r w:rsidRPr="00DB30D1">
        <w:rPr>
          <w:rFonts w:hint="eastAsia"/>
          <w:strike/>
          <w:color w:val="FF0000"/>
        </w:rPr>
        <w:t>Session</w:t>
      </w:r>
      <w:r w:rsidRPr="00DB30D1">
        <w:rPr>
          <w:rFonts w:hint="eastAsia"/>
          <w:strike/>
          <w:color w:val="FF0000"/>
        </w:rPr>
        <w:t>信息。</w:t>
      </w:r>
    </w:p>
    <w:p w:rsidR="00AB3E35" w:rsidRPr="00DB30D1" w:rsidRDefault="00311318">
      <w:pPr>
        <w:pStyle w:val="3"/>
        <w:rPr>
          <w:strike/>
          <w:color w:val="FF0000"/>
        </w:rPr>
      </w:pPr>
      <w:r w:rsidRPr="00DB30D1">
        <w:rPr>
          <w:rFonts w:hint="eastAsia"/>
          <w:strike/>
          <w:color w:val="FF0000"/>
        </w:rPr>
        <w:t>ENGINE</w:t>
      </w:r>
    </w:p>
    <w:p w:rsidR="00AB3E35" w:rsidRPr="00DB30D1" w:rsidRDefault="00311318">
      <w:pPr>
        <w:pStyle w:val="a0"/>
        <w:rPr>
          <w:strike/>
          <w:color w:val="FF0000"/>
        </w:rPr>
      </w:pPr>
      <w:r w:rsidRPr="00DB30D1">
        <w:rPr>
          <w:strike/>
          <w:color w:val="FF0000"/>
        </w:rPr>
        <w:t>MyISAM</w:t>
      </w:r>
    </w:p>
    <w:p w:rsidR="00AB3E35" w:rsidRPr="00DB30D1" w:rsidRDefault="00311318">
      <w:pPr>
        <w:pStyle w:val="3"/>
        <w:rPr>
          <w:strike/>
          <w:color w:val="FF0000"/>
        </w:rPr>
      </w:pPr>
      <w:r w:rsidRPr="00DB30D1">
        <w:rPr>
          <w:strike/>
          <w:color w:val="FF0000"/>
        </w:rPr>
        <w:lastRenderedPageBreak/>
        <w:t xml:space="preserve">DEFAULT </w:t>
      </w:r>
      <w:r w:rsidR="00580FB9">
        <w:rPr>
          <w:rFonts w:hint="eastAsia"/>
          <w:strike/>
          <w:color w:val="FF0000"/>
        </w:rPr>
        <w:t>CHAR</w:t>
      </w:r>
      <w:r w:rsidRPr="00DB30D1">
        <w:rPr>
          <w:rFonts w:hint="eastAsia"/>
          <w:strike/>
          <w:color w:val="FF0000"/>
        </w:rPr>
        <w:t>SET</w:t>
      </w:r>
    </w:p>
    <w:p w:rsidR="00AB3E35" w:rsidRPr="00DB30D1" w:rsidRDefault="00311318">
      <w:pPr>
        <w:pStyle w:val="a0"/>
        <w:rPr>
          <w:strike/>
          <w:color w:val="FF0000"/>
        </w:rPr>
      </w:pPr>
      <w:r w:rsidRPr="00DB30D1">
        <w:rPr>
          <w:strike/>
          <w:color w:val="FF0000"/>
        </w:rPr>
        <w:t>utf8</w:t>
      </w:r>
    </w:p>
    <w:p w:rsidR="00AB3E35" w:rsidRPr="00DB30D1" w:rsidRDefault="00311318">
      <w:pPr>
        <w:pStyle w:val="3"/>
        <w:rPr>
          <w:strike/>
          <w:color w:val="FF0000"/>
        </w:rPr>
      </w:pPr>
      <w:r w:rsidRPr="00DB30D1">
        <w:rPr>
          <w:rFonts w:hint="eastAsia"/>
          <w:strike/>
          <w:color w:val="FF0000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2552"/>
        <w:gridCol w:w="1984"/>
        <w:gridCol w:w="1913"/>
      </w:tblGrid>
      <w:tr w:rsidR="00DB30D1" w:rsidRPr="00DB30D1" w:rsidTr="00D9078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Pr="00DB30D1" w:rsidRDefault="00311318">
            <w:pPr>
              <w:rPr>
                <w:strike/>
                <w:color w:val="FF0000"/>
                <w:sz w:val="2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Pr="00DB30D1" w:rsidRDefault="00311318">
            <w:pPr>
              <w:rPr>
                <w:strike/>
                <w:color w:val="FF0000"/>
                <w:sz w:val="2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 w:val="20"/>
                <w:szCs w:val="21"/>
              </w:rPr>
              <w:t>列名</w:t>
            </w:r>
          </w:p>
        </w:tc>
        <w:tc>
          <w:tcPr>
            <w:tcW w:w="2552" w:type="dxa"/>
            <w:shd w:val="clear" w:color="auto" w:fill="E6E6E6"/>
            <w:vAlign w:val="center"/>
          </w:tcPr>
          <w:p w:rsidR="00AB3E35" w:rsidRPr="00DB30D1" w:rsidRDefault="00311318">
            <w:pPr>
              <w:rPr>
                <w:strike/>
                <w:color w:val="FF0000"/>
                <w:sz w:val="2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 w:val="20"/>
                <w:szCs w:val="21"/>
              </w:rPr>
              <w:t>含义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Pr="00DB30D1" w:rsidRDefault="00311318">
            <w:pPr>
              <w:rPr>
                <w:caps/>
                <w:strike/>
                <w:color w:val="FF0000"/>
                <w:sz w:val="20"/>
                <w:szCs w:val="21"/>
              </w:rPr>
            </w:pPr>
            <w:r w:rsidRPr="00DB30D1">
              <w:rPr>
                <w:rFonts w:hint="eastAsia"/>
                <w:caps/>
                <w:strike/>
                <w:color w:val="FF0000"/>
                <w:sz w:val="20"/>
                <w:szCs w:val="21"/>
              </w:rPr>
              <w:t>数据类型</w:t>
            </w:r>
          </w:p>
        </w:tc>
        <w:tc>
          <w:tcPr>
            <w:tcW w:w="1913" w:type="dxa"/>
            <w:shd w:val="clear" w:color="auto" w:fill="E6E6E6"/>
            <w:vAlign w:val="center"/>
          </w:tcPr>
          <w:p w:rsidR="00AB3E35" w:rsidRPr="00DB30D1" w:rsidRDefault="00311318">
            <w:pPr>
              <w:rPr>
                <w:strike/>
                <w:color w:val="FF0000"/>
                <w:sz w:val="2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 w:val="20"/>
                <w:szCs w:val="21"/>
              </w:rPr>
              <w:t>约束说明</w:t>
            </w:r>
          </w:p>
        </w:tc>
      </w:tr>
      <w:tr w:rsidR="00DB30D1" w:rsidRPr="00DB30D1" w:rsidTr="00D90781">
        <w:trPr>
          <w:trHeight w:val="339"/>
          <w:jc w:val="center"/>
        </w:trPr>
        <w:tc>
          <w:tcPr>
            <w:tcW w:w="617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strike/>
                <w:color w:val="FF0000"/>
                <w:szCs w:val="21"/>
              </w:rPr>
              <w:t>sid</w:t>
            </w:r>
          </w:p>
        </w:tc>
        <w:tc>
          <w:tcPr>
            <w:tcW w:w="2552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strike/>
                <w:color w:val="FF0000"/>
                <w:szCs w:val="21"/>
              </w:rPr>
              <w:t>sessionid</w:t>
            </w:r>
            <w:r w:rsidRPr="00DB30D1">
              <w:rPr>
                <w:rFonts w:hint="eastAsia"/>
                <w:strike/>
                <w:color w:val="FF0000"/>
                <w:szCs w:val="21"/>
              </w:rPr>
              <w:t>唯一标识</w:t>
            </w:r>
          </w:p>
        </w:tc>
        <w:tc>
          <w:tcPr>
            <w:tcW w:w="1984" w:type="dxa"/>
          </w:tcPr>
          <w:p w:rsidR="00AB3E35" w:rsidRPr="00DB30D1" w:rsidRDefault="00580FB9">
            <w:pPr>
              <w:jc w:val="left"/>
              <w:rPr>
                <w:caps/>
                <w:strike/>
                <w:color w:val="FF0000"/>
                <w:szCs w:val="21"/>
              </w:rPr>
            </w:pPr>
            <w:r>
              <w:rPr>
                <w:caps/>
                <w:strike/>
                <w:color w:val="FF0000"/>
                <w:szCs w:val="21"/>
              </w:rPr>
              <w:t>CHAR</w:t>
            </w:r>
            <w:r w:rsidR="00311318" w:rsidRPr="00DB30D1">
              <w:rPr>
                <w:caps/>
                <w:strike/>
                <w:color w:val="FF0000"/>
                <w:szCs w:val="21"/>
              </w:rPr>
              <w:t>(32)</w:t>
            </w:r>
          </w:p>
        </w:tc>
        <w:tc>
          <w:tcPr>
            <w:tcW w:w="1913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主键；非空</w:t>
            </w:r>
          </w:p>
        </w:tc>
      </w:tr>
      <w:tr w:rsidR="00DB30D1" w:rsidRPr="00DB30D1" w:rsidTr="00D90781">
        <w:trPr>
          <w:jc w:val="center"/>
        </w:trPr>
        <w:tc>
          <w:tcPr>
            <w:tcW w:w="617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strike/>
                <w:color w:val="FF0000"/>
                <w:szCs w:val="21"/>
              </w:rPr>
              <w:t>uniacid</w:t>
            </w:r>
          </w:p>
        </w:tc>
        <w:tc>
          <w:tcPr>
            <w:tcW w:w="2552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唯一</w:t>
            </w:r>
            <w:r w:rsidR="00F158BC" w:rsidRPr="00DB30D1">
              <w:rPr>
                <w:rFonts w:hint="eastAsia"/>
                <w:strike/>
                <w:color w:val="FF0000"/>
                <w:szCs w:val="21"/>
              </w:rPr>
              <w:t>账号</w:t>
            </w:r>
            <w:r w:rsidR="00F158BC" w:rsidRPr="00DB30D1">
              <w:rPr>
                <w:rFonts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DB30D1" w:rsidRDefault="00580FB9">
            <w:pPr>
              <w:jc w:val="left"/>
              <w:rPr>
                <w:caps/>
                <w:strike/>
                <w:color w:val="FF0000"/>
                <w:szCs w:val="21"/>
              </w:rPr>
            </w:pPr>
            <w:r>
              <w:rPr>
                <w:caps/>
                <w:strike/>
                <w:color w:val="FF0000"/>
                <w:szCs w:val="21"/>
              </w:rPr>
              <w:t>INT</w:t>
            </w:r>
            <w:r w:rsidR="00311318" w:rsidRPr="00DB30D1">
              <w:rPr>
                <w:caps/>
                <w:strike/>
                <w:color w:val="FF0000"/>
                <w:szCs w:val="21"/>
              </w:rPr>
              <w:t>(10)</w:t>
            </w:r>
          </w:p>
        </w:tc>
        <w:tc>
          <w:tcPr>
            <w:tcW w:w="1913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非空</w:t>
            </w:r>
          </w:p>
        </w:tc>
      </w:tr>
      <w:tr w:rsidR="00DB30D1" w:rsidRPr="00DB30D1" w:rsidTr="00D90781">
        <w:trPr>
          <w:trHeight w:val="367"/>
          <w:jc w:val="center"/>
        </w:trPr>
        <w:tc>
          <w:tcPr>
            <w:tcW w:w="617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strike/>
                <w:color w:val="FF0000"/>
                <w:szCs w:val="21"/>
              </w:rPr>
              <w:t>openid</w:t>
            </w:r>
          </w:p>
        </w:tc>
        <w:tc>
          <w:tcPr>
            <w:tcW w:w="2552" w:type="dxa"/>
          </w:tcPr>
          <w:p w:rsidR="00AB3E35" w:rsidRPr="00DB30D1" w:rsidRDefault="00F158BC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用户</w:t>
            </w:r>
            <w:r w:rsidRPr="00DB30D1">
              <w:rPr>
                <w:rFonts w:hint="eastAsia"/>
                <w:strike/>
                <w:color w:val="FF0000"/>
                <w:szCs w:val="21"/>
              </w:rPr>
              <w:t>OpenID</w:t>
            </w:r>
          </w:p>
        </w:tc>
        <w:tc>
          <w:tcPr>
            <w:tcW w:w="1984" w:type="dxa"/>
          </w:tcPr>
          <w:p w:rsidR="00AB3E35" w:rsidRPr="00DB30D1" w:rsidRDefault="00580FB9">
            <w:pPr>
              <w:jc w:val="left"/>
              <w:rPr>
                <w:caps/>
                <w:strike/>
                <w:color w:val="FF0000"/>
                <w:szCs w:val="21"/>
              </w:rPr>
            </w:pPr>
            <w:r>
              <w:rPr>
                <w:caps/>
                <w:strike/>
                <w:color w:val="FF0000"/>
                <w:szCs w:val="21"/>
              </w:rPr>
              <w:t>VARCHAR</w:t>
            </w:r>
            <w:r w:rsidR="00311318" w:rsidRPr="00DB30D1">
              <w:rPr>
                <w:caps/>
                <w:strike/>
                <w:color w:val="FF0000"/>
                <w:szCs w:val="21"/>
              </w:rPr>
              <w:t>(50)</w:t>
            </w:r>
          </w:p>
        </w:tc>
        <w:tc>
          <w:tcPr>
            <w:tcW w:w="1913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非空</w:t>
            </w:r>
          </w:p>
        </w:tc>
      </w:tr>
      <w:tr w:rsidR="00DB30D1" w:rsidRPr="00DB30D1" w:rsidTr="00D90781">
        <w:trPr>
          <w:trHeight w:val="283"/>
          <w:jc w:val="center"/>
        </w:trPr>
        <w:tc>
          <w:tcPr>
            <w:tcW w:w="617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strike/>
                <w:color w:val="FF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strike/>
                <w:color w:val="FF0000"/>
                <w:szCs w:val="21"/>
              </w:rPr>
              <w:t>data</w:t>
            </w:r>
          </w:p>
        </w:tc>
        <w:tc>
          <w:tcPr>
            <w:tcW w:w="2552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数据（最多只有</w:t>
            </w:r>
            <w:r w:rsidRPr="00DB30D1">
              <w:rPr>
                <w:strike/>
                <w:color w:val="FF0000"/>
                <w:szCs w:val="21"/>
              </w:rPr>
              <w:t>500</w:t>
            </w:r>
            <w:r w:rsidRPr="00DB30D1">
              <w:rPr>
                <w:rFonts w:hint="eastAsia"/>
                <w:strike/>
                <w:color w:val="FF0000"/>
                <w:szCs w:val="21"/>
              </w:rPr>
              <w:t>个字）</w:t>
            </w:r>
          </w:p>
        </w:tc>
        <w:tc>
          <w:tcPr>
            <w:tcW w:w="1984" w:type="dxa"/>
          </w:tcPr>
          <w:p w:rsidR="00AB3E35" w:rsidRPr="00DB30D1" w:rsidRDefault="00580FB9">
            <w:pPr>
              <w:jc w:val="left"/>
              <w:rPr>
                <w:caps/>
                <w:strike/>
                <w:color w:val="FF0000"/>
                <w:szCs w:val="21"/>
              </w:rPr>
            </w:pPr>
            <w:r>
              <w:rPr>
                <w:caps/>
                <w:strike/>
                <w:color w:val="FF0000"/>
                <w:szCs w:val="21"/>
              </w:rPr>
              <w:t>VARCHAR</w:t>
            </w:r>
            <w:r w:rsidR="00311318" w:rsidRPr="00DB30D1">
              <w:rPr>
                <w:caps/>
                <w:strike/>
                <w:color w:val="FF0000"/>
                <w:szCs w:val="21"/>
              </w:rPr>
              <w:t>(5000)</w:t>
            </w:r>
          </w:p>
        </w:tc>
        <w:tc>
          <w:tcPr>
            <w:tcW w:w="1913" w:type="dxa"/>
          </w:tcPr>
          <w:p w:rsidR="00AB3E35" w:rsidRPr="00DB30D1" w:rsidRDefault="00AB3E35">
            <w:pPr>
              <w:jc w:val="left"/>
              <w:rPr>
                <w:strike/>
                <w:color w:val="FF0000"/>
                <w:szCs w:val="21"/>
              </w:rPr>
            </w:pPr>
          </w:p>
        </w:tc>
      </w:tr>
      <w:tr w:rsidR="00DB30D1" w:rsidRPr="00DB30D1" w:rsidTr="00D90781">
        <w:trPr>
          <w:trHeight w:val="283"/>
          <w:jc w:val="center"/>
        </w:trPr>
        <w:tc>
          <w:tcPr>
            <w:tcW w:w="617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strike/>
                <w:color w:val="FF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strike/>
                <w:color w:val="FF0000"/>
                <w:szCs w:val="21"/>
              </w:rPr>
              <w:t>expiretime</w:t>
            </w:r>
          </w:p>
        </w:tc>
        <w:tc>
          <w:tcPr>
            <w:tcW w:w="2552" w:type="dxa"/>
          </w:tcPr>
          <w:p w:rsidR="00AB3E35" w:rsidRPr="00DB30D1" w:rsidRDefault="00311318">
            <w:pPr>
              <w:jc w:val="left"/>
              <w:rPr>
                <w:strike/>
                <w:color w:val="FF0000"/>
                <w:szCs w:val="21"/>
              </w:rPr>
            </w:pPr>
            <w:r w:rsidRPr="00DB30D1">
              <w:rPr>
                <w:rFonts w:hint="eastAsia"/>
                <w:strike/>
                <w:color w:val="FF0000"/>
                <w:szCs w:val="21"/>
              </w:rPr>
              <w:t>超时时间</w:t>
            </w:r>
          </w:p>
        </w:tc>
        <w:tc>
          <w:tcPr>
            <w:tcW w:w="1984" w:type="dxa"/>
          </w:tcPr>
          <w:p w:rsidR="00AB3E35" w:rsidRPr="00DB30D1" w:rsidRDefault="00580FB9">
            <w:pPr>
              <w:jc w:val="left"/>
              <w:rPr>
                <w:caps/>
                <w:strike/>
                <w:color w:val="FF0000"/>
                <w:szCs w:val="21"/>
              </w:rPr>
            </w:pPr>
            <w:r>
              <w:rPr>
                <w:caps/>
                <w:strike/>
                <w:color w:val="FF0000"/>
                <w:szCs w:val="21"/>
              </w:rPr>
              <w:t>INT</w:t>
            </w:r>
            <w:r w:rsidR="00311318" w:rsidRPr="00DB30D1">
              <w:rPr>
                <w:caps/>
                <w:strike/>
                <w:color w:val="FF0000"/>
                <w:szCs w:val="21"/>
              </w:rPr>
              <w:t>(10)</w:t>
            </w:r>
          </w:p>
        </w:tc>
        <w:tc>
          <w:tcPr>
            <w:tcW w:w="1913" w:type="dxa"/>
          </w:tcPr>
          <w:p w:rsidR="00AB3E35" w:rsidRPr="00DB30D1" w:rsidRDefault="00AB3E35">
            <w:pPr>
              <w:jc w:val="left"/>
              <w:rPr>
                <w:strike/>
                <w:color w:val="FF0000"/>
                <w:szCs w:val="21"/>
              </w:rPr>
            </w:pPr>
          </w:p>
        </w:tc>
      </w:tr>
    </w:tbl>
    <w:p w:rsidR="00AB3E35" w:rsidRPr="00DB30D1" w:rsidRDefault="00311318">
      <w:pPr>
        <w:pStyle w:val="3"/>
        <w:rPr>
          <w:strike/>
          <w:color w:val="FF0000"/>
        </w:rPr>
      </w:pPr>
      <w:r w:rsidRPr="00DB30D1">
        <w:rPr>
          <w:rFonts w:hint="eastAsia"/>
          <w:strike/>
          <w:color w:val="FF0000"/>
        </w:rPr>
        <w:t>其他</w:t>
      </w:r>
    </w:p>
    <w:p w:rsidR="00AB3E35" w:rsidRPr="00DB30D1" w:rsidRDefault="00311318">
      <w:pPr>
        <w:pStyle w:val="a0"/>
        <w:rPr>
          <w:strike/>
          <w:color w:val="FF0000"/>
        </w:rPr>
      </w:pPr>
      <w:r w:rsidRPr="00DB30D1">
        <w:rPr>
          <w:rFonts w:hint="eastAsia"/>
          <w:strike/>
          <w:color w:val="FF0000"/>
        </w:rPr>
        <w:t>无</w:t>
      </w:r>
    </w:p>
    <w:p w:rsidR="00AB3E35" w:rsidRDefault="00311318">
      <w:pPr>
        <w:pStyle w:val="2"/>
      </w:pPr>
      <w:bookmarkStart w:id="43" w:name="_Toc468196988"/>
      <w:r>
        <w:rPr>
          <w:rFonts w:hint="eastAsia"/>
        </w:rPr>
        <w:t>设置表</w:t>
      </w:r>
      <w:r>
        <w:t>(core_settings)</w:t>
      </w:r>
      <w:bookmarkEnd w:id="43"/>
    </w:p>
    <w:p w:rsidR="003C70EE" w:rsidRPr="003C70EE" w:rsidRDefault="003C70EE" w:rsidP="003C70EE">
      <w:pPr>
        <w:pStyle w:val="a0"/>
      </w:pPr>
      <w:r>
        <w:rPr>
          <w:rFonts w:hint="eastAsia"/>
        </w:rPr>
        <w:t>该表用于存放系统的设置数据。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788"/>
        <w:gridCol w:w="1984"/>
        <w:gridCol w:w="2358"/>
        <w:gridCol w:w="2532"/>
      </w:tblGrid>
      <w:tr w:rsidR="00AB3E35" w:rsidTr="000C346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78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358" w:type="dxa"/>
            <w:shd w:val="clear" w:color="auto" w:fill="E6E6E6"/>
            <w:vAlign w:val="center"/>
          </w:tcPr>
          <w:p w:rsidR="00AB3E35" w:rsidRPr="000C346F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0C346F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0C346F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78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key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设置键名</w:t>
            </w:r>
          </w:p>
        </w:tc>
        <w:tc>
          <w:tcPr>
            <w:tcW w:w="2358" w:type="dxa"/>
          </w:tcPr>
          <w:p w:rsidR="00AB3E35" w:rsidRPr="000C346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0C346F">
              <w:rPr>
                <w:caps/>
                <w:color w:val="000000"/>
                <w:szCs w:val="21"/>
              </w:rPr>
              <w:t>(200)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0C346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8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value</w:t>
            </w:r>
          </w:p>
        </w:tc>
        <w:tc>
          <w:tcPr>
            <w:tcW w:w="1984" w:type="dxa"/>
          </w:tcPr>
          <w:p w:rsidR="00AB3E35" w:rsidRDefault="000C346F" w:rsidP="000C34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设置内容</w:t>
            </w:r>
          </w:p>
        </w:tc>
        <w:tc>
          <w:tcPr>
            <w:tcW w:w="2358" w:type="dxa"/>
          </w:tcPr>
          <w:p w:rsidR="00AB3E35" w:rsidRPr="000C346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0C346F">
              <w:rPr>
                <w:rFonts w:hint="eastAsia"/>
                <w:color w:val="000000"/>
                <w:szCs w:val="21"/>
              </w:rPr>
              <w:t>；大量数据将序列化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44" w:name="_Toc468196989"/>
      <w:r>
        <w:rPr>
          <w:rFonts w:hint="eastAsia"/>
        </w:rPr>
        <w:lastRenderedPageBreak/>
        <w:t>微信附件表</w:t>
      </w:r>
      <w:r>
        <w:t>(core_wechats_attachment)</w:t>
      </w:r>
      <w:bookmarkEnd w:id="44"/>
    </w:p>
    <w:p w:rsidR="00AE6230" w:rsidRPr="00AE6230" w:rsidRDefault="000C346F" w:rsidP="00AE6230">
      <w:pPr>
        <w:pStyle w:val="a0"/>
      </w:pPr>
      <w:r>
        <w:rPr>
          <w:rFonts w:hint="eastAsia"/>
        </w:rPr>
        <w:t>该表用于存储</w:t>
      </w:r>
      <w:r w:rsidR="00AE6230">
        <w:rPr>
          <w:rFonts w:hint="eastAsia"/>
        </w:rPr>
        <w:t>微信的附件</w:t>
      </w:r>
      <w:r>
        <w:rPr>
          <w:rFonts w:hint="eastAsia"/>
        </w:rPr>
        <w:t>信息</w:t>
      </w:r>
      <w:r w:rsidR="00AE6230">
        <w:rPr>
          <w:rFonts w:hint="eastAsia"/>
        </w:rPr>
        <w:t>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559"/>
        <w:gridCol w:w="1985"/>
        <w:gridCol w:w="2763"/>
      </w:tblGrid>
      <w:tr w:rsidR="00AB3E35" w:rsidTr="0075390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Pr="0075390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75390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76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75390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441E8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附件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390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75390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441E8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390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559" w:type="dxa"/>
          </w:tcPr>
          <w:p w:rsidR="00AB3E35" w:rsidRDefault="00441E8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390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559" w:type="dxa"/>
          </w:tcPr>
          <w:p w:rsidR="00AB3E35" w:rsidRDefault="00441E8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390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filename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文件名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39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attachment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附件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39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media_id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访问路径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39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width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宽度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390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height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高度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390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文件类型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390A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model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模版类型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390A">
              <w:rPr>
                <w:caps/>
                <w:color w:val="000000"/>
                <w:szCs w:val="21"/>
              </w:rPr>
              <w:t>(25)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标签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390A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39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985" w:type="dxa"/>
          </w:tcPr>
          <w:p w:rsidR="00AB3E35" w:rsidRPr="007539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390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45" w:name="_Toc468196990"/>
      <w:r>
        <w:rPr>
          <w:rFonts w:hint="eastAsia"/>
        </w:rPr>
        <w:t>卡券表</w:t>
      </w:r>
      <w:r>
        <w:t>(coupon)</w:t>
      </w:r>
      <w:bookmarkEnd w:id="45"/>
    </w:p>
    <w:p w:rsidR="00A564BB" w:rsidRPr="00A564BB" w:rsidRDefault="007575FC" w:rsidP="00A564BB">
      <w:pPr>
        <w:pStyle w:val="a0"/>
      </w:pPr>
      <w:r>
        <w:rPr>
          <w:rFonts w:hint="eastAsia"/>
        </w:rPr>
        <w:t>该表用于存储</w:t>
      </w:r>
      <w:r w:rsidR="00A564BB">
        <w:rPr>
          <w:rFonts w:hint="eastAsia"/>
        </w:rPr>
        <w:t>卡劵信息。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2127"/>
        <w:gridCol w:w="1842"/>
        <w:gridCol w:w="2055"/>
      </w:tblGrid>
      <w:tr w:rsidR="00AB3E35" w:rsidTr="007575F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Pr="007575F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7575F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7575FC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7" w:type="dxa"/>
          </w:tcPr>
          <w:p w:rsidR="00AB3E35" w:rsidRDefault="005F60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卡劵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75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7575F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127" w:type="dxa"/>
          </w:tcPr>
          <w:p w:rsidR="00AB3E35" w:rsidRDefault="005F60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75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2127" w:type="dxa"/>
          </w:tcPr>
          <w:p w:rsidR="00AB3E35" w:rsidRDefault="005F60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75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card_id</w:t>
            </w:r>
          </w:p>
        </w:tc>
        <w:tc>
          <w:tcPr>
            <w:tcW w:w="2127" w:type="dxa"/>
          </w:tcPr>
          <w:p w:rsidR="00AB3E35" w:rsidRDefault="005F60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127" w:type="dxa"/>
          </w:tcPr>
          <w:p w:rsidR="00AB3E35" w:rsidRDefault="00311318" w:rsidP="005F60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卡券类型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5F60FE" w:rsidRDefault="005F60F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discount </w:t>
            </w:r>
            <w:r>
              <w:rPr>
                <w:rFonts w:hint="eastAsia"/>
                <w:color w:val="000000"/>
                <w:szCs w:val="21"/>
              </w:rPr>
              <w:t>折扣券，</w:t>
            </w:r>
            <w:r>
              <w:rPr>
                <w:color w:val="000000"/>
                <w:szCs w:val="21"/>
              </w:rPr>
              <w:t xml:space="preserve">cash </w:t>
            </w:r>
            <w:r>
              <w:rPr>
                <w:rFonts w:hint="eastAsia"/>
                <w:color w:val="000000"/>
                <w:szCs w:val="21"/>
              </w:rPr>
              <w:t>代金券，</w:t>
            </w:r>
            <w:r>
              <w:rPr>
                <w:color w:val="000000"/>
                <w:szCs w:val="21"/>
              </w:rPr>
              <w:t xml:space="preserve">gift </w:t>
            </w:r>
            <w:r>
              <w:rPr>
                <w:rFonts w:hint="eastAsia"/>
                <w:color w:val="000000"/>
                <w:szCs w:val="21"/>
              </w:rPr>
              <w:t>礼品券，</w:t>
            </w:r>
            <w:r>
              <w:rPr>
                <w:color w:val="000000"/>
                <w:szCs w:val="21"/>
              </w:rPr>
              <w:t xml:space="preserve">groupon </w:t>
            </w:r>
            <w:r>
              <w:rPr>
                <w:rFonts w:hint="eastAsia"/>
                <w:color w:val="000000"/>
                <w:szCs w:val="21"/>
              </w:rPr>
              <w:t>团购券，</w:t>
            </w:r>
            <w:r>
              <w:rPr>
                <w:color w:val="000000"/>
                <w:szCs w:val="21"/>
              </w:rPr>
              <w:t xml:space="preserve">general_coupon </w:t>
            </w:r>
            <w:r>
              <w:rPr>
                <w:rFonts w:hint="eastAsia"/>
                <w:color w:val="000000"/>
                <w:szCs w:val="21"/>
              </w:rPr>
              <w:t>优惠券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logo_url</w:t>
            </w:r>
          </w:p>
        </w:tc>
        <w:tc>
          <w:tcPr>
            <w:tcW w:w="2127" w:type="dxa"/>
          </w:tcPr>
          <w:p w:rsidR="00AB3E35" w:rsidRDefault="009A36E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</w:t>
            </w:r>
            <w:r w:rsidR="00311318">
              <w:rPr>
                <w:color w:val="000000"/>
                <w:szCs w:val="21"/>
              </w:rPr>
              <w:t>ogo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5F60FE" w:rsidRDefault="005F60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团购券：</w:t>
            </w:r>
            <w:r>
              <w:rPr>
                <w:color w:val="000000"/>
                <w:szCs w:val="21"/>
              </w:rPr>
              <w:t xml:space="preserve">GROUPON; </w:t>
            </w:r>
            <w:r>
              <w:rPr>
                <w:rFonts w:hint="eastAsia"/>
                <w:color w:val="000000"/>
                <w:szCs w:val="21"/>
              </w:rPr>
              <w:t>折扣券：</w:t>
            </w:r>
            <w:r>
              <w:rPr>
                <w:color w:val="000000"/>
                <w:szCs w:val="21"/>
              </w:rPr>
              <w:t xml:space="preserve">DISCOUNT; </w:t>
            </w:r>
            <w:r>
              <w:rPr>
                <w:rFonts w:hint="eastAsia"/>
                <w:color w:val="000000"/>
                <w:szCs w:val="21"/>
              </w:rPr>
              <w:t>礼品券：</w:t>
            </w:r>
            <w:r>
              <w:rPr>
                <w:color w:val="000000"/>
                <w:szCs w:val="21"/>
              </w:rPr>
              <w:t xml:space="preserve">GIFT; </w:t>
            </w:r>
            <w:r>
              <w:rPr>
                <w:rFonts w:hint="eastAsia"/>
                <w:color w:val="000000"/>
                <w:szCs w:val="21"/>
              </w:rPr>
              <w:t>代金券：</w:t>
            </w:r>
            <w:r>
              <w:rPr>
                <w:color w:val="000000"/>
                <w:szCs w:val="21"/>
              </w:rPr>
              <w:t xml:space="preserve">CASH; </w:t>
            </w:r>
            <w:r>
              <w:rPr>
                <w:rFonts w:hint="eastAsia"/>
                <w:color w:val="000000"/>
                <w:szCs w:val="21"/>
              </w:rPr>
              <w:t>通用券：</w:t>
            </w:r>
            <w:r>
              <w:rPr>
                <w:color w:val="000000"/>
                <w:szCs w:val="21"/>
              </w:rPr>
              <w:t xml:space="preserve">GENERAL_COUPON; </w:t>
            </w:r>
            <w:r>
              <w:rPr>
                <w:rFonts w:hint="eastAsia"/>
                <w:color w:val="000000"/>
                <w:szCs w:val="21"/>
              </w:rPr>
              <w:t>会员卡：</w:t>
            </w:r>
            <w:r>
              <w:rPr>
                <w:color w:val="000000"/>
                <w:szCs w:val="21"/>
              </w:rPr>
              <w:t xml:space="preserve">MEMBER_CARD; </w:t>
            </w:r>
            <w:r>
              <w:rPr>
                <w:rFonts w:hint="eastAsia"/>
                <w:color w:val="000000"/>
                <w:szCs w:val="21"/>
              </w:rPr>
              <w:t>景点门票：</w:t>
            </w:r>
            <w:r>
              <w:rPr>
                <w:color w:val="000000"/>
                <w:szCs w:val="21"/>
              </w:rPr>
              <w:t>SCENIC_TICKET</w:t>
            </w:r>
            <w:r>
              <w:rPr>
                <w:rFonts w:hint="eastAsia"/>
                <w:color w:val="000000"/>
                <w:szCs w:val="21"/>
              </w:rPr>
              <w:t>；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电影票：</w:t>
            </w:r>
            <w:r>
              <w:rPr>
                <w:color w:val="000000"/>
                <w:szCs w:val="21"/>
              </w:rPr>
              <w:t>MOVIE_TICKET</w:t>
            </w:r>
            <w:r>
              <w:rPr>
                <w:rFonts w:hint="eastAsia"/>
                <w:color w:val="000000"/>
                <w:szCs w:val="21"/>
              </w:rPr>
              <w:t>；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飞机票：</w:t>
            </w:r>
            <w:r>
              <w:rPr>
                <w:color w:val="000000"/>
                <w:szCs w:val="21"/>
              </w:rPr>
              <w:t>BOARDING_PASS</w:t>
            </w:r>
            <w:r>
              <w:rPr>
                <w:rFonts w:hint="eastAsia"/>
                <w:color w:val="000000"/>
                <w:szCs w:val="21"/>
              </w:rPr>
              <w:t>；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会议门票：</w:t>
            </w:r>
            <w:r>
              <w:rPr>
                <w:color w:val="000000"/>
                <w:szCs w:val="21"/>
              </w:rPr>
              <w:t>MEETING_TICKET</w:t>
            </w:r>
            <w:r>
              <w:rPr>
                <w:rFonts w:hint="eastAsia"/>
                <w:color w:val="000000"/>
                <w:szCs w:val="21"/>
              </w:rPr>
              <w:t>；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汽车票：</w:t>
            </w:r>
            <w:r>
              <w:rPr>
                <w:color w:val="000000"/>
                <w:szCs w:val="21"/>
              </w:rPr>
              <w:t>BUS_TICKET;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code_type</w:t>
            </w:r>
          </w:p>
        </w:tc>
        <w:tc>
          <w:tcPr>
            <w:tcW w:w="2127" w:type="dxa"/>
          </w:tcPr>
          <w:p w:rsidR="00AB3E35" w:rsidRDefault="00311318" w:rsidP="005F60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微信卡券类型编号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575F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brand_name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品牌名称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卡券名称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sub_title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卡券附属名称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color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卡券颜色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notice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卡券使用提示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卡券描述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date_info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卡券使用时间段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(200)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quantity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卡券库存数量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575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location_id_list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可用门店</w:t>
            </w:r>
            <w:r>
              <w:rPr>
                <w:color w:val="000000"/>
                <w:szCs w:val="21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数组，已被串行化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use_custom_code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是否使用自定义</w:t>
            </w: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575F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bind_openid</w:t>
            </w:r>
          </w:p>
        </w:tc>
        <w:tc>
          <w:tcPr>
            <w:tcW w:w="2127" w:type="dxa"/>
          </w:tcPr>
          <w:p w:rsidR="00AB3E35" w:rsidRDefault="005F60FE" w:rsidP="005F60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是否指定用户领取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575F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5F60FE" w:rsidRDefault="005F60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填写</w:t>
            </w:r>
            <w:r>
              <w:rPr>
                <w:color w:val="000000"/>
                <w:szCs w:val="21"/>
              </w:rPr>
              <w:t>true 0</w:t>
            </w:r>
            <w:r>
              <w:rPr>
                <w:rFonts w:hint="eastAsia"/>
                <w:color w:val="000000"/>
                <w:szCs w:val="21"/>
              </w:rPr>
              <w:t>或</w:t>
            </w:r>
            <w:r>
              <w:rPr>
                <w:color w:val="000000"/>
                <w:szCs w:val="21"/>
              </w:rPr>
              <w:t>false 1</w:t>
            </w:r>
            <w:r>
              <w:rPr>
                <w:rFonts w:hint="eastAsia"/>
                <w:color w:val="000000"/>
                <w:szCs w:val="21"/>
              </w:rPr>
              <w:t>。默认为否</w:t>
            </w:r>
            <w:r>
              <w:rPr>
                <w:color w:val="000000"/>
                <w:szCs w:val="21"/>
              </w:rPr>
              <w:t xml:space="preserve"> 0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can_share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是否能够分享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575F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can_give_friend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是否能够送给朋友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575F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338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get_limit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每人限领张数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575F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service_phone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服务电话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extra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source</w:t>
            </w:r>
          </w:p>
        </w:tc>
        <w:tc>
          <w:tcPr>
            <w:tcW w:w="2127" w:type="dxa"/>
          </w:tcPr>
          <w:p w:rsidR="00AB3E35" w:rsidRDefault="002A6D18" w:rsidP="002A6D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第三方来源名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2A6D18">
              <w:rPr>
                <w:rFonts w:hint="eastAsia"/>
                <w:color w:val="000000"/>
                <w:szCs w:val="21"/>
              </w:rPr>
              <w:t>；例如同程旅游、大众点评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url_name_type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custom_url</w:t>
            </w:r>
          </w:p>
        </w:tc>
        <w:tc>
          <w:tcPr>
            <w:tcW w:w="2127" w:type="dxa"/>
          </w:tcPr>
          <w:p w:rsidR="00AB3E35" w:rsidRDefault="00311318" w:rsidP="00F15A5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商户自定义入口跳转外链的地址链接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F15A57">
              <w:rPr>
                <w:rFonts w:hint="eastAsia"/>
                <w:color w:val="000000"/>
                <w:szCs w:val="21"/>
              </w:rPr>
              <w:t>；</w:t>
            </w:r>
            <w:r w:rsidR="00F15A57">
              <w:rPr>
                <w:color w:val="000000"/>
                <w:szCs w:val="21"/>
              </w:rPr>
              <w:t>,</w:t>
            </w:r>
            <w:r w:rsidR="00F15A57">
              <w:rPr>
                <w:rFonts w:hint="eastAsia"/>
                <w:color w:val="000000"/>
                <w:szCs w:val="21"/>
              </w:rPr>
              <w:t>跳转页面内容需与自定义</w:t>
            </w:r>
            <w:r w:rsidR="00F15A57">
              <w:rPr>
                <w:color w:val="000000"/>
                <w:szCs w:val="21"/>
              </w:rPr>
              <w:t>cell</w:t>
            </w:r>
            <w:r w:rsidR="00F15A57">
              <w:rPr>
                <w:rFonts w:hint="eastAsia"/>
                <w:color w:val="000000"/>
                <w:szCs w:val="21"/>
              </w:rPr>
              <w:t>名称保持匹配。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127" w:type="dxa"/>
          </w:tcPr>
          <w:p w:rsidR="00AB3E35" w:rsidRDefault="00311318" w:rsidP="006A62F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卡券状态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575F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6A62FF" w:rsidRDefault="006A62F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“</w:t>
            </w:r>
            <w:r>
              <w:rPr>
                <w:color w:val="000000"/>
                <w:szCs w:val="21"/>
              </w:rPr>
              <w:t>CARD_STATUS_NOT_VERIFY</w:t>
            </w:r>
            <w:r>
              <w:rPr>
                <w:rFonts w:hint="eastAsia"/>
                <w:color w:val="000000"/>
                <w:szCs w:val="21"/>
              </w:rPr>
              <w:t>”</w:t>
            </w:r>
            <w:r>
              <w:rPr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>待审核；“</w:t>
            </w:r>
            <w:r>
              <w:rPr>
                <w:color w:val="000000"/>
                <w:szCs w:val="21"/>
              </w:rPr>
              <w:t>CARD_STATUS_VERIFY_FAIL</w:t>
            </w:r>
            <w:r>
              <w:rPr>
                <w:rFonts w:hint="eastAsia"/>
                <w:color w:val="000000"/>
                <w:szCs w:val="21"/>
              </w:rPr>
              <w:t>”</w:t>
            </w:r>
            <w:r>
              <w:rPr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>审核失败；“</w:t>
            </w:r>
            <w:r>
              <w:rPr>
                <w:color w:val="000000"/>
                <w:szCs w:val="21"/>
              </w:rPr>
              <w:t>CARD_STATUS_VERIFY_OK</w:t>
            </w:r>
            <w:r>
              <w:rPr>
                <w:rFonts w:hint="eastAsia"/>
                <w:color w:val="000000"/>
                <w:szCs w:val="21"/>
              </w:rPr>
              <w:t>”，通过审核；“</w:t>
            </w:r>
            <w:r>
              <w:rPr>
                <w:color w:val="000000"/>
                <w:szCs w:val="21"/>
              </w:rPr>
              <w:t>CARD_STATUS_USER_DELETE</w:t>
            </w:r>
            <w:r>
              <w:rPr>
                <w:rFonts w:hint="eastAsia"/>
                <w:color w:val="000000"/>
                <w:szCs w:val="21"/>
              </w:rPr>
              <w:t>”，卡券被商户删除；“</w:t>
            </w:r>
            <w:r>
              <w:rPr>
                <w:color w:val="000000"/>
                <w:szCs w:val="21"/>
              </w:rPr>
              <w:t>CARD_STATUS_DISPATCH</w:t>
            </w:r>
            <w:r>
              <w:rPr>
                <w:rFonts w:hint="eastAsia"/>
                <w:color w:val="000000"/>
                <w:szCs w:val="21"/>
              </w:rPr>
              <w:t>”，在公众平台投放过的卡券。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is_display</w:t>
            </w:r>
          </w:p>
        </w:tc>
        <w:tc>
          <w:tcPr>
            <w:tcW w:w="2127" w:type="dxa"/>
          </w:tcPr>
          <w:p w:rsidR="00AB3E35" w:rsidRDefault="006F44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是否显示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575F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promotion_url_</w:t>
            </w:r>
            <w:r>
              <w:rPr>
                <w:color w:val="000000"/>
                <w:szCs w:val="21"/>
              </w:rPr>
              <w:lastRenderedPageBreak/>
              <w:t>name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营销场景的自定义入</w:t>
            </w:r>
            <w:r>
              <w:rPr>
                <w:rFonts w:hint="eastAsia"/>
                <w:color w:val="000000"/>
                <w:szCs w:val="21"/>
              </w:rPr>
              <w:lastRenderedPageBreak/>
              <w:t>口名称。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lastRenderedPageBreak/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30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promotion_url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入口跳转外链的地址链接。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575FC">
        <w:trPr>
          <w:trHeight w:val="283"/>
          <w:jc w:val="center"/>
        </w:trPr>
        <w:tc>
          <w:tcPr>
            <w:tcW w:w="617" w:type="dxa"/>
            <w:tcBorders>
              <w:bottom w:val="single" w:sz="4" w:space="0" w:color="auto"/>
            </w:tcBorders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promotion_url_sub_title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显示在营销入口右侧的提示语。</w:t>
            </w:r>
          </w:p>
        </w:tc>
        <w:tc>
          <w:tcPr>
            <w:tcW w:w="1842" w:type="dxa"/>
          </w:tcPr>
          <w:p w:rsidR="00AB3E35" w:rsidRPr="007575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575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9C3B28">
      <w:pPr>
        <w:pStyle w:val="2"/>
      </w:pPr>
      <w:bookmarkStart w:id="46" w:name="_Toc468196991"/>
      <w:r>
        <w:rPr>
          <w:rFonts w:hint="eastAsia"/>
        </w:rPr>
        <w:t>优惠券位置</w:t>
      </w:r>
      <w:r w:rsidR="00311318">
        <w:rPr>
          <w:rFonts w:hint="eastAsia"/>
        </w:rPr>
        <w:t>表</w:t>
      </w:r>
      <w:r w:rsidR="00311318">
        <w:t>(coupon_location)</w:t>
      </w:r>
      <w:bookmarkEnd w:id="46"/>
    </w:p>
    <w:p w:rsidR="008867A4" w:rsidRPr="008867A4" w:rsidRDefault="008867A4" w:rsidP="008867A4">
      <w:pPr>
        <w:pStyle w:val="a0"/>
      </w:pPr>
      <w:r>
        <w:rPr>
          <w:rFonts w:hint="eastAsia"/>
        </w:rPr>
        <w:t>该表用于存放优惠券和位置的相关信息。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985"/>
        <w:gridCol w:w="1984"/>
        <w:gridCol w:w="2055"/>
      </w:tblGrid>
      <w:tr w:rsidR="00AB3E35" w:rsidTr="00CF55A7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Pr="004A6D8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4A6D8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F55A7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Default="000518A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A6D8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F55A7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5" w:type="dxa"/>
          </w:tcPr>
          <w:p w:rsidR="00AB3E35" w:rsidRDefault="000518A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A6D8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985" w:type="dxa"/>
          </w:tcPr>
          <w:p w:rsidR="00AB3E35" w:rsidRDefault="00B211F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A6D8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sid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店铺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A6D8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location_id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记录位置信息的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A6D8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business_name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商家名称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branch_name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店铺名称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category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province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省份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city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district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区（县）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longitude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经度（腾讯地图）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latitude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维度（腾讯地图）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telephone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电话号码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photo_list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照片的信息化串号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(10000)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avg_price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店铺的平均消费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A6D8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open_time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营业时间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recommend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推荐商品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special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特色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638" w:type="dxa"/>
          </w:tcPr>
          <w:p w:rsidR="00AB3E35" w:rsidRDefault="0086132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 w:rsidR="00EB2886">
              <w:rPr>
                <w:color w:val="000000"/>
                <w:szCs w:val="21"/>
              </w:rPr>
              <w:t>ntroduction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介绍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offset_type</w:t>
            </w:r>
          </w:p>
        </w:tc>
        <w:tc>
          <w:tcPr>
            <w:tcW w:w="1985" w:type="dxa"/>
          </w:tcPr>
          <w:p w:rsidR="00AB3E35" w:rsidRDefault="0067268B" w:rsidP="0067268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坐标类型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4A6D8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67268B">
              <w:rPr>
                <w:rFonts w:hint="eastAsia"/>
                <w:color w:val="000000"/>
                <w:szCs w:val="21"/>
              </w:rPr>
              <w:t>，</w:t>
            </w:r>
            <w:r w:rsidR="0067268B">
              <w:rPr>
                <w:color w:val="000000"/>
                <w:szCs w:val="21"/>
              </w:rPr>
              <w:t xml:space="preserve">1 </w:t>
            </w:r>
            <w:r w:rsidR="0067268B">
              <w:rPr>
                <w:rFonts w:hint="eastAsia"/>
                <w:color w:val="000000"/>
                <w:szCs w:val="21"/>
              </w:rPr>
              <w:t>为火星坐标（目前只能选</w:t>
            </w:r>
            <w:r w:rsidR="0067268B">
              <w:rPr>
                <w:color w:val="000000"/>
                <w:szCs w:val="21"/>
              </w:rPr>
              <w:t>1</w:t>
            </w:r>
            <w:r w:rsidR="0067268B"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985" w:type="dxa"/>
          </w:tcPr>
          <w:p w:rsidR="00AB3E35" w:rsidRDefault="0067268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4A6D8C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67268B" w:rsidRDefault="0067268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审核通过</w:t>
            </w:r>
            <w:r>
              <w:rPr>
                <w:color w:val="000000"/>
                <w:szCs w:val="21"/>
              </w:rPr>
              <w:t xml:space="preserve"> </w:t>
            </w:r>
          </w:p>
          <w:p w:rsidR="0067268B" w:rsidRDefault="0067268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审核中</w:t>
            </w:r>
            <w:r>
              <w:rPr>
                <w:color w:val="000000"/>
                <w:szCs w:val="21"/>
              </w:rPr>
              <w:t xml:space="preserve"> </w:t>
            </w:r>
          </w:p>
          <w:p w:rsidR="0067268B" w:rsidRDefault="0067268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 </w:t>
            </w:r>
            <w:r>
              <w:rPr>
                <w:rFonts w:hint="eastAsia"/>
                <w:color w:val="000000"/>
                <w:szCs w:val="21"/>
              </w:rPr>
              <w:t>拒绝</w:t>
            </w:r>
            <w:r>
              <w:rPr>
                <w:color w:val="000000"/>
                <w:szCs w:val="21"/>
              </w:rPr>
              <w:t xml:space="preserve"> </w:t>
            </w:r>
          </w:p>
          <w:p w:rsidR="0067268B" w:rsidRDefault="0067268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 </w:t>
            </w:r>
            <w:r>
              <w:rPr>
                <w:rFonts w:hint="eastAsia"/>
                <w:color w:val="000000"/>
                <w:szCs w:val="21"/>
              </w:rPr>
              <w:t>删除</w:t>
            </w:r>
          </w:p>
        </w:tc>
      </w:tr>
      <w:tr w:rsidR="00AB3E35" w:rsidTr="00CF5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message</w:t>
            </w:r>
          </w:p>
        </w:tc>
        <w:tc>
          <w:tcPr>
            <w:tcW w:w="1985" w:type="dxa"/>
          </w:tcPr>
          <w:p w:rsidR="00AB3E35" w:rsidRDefault="00311318" w:rsidP="004A6D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商户自己的</w:t>
            </w:r>
            <w:r>
              <w:rPr>
                <w:color w:val="000000"/>
                <w:szCs w:val="21"/>
              </w:rPr>
              <w:t>id</w:t>
            </w:r>
            <w:r w:rsidR="004A6D8C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984" w:type="dxa"/>
          </w:tcPr>
          <w:p w:rsidR="00AB3E35" w:rsidRPr="004A6D8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A6D8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4A6D8C">
              <w:rPr>
                <w:rFonts w:hint="eastAsia"/>
                <w:color w:val="000000"/>
                <w:szCs w:val="21"/>
              </w:rPr>
              <w:t>，用于后续审核通过收到</w:t>
            </w:r>
            <w:r w:rsidR="004A6D8C">
              <w:rPr>
                <w:color w:val="000000"/>
                <w:szCs w:val="21"/>
              </w:rPr>
              <w:t xml:space="preserve">poi_id </w:t>
            </w:r>
            <w:r w:rsidR="004A6D8C">
              <w:rPr>
                <w:rFonts w:hint="eastAsia"/>
                <w:color w:val="000000"/>
                <w:szCs w:val="21"/>
              </w:rPr>
              <w:t>的通知时，做对应关系。请商户自己保证唯一识别性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47" w:name="_Toc468196992"/>
      <w:r>
        <w:rPr>
          <w:rFonts w:hint="eastAsia"/>
        </w:rPr>
        <w:t>卡券模块表</w:t>
      </w:r>
      <w:r>
        <w:t>(coupon_modules)</w:t>
      </w:r>
      <w:bookmarkEnd w:id="47"/>
    </w:p>
    <w:p w:rsidR="00FF6CEC" w:rsidRPr="00FF6CEC" w:rsidRDefault="00FF6CEC" w:rsidP="00FF6CEC">
      <w:pPr>
        <w:pStyle w:val="a0"/>
      </w:pPr>
      <w:r>
        <w:rPr>
          <w:rFonts w:hint="eastAsia"/>
        </w:rPr>
        <w:t>该表用于存放卡劵和模块的相关信息。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842"/>
        <w:gridCol w:w="2622"/>
      </w:tblGrid>
      <w:tr w:rsidR="00AB3E35" w:rsidTr="00FC365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Pr="00FC3654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C3654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6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FC3654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15627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FC365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C365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FC3654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15627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FC365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C365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C365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701" w:type="dxa"/>
          </w:tcPr>
          <w:p w:rsidR="00AB3E35" w:rsidRDefault="0015627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FC365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C365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C365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FC365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C365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C365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card_id</w:t>
            </w:r>
          </w:p>
        </w:tc>
        <w:tc>
          <w:tcPr>
            <w:tcW w:w="1701" w:type="dxa"/>
          </w:tcPr>
          <w:p w:rsidR="00AB3E35" w:rsidRDefault="0015627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FC365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C3654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C365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701" w:type="dxa"/>
          </w:tcPr>
          <w:p w:rsidR="00AB3E35" w:rsidRDefault="0015627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模块名称</w:t>
            </w:r>
          </w:p>
        </w:tc>
        <w:tc>
          <w:tcPr>
            <w:tcW w:w="1842" w:type="dxa"/>
          </w:tcPr>
          <w:p w:rsidR="00AB3E35" w:rsidRPr="00FC365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C3654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48" w:name="_Toc468196993"/>
      <w:r>
        <w:rPr>
          <w:rFonts w:hint="eastAsia"/>
        </w:rPr>
        <w:t>卡券核销表</w:t>
      </w:r>
      <w:r>
        <w:t xml:space="preserve"> (coupon_record)</w:t>
      </w:r>
      <w:bookmarkEnd w:id="48"/>
    </w:p>
    <w:p w:rsidR="00AB3E35" w:rsidRDefault="00D71445">
      <w:pPr>
        <w:pStyle w:val="a0"/>
      </w:pPr>
      <w:r>
        <w:rPr>
          <w:rFonts w:hint="eastAsia"/>
        </w:rPr>
        <w:t>该表用于存放</w:t>
      </w:r>
      <w:r w:rsidR="00311318">
        <w:rPr>
          <w:rFonts w:hint="eastAsia"/>
        </w:rPr>
        <w:t>卡券</w:t>
      </w:r>
      <w:r>
        <w:rPr>
          <w:rFonts w:hint="eastAsia"/>
        </w:rPr>
        <w:t>的核销信息。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2268"/>
        <w:gridCol w:w="1701"/>
        <w:gridCol w:w="2196"/>
      </w:tblGrid>
      <w:tr w:rsidR="00AB3E35" w:rsidTr="0056310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563103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563103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6310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268" w:type="dxa"/>
          </w:tcPr>
          <w:p w:rsidR="00AB3E35" w:rsidRDefault="00D714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6310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6310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268" w:type="dxa"/>
          </w:tcPr>
          <w:p w:rsidR="00AB3E35" w:rsidRDefault="0080692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6310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6310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2268" w:type="dxa"/>
          </w:tcPr>
          <w:p w:rsidR="00AB3E35" w:rsidRDefault="0080692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6310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card_id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63103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outer_id</w:t>
            </w:r>
          </w:p>
        </w:tc>
        <w:tc>
          <w:tcPr>
            <w:tcW w:w="2268" w:type="dxa"/>
          </w:tcPr>
          <w:p w:rsidR="00AB3E35" w:rsidRDefault="00311318" w:rsidP="0056310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在卡券投放接口中加入的场景字段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6310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56310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该字段值会在用户领取时伴随事件通知商户。</w:t>
            </w: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2268" w:type="dxa"/>
          </w:tcPr>
          <w:p w:rsidR="00AB3E35" w:rsidRDefault="004C30E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63103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friend_openid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卡券赠送者的</w:t>
            </w: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63103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givebyfriend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卡券的获取是否通过朋友赠送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563103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</w:t>
            </w:r>
            <w:r>
              <w:rPr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码</w:t>
            </w:r>
            <w:r>
              <w:rPr>
                <w:color w:val="000000"/>
                <w:szCs w:val="21"/>
              </w:rPr>
              <w:t>,use_custom_code</w:t>
            </w:r>
            <w:r>
              <w:rPr>
                <w:rFonts w:hint="eastAsia"/>
                <w:color w:val="000000"/>
                <w:szCs w:val="21"/>
              </w:rPr>
              <w:t>字段为</w:t>
            </w:r>
            <w:r>
              <w:rPr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的卡券必须填写，非自定义</w:t>
            </w:r>
            <w:r>
              <w:rPr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不必填写。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63103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hash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哈希码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63103">
              <w:rPr>
                <w:caps/>
                <w:color w:val="000000"/>
                <w:szCs w:val="21"/>
              </w:rPr>
              <w:t>(32)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addtime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卡券创建时间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6310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usetime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卡券使用时间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6310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卡券状态，</w:t>
            </w: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未使用</w:t>
            </w:r>
            <w:r>
              <w:rPr>
                <w:color w:val="000000"/>
                <w:szCs w:val="21"/>
              </w:rPr>
              <w:t xml:space="preserve"> 2 </w:t>
            </w:r>
            <w:r>
              <w:rPr>
                <w:rFonts w:hint="eastAsia"/>
                <w:color w:val="000000"/>
                <w:szCs w:val="21"/>
              </w:rPr>
              <w:t>已经失效</w:t>
            </w:r>
            <w:r>
              <w:rPr>
                <w:color w:val="000000"/>
                <w:szCs w:val="21"/>
              </w:rPr>
              <w:t xml:space="preserve"> 3</w:t>
            </w:r>
            <w:r>
              <w:rPr>
                <w:rFonts w:hint="eastAsia"/>
                <w:color w:val="000000"/>
                <w:szCs w:val="21"/>
              </w:rPr>
              <w:t>为已使用，</w:t>
            </w: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用户删除。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563103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clerk_name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核销人员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63103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6310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clerk_id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56310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6310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49" w:name="_Toc468196994"/>
      <w:r>
        <w:rPr>
          <w:rFonts w:hint="eastAsia"/>
        </w:rPr>
        <w:t>卡券设置表</w:t>
      </w:r>
      <w:r>
        <w:t>(coupon_setting)</w:t>
      </w:r>
      <w:bookmarkEnd w:id="49"/>
    </w:p>
    <w:p w:rsidR="00AB3E35" w:rsidRDefault="0054704A">
      <w:pPr>
        <w:pStyle w:val="a0"/>
      </w:pPr>
      <w:r>
        <w:rPr>
          <w:rFonts w:hint="eastAsia"/>
        </w:rPr>
        <w:t>该表用于存储卡劵的设置信息，</w:t>
      </w:r>
      <w:r w:rsidR="00311318">
        <w:rPr>
          <w:rFonts w:hint="eastAsia"/>
        </w:rPr>
        <w:t>主要包括</w:t>
      </w:r>
      <w:r w:rsidR="00311318">
        <w:t>LOGO</w:t>
      </w:r>
      <w:r w:rsidR="00311318">
        <w:rPr>
          <w:rFonts w:hint="eastAsia"/>
        </w:rPr>
        <w:t>和白名单</w:t>
      </w:r>
      <w:r>
        <w:rPr>
          <w:rFonts w:hint="eastAsia"/>
        </w:rPr>
        <w:t>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71"/>
        <w:gridCol w:w="2127"/>
        <w:gridCol w:w="1932"/>
        <w:gridCol w:w="2532"/>
      </w:tblGrid>
      <w:tr w:rsidR="00AB3E35" w:rsidTr="006307A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07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A21D2B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A21D2B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307A9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7" w:type="dxa"/>
          </w:tcPr>
          <w:p w:rsidR="00AB3E35" w:rsidRDefault="006307A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A21D2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1D2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307A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127" w:type="dxa"/>
          </w:tcPr>
          <w:p w:rsidR="00AB3E35" w:rsidRDefault="006307A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A21D2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1D2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307A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2127" w:type="dxa"/>
          </w:tcPr>
          <w:p w:rsidR="00AB3E35" w:rsidRDefault="008E1A4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A21D2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1D2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307A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logourl</w:t>
            </w:r>
          </w:p>
        </w:tc>
        <w:tc>
          <w:tcPr>
            <w:tcW w:w="2127" w:type="dxa"/>
          </w:tcPr>
          <w:p w:rsidR="00AB3E35" w:rsidRDefault="009A36E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</w:t>
            </w:r>
            <w:r w:rsidR="00311318">
              <w:rPr>
                <w:color w:val="000000"/>
                <w:szCs w:val="21"/>
              </w:rPr>
              <w:t>ogo</w:t>
            </w:r>
            <w:r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932" w:type="dxa"/>
          </w:tcPr>
          <w:p w:rsidR="00AB3E35" w:rsidRPr="00A21D2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21D2B">
              <w:rPr>
                <w:caps/>
                <w:color w:val="000000"/>
                <w:szCs w:val="21"/>
              </w:rPr>
              <w:t>(150)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307A9">
        <w:trPr>
          <w:trHeight w:val="296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whitelist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白名单</w:t>
            </w:r>
          </w:p>
        </w:tc>
        <w:tc>
          <w:tcPr>
            <w:tcW w:w="1932" w:type="dxa"/>
          </w:tcPr>
          <w:p w:rsidR="00AB3E35" w:rsidRPr="00A21D2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21D2B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9A36EB">
              <w:rPr>
                <w:rFonts w:hint="eastAsia"/>
                <w:color w:val="000000"/>
                <w:szCs w:val="21"/>
              </w:rPr>
              <w:t xml:space="preserve">, </w:t>
            </w:r>
            <w:r w:rsidR="009A36EB">
              <w:rPr>
                <w:rFonts w:hint="eastAsia"/>
                <w:color w:val="000000"/>
                <w:szCs w:val="21"/>
              </w:rPr>
              <w:t>已字符串化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7D43BC">
      <w:pPr>
        <w:pStyle w:val="2"/>
      </w:pPr>
      <w:bookmarkStart w:id="50" w:name="_Toc468196995"/>
      <w:r>
        <w:rPr>
          <w:rFonts w:hint="eastAsia"/>
        </w:rPr>
        <w:t>封面回复</w:t>
      </w:r>
      <w:r w:rsidR="00311318">
        <w:rPr>
          <w:rFonts w:hint="eastAsia"/>
        </w:rPr>
        <w:t>表</w:t>
      </w:r>
      <w:r w:rsidR="00311318">
        <w:t>(cover_reply)</w:t>
      </w:r>
      <w:bookmarkEnd w:id="50"/>
    </w:p>
    <w:p w:rsidR="007D43BC" w:rsidRPr="00B455A0" w:rsidRDefault="009A36EB" w:rsidP="007D43BC">
      <w:pPr>
        <w:pStyle w:val="a0"/>
        <w:rPr>
          <w:color w:val="FF0000"/>
        </w:rPr>
      </w:pPr>
      <w:r>
        <w:rPr>
          <w:rFonts w:hint="eastAsia"/>
          <w:color w:val="FF0000"/>
        </w:rPr>
        <w:t>何为封面回复？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701"/>
        <w:gridCol w:w="2196"/>
      </w:tblGrid>
      <w:tr w:rsidR="00AB3E35" w:rsidTr="00816F9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816F9F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816F9F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816F9F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1258E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16F9F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816F9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F27B6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16F9F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16F9F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multiid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16F9F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16F9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16F9F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16F9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模版参数</w:t>
            </w: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6F9F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16F9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文件名参数</w:t>
            </w: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6F9F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16F9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文件（菜单）名称</w:t>
            </w: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6F9F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16F9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描述说明</w:t>
            </w: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6F9F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16F9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6F9F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16F9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843" w:type="dxa"/>
          </w:tcPr>
          <w:p w:rsidR="00AB3E35" w:rsidRDefault="0012049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链接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01" w:type="dxa"/>
          </w:tcPr>
          <w:p w:rsidR="00AB3E35" w:rsidRPr="00816F9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6F9F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957359">
      <w:pPr>
        <w:pStyle w:val="2"/>
      </w:pPr>
      <w:bookmarkStart w:id="51" w:name="_Toc468196996"/>
      <w:r>
        <w:rPr>
          <w:rFonts w:hint="eastAsia"/>
        </w:rPr>
        <w:t>文字</w:t>
      </w:r>
      <w:r w:rsidR="00BD26DD">
        <w:rPr>
          <w:rFonts w:hint="eastAsia"/>
        </w:rPr>
        <w:t>回复</w:t>
      </w:r>
      <w:r w:rsidR="00311318">
        <w:rPr>
          <w:rFonts w:hint="eastAsia"/>
        </w:rPr>
        <w:t>表</w:t>
      </w:r>
      <w:r w:rsidR="00311318">
        <w:t>(custom_reply)</w:t>
      </w:r>
      <w:bookmarkEnd w:id="51"/>
    </w:p>
    <w:p w:rsidR="00BD26DD" w:rsidRPr="00BD26DD" w:rsidRDefault="00957359" w:rsidP="00BD26DD">
      <w:pPr>
        <w:pStyle w:val="a0"/>
      </w:pPr>
      <w:r>
        <w:rPr>
          <w:rFonts w:hint="eastAsia"/>
        </w:rPr>
        <w:t>该表用于存储文字</w:t>
      </w:r>
      <w:r w:rsidR="00BD26DD">
        <w:rPr>
          <w:rFonts w:hint="eastAsia"/>
        </w:rPr>
        <w:t>回复</w:t>
      </w:r>
      <w:r>
        <w:rPr>
          <w:rFonts w:hint="eastAsia"/>
        </w:rPr>
        <w:t>的数据</w:t>
      </w:r>
      <w:r w:rsidR="00BD26DD">
        <w:rPr>
          <w:rFonts w:hint="eastAsia"/>
        </w:rPr>
        <w:t>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71"/>
        <w:gridCol w:w="1985"/>
        <w:gridCol w:w="2074"/>
        <w:gridCol w:w="2532"/>
      </w:tblGrid>
      <w:tr w:rsidR="00AB3E35" w:rsidTr="00BD26D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07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44063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44063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D26D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Default="00E52F0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44063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4063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D26D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985" w:type="dxa"/>
          </w:tcPr>
          <w:p w:rsidR="00AB3E35" w:rsidRDefault="00BD2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44063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4063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D26D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start1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074" w:type="dxa"/>
          </w:tcPr>
          <w:p w:rsidR="00AB3E35" w:rsidRPr="0044063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4063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D26D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end1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结束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074" w:type="dxa"/>
          </w:tcPr>
          <w:p w:rsidR="00AB3E35" w:rsidRPr="0044063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4063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D26D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start2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</w:t>
            </w: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2074" w:type="dxa"/>
          </w:tcPr>
          <w:p w:rsidR="00AB3E35" w:rsidRPr="0044063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4063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D26D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end2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结束</w:t>
            </w: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2074" w:type="dxa"/>
          </w:tcPr>
          <w:p w:rsidR="00AB3E35" w:rsidRPr="0044063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4063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52" w:name="_Toc468196997"/>
      <w:r>
        <w:rPr>
          <w:rFonts w:hint="eastAsia"/>
        </w:rPr>
        <w:t>用户卡券表</w:t>
      </w:r>
      <w:r>
        <w:t>(mc_card)</w:t>
      </w:r>
      <w:bookmarkEnd w:id="52"/>
    </w:p>
    <w:p w:rsidR="00285587" w:rsidRPr="00285587" w:rsidRDefault="00285587" w:rsidP="00285587">
      <w:pPr>
        <w:pStyle w:val="a0"/>
      </w:pPr>
      <w:r>
        <w:rPr>
          <w:rFonts w:hint="eastAsia"/>
        </w:rPr>
        <w:t>该表用于存储用户的卡劵信息。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2127"/>
        <w:gridCol w:w="1984"/>
        <w:gridCol w:w="1913"/>
      </w:tblGrid>
      <w:tr w:rsidR="00AB3E35" w:rsidTr="006B337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Pr="008F0E13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8F0E13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19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B337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7" w:type="dxa"/>
          </w:tcPr>
          <w:p w:rsidR="00AB3E35" w:rsidRDefault="006943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卡劵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F0E1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B337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127" w:type="dxa"/>
          </w:tcPr>
          <w:p w:rsidR="00AB3E35" w:rsidRDefault="006943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F0E1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卡片名称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color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颜色（串行化字符串）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background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背景（串行化字符串）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logo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LOGO</w:t>
            </w:r>
            <w:r w:rsidR="00120491">
              <w:rPr>
                <w:color w:val="000000"/>
                <w:szCs w:val="21"/>
              </w:rPr>
              <w:t xml:space="preserve"> </w:t>
            </w:r>
            <w:r w:rsidR="00120491"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format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样式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fields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snpos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F0E13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F0E13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business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discount_type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折扣类型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F0E13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discount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折扣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(3000)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grant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(200)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grant_rate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F0E1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nums_status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F0E13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638" w:type="dxa"/>
          </w:tcPr>
          <w:p w:rsidR="00AB3E35" w:rsidRDefault="00EB288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nums_text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nums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times_status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时间状态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F0E13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638" w:type="dxa"/>
          </w:tcPr>
          <w:p w:rsidR="00AB3E35" w:rsidRDefault="00311318" w:rsidP="003D1E7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times_</w:t>
            </w:r>
            <w:r w:rsidR="003D1E71">
              <w:rPr>
                <w:color w:val="000000"/>
                <w:szCs w:val="21"/>
              </w:rPr>
              <w:t>text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times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638" w:type="dxa"/>
          </w:tcPr>
          <w:p w:rsidR="00AB3E35" w:rsidRDefault="00311318" w:rsidP="003D1E7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</w:t>
            </w:r>
            <w:r w:rsidR="003D1E71">
              <w:rPr>
                <w:color w:val="000000"/>
                <w:szCs w:val="21"/>
              </w:rPr>
              <w:t>char</w:t>
            </w:r>
            <w:r>
              <w:rPr>
                <w:color w:val="000000"/>
                <w:szCs w:val="21"/>
              </w:rPr>
              <w:t>ge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325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212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F0E13">
              <w:rPr>
                <w:caps/>
                <w:color w:val="000000"/>
                <w:szCs w:val="21"/>
              </w:rPr>
              <w:t>(512)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offset_rate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F0E1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337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offset_max</w:t>
            </w:r>
          </w:p>
        </w:tc>
        <w:tc>
          <w:tcPr>
            <w:tcW w:w="212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4" w:type="dxa"/>
          </w:tcPr>
          <w:p w:rsidR="00AB3E35" w:rsidRPr="008F0E1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F0E1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19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DA6EB5">
      <w:pPr>
        <w:pStyle w:val="2"/>
      </w:pPr>
      <w:bookmarkStart w:id="53" w:name="_Toc468196998"/>
      <w:r>
        <w:rPr>
          <w:rFonts w:hint="eastAsia"/>
        </w:rPr>
        <w:t>会员卡</w:t>
      </w:r>
      <w:r w:rsidR="00311318">
        <w:rPr>
          <w:rFonts w:hint="eastAsia"/>
        </w:rPr>
        <w:t>－关怀表</w:t>
      </w:r>
      <w:r w:rsidR="00311318">
        <w:t>(mc_card_care)</w:t>
      </w:r>
      <w:bookmarkEnd w:id="53"/>
    </w:p>
    <w:p w:rsidR="00DA6EB5" w:rsidRPr="00DA6EB5" w:rsidRDefault="00DA6EB5" w:rsidP="00DA6EB5">
      <w:pPr>
        <w:pStyle w:val="a0"/>
      </w:pPr>
      <w:r>
        <w:rPr>
          <w:rFonts w:hint="eastAsia"/>
        </w:rPr>
        <w:t>该表用于存储用户的会员卡相关关怀信息。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842"/>
        <w:gridCol w:w="2055"/>
      </w:tblGrid>
      <w:tr w:rsidR="00AB3E35" w:rsidTr="00A241C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Pr="00A241C2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A241C2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A241C2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31245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41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A241C2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7D709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41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241C2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241C2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41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credit1</w:t>
            </w:r>
          </w:p>
        </w:tc>
        <w:tc>
          <w:tcPr>
            <w:tcW w:w="1843" w:type="dxa"/>
          </w:tcPr>
          <w:p w:rsidR="00AB3E35" w:rsidRDefault="00ED4C3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41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credit2</w:t>
            </w:r>
          </w:p>
        </w:tc>
        <w:tc>
          <w:tcPr>
            <w:tcW w:w="1843" w:type="dxa"/>
          </w:tcPr>
          <w:p w:rsidR="00AB3E35" w:rsidRDefault="00ED4C3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余额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41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couponid</w:t>
            </w:r>
          </w:p>
        </w:tc>
        <w:tc>
          <w:tcPr>
            <w:tcW w:w="1843" w:type="dxa"/>
          </w:tcPr>
          <w:p w:rsidR="00AB3E35" w:rsidRDefault="0031245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优惠券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41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granttime</w:t>
            </w:r>
          </w:p>
        </w:tc>
        <w:tc>
          <w:tcPr>
            <w:tcW w:w="1843" w:type="dxa"/>
          </w:tcPr>
          <w:p w:rsidR="00AB3E35" w:rsidRDefault="0031245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授予时间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41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days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241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241C2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show_in_card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241C2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241C2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241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sms_notice</w:t>
            </w:r>
          </w:p>
        </w:tc>
        <w:tc>
          <w:tcPr>
            <w:tcW w:w="1843" w:type="dxa"/>
          </w:tcPr>
          <w:p w:rsidR="00AB3E35" w:rsidRDefault="0031245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是否已短信通知</w:t>
            </w:r>
          </w:p>
        </w:tc>
        <w:tc>
          <w:tcPr>
            <w:tcW w:w="1842" w:type="dxa"/>
          </w:tcPr>
          <w:p w:rsidR="00AB3E35" w:rsidRPr="00A241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241C2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CE1130">
      <w:pPr>
        <w:pStyle w:val="2"/>
      </w:pPr>
      <w:bookmarkStart w:id="54" w:name="_Toc468196999"/>
      <w:r>
        <w:rPr>
          <w:rFonts w:hint="eastAsia"/>
        </w:rPr>
        <w:t>会员卡</w:t>
      </w:r>
      <w:r w:rsidR="00311318">
        <w:rPr>
          <w:rFonts w:hint="eastAsia"/>
        </w:rPr>
        <w:t>信用设置表</w:t>
      </w:r>
      <w:r w:rsidR="00311318">
        <w:t>(mc_card_credit_set)</w:t>
      </w:r>
      <w:bookmarkEnd w:id="54"/>
    </w:p>
    <w:p w:rsidR="009B18D7" w:rsidRPr="009B18D7" w:rsidRDefault="009B18D7" w:rsidP="009B18D7">
      <w:pPr>
        <w:pStyle w:val="a0"/>
      </w:pPr>
      <w:r>
        <w:rPr>
          <w:rFonts w:hint="eastAsia"/>
        </w:rPr>
        <w:t>该表用于存储会员卡的信用相关信息。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843"/>
        <w:gridCol w:w="2338"/>
      </w:tblGrid>
      <w:tr w:rsidR="00AB3E35" w:rsidTr="0035353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Pr="0035353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35353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5353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CE113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35353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5353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35353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42791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35353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5353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5353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sign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签名</w:t>
            </w:r>
          </w:p>
        </w:tc>
        <w:tc>
          <w:tcPr>
            <w:tcW w:w="1843" w:type="dxa"/>
          </w:tcPr>
          <w:p w:rsidR="00AB3E35" w:rsidRPr="0035353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5353A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5353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share</w:t>
            </w:r>
          </w:p>
        </w:tc>
        <w:tc>
          <w:tcPr>
            <w:tcW w:w="1559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843" w:type="dxa"/>
          </w:tcPr>
          <w:p w:rsidR="00AB3E35" w:rsidRPr="0035353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5353A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5353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843" w:type="dxa"/>
          </w:tcPr>
          <w:p w:rsidR="00AB3E35" w:rsidRPr="0035353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55" w:name="_Toc468197000"/>
      <w:r>
        <w:rPr>
          <w:rFonts w:hint="eastAsia"/>
        </w:rPr>
        <w:lastRenderedPageBreak/>
        <w:t>用户卡券</w:t>
      </w:r>
      <w:r>
        <w:t>-</w:t>
      </w:r>
      <w:r>
        <w:rPr>
          <w:rFonts w:hint="eastAsia"/>
        </w:rPr>
        <w:t>会员表</w:t>
      </w:r>
      <w:r>
        <w:t>(mc_card_members)</w:t>
      </w:r>
      <w:bookmarkEnd w:id="55"/>
    </w:p>
    <w:p w:rsidR="002236C9" w:rsidRPr="002236C9" w:rsidRDefault="002236C9" w:rsidP="002236C9">
      <w:pPr>
        <w:pStyle w:val="a0"/>
      </w:pPr>
      <w:r>
        <w:rPr>
          <w:rFonts w:hint="eastAsia"/>
        </w:rPr>
        <w:t>该表用于存储用户的会员卡相关信息。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649"/>
        <w:gridCol w:w="2532"/>
      </w:tblGrid>
      <w:tr w:rsidR="00AB3E35" w:rsidTr="004C30E0">
        <w:trPr>
          <w:trHeight w:val="380"/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64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4C30E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4C30E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C30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4C30E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42791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C30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C30E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559" w:type="dxa"/>
          </w:tcPr>
          <w:p w:rsidR="00AB3E35" w:rsidRDefault="004C30E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C30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B3E35" w:rsidTr="004C30E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559" w:type="dxa"/>
          </w:tcPr>
          <w:p w:rsidR="00AB3E35" w:rsidRDefault="004C30E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C30E0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C30E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cid</w:t>
            </w:r>
          </w:p>
        </w:tc>
        <w:tc>
          <w:tcPr>
            <w:tcW w:w="1559" w:type="dxa"/>
          </w:tcPr>
          <w:p w:rsidR="00AB3E35" w:rsidRDefault="004C30E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C30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C30E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cardsn</w:t>
            </w:r>
          </w:p>
        </w:tc>
        <w:tc>
          <w:tcPr>
            <w:tcW w:w="1559" w:type="dxa"/>
          </w:tcPr>
          <w:p w:rsidR="00AB3E35" w:rsidRDefault="004C30E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卡编号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C30E0">
              <w:rPr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C30E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4C30E0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C30E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C30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C30E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nums</w:t>
            </w:r>
          </w:p>
        </w:tc>
        <w:tc>
          <w:tcPr>
            <w:tcW w:w="1559" w:type="dxa"/>
          </w:tcPr>
          <w:p w:rsidR="00AB3E35" w:rsidRDefault="004C30E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数量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C30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C30E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endtime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结束时间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C30E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C85262">
      <w:pPr>
        <w:pStyle w:val="2"/>
      </w:pPr>
      <w:bookmarkStart w:id="56" w:name="_Toc468197001"/>
      <w:r>
        <w:rPr>
          <w:rFonts w:hint="eastAsia"/>
        </w:rPr>
        <w:t>用户卡</w:t>
      </w:r>
      <w:r w:rsidR="00311318">
        <w:rPr>
          <w:rFonts w:hint="eastAsia"/>
        </w:rPr>
        <w:t>提醒表</w:t>
      </w:r>
      <w:r w:rsidR="00311318">
        <w:t>(mc_card_notices)</w:t>
      </w:r>
      <w:bookmarkEnd w:id="56"/>
    </w:p>
    <w:p w:rsidR="00D165AC" w:rsidRPr="00D165AC" w:rsidRDefault="00D165AC" w:rsidP="00D165AC">
      <w:pPr>
        <w:pStyle w:val="a0"/>
      </w:pPr>
      <w:r>
        <w:rPr>
          <w:rFonts w:hint="eastAsia"/>
        </w:rPr>
        <w:t>该表用于存储会员卡的提醒相关信息。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DE5FC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DE5FCC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DE5FC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提醒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E5FCC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DE5FC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42791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E5FCC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E5FC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984" w:type="dxa"/>
          </w:tcPr>
          <w:p w:rsidR="00AB3E35" w:rsidRDefault="00DE5FC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E5FCC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E5FC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DE5FCC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E5FC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E5FCC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E5FC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E5FCC">
              <w:rPr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E5FC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E5FCC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E5FC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E5FCC">
        <w:trPr>
          <w:trHeight w:val="4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addtime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加入时间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E5FCC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57" w:name="_Toc468197002"/>
      <w:r>
        <w:rPr>
          <w:rFonts w:hint="eastAsia"/>
        </w:rPr>
        <w:t>用户卡券</w:t>
      </w:r>
      <w:r>
        <w:t>-</w:t>
      </w:r>
      <w:r>
        <w:rPr>
          <w:rFonts w:hint="eastAsia"/>
        </w:rPr>
        <w:t>提醒未阅读表</w:t>
      </w:r>
      <w:r>
        <w:t>(mc_card_notices_unread)</w:t>
      </w:r>
      <w:bookmarkEnd w:id="57"/>
    </w:p>
    <w:p w:rsidR="005921B5" w:rsidRPr="005921B5" w:rsidRDefault="005921B5" w:rsidP="005921B5">
      <w:pPr>
        <w:pStyle w:val="a0"/>
      </w:pPr>
      <w:r>
        <w:rPr>
          <w:rFonts w:hint="eastAsia"/>
        </w:rPr>
        <w:t>该表用于存储会员卡的未阅读提醒信息。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365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Pr="009F16F9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9F16F9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9F16F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9F16F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F16F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42791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9F16F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F16F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notice_id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提醒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9F16F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F16F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843" w:type="dxa"/>
          </w:tcPr>
          <w:p w:rsidR="00AB3E35" w:rsidRDefault="009F16F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9F16F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F16F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is_new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是否是最新消息</w:t>
            </w:r>
          </w:p>
        </w:tc>
        <w:tc>
          <w:tcPr>
            <w:tcW w:w="1365" w:type="dxa"/>
          </w:tcPr>
          <w:p w:rsidR="00AB3E35" w:rsidRPr="009F16F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9F16F9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365" w:type="dxa"/>
          </w:tcPr>
          <w:p w:rsidR="00AB3E35" w:rsidRPr="009F16F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9F16F9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58" w:name="_Toc468197003"/>
      <w:r>
        <w:rPr>
          <w:rFonts w:hint="eastAsia"/>
        </w:rPr>
        <w:t>用户卡券</w:t>
      </w:r>
      <w:r>
        <w:t>-</w:t>
      </w:r>
      <w:r>
        <w:rPr>
          <w:rFonts w:hint="eastAsia"/>
        </w:rPr>
        <w:t>推荐表</w:t>
      </w:r>
      <w:r>
        <w:t>(mc_card_recommend)</w:t>
      </w:r>
      <w:bookmarkEnd w:id="58"/>
    </w:p>
    <w:p w:rsidR="002F78CF" w:rsidRPr="002F78CF" w:rsidRDefault="002F78CF" w:rsidP="002F78CF">
      <w:pPr>
        <w:pStyle w:val="a0"/>
      </w:pPr>
      <w:r>
        <w:rPr>
          <w:rFonts w:hint="eastAsia"/>
        </w:rPr>
        <w:t>该表用于存储会员卡的推荐信息。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2F78C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2F78CF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2F78CF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2F78CF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2F78C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2F78C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F78CF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2F78C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42791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2F78C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F78CF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F78CF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91" w:type="dxa"/>
          </w:tcPr>
          <w:p w:rsidR="00AB3E35" w:rsidRPr="002F78C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F78CF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F78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91" w:type="dxa"/>
          </w:tcPr>
          <w:p w:rsidR="00AB3E35" w:rsidRPr="002F78C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F78CF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F78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842" w:type="dxa"/>
          </w:tcPr>
          <w:p w:rsidR="00AB3E35" w:rsidRDefault="00A014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91" w:type="dxa"/>
          </w:tcPr>
          <w:p w:rsidR="00AB3E35" w:rsidRPr="002F78C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F78CF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F78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2" w:type="dxa"/>
          </w:tcPr>
          <w:p w:rsidR="00AB3E35" w:rsidRDefault="002F78C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Pr="002F78C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2F78CF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F78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addtime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加入时间</w:t>
            </w:r>
          </w:p>
        </w:tc>
        <w:tc>
          <w:tcPr>
            <w:tcW w:w="1791" w:type="dxa"/>
          </w:tcPr>
          <w:p w:rsidR="00AB3E35" w:rsidRPr="002F78C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F78CF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59" w:name="_Toc468197004"/>
      <w:r>
        <w:rPr>
          <w:rFonts w:hint="eastAsia"/>
        </w:rPr>
        <w:t>用户卡券</w:t>
      </w:r>
      <w:r>
        <w:t>-</w:t>
      </w:r>
      <w:r>
        <w:rPr>
          <w:rFonts w:hint="eastAsia"/>
        </w:rPr>
        <w:t>记录表</w:t>
      </w:r>
      <w:r>
        <w:t>(mc_card_record)</w:t>
      </w:r>
      <w:bookmarkEnd w:id="59"/>
    </w:p>
    <w:p w:rsidR="00D13D83" w:rsidRPr="00D13D83" w:rsidRDefault="00D13D83" w:rsidP="00D13D83">
      <w:pPr>
        <w:pStyle w:val="a0"/>
      </w:pPr>
      <w:r>
        <w:rPr>
          <w:rFonts w:hint="eastAsia"/>
        </w:rPr>
        <w:t>该表用于存储会员卡的记录相关信息。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559"/>
        <w:gridCol w:w="2074"/>
        <w:gridCol w:w="2532"/>
      </w:tblGrid>
      <w:tr w:rsidR="00AB3E35" w:rsidTr="007A7A7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7A7A7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7A7A7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7A7A7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7A7A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A7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7A7A7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42791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A7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A7A7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559" w:type="dxa"/>
          </w:tcPr>
          <w:p w:rsidR="00AB3E35" w:rsidRDefault="007A7A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A7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A7A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A7A7A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A7A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model</w:t>
            </w:r>
          </w:p>
        </w:tc>
        <w:tc>
          <w:tcPr>
            <w:tcW w:w="1559" w:type="dxa"/>
          </w:tcPr>
          <w:p w:rsidR="00AB3E35" w:rsidRDefault="007A7A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模式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7A7A7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A7A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fee</w:t>
            </w:r>
          </w:p>
        </w:tc>
        <w:tc>
          <w:tcPr>
            <w:tcW w:w="1559" w:type="dxa"/>
          </w:tcPr>
          <w:p w:rsidR="00AB3E35" w:rsidRDefault="007A7A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费用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7A7A7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A7A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标签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A7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A7A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note</w:t>
            </w:r>
          </w:p>
        </w:tc>
        <w:tc>
          <w:tcPr>
            <w:tcW w:w="1559" w:type="dxa"/>
          </w:tcPr>
          <w:p w:rsidR="00AB3E35" w:rsidRDefault="007A7A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A7A7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A7A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提醒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A7A7A">
              <w:rPr>
                <w:caps/>
                <w:color w:val="000000"/>
                <w:szCs w:val="21"/>
              </w:rPr>
              <w:t>(200)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A7A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加入时间</w:t>
            </w:r>
          </w:p>
        </w:tc>
        <w:tc>
          <w:tcPr>
            <w:tcW w:w="2074" w:type="dxa"/>
          </w:tcPr>
          <w:p w:rsidR="00AB3E35" w:rsidRPr="007A7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A7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60" w:name="_Toc468197005"/>
      <w:r>
        <w:rPr>
          <w:rFonts w:hint="eastAsia"/>
        </w:rPr>
        <w:t>用户卡券</w:t>
      </w:r>
      <w:r>
        <w:t>-</w:t>
      </w:r>
      <w:r>
        <w:rPr>
          <w:rFonts w:hint="eastAsia"/>
        </w:rPr>
        <w:t>签名记录表</w:t>
      </w:r>
      <w:r>
        <w:t>(mc_card_sign_record)</w:t>
      </w:r>
      <w:bookmarkEnd w:id="60"/>
    </w:p>
    <w:p w:rsidR="008D4367" w:rsidRPr="008D4367" w:rsidRDefault="008D4367" w:rsidP="008D4367">
      <w:pPr>
        <w:pStyle w:val="a0"/>
      </w:pPr>
      <w:r>
        <w:rPr>
          <w:rFonts w:hint="eastAsia"/>
        </w:rPr>
        <w:t>该表用于存储用户的签名记录信息。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365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Pr="008D4367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8D4367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8D436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8D436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D436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42791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8D436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D436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843" w:type="dxa"/>
          </w:tcPr>
          <w:p w:rsidR="00AB3E35" w:rsidRDefault="008D436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8D436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D436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</w:t>
            </w:r>
          </w:p>
        </w:tc>
        <w:tc>
          <w:tcPr>
            <w:tcW w:w="1843" w:type="dxa"/>
          </w:tcPr>
          <w:p w:rsidR="00AB3E35" w:rsidRDefault="00B409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</w:t>
            </w:r>
          </w:p>
        </w:tc>
        <w:tc>
          <w:tcPr>
            <w:tcW w:w="1365" w:type="dxa"/>
          </w:tcPr>
          <w:p w:rsidR="00AB3E35" w:rsidRPr="008D436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D436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is_grant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是否允许</w:t>
            </w:r>
          </w:p>
        </w:tc>
        <w:tc>
          <w:tcPr>
            <w:tcW w:w="1365" w:type="dxa"/>
          </w:tcPr>
          <w:p w:rsidR="00AB3E35" w:rsidRPr="008D436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D4367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addtime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加入时间</w:t>
            </w:r>
          </w:p>
        </w:tc>
        <w:tc>
          <w:tcPr>
            <w:tcW w:w="1365" w:type="dxa"/>
          </w:tcPr>
          <w:p w:rsidR="00AB3E35" w:rsidRPr="008D436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D436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B409DC">
      <w:pPr>
        <w:pStyle w:val="2"/>
      </w:pPr>
      <w:bookmarkStart w:id="61" w:name="_Toc468197006"/>
      <w:r>
        <w:rPr>
          <w:rFonts w:hint="eastAsia"/>
        </w:rPr>
        <w:t>会员卡</w:t>
      </w:r>
      <w:r w:rsidR="00311318">
        <w:rPr>
          <w:rFonts w:hint="eastAsia"/>
        </w:rPr>
        <w:t>现金日志表</w:t>
      </w:r>
      <w:r w:rsidR="00311318">
        <w:t>(mc_cash_record)</w:t>
      </w:r>
      <w:bookmarkEnd w:id="61"/>
    </w:p>
    <w:p w:rsidR="00CD6D19" w:rsidRPr="00CD6D19" w:rsidRDefault="00CD6D19" w:rsidP="00CD6D19">
      <w:pPr>
        <w:pStyle w:val="a0"/>
      </w:pPr>
      <w:r>
        <w:rPr>
          <w:rFonts w:hint="eastAsia"/>
        </w:rPr>
        <w:t>该表用户存储会员卡现金日志相关信息。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559"/>
        <w:gridCol w:w="2074"/>
        <w:gridCol w:w="2532"/>
      </w:tblGrid>
      <w:tr w:rsidR="00AB3E35" w:rsidTr="00077A5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077A56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077A56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077A56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077A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077A5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077A56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42791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077A5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559" w:type="dxa"/>
          </w:tcPr>
          <w:p w:rsidR="00AB3E35" w:rsidRDefault="00222EB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077A5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clerk_id</w:t>
            </w:r>
          </w:p>
        </w:tc>
        <w:tc>
          <w:tcPr>
            <w:tcW w:w="1559" w:type="dxa"/>
          </w:tcPr>
          <w:p w:rsidR="00AB3E35" w:rsidRDefault="00C964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店员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077A5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store_id</w:t>
            </w:r>
          </w:p>
        </w:tc>
        <w:tc>
          <w:tcPr>
            <w:tcW w:w="1559" w:type="dxa"/>
          </w:tcPr>
          <w:p w:rsidR="00AB3E35" w:rsidRDefault="00C964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门店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077A5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fee</w:t>
            </w:r>
          </w:p>
        </w:tc>
        <w:tc>
          <w:tcPr>
            <w:tcW w:w="1559" w:type="dxa"/>
          </w:tcPr>
          <w:p w:rsidR="00AB3E35" w:rsidRDefault="00C964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金额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077A56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final_fee</w:t>
            </w:r>
          </w:p>
        </w:tc>
        <w:tc>
          <w:tcPr>
            <w:tcW w:w="1559" w:type="dxa"/>
          </w:tcPr>
          <w:p w:rsidR="00AB3E35" w:rsidRDefault="00C964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最后金额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077A56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credit1</w:t>
            </w:r>
          </w:p>
        </w:tc>
        <w:tc>
          <w:tcPr>
            <w:tcW w:w="1559" w:type="dxa"/>
          </w:tcPr>
          <w:p w:rsidR="00AB3E35" w:rsidRDefault="00B409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077A5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credit1_fee</w:t>
            </w:r>
          </w:p>
        </w:tc>
        <w:tc>
          <w:tcPr>
            <w:tcW w:w="1559" w:type="dxa"/>
          </w:tcPr>
          <w:p w:rsidR="00AB3E35" w:rsidRDefault="00C964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积分金额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077A56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credit2</w:t>
            </w:r>
          </w:p>
        </w:tc>
        <w:tc>
          <w:tcPr>
            <w:tcW w:w="1559" w:type="dxa"/>
          </w:tcPr>
          <w:p w:rsidR="00AB3E35" w:rsidRDefault="00B409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余额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077A56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cash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现金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077A56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return_cash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返回现金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077A56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final_cash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最终现金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077A56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</w:t>
            </w:r>
          </w:p>
        </w:tc>
        <w:tc>
          <w:tcPr>
            <w:tcW w:w="1559" w:type="dxa"/>
          </w:tcPr>
          <w:p w:rsidR="00AB3E35" w:rsidRDefault="00BD203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077A56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77A5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2074" w:type="dxa"/>
          </w:tcPr>
          <w:p w:rsidR="00AB3E35" w:rsidRPr="00077A5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077A5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C852F5">
      <w:pPr>
        <w:pStyle w:val="2"/>
      </w:pPr>
      <w:bookmarkStart w:id="62" w:name="_Toc468197007"/>
      <w:r>
        <w:rPr>
          <w:rFonts w:hint="eastAsia"/>
        </w:rPr>
        <w:t>用户聊天记录表</w:t>
      </w:r>
      <w:r w:rsidR="00311318">
        <w:t>(mc_chats_record)</w:t>
      </w:r>
      <w:bookmarkEnd w:id="62"/>
    </w:p>
    <w:p w:rsidR="0075701A" w:rsidRPr="0075701A" w:rsidRDefault="0075701A" w:rsidP="0075701A">
      <w:pPr>
        <w:pStyle w:val="a0"/>
      </w:pPr>
      <w:r>
        <w:rPr>
          <w:rFonts w:hint="eastAsia"/>
        </w:rPr>
        <w:t>该表用于存储用户的聊天记录信息。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559"/>
        <w:gridCol w:w="2074"/>
        <w:gridCol w:w="2532"/>
      </w:tblGrid>
      <w:tr w:rsidR="00AB3E35" w:rsidTr="002515A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2515AC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515AC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2515A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42791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515AC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515A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559" w:type="dxa"/>
          </w:tcPr>
          <w:p w:rsidR="00AB3E35" w:rsidRDefault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515AC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515A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flag</w:t>
            </w:r>
          </w:p>
        </w:tc>
        <w:tc>
          <w:tcPr>
            <w:tcW w:w="1559" w:type="dxa"/>
          </w:tcPr>
          <w:p w:rsidR="00AB3E35" w:rsidRDefault="0075701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标识</w:t>
            </w:r>
          </w:p>
        </w:tc>
        <w:tc>
          <w:tcPr>
            <w:tcW w:w="207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2515AC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515A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559" w:type="dxa"/>
          </w:tcPr>
          <w:p w:rsidR="00AB3E35" w:rsidRDefault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207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515AC">
              <w:rPr>
                <w:color w:val="000000"/>
                <w:szCs w:val="21"/>
              </w:rPr>
              <w:t>(32)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515A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msgtype</w:t>
            </w:r>
          </w:p>
        </w:tc>
        <w:tc>
          <w:tcPr>
            <w:tcW w:w="1559" w:type="dxa"/>
          </w:tcPr>
          <w:p w:rsidR="00AB3E35" w:rsidRDefault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消息类型</w:t>
            </w:r>
          </w:p>
        </w:tc>
        <w:tc>
          <w:tcPr>
            <w:tcW w:w="207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515AC">
              <w:rPr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515A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207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515AC">
              <w:rPr>
                <w:color w:val="000000"/>
                <w:szCs w:val="21"/>
              </w:rPr>
              <w:t>(10000)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515A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2074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515AC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284C86">
      <w:pPr>
        <w:pStyle w:val="2"/>
      </w:pPr>
      <w:bookmarkStart w:id="63" w:name="_Toc468197008"/>
      <w:r>
        <w:rPr>
          <w:rFonts w:hint="eastAsia"/>
        </w:rPr>
        <w:t>会员卡充值表</w:t>
      </w:r>
      <w:r w:rsidR="00311318">
        <w:t>(</w:t>
      </w:r>
      <w:r w:rsidR="008E1A2F">
        <w:t>mc_credits_recharge</w:t>
      </w:r>
      <w:r w:rsidR="00311318">
        <w:t>)</w:t>
      </w:r>
      <w:bookmarkEnd w:id="63"/>
    </w:p>
    <w:p w:rsidR="00284C86" w:rsidRPr="00284C86" w:rsidRDefault="00284C86" w:rsidP="00284C86">
      <w:pPr>
        <w:pStyle w:val="a0"/>
      </w:pPr>
      <w:r>
        <w:rPr>
          <w:rFonts w:hint="eastAsia"/>
        </w:rPr>
        <w:t>该表用户存储用户的会员卡充值信息。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284C8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284C86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7E631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</w:t>
            </w:r>
            <w:r w:rsidR="00284C86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84C8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284C86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07205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84C8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84C86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984" w:type="dxa"/>
          </w:tcPr>
          <w:p w:rsidR="00AB3E35" w:rsidRDefault="00284C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84C8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84C8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984" w:type="dxa"/>
          </w:tcPr>
          <w:p w:rsidR="00AB3E35" w:rsidRDefault="00284C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84C86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84C8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tid</w:t>
            </w:r>
          </w:p>
        </w:tc>
        <w:tc>
          <w:tcPr>
            <w:tcW w:w="1984" w:type="dxa"/>
          </w:tcPr>
          <w:p w:rsidR="00AB3E35" w:rsidRDefault="003255E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交易编号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84C86">
              <w:rPr>
                <w:color w:val="000000"/>
                <w:szCs w:val="21"/>
              </w:rPr>
              <w:t>(64)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84C8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transid</w:t>
            </w:r>
          </w:p>
        </w:tc>
        <w:tc>
          <w:tcPr>
            <w:tcW w:w="1984" w:type="dxa"/>
          </w:tcPr>
          <w:p w:rsidR="00AB3E35" w:rsidRDefault="007E631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事物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84C86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84C8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fee</w:t>
            </w:r>
          </w:p>
        </w:tc>
        <w:tc>
          <w:tcPr>
            <w:tcW w:w="1984" w:type="dxa"/>
          </w:tcPr>
          <w:p w:rsidR="00AB3E35" w:rsidRDefault="007E631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充值金额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84C8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84C8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84C86">
              <w:rPr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84C8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标签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84C8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84C8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284C86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84C8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84C86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64" w:name="_Toc468197009"/>
      <w:r>
        <w:rPr>
          <w:rFonts w:hint="eastAsia"/>
        </w:rPr>
        <w:t>积分日志表</w:t>
      </w:r>
      <w:r>
        <w:t>(mc_credits_record)</w:t>
      </w:r>
      <w:bookmarkEnd w:id="64"/>
    </w:p>
    <w:p w:rsidR="007E6315" w:rsidRPr="007E6315" w:rsidRDefault="007E6315" w:rsidP="007E6315">
      <w:pPr>
        <w:pStyle w:val="a0"/>
      </w:pPr>
      <w:r>
        <w:rPr>
          <w:rFonts w:hint="eastAsia"/>
        </w:rPr>
        <w:t>该表用于</w:t>
      </w:r>
      <w:r w:rsidR="00D96B8B">
        <w:rPr>
          <w:rFonts w:hint="eastAsia"/>
        </w:rPr>
        <w:t>用户的积分日志。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2268"/>
        <w:gridCol w:w="1843"/>
        <w:gridCol w:w="2338"/>
      </w:tblGrid>
      <w:tr w:rsidR="00AB3E35" w:rsidTr="007E631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7E631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268" w:type="dxa"/>
          </w:tcPr>
          <w:p w:rsidR="00AB3E35" w:rsidRDefault="007E631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E6315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7E631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2268" w:type="dxa"/>
          </w:tcPr>
          <w:p w:rsidR="00AB3E35" w:rsidRDefault="007E631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E6315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E631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268" w:type="dxa"/>
          </w:tcPr>
          <w:p w:rsidR="00AB3E35" w:rsidRDefault="007E631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E6315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E63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credittype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积分类型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7E6315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E63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变化值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小数点后两位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7E6315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E63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operator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操作员</w:t>
            </w:r>
            <w:r>
              <w:rPr>
                <w:color w:val="000000"/>
                <w:szCs w:val="21"/>
              </w:rPr>
              <w:t xml:space="preserve"> 0 </w:t>
            </w:r>
            <w:r>
              <w:rPr>
                <w:rFonts w:hint="eastAsia"/>
                <w:color w:val="000000"/>
                <w:szCs w:val="21"/>
              </w:rPr>
              <w:t>系统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E6315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E63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7E6315">
              <w:rPr>
                <w:color w:val="000000"/>
                <w:szCs w:val="21"/>
              </w:rPr>
              <w:t>(30)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E63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clerk_id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店员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E6315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E63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E6315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E63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备注信息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7E6315">
              <w:rPr>
                <w:color w:val="000000"/>
                <w:szCs w:val="21"/>
              </w:rPr>
              <w:t>(200)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7E63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store_id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消费门店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E6315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795907">
      <w:pPr>
        <w:pStyle w:val="2"/>
      </w:pPr>
      <w:bookmarkStart w:id="65" w:name="_Toc468197010"/>
      <w:r>
        <w:rPr>
          <w:rFonts w:hint="eastAsia"/>
        </w:rPr>
        <w:t>粉丝分组表</w:t>
      </w:r>
      <w:r w:rsidR="00311318">
        <w:t>(mc_fans_groups)</w:t>
      </w:r>
      <w:bookmarkEnd w:id="65"/>
    </w:p>
    <w:p w:rsidR="00795907" w:rsidRPr="00795907" w:rsidRDefault="00795907" w:rsidP="00795907">
      <w:pPr>
        <w:pStyle w:val="a0"/>
      </w:pPr>
      <w:r>
        <w:rPr>
          <w:rFonts w:hint="eastAsia"/>
        </w:rPr>
        <w:t>该表用于存储粉丝的分组信息。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843"/>
        <w:gridCol w:w="1932"/>
        <w:gridCol w:w="2532"/>
      </w:tblGrid>
      <w:tr w:rsidR="00AB3E35" w:rsidTr="00D96B8B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D96B8B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4D72D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分组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96B8B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D96B8B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5521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96B8B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96B8B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843" w:type="dxa"/>
          </w:tcPr>
          <w:p w:rsidR="00AB3E35" w:rsidRDefault="00D96B8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96B8B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96B8B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groups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组别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96B8B">
              <w:rPr>
                <w:color w:val="000000"/>
                <w:szCs w:val="21"/>
              </w:rPr>
              <w:t>(10000)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66" w:name="_Toc468197011"/>
      <w:r>
        <w:t>会员组(mc_groups)</w:t>
      </w:r>
      <w:bookmarkEnd w:id="66"/>
    </w:p>
    <w:p w:rsidR="00B77150" w:rsidRPr="00B77150" w:rsidRDefault="00B77150" w:rsidP="00B77150">
      <w:pPr>
        <w:pStyle w:val="a0"/>
      </w:pPr>
      <w:r>
        <w:rPr>
          <w:rFonts w:hint="eastAsia"/>
        </w:rPr>
        <w:t>该表用于存储会员用户的分组信息。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649"/>
        <w:gridCol w:w="2532"/>
      </w:tblGrid>
      <w:tr w:rsidR="00AB3E35" w:rsidTr="00B84C1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64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84C1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1559" w:type="dxa"/>
          </w:tcPr>
          <w:p w:rsidR="00AB3E35" w:rsidRDefault="00B7715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分组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84C1D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84C1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5521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84C1D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B84C1D">
              <w:rPr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</w:t>
            </w:r>
          </w:p>
        </w:tc>
        <w:tc>
          <w:tcPr>
            <w:tcW w:w="1559" w:type="dxa"/>
          </w:tcPr>
          <w:p w:rsidR="00AB3E35" w:rsidRDefault="00B84C1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会员卡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84C1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orderlist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订单列表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B84C1D">
              <w:rPr>
                <w:color w:val="000000"/>
                <w:szCs w:val="21"/>
              </w:rPr>
              <w:t>(4)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isdefault</w:t>
            </w:r>
          </w:p>
        </w:tc>
        <w:tc>
          <w:tcPr>
            <w:tcW w:w="1559" w:type="dxa"/>
          </w:tcPr>
          <w:p w:rsidR="00AB3E35" w:rsidRDefault="00B84C1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是否默认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B84C1D">
              <w:rPr>
                <w:color w:val="000000"/>
                <w:szCs w:val="21"/>
              </w:rPr>
              <w:t>(4)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67" w:name="_Toc468197012"/>
      <w:r>
        <w:t>贺礼表(mc_handsel)</w:t>
      </w:r>
      <w:bookmarkEnd w:id="67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560"/>
        <w:gridCol w:w="1932"/>
        <w:gridCol w:w="2532"/>
      </w:tblGrid>
      <w:tr w:rsidR="00AB3E35" w:rsidTr="00B84C1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84C1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60" w:type="dxa"/>
          </w:tcPr>
          <w:p w:rsidR="00AB3E35" w:rsidRDefault="00FB0A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84C1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84C1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60" w:type="dxa"/>
          </w:tcPr>
          <w:p w:rsidR="00AB3E35" w:rsidRDefault="005521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84C1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touid</w:t>
            </w:r>
          </w:p>
        </w:tc>
        <w:tc>
          <w:tcPr>
            <w:tcW w:w="1560" w:type="dxa"/>
          </w:tcPr>
          <w:p w:rsidR="00AB3E35" w:rsidRDefault="00FB0A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目标用户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84C1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fromuid</w:t>
            </w:r>
          </w:p>
        </w:tc>
        <w:tc>
          <w:tcPr>
            <w:tcW w:w="1560" w:type="dxa"/>
          </w:tcPr>
          <w:p w:rsidR="00AB3E35" w:rsidRDefault="00FB0A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来源用户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B84C1D">
              <w:rPr>
                <w:color w:val="000000"/>
                <w:szCs w:val="21"/>
              </w:rPr>
              <w:t>(32)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56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B84C1D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sign</w:t>
            </w:r>
          </w:p>
        </w:tc>
        <w:tc>
          <w:tcPr>
            <w:tcW w:w="156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签名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B84C1D">
              <w:rPr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action</w:t>
            </w:r>
          </w:p>
        </w:tc>
        <w:tc>
          <w:tcPr>
            <w:tcW w:w="156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动作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B84C1D">
              <w:rPr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credit_value</w:t>
            </w:r>
          </w:p>
        </w:tc>
        <w:tc>
          <w:tcPr>
            <w:tcW w:w="1560" w:type="dxa"/>
          </w:tcPr>
          <w:p w:rsidR="00AB3E35" w:rsidRDefault="00E545C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积分价值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84C1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84C1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6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84C1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68" w:name="_Toc468197013"/>
      <w:r>
        <w:t>粉丝信息</w:t>
      </w:r>
      <w:r w:rsidR="00B84C1D">
        <w:rPr>
          <w:rFonts w:hint="eastAsia"/>
        </w:rPr>
        <w:t>表</w:t>
      </w:r>
      <w:r>
        <w:t>(mc_mapping_fans)</w:t>
      </w:r>
      <w:bookmarkEnd w:id="68"/>
    </w:p>
    <w:p w:rsidR="00B84C1D" w:rsidRPr="00B84C1D" w:rsidRDefault="00B84C1D" w:rsidP="00B84C1D">
      <w:pPr>
        <w:pStyle w:val="a0"/>
      </w:pPr>
      <w:r>
        <w:rPr>
          <w:rFonts w:hint="eastAsia"/>
        </w:rPr>
        <w:t>该表用于存储粉丝的信息。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843"/>
        <w:gridCol w:w="2338"/>
      </w:tblGrid>
      <w:tr w:rsidR="00AB3E35" w:rsidTr="00FB44C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FB44C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fanid</w:t>
            </w:r>
          </w:p>
        </w:tc>
        <w:tc>
          <w:tcPr>
            <w:tcW w:w="1559" w:type="dxa"/>
          </w:tcPr>
          <w:p w:rsidR="00AB3E35" w:rsidRDefault="00926E0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粉丝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F41E9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FB44C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559" w:type="dxa"/>
          </w:tcPr>
          <w:p w:rsidR="00AB3E35" w:rsidRDefault="00926E0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F41E9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5521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F41E9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559" w:type="dxa"/>
          </w:tcPr>
          <w:p w:rsidR="00AB3E35" w:rsidRDefault="008F41E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F41E9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559" w:type="dxa"/>
          </w:tcPr>
          <w:p w:rsidR="00AB3E35" w:rsidRDefault="00B84C1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F41E9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nickname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昵称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F41E9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1559" w:type="dxa"/>
          </w:tcPr>
          <w:p w:rsidR="00AB3E35" w:rsidRDefault="008F41E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分组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F41E9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salt</w:t>
            </w:r>
          </w:p>
        </w:tc>
        <w:tc>
          <w:tcPr>
            <w:tcW w:w="1559" w:type="dxa"/>
          </w:tcPr>
          <w:p w:rsidR="00AB3E35" w:rsidRDefault="008F41E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盐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CHAR</w:t>
            </w:r>
            <w:r w:rsidR="008F41E9">
              <w:rPr>
                <w:color w:val="000000"/>
                <w:szCs w:val="21"/>
              </w:rPr>
              <w:t>(8)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follows</w:t>
            </w:r>
          </w:p>
        </w:tc>
        <w:tc>
          <w:tcPr>
            <w:tcW w:w="1559" w:type="dxa"/>
          </w:tcPr>
          <w:p w:rsidR="00AB3E35" w:rsidRDefault="002D1E9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是否已关注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8F41E9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followtime</w:t>
            </w:r>
          </w:p>
        </w:tc>
        <w:tc>
          <w:tcPr>
            <w:tcW w:w="1559" w:type="dxa"/>
          </w:tcPr>
          <w:p w:rsidR="00AB3E35" w:rsidRDefault="002D1E9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关注事件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F41E9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unfollowtime</w:t>
            </w:r>
          </w:p>
        </w:tc>
        <w:tc>
          <w:tcPr>
            <w:tcW w:w="1559" w:type="dxa"/>
          </w:tcPr>
          <w:p w:rsidR="00AB3E35" w:rsidRDefault="002D1E9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取消关注时间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F41E9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标签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F41E9">
              <w:rPr>
                <w:color w:val="000000"/>
                <w:szCs w:val="21"/>
              </w:rPr>
              <w:t>(1000)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updatetime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下载时间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F41E9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FB44C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unionid</w:t>
            </w:r>
          </w:p>
        </w:tc>
        <w:tc>
          <w:tcPr>
            <w:tcW w:w="1559" w:type="dxa"/>
          </w:tcPr>
          <w:p w:rsidR="00AB3E35" w:rsidRDefault="003F34A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</w:t>
            </w:r>
            <w:r w:rsidR="008F41E9">
              <w:rPr>
                <w:rFonts w:hint="eastAsia"/>
                <w:color w:val="000000"/>
                <w:szCs w:val="21"/>
              </w:rPr>
              <w:t>UnionID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F41E9">
              <w:rPr>
                <w:color w:val="000000"/>
                <w:szCs w:val="21"/>
              </w:rPr>
              <w:t>(64)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97B0D" w:rsidTr="00FB44C5">
        <w:trPr>
          <w:trHeight w:val="283"/>
          <w:jc w:val="center"/>
        </w:trPr>
        <w:tc>
          <w:tcPr>
            <w:tcW w:w="617" w:type="dxa"/>
          </w:tcPr>
          <w:p w:rsidR="00A97B0D" w:rsidRDefault="00A97B0D" w:rsidP="00A97B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1922" w:type="dxa"/>
          </w:tcPr>
          <w:p w:rsidR="00A97B0D" w:rsidRDefault="00A97B0D" w:rsidP="00A97B0D">
            <w:pPr>
              <w:jc w:val="left"/>
              <w:rPr>
                <w:color w:val="000000"/>
                <w:szCs w:val="21"/>
              </w:rPr>
            </w:pPr>
            <w:r w:rsidRPr="00CA5F69">
              <w:rPr>
                <w:color w:val="000000"/>
                <w:szCs w:val="21"/>
              </w:rPr>
              <w:t>deleted</w:t>
            </w:r>
          </w:p>
        </w:tc>
        <w:tc>
          <w:tcPr>
            <w:tcW w:w="1559" w:type="dxa"/>
          </w:tcPr>
          <w:p w:rsidR="00A97B0D" w:rsidRDefault="00A97B0D" w:rsidP="00A97B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是否已删除</w:t>
            </w:r>
          </w:p>
        </w:tc>
        <w:tc>
          <w:tcPr>
            <w:tcW w:w="1843" w:type="dxa"/>
          </w:tcPr>
          <w:p w:rsidR="00A97B0D" w:rsidRDefault="00580FB9" w:rsidP="00A97B0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A97B0D">
              <w:rPr>
                <w:color w:val="000000"/>
                <w:szCs w:val="21"/>
              </w:rPr>
              <w:t>(</w:t>
            </w:r>
            <w:r w:rsidR="00A97B0D">
              <w:rPr>
                <w:rFonts w:hint="eastAsia"/>
                <w:color w:val="000000"/>
                <w:szCs w:val="21"/>
              </w:rPr>
              <w:t>1</w:t>
            </w:r>
            <w:r w:rsidR="00A97B0D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A97B0D" w:rsidRDefault="00A97B0D" w:rsidP="00A97B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710E9F">
      <w:pPr>
        <w:pStyle w:val="2"/>
      </w:pPr>
      <w:bookmarkStart w:id="69" w:name="_Toc468197014"/>
      <w:r>
        <w:rPr>
          <w:rFonts w:hint="eastAsia"/>
        </w:rPr>
        <w:t>用户中心映射</w:t>
      </w:r>
      <w:r w:rsidR="00311318">
        <w:t>表(mc_mapping_ucenter)</w:t>
      </w:r>
      <w:bookmarkEnd w:id="69"/>
    </w:p>
    <w:p w:rsidR="00710E9F" w:rsidRPr="00710E9F" w:rsidRDefault="00710E9F" w:rsidP="00710E9F">
      <w:pPr>
        <w:pStyle w:val="a0"/>
      </w:pPr>
      <w:r>
        <w:rPr>
          <w:rFonts w:hint="eastAsia"/>
        </w:rPr>
        <w:t>该表用于存储</w:t>
      </w:r>
      <w:r w:rsidR="000E7C57">
        <w:rPr>
          <w:rFonts w:hint="eastAsia"/>
        </w:rPr>
        <w:t>用户中心的映射信息。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649"/>
        <w:gridCol w:w="2532"/>
      </w:tblGrid>
      <w:tr w:rsidR="00AB3E35" w:rsidTr="009D2C3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64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D2C3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766C2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连接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2C3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9D2C3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475E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2C3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D2C31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559" w:type="dxa"/>
          </w:tcPr>
          <w:p w:rsidR="00AB3E35" w:rsidRDefault="00C2248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2C3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D2C3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centeruid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中心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2C3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70" w:name="_Toc468197015"/>
      <w:r>
        <w:lastRenderedPageBreak/>
        <w:t>(mc_mass_record)</w:t>
      </w:r>
      <w:bookmarkEnd w:id="70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932"/>
        <w:gridCol w:w="2532"/>
      </w:tblGrid>
      <w:tr w:rsidR="00AB3E35" w:rsidTr="003155E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155E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4E69C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3155E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7939D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701" w:type="dxa"/>
          </w:tcPr>
          <w:p w:rsidR="00AB3E35" w:rsidRDefault="00FD20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groupname</w:t>
            </w:r>
          </w:p>
        </w:tc>
        <w:tc>
          <w:tcPr>
            <w:tcW w:w="1701" w:type="dxa"/>
          </w:tcPr>
          <w:p w:rsidR="00AB3E35" w:rsidRDefault="00FD20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分组名称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FD2071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fansnums</w:t>
            </w:r>
          </w:p>
        </w:tc>
        <w:tc>
          <w:tcPr>
            <w:tcW w:w="1701" w:type="dxa"/>
          </w:tcPr>
          <w:p w:rsidR="00AB3E35" w:rsidRDefault="00FD20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粉丝数量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msgtype</w:t>
            </w:r>
          </w:p>
        </w:tc>
        <w:tc>
          <w:tcPr>
            <w:tcW w:w="1701" w:type="dxa"/>
          </w:tcPr>
          <w:p w:rsidR="00AB3E35" w:rsidRDefault="00FD20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消息类型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701" w:type="dxa"/>
          </w:tcPr>
          <w:p w:rsidR="00AB3E35" w:rsidRDefault="00FD20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FD2071">
              <w:rPr>
                <w:color w:val="000000"/>
                <w:szCs w:val="21"/>
              </w:rPr>
              <w:t>(10000)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attach_id</w:t>
            </w:r>
          </w:p>
        </w:tc>
        <w:tc>
          <w:tcPr>
            <w:tcW w:w="1701" w:type="dxa"/>
          </w:tcPr>
          <w:p w:rsidR="00AB3E35" w:rsidRDefault="00FD20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附件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media_id</w:t>
            </w:r>
          </w:p>
        </w:tc>
        <w:tc>
          <w:tcPr>
            <w:tcW w:w="1701" w:type="dxa"/>
          </w:tcPr>
          <w:p w:rsidR="00AB3E35" w:rsidRDefault="00FD20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媒体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FD2071">
              <w:rPr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FD2071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FD2071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cron_id</w:t>
            </w:r>
          </w:p>
        </w:tc>
        <w:tc>
          <w:tcPr>
            <w:tcW w:w="1701" w:type="dxa"/>
          </w:tcPr>
          <w:p w:rsidR="00AB3E35" w:rsidRDefault="00FD20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后台任务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sendtime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发送时间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155E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finalsendtime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最终发送时间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D2071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2B7F22">
      <w:pPr>
        <w:pStyle w:val="2"/>
      </w:pPr>
      <w:bookmarkStart w:id="71" w:name="_Toc468197016"/>
      <w:r>
        <w:t>微信</w:t>
      </w:r>
      <w:r w:rsidR="00311318">
        <w:t>用户地址表(mc_member_address)</w:t>
      </w:r>
      <w:bookmarkEnd w:id="71"/>
    </w:p>
    <w:p w:rsidR="002B7F22" w:rsidRPr="002B7F22" w:rsidRDefault="002B7F22" w:rsidP="002B7F22">
      <w:pPr>
        <w:pStyle w:val="a0"/>
      </w:pPr>
      <w:r>
        <w:rPr>
          <w:rFonts w:hint="eastAsia"/>
        </w:rPr>
        <w:t>该表用于存储微信端用户的地址信息。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4E69C7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4E69C7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4E69C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E69C7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4E69C7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04057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E69C7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E69C7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984" w:type="dxa"/>
          </w:tcPr>
          <w:p w:rsidR="00AB3E35" w:rsidRDefault="004E69C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E69C7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E69C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username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69C7">
              <w:rPr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E69C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电话号码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69C7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E69C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zipcode</w:t>
            </w:r>
          </w:p>
        </w:tc>
        <w:tc>
          <w:tcPr>
            <w:tcW w:w="1984" w:type="dxa"/>
          </w:tcPr>
          <w:p w:rsidR="00AB3E35" w:rsidRDefault="004E69C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邮政编码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69C7">
              <w:rPr>
                <w:color w:val="000000"/>
                <w:szCs w:val="21"/>
              </w:rPr>
              <w:t>(6)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E69C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province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省份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69C7">
              <w:rPr>
                <w:color w:val="000000"/>
                <w:szCs w:val="21"/>
              </w:rPr>
              <w:t>(32)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E69C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city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69C7">
              <w:rPr>
                <w:color w:val="000000"/>
                <w:szCs w:val="21"/>
              </w:rPr>
              <w:t>(32)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E69C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district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地区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69C7">
              <w:rPr>
                <w:color w:val="000000"/>
                <w:szCs w:val="21"/>
              </w:rPr>
              <w:t>(32)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E69C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具体地址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69C7">
              <w:rPr>
                <w:color w:val="000000"/>
                <w:szCs w:val="21"/>
              </w:rPr>
              <w:t>(512)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E69C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isdefault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是否默认设置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4E69C7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72" w:name="_Toc468197017"/>
      <w:r>
        <w:rPr>
          <w:rFonts w:hint="eastAsia"/>
        </w:rPr>
        <w:t>微信端用户信息字段设置表</w:t>
      </w:r>
      <w:r>
        <w:t>(mc_member_fields)</w:t>
      </w:r>
      <w:bookmarkEnd w:id="72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932"/>
        <w:gridCol w:w="2532"/>
      </w:tblGrid>
      <w:tr w:rsidR="00AB3E35" w:rsidTr="00E2415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E2415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E2415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E2415C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E2415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E241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2415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E2415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F825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E241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2415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2415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fieldid</w:t>
            </w:r>
          </w:p>
        </w:tc>
        <w:tc>
          <w:tcPr>
            <w:tcW w:w="1701" w:type="dxa"/>
          </w:tcPr>
          <w:p w:rsidR="00AB3E35" w:rsidRDefault="00E2415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E241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2415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E2415C">
              <w:rPr>
                <w:rFonts w:hint="eastAsia"/>
                <w:color w:val="000000"/>
                <w:szCs w:val="21"/>
              </w:rPr>
              <w:t>；</w:t>
            </w:r>
            <w:r w:rsidR="00E2415C">
              <w:rPr>
                <w:color w:val="000000"/>
                <w:szCs w:val="21"/>
              </w:rPr>
              <w:t xml:space="preserve">profile_fields </w:t>
            </w:r>
            <w:r w:rsidR="00E2415C">
              <w:rPr>
                <w:rFonts w:hint="eastAsia"/>
                <w:color w:val="000000"/>
                <w:szCs w:val="21"/>
              </w:rPr>
              <w:t>里的</w:t>
            </w:r>
            <w:r w:rsidR="00E2415C">
              <w:rPr>
                <w:color w:val="000000"/>
                <w:szCs w:val="21"/>
              </w:rPr>
              <w:t>ID</w:t>
            </w:r>
          </w:p>
        </w:tc>
      </w:tr>
      <w:tr w:rsidR="00AB3E35" w:rsidTr="00E2415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932" w:type="dxa"/>
          </w:tcPr>
          <w:p w:rsidR="00AB3E35" w:rsidRPr="00E241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2415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2415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available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是否可用</w:t>
            </w:r>
          </w:p>
        </w:tc>
        <w:tc>
          <w:tcPr>
            <w:tcW w:w="1932" w:type="dxa"/>
          </w:tcPr>
          <w:p w:rsidR="00AB3E35" w:rsidRPr="00E241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E2415C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2415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932" w:type="dxa"/>
          </w:tcPr>
          <w:p w:rsidR="00AB3E35" w:rsidRPr="00E2415C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E2415C">
              <w:rPr>
                <w:caps/>
                <w:color w:val="000000"/>
                <w:szCs w:val="21"/>
              </w:rPr>
              <w:t>small</w:t>
            </w:r>
            <w:r w:rsidR="00580FB9">
              <w:rPr>
                <w:caps/>
                <w:color w:val="000000"/>
                <w:szCs w:val="21"/>
              </w:rPr>
              <w:t>INT</w:t>
            </w:r>
            <w:r w:rsidRPr="00E2415C">
              <w:rPr>
                <w:caps/>
                <w:color w:val="000000"/>
                <w:szCs w:val="21"/>
              </w:rPr>
              <w:t>(6)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73" w:name="_Toc468197018"/>
      <w:r>
        <w:rPr>
          <w:rFonts w:hint="eastAsia"/>
        </w:rPr>
        <w:t>微信</w:t>
      </w:r>
      <w:r w:rsidR="000F04C2">
        <w:t>用户</w:t>
      </w:r>
      <w:r>
        <w:t>表(mc_members)</w:t>
      </w:r>
      <w:bookmarkEnd w:id="73"/>
    </w:p>
    <w:p w:rsidR="000F04C2" w:rsidRPr="000F04C2" w:rsidRDefault="000F04C2" w:rsidP="000F04C2">
      <w:pPr>
        <w:pStyle w:val="a0"/>
      </w:pPr>
      <w:r>
        <w:rPr>
          <w:rFonts w:hint="eastAsia"/>
        </w:rPr>
        <w:t>该表用于存储微信用户的</w:t>
      </w:r>
      <w:r w:rsidR="00F52531">
        <w:rPr>
          <w:rFonts w:hint="eastAsia"/>
        </w:rPr>
        <w:t>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701"/>
        <w:gridCol w:w="1791"/>
        <w:gridCol w:w="2532"/>
      </w:tblGrid>
      <w:tr w:rsidR="00AB3E35" w:rsidTr="00411E9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411E99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701" w:type="dxa"/>
          </w:tcPr>
          <w:p w:rsidR="00AB3E35" w:rsidRDefault="0018701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20D3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411E9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F825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20D3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394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email</w:t>
            </w:r>
          </w:p>
        </w:tc>
        <w:tc>
          <w:tcPr>
            <w:tcW w:w="1701" w:type="dxa"/>
          </w:tcPr>
          <w:p w:rsidR="00AB3E35" w:rsidRDefault="004C4E3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电子邮箱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password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salt</w:t>
            </w:r>
          </w:p>
        </w:tc>
        <w:tc>
          <w:tcPr>
            <w:tcW w:w="1701" w:type="dxa"/>
          </w:tcPr>
          <w:p w:rsidR="00AB3E35" w:rsidRDefault="00220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盐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(8)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20D3F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credit1</w:t>
            </w:r>
          </w:p>
        </w:tc>
        <w:tc>
          <w:tcPr>
            <w:tcW w:w="1701" w:type="dxa"/>
          </w:tcPr>
          <w:p w:rsidR="00AB3E35" w:rsidRDefault="0018701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220D3F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credit2</w:t>
            </w:r>
          </w:p>
        </w:tc>
        <w:tc>
          <w:tcPr>
            <w:tcW w:w="1701" w:type="dxa"/>
          </w:tcPr>
          <w:p w:rsidR="00AB3E35" w:rsidRDefault="00411E9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余额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220D3F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411E99">
              <w:rPr>
                <w:rFonts w:hint="eastAsia"/>
                <w:color w:val="000000"/>
                <w:szCs w:val="21"/>
              </w:rPr>
              <w:t>，个人中心可见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credit3</w:t>
            </w:r>
          </w:p>
        </w:tc>
        <w:tc>
          <w:tcPr>
            <w:tcW w:w="1701" w:type="dxa"/>
          </w:tcPr>
          <w:p w:rsidR="00AB3E35" w:rsidRDefault="003F706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贡献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220D3F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credit4</w:t>
            </w:r>
          </w:p>
        </w:tc>
        <w:tc>
          <w:tcPr>
            <w:tcW w:w="1701" w:type="dxa"/>
          </w:tcPr>
          <w:p w:rsidR="00AB3E35" w:rsidRDefault="003F706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缺省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220D3F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credit5</w:t>
            </w:r>
          </w:p>
        </w:tc>
        <w:tc>
          <w:tcPr>
            <w:tcW w:w="1701" w:type="dxa"/>
          </w:tcPr>
          <w:p w:rsidR="00AB3E35" w:rsidRDefault="003F706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缺省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220D3F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20D3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realname</w:t>
            </w:r>
          </w:p>
        </w:tc>
        <w:tc>
          <w:tcPr>
            <w:tcW w:w="1701" w:type="dxa"/>
          </w:tcPr>
          <w:p w:rsidR="00AB3E35" w:rsidRDefault="00306B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真实姓名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nickname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昵称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avatar</w:t>
            </w:r>
          </w:p>
        </w:tc>
        <w:tc>
          <w:tcPr>
            <w:tcW w:w="1701" w:type="dxa"/>
          </w:tcPr>
          <w:p w:rsidR="00AB3E35" w:rsidRDefault="003B74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头像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qq</w:t>
            </w:r>
          </w:p>
        </w:tc>
        <w:tc>
          <w:tcPr>
            <w:tcW w:w="1701" w:type="dxa"/>
          </w:tcPr>
          <w:p w:rsidR="00AB3E35" w:rsidRDefault="003B74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QQ</w:t>
            </w:r>
            <w:r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vip</w:t>
            </w:r>
          </w:p>
        </w:tc>
        <w:tc>
          <w:tcPr>
            <w:tcW w:w="1701" w:type="dxa"/>
          </w:tcPr>
          <w:p w:rsidR="00AB3E35" w:rsidRDefault="003B74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VIP</w:t>
            </w:r>
            <w:r w:rsidR="00385A31">
              <w:rPr>
                <w:rFonts w:hint="eastAsia"/>
                <w:color w:val="000000"/>
                <w:szCs w:val="21"/>
              </w:rPr>
              <w:t>级别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220D3F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gender</w:t>
            </w:r>
          </w:p>
        </w:tc>
        <w:tc>
          <w:tcPr>
            <w:tcW w:w="1701" w:type="dxa"/>
          </w:tcPr>
          <w:p w:rsidR="00AB3E35" w:rsidRDefault="003B74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220D3F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birthyear</w:t>
            </w:r>
          </w:p>
        </w:tc>
        <w:tc>
          <w:tcPr>
            <w:tcW w:w="1701" w:type="dxa"/>
          </w:tcPr>
          <w:p w:rsidR="00AB3E35" w:rsidRDefault="003B74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出生年份</w:t>
            </w:r>
          </w:p>
        </w:tc>
        <w:tc>
          <w:tcPr>
            <w:tcW w:w="1791" w:type="dxa"/>
          </w:tcPr>
          <w:p w:rsidR="00AB3E35" w:rsidRDefault="00220D3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SMALL</w:t>
            </w:r>
            <w:r w:rsidR="00580FB9">
              <w:rPr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(6)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birthmonth</w:t>
            </w:r>
          </w:p>
        </w:tc>
        <w:tc>
          <w:tcPr>
            <w:tcW w:w="1701" w:type="dxa"/>
          </w:tcPr>
          <w:p w:rsidR="00AB3E35" w:rsidRDefault="003B74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出生月份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220D3F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birthday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出生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220D3F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constellation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星座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zodiac</w:t>
            </w:r>
          </w:p>
        </w:tc>
        <w:tc>
          <w:tcPr>
            <w:tcW w:w="1701" w:type="dxa"/>
          </w:tcPr>
          <w:p w:rsidR="00AB3E35" w:rsidRDefault="002231B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生肖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telephones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idcards</w:t>
            </w:r>
          </w:p>
        </w:tc>
        <w:tc>
          <w:tcPr>
            <w:tcW w:w="1701" w:type="dxa"/>
          </w:tcPr>
          <w:p w:rsidR="00AB3E35" w:rsidRDefault="00D94D0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证件号码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studentid</w:t>
            </w:r>
          </w:p>
        </w:tc>
        <w:tc>
          <w:tcPr>
            <w:tcW w:w="1701" w:type="dxa"/>
          </w:tcPr>
          <w:p w:rsidR="00AB3E35" w:rsidRDefault="0054054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</w:t>
            </w:r>
            <w:r>
              <w:rPr>
                <w:rFonts w:hint="eastAsia"/>
                <w:color w:val="000000"/>
                <w:szCs w:val="21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？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grade</w:t>
            </w:r>
          </w:p>
        </w:tc>
        <w:tc>
          <w:tcPr>
            <w:tcW w:w="1701" w:type="dxa"/>
          </w:tcPr>
          <w:p w:rsidR="00AB3E35" w:rsidRDefault="0054054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zipcode</w:t>
            </w:r>
          </w:p>
        </w:tc>
        <w:tc>
          <w:tcPr>
            <w:tcW w:w="1701" w:type="dxa"/>
          </w:tcPr>
          <w:p w:rsidR="00AB3E35" w:rsidRDefault="0054054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邮政编码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nationality</w:t>
            </w:r>
          </w:p>
        </w:tc>
        <w:tc>
          <w:tcPr>
            <w:tcW w:w="1701" w:type="dxa"/>
          </w:tcPr>
          <w:p w:rsidR="00AB3E35" w:rsidRDefault="00C06D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国籍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resideprovince</w:t>
            </w:r>
          </w:p>
        </w:tc>
        <w:tc>
          <w:tcPr>
            <w:tcW w:w="1701" w:type="dxa"/>
          </w:tcPr>
          <w:p w:rsidR="00AB3E35" w:rsidRDefault="00C06D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居住省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residecity</w:t>
            </w:r>
          </w:p>
        </w:tc>
        <w:tc>
          <w:tcPr>
            <w:tcW w:w="1701" w:type="dxa"/>
          </w:tcPr>
          <w:p w:rsidR="00AB3E35" w:rsidRDefault="00C06D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居住市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residedist</w:t>
            </w:r>
          </w:p>
        </w:tc>
        <w:tc>
          <w:tcPr>
            <w:tcW w:w="1701" w:type="dxa"/>
          </w:tcPr>
          <w:p w:rsidR="00AB3E35" w:rsidRDefault="00C06D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居住区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graduateschool</w:t>
            </w:r>
          </w:p>
        </w:tc>
        <w:tc>
          <w:tcPr>
            <w:tcW w:w="1701" w:type="dxa"/>
          </w:tcPr>
          <w:p w:rsidR="00AB3E35" w:rsidRDefault="001538E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毕业院校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company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公司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education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教育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occupation</w:t>
            </w:r>
          </w:p>
        </w:tc>
        <w:tc>
          <w:tcPr>
            <w:tcW w:w="1701" w:type="dxa"/>
          </w:tcPr>
          <w:p w:rsidR="00AB3E35" w:rsidRDefault="008B50B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职业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position</w:t>
            </w:r>
          </w:p>
        </w:tc>
        <w:tc>
          <w:tcPr>
            <w:tcW w:w="1701" w:type="dxa"/>
          </w:tcPr>
          <w:p w:rsidR="00AB3E35" w:rsidRDefault="0054054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位置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revenue</w:t>
            </w:r>
          </w:p>
        </w:tc>
        <w:tc>
          <w:tcPr>
            <w:tcW w:w="1701" w:type="dxa"/>
          </w:tcPr>
          <w:p w:rsidR="00AB3E35" w:rsidRDefault="008B4F1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年收入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affectivestatus</w:t>
            </w:r>
          </w:p>
        </w:tc>
        <w:tc>
          <w:tcPr>
            <w:tcW w:w="1701" w:type="dxa"/>
          </w:tcPr>
          <w:p w:rsidR="00AB3E35" w:rsidRDefault="00E25FF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情感状态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lookingfor</w:t>
            </w:r>
          </w:p>
        </w:tc>
        <w:tc>
          <w:tcPr>
            <w:tcW w:w="1701" w:type="dxa"/>
          </w:tcPr>
          <w:p w:rsidR="00AB3E35" w:rsidRDefault="008B50B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交友目的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bloodtype</w:t>
            </w:r>
          </w:p>
        </w:tc>
        <w:tc>
          <w:tcPr>
            <w:tcW w:w="1701" w:type="dxa"/>
          </w:tcPr>
          <w:p w:rsidR="00AB3E35" w:rsidRDefault="00D94D0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血型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height</w:t>
            </w:r>
          </w:p>
        </w:tc>
        <w:tc>
          <w:tcPr>
            <w:tcW w:w="1701" w:type="dxa"/>
          </w:tcPr>
          <w:p w:rsidR="00AB3E35" w:rsidRDefault="0054054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身高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weight</w:t>
            </w:r>
          </w:p>
        </w:tc>
        <w:tc>
          <w:tcPr>
            <w:tcW w:w="1701" w:type="dxa"/>
          </w:tcPr>
          <w:p w:rsidR="00AB3E35" w:rsidRDefault="0054054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体重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alipay</w:t>
            </w:r>
          </w:p>
        </w:tc>
        <w:tc>
          <w:tcPr>
            <w:tcW w:w="1701" w:type="dxa"/>
          </w:tcPr>
          <w:p w:rsidR="00AB3E35" w:rsidRDefault="0054054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支付宝账户名称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msn</w:t>
            </w:r>
          </w:p>
        </w:tc>
        <w:tc>
          <w:tcPr>
            <w:tcW w:w="1701" w:type="dxa"/>
          </w:tcPr>
          <w:p w:rsidR="00AB3E35" w:rsidRDefault="0054054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MSN</w:t>
            </w: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taobao</w:t>
            </w:r>
          </w:p>
        </w:tc>
        <w:tc>
          <w:tcPr>
            <w:tcW w:w="1701" w:type="dxa"/>
          </w:tcPr>
          <w:p w:rsidR="00AB3E35" w:rsidRDefault="0054054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淘宝账户名称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site</w:t>
            </w:r>
          </w:p>
        </w:tc>
        <w:tc>
          <w:tcPr>
            <w:tcW w:w="1701" w:type="dxa"/>
          </w:tcPr>
          <w:p w:rsidR="00AB3E35" w:rsidRDefault="00C06D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主页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20D3F">
              <w:rPr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9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50</w:t>
            </w:r>
          </w:p>
        </w:tc>
        <w:tc>
          <w:tcPr>
            <w:tcW w:w="1638" w:type="dxa"/>
          </w:tcPr>
          <w:p w:rsidR="00AB3E35" w:rsidRDefault="006F4F2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bio</w:t>
            </w:r>
          </w:p>
        </w:tc>
        <w:tc>
          <w:tcPr>
            <w:tcW w:w="1701" w:type="dxa"/>
          </w:tcPr>
          <w:p w:rsidR="00AB3E35" w:rsidRDefault="0009008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个人爱好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51</w:t>
            </w:r>
          </w:p>
        </w:tc>
        <w:tc>
          <w:tcPr>
            <w:tcW w:w="1638" w:type="dxa"/>
          </w:tcPr>
          <w:p w:rsidR="00AB3E35" w:rsidRDefault="003D1E7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erest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爱好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411E9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credit6</w:t>
            </w:r>
          </w:p>
        </w:tc>
        <w:tc>
          <w:tcPr>
            <w:tcW w:w="1701" w:type="dxa"/>
          </w:tcPr>
          <w:p w:rsidR="00AB3E35" w:rsidRDefault="006F4F2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其他积分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220D3F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876778" w:rsidTr="00411E99">
        <w:trPr>
          <w:trHeight w:val="283"/>
          <w:jc w:val="center"/>
        </w:trPr>
        <w:tc>
          <w:tcPr>
            <w:tcW w:w="617" w:type="dxa"/>
          </w:tcPr>
          <w:p w:rsidR="00876778" w:rsidRDefault="00876778" w:rsidP="008767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53</w:t>
            </w:r>
          </w:p>
        </w:tc>
        <w:tc>
          <w:tcPr>
            <w:tcW w:w="1638" w:type="dxa"/>
          </w:tcPr>
          <w:p w:rsidR="00876778" w:rsidRDefault="00CA5F69" w:rsidP="00876778">
            <w:pPr>
              <w:jc w:val="left"/>
              <w:rPr>
                <w:color w:val="000000"/>
                <w:szCs w:val="21"/>
              </w:rPr>
            </w:pPr>
            <w:r w:rsidRPr="00CA5F69">
              <w:rPr>
                <w:color w:val="000000"/>
                <w:szCs w:val="21"/>
              </w:rPr>
              <w:t>deleted</w:t>
            </w:r>
          </w:p>
        </w:tc>
        <w:tc>
          <w:tcPr>
            <w:tcW w:w="1701" w:type="dxa"/>
          </w:tcPr>
          <w:p w:rsidR="00876778" w:rsidRDefault="00A97B0D" w:rsidP="008767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是否已删除</w:t>
            </w:r>
          </w:p>
        </w:tc>
        <w:tc>
          <w:tcPr>
            <w:tcW w:w="1791" w:type="dxa"/>
          </w:tcPr>
          <w:p w:rsidR="00876778" w:rsidRDefault="00580FB9" w:rsidP="0087677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876778">
              <w:rPr>
                <w:color w:val="000000"/>
                <w:szCs w:val="21"/>
              </w:rPr>
              <w:t>(</w:t>
            </w:r>
            <w:r w:rsidR="00876778">
              <w:rPr>
                <w:rFonts w:hint="eastAsia"/>
                <w:color w:val="000000"/>
                <w:szCs w:val="21"/>
              </w:rPr>
              <w:t>1</w:t>
            </w:r>
            <w:r w:rsidR="00876778">
              <w:rPr>
                <w:color w:val="000000"/>
                <w:szCs w:val="21"/>
              </w:rPr>
              <w:t>)</w:t>
            </w:r>
          </w:p>
        </w:tc>
        <w:tc>
          <w:tcPr>
            <w:tcW w:w="2532" w:type="dxa"/>
          </w:tcPr>
          <w:p w:rsidR="00876778" w:rsidRDefault="00876778" w:rsidP="008767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ind w:firstLine="420"/>
      </w:pPr>
      <w:r>
        <w:t>此</w:t>
      </w:r>
      <w:r>
        <w:t>uid</w:t>
      </w:r>
      <w:r>
        <w:t>不</w:t>
      </w:r>
      <w:r>
        <w:rPr>
          <w:rFonts w:hint="eastAsia"/>
        </w:rPr>
        <w:t>同于</w:t>
      </w:r>
      <w:r>
        <w:t>users</w:t>
      </w:r>
      <w:r>
        <w:rPr>
          <w:rFonts w:hint="eastAsia"/>
        </w:rPr>
        <w:t>的</w:t>
      </w:r>
      <w:r>
        <w:t>uid</w:t>
      </w:r>
    </w:p>
    <w:p w:rsidR="00AB3E35" w:rsidRDefault="00311318">
      <w:pPr>
        <w:pStyle w:val="2"/>
      </w:pPr>
      <w:bookmarkStart w:id="74" w:name="_Toc468197019"/>
      <w:r>
        <w:t>(mc_oauth_fans)</w:t>
      </w:r>
      <w:bookmarkEnd w:id="74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365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286E0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oauth_openid</w:t>
            </w:r>
          </w:p>
        </w:tc>
        <w:tc>
          <w:tcPr>
            <w:tcW w:w="1843" w:type="dxa"/>
          </w:tcPr>
          <w:p w:rsidR="00AB3E35" w:rsidRDefault="00F136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OAuth</w:t>
            </w:r>
            <w:r>
              <w:rPr>
                <w:color w:val="000000"/>
                <w:szCs w:val="21"/>
              </w:rPr>
              <w:t xml:space="preserve"> OpenID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843" w:type="dxa"/>
          </w:tcPr>
          <w:p w:rsidR="00AB3E35" w:rsidRDefault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843" w:type="dxa"/>
          </w:tcPr>
          <w:p w:rsidR="00AB3E35" w:rsidRDefault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33061">
        <w:trPr>
          <w:trHeight w:val="283"/>
          <w:jc w:val="center"/>
        </w:trPr>
        <w:tc>
          <w:tcPr>
            <w:tcW w:w="617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365" w:type="dxa"/>
          </w:tcPr>
          <w:p w:rsidR="00033061" w:rsidRDefault="00580FB9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33061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033061">
      <w:pPr>
        <w:pStyle w:val="2"/>
      </w:pPr>
      <w:bookmarkStart w:id="75" w:name="_Toc468197020"/>
      <w:r>
        <w:rPr>
          <w:rFonts w:hint="eastAsia"/>
        </w:rPr>
        <w:t>菜单事件表</w:t>
      </w:r>
      <w:r w:rsidR="00311318">
        <w:t>(menu_event)</w:t>
      </w:r>
      <w:bookmarkEnd w:id="75"/>
    </w:p>
    <w:p w:rsidR="00A52B48" w:rsidRPr="00A52B48" w:rsidRDefault="00A52B48" w:rsidP="00A52B48">
      <w:pPr>
        <w:pStyle w:val="a0"/>
      </w:pPr>
      <w:r>
        <w:rPr>
          <w:rFonts w:hint="eastAsia"/>
        </w:rPr>
        <w:t>该表用于存储菜单的事件信息。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843"/>
        <w:gridCol w:w="1843"/>
        <w:gridCol w:w="2338"/>
      </w:tblGrid>
      <w:tr w:rsidR="00AB3E35" w:rsidTr="0003306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03306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33061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03306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F825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33061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33061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keyword</w:t>
            </w:r>
          </w:p>
        </w:tc>
        <w:tc>
          <w:tcPr>
            <w:tcW w:w="1843" w:type="dxa"/>
          </w:tcPr>
          <w:p w:rsidR="00AB3E35" w:rsidRDefault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关键字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33061">
              <w:rPr>
                <w:color w:val="000000"/>
                <w:szCs w:val="21"/>
              </w:rPr>
              <w:t>(30)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3306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AB3E35" w:rsidRDefault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33061">
              <w:rPr>
                <w:color w:val="000000"/>
                <w:szCs w:val="21"/>
              </w:rPr>
              <w:t>(30)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3306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picmd5</w:t>
            </w:r>
          </w:p>
        </w:tc>
        <w:tc>
          <w:tcPr>
            <w:tcW w:w="1843" w:type="dxa"/>
          </w:tcPr>
          <w:p w:rsidR="00AB3E35" w:rsidRDefault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MD5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33061">
              <w:rPr>
                <w:color w:val="000000"/>
                <w:szCs w:val="21"/>
              </w:rPr>
              <w:t>(32)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33061" w:rsidTr="00033061">
        <w:trPr>
          <w:trHeight w:val="283"/>
          <w:jc w:val="center"/>
        </w:trPr>
        <w:tc>
          <w:tcPr>
            <w:tcW w:w="617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033061" w:rsidRDefault="00580FB9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33061">
              <w:rPr>
                <w:color w:val="000000"/>
                <w:szCs w:val="21"/>
              </w:rPr>
              <w:t>(128)</w:t>
            </w:r>
          </w:p>
        </w:tc>
        <w:tc>
          <w:tcPr>
            <w:tcW w:w="2338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033061" w:rsidTr="00033061">
        <w:trPr>
          <w:trHeight w:val="283"/>
          <w:jc w:val="center"/>
        </w:trPr>
        <w:tc>
          <w:tcPr>
            <w:tcW w:w="617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createtimes</w:t>
            </w:r>
          </w:p>
        </w:tc>
        <w:tc>
          <w:tcPr>
            <w:tcW w:w="1843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添加时间</w:t>
            </w:r>
          </w:p>
        </w:tc>
        <w:tc>
          <w:tcPr>
            <w:tcW w:w="1843" w:type="dxa"/>
          </w:tcPr>
          <w:p w:rsidR="00033061" w:rsidRDefault="00580FB9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33061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033061" w:rsidRDefault="00033061" w:rsidP="000330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76" w:name="_Toc468197021"/>
      <w:r>
        <w:t>模块信息(modules)</w:t>
      </w:r>
      <w:bookmarkEnd w:id="76"/>
    </w:p>
    <w:p w:rsidR="00B4120B" w:rsidRPr="00B4120B" w:rsidRDefault="00B4120B" w:rsidP="00B4120B">
      <w:pPr>
        <w:pStyle w:val="a0"/>
      </w:pPr>
      <w:r>
        <w:rPr>
          <w:rFonts w:hint="eastAsia"/>
        </w:rPr>
        <w:t>该表用于存储模块信息。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5B7DC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B7DC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mid</w:t>
            </w:r>
          </w:p>
        </w:tc>
        <w:tc>
          <w:tcPr>
            <w:tcW w:w="1984" w:type="dxa"/>
          </w:tcPr>
          <w:p w:rsidR="00AB3E35" w:rsidRDefault="005B7D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B7DCE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B7DC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984" w:type="dxa"/>
          </w:tcPr>
          <w:p w:rsidR="00AB3E35" w:rsidRDefault="005B7D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模块名称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984" w:type="dxa"/>
          </w:tcPr>
          <w:p w:rsidR="00AB3E35" w:rsidRDefault="005B7D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4" w:type="dxa"/>
          </w:tcPr>
          <w:p w:rsidR="00AB3E35" w:rsidRDefault="005B7D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version</w:t>
            </w:r>
          </w:p>
        </w:tc>
        <w:tc>
          <w:tcPr>
            <w:tcW w:w="1984" w:type="dxa"/>
          </w:tcPr>
          <w:p w:rsidR="00AB3E35" w:rsidRDefault="005B7D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ability</w:t>
            </w:r>
          </w:p>
        </w:tc>
        <w:tc>
          <w:tcPr>
            <w:tcW w:w="1984" w:type="dxa"/>
          </w:tcPr>
          <w:p w:rsidR="00AB3E35" w:rsidRDefault="006212D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概述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984" w:type="dxa"/>
          </w:tcPr>
          <w:p w:rsidR="00AB3E35" w:rsidRDefault="005B7D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author</w:t>
            </w:r>
          </w:p>
        </w:tc>
        <w:tc>
          <w:tcPr>
            <w:tcW w:w="1984" w:type="dxa"/>
          </w:tcPr>
          <w:p w:rsidR="00AB3E35" w:rsidRDefault="005B7D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984" w:type="dxa"/>
          </w:tcPr>
          <w:p w:rsidR="00AB3E35" w:rsidRDefault="007549B8">
            <w:pPr>
              <w:jc w:val="left"/>
              <w:rPr>
                <w:color w:val="000000"/>
                <w:szCs w:val="21"/>
              </w:rPr>
            </w:pPr>
            <w:r>
              <w:t>发布页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settings</w:t>
            </w:r>
          </w:p>
        </w:tc>
        <w:tc>
          <w:tcPr>
            <w:tcW w:w="1984" w:type="dxa"/>
          </w:tcPr>
          <w:p w:rsidR="00AB3E35" w:rsidRDefault="0013539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是否</w:t>
            </w:r>
            <w:r w:rsidR="007549B8">
              <w:t>存在全局设置项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B7DCE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subscribes</w:t>
            </w:r>
          </w:p>
        </w:tc>
        <w:tc>
          <w:tcPr>
            <w:tcW w:w="1984" w:type="dxa"/>
          </w:tcPr>
          <w:p w:rsidR="00AB3E35" w:rsidRDefault="00135391">
            <w:pPr>
              <w:jc w:val="left"/>
              <w:rPr>
                <w:color w:val="000000"/>
                <w:szCs w:val="21"/>
              </w:rPr>
            </w:pPr>
            <w:r>
              <w:t>订阅的消息类型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handles</w:t>
            </w:r>
          </w:p>
        </w:tc>
        <w:tc>
          <w:tcPr>
            <w:tcW w:w="1984" w:type="dxa"/>
          </w:tcPr>
          <w:p w:rsidR="00AB3E35" w:rsidRDefault="00135391">
            <w:pPr>
              <w:jc w:val="left"/>
              <w:rPr>
                <w:color w:val="000000"/>
                <w:szCs w:val="21"/>
              </w:rPr>
            </w:pPr>
            <w:r>
              <w:t>直接处理的类型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isrulefields</w:t>
            </w:r>
          </w:p>
        </w:tc>
        <w:tc>
          <w:tcPr>
            <w:tcW w:w="1984" w:type="dxa"/>
          </w:tcPr>
          <w:p w:rsidR="00AB3E35" w:rsidRDefault="007549B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是否</w:t>
            </w:r>
            <w:r>
              <w:t>需要嵌入规则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B7DCE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issystem</w:t>
            </w:r>
          </w:p>
        </w:tc>
        <w:tc>
          <w:tcPr>
            <w:tcW w:w="1984" w:type="dxa"/>
          </w:tcPr>
          <w:p w:rsidR="00AB3E35" w:rsidRDefault="005B7D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是否是系统模块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B7DCE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target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B7DCE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iscard</w:t>
            </w:r>
          </w:p>
        </w:tc>
        <w:tc>
          <w:tcPr>
            <w:tcW w:w="1984" w:type="dxa"/>
          </w:tcPr>
          <w:p w:rsidR="00AB3E35" w:rsidRDefault="007549B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是否</w:t>
            </w:r>
            <w:r>
              <w:t>支持优惠券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B7DCE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B7DC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permissions</w:t>
            </w:r>
          </w:p>
        </w:tc>
        <w:tc>
          <w:tcPr>
            <w:tcW w:w="1984" w:type="dxa"/>
          </w:tcPr>
          <w:p w:rsidR="00AB3E35" w:rsidRDefault="005B7D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权限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B7DCE">
              <w:rPr>
                <w:color w:val="000000"/>
                <w:szCs w:val="21"/>
              </w:rPr>
              <w:t>(5000)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826E2C">
      <w:pPr>
        <w:pStyle w:val="2"/>
      </w:pPr>
      <w:bookmarkStart w:id="77" w:name="_Toc468197022"/>
      <w:r>
        <w:rPr>
          <w:color w:val="000000" w:themeColor="text1"/>
        </w:rPr>
        <w:t>模块</w:t>
      </w:r>
      <w:r w:rsidR="00311318">
        <w:rPr>
          <w:color w:val="000000" w:themeColor="text1"/>
        </w:rPr>
        <w:t>绑定表</w:t>
      </w:r>
      <w:r w:rsidR="00311318">
        <w:t>(modules_bindings)</w:t>
      </w:r>
      <w:bookmarkEnd w:id="77"/>
    </w:p>
    <w:p w:rsidR="00524ECA" w:rsidRPr="00524ECA" w:rsidRDefault="00524ECA" w:rsidP="00524ECA">
      <w:pPr>
        <w:pStyle w:val="a0"/>
      </w:pPr>
      <w:r w:rsidRPr="00524ECA">
        <w:rPr>
          <w:rFonts w:hint="eastAsia"/>
        </w:rPr>
        <w:t>该表</w:t>
      </w:r>
      <w:r w:rsidR="0074684C">
        <w:rPr>
          <w:rFonts w:hint="eastAsia"/>
        </w:rPr>
        <w:t>用于存储模块的绑定信息。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843"/>
        <w:gridCol w:w="1843"/>
        <w:gridCol w:w="2338"/>
      </w:tblGrid>
      <w:tr w:rsidR="00AB3E35" w:rsidTr="0005704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05704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eid</w:t>
            </w:r>
          </w:p>
        </w:tc>
        <w:tc>
          <w:tcPr>
            <w:tcW w:w="1843" w:type="dxa"/>
          </w:tcPr>
          <w:p w:rsidR="00AB3E35" w:rsidRDefault="0005704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入口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57041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05704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模块名称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7041">
              <w:rPr>
                <w:color w:val="000000"/>
                <w:szCs w:val="21"/>
              </w:rPr>
              <w:t>(30)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57041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entry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cover</w:t>
            </w:r>
            <w:r>
              <w:rPr>
                <w:color w:val="000000"/>
                <w:szCs w:val="21"/>
              </w:rPr>
              <w:t>指微信端入口，</w:t>
            </w:r>
            <w:r>
              <w:rPr>
                <w:rFonts w:hint="eastAsia"/>
                <w:color w:val="000000"/>
                <w:szCs w:val="21"/>
              </w:rPr>
              <w:t>menu</w:t>
            </w:r>
            <w:r>
              <w:rPr>
                <w:color w:val="000000"/>
                <w:szCs w:val="21"/>
              </w:rPr>
              <w:t>指后台管理页面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7041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5704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call</w:t>
            </w:r>
          </w:p>
        </w:tc>
        <w:tc>
          <w:tcPr>
            <w:tcW w:w="1843" w:type="dxa"/>
          </w:tcPr>
          <w:p w:rsidR="00AB3E35" w:rsidRDefault="00882B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自定义函数名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7041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5704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3" w:type="dxa"/>
          </w:tcPr>
          <w:p w:rsidR="00AB3E35" w:rsidRDefault="00520948">
            <w:pPr>
              <w:jc w:val="left"/>
              <w:rPr>
                <w:color w:val="000000"/>
                <w:szCs w:val="21"/>
              </w:rPr>
            </w:pPr>
            <w:r>
              <w:rPr>
                <w:rStyle w:val="input-group-addon"/>
              </w:rPr>
              <w:t>操作名称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7041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5704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</w:t>
            </w:r>
          </w:p>
        </w:tc>
        <w:tc>
          <w:tcPr>
            <w:tcW w:w="1843" w:type="dxa"/>
          </w:tcPr>
          <w:p w:rsidR="00AB3E35" w:rsidRDefault="005209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默认入口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7041">
              <w:rPr>
                <w:color w:val="000000"/>
                <w:szCs w:val="21"/>
              </w:rPr>
              <w:t>(30)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5704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state</w:t>
            </w:r>
          </w:p>
        </w:tc>
        <w:tc>
          <w:tcPr>
            <w:tcW w:w="1843" w:type="dxa"/>
          </w:tcPr>
          <w:p w:rsidR="00AB3E35" w:rsidRDefault="00520948">
            <w:pPr>
              <w:jc w:val="left"/>
              <w:rPr>
                <w:color w:val="000000"/>
                <w:szCs w:val="21"/>
              </w:rPr>
            </w:pPr>
            <w:r>
              <w:rPr>
                <w:rStyle w:val="input-group-addon"/>
              </w:rPr>
              <w:t>操作附加数据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7041">
              <w:rPr>
                <w:color w:val="000000"/>
                <w:szCs w:val="21"/>
              </w:rPr>
              <w:t>(200)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5704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direct</w:t>
            </w:r>
          </w:p>
        </w:tc>
        <w:tc>
          <w:tcPr>
            <w:tcW w:w="1843" w:type="dxa"/>
          </w:tcPr>
          <w:p w:rsidR="00AB3E35" w:rsidRDefault="00520948">
            <w:pPr>
              <w:jc w:val="left"/>
              <w:rPr>
                <w:color w:val="000000"/>
                <w:szCs w:val="21"/>
              </w:rPr>
            </w:pPr>
            <w:r>
              <w:t>无需登陆直接展示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57041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5704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843" w:type="dxa"/>
          </w:tcPr>
          <w:p w:rsidR="00AB3E35" w:rsidRDefault="00FA755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7041">
              <w:rPr>
                <w:color w:val="000000"/>
                <w:szCs w:val="21"/>
              </w:rPr>
              <w:t>(100)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5704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icon</w:t>
            </w:r>
          </w:p>
        </w:tc>
        <w:tc>
          <w:tcPr>
            <w:tcW w:w="1843" w:type="dxa"/>
          </w:tcPr>
          <w:p w:rsidR="00AB3E35" w:rsidRDefault="00826E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图标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7041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05704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3" w:type="dxa"/>
          </w:tcPr>
          <w:p w:rsidR="00AB3E35" w:rsidRDefault="00826E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843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057041">
              <w:rPr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AB3E35">
      <w:pPr>
        <w:pStyle w:val="a0"/>
      </w:pPr>
    </w:p>
    <w:p w:rsidR="00AB3E35" w:rsidRDefault="00311318">
      <w:pPr>
        <w:pStyle w:val="2"/>
      </w:pPr>
      <w:bookmarkStart w:id="78" w:name="_Toc468197023"/>
      <w:r>
        <w:t>音乐</w:t>
      </w:r>
      <w:r>
        <w:rPr>
          <w:rFonts w:hint="eastAsia"/>
        </w:rPr>
        <w:t>回复</w:t>
      </w:r>
      <w:r w:rsidR="00EA7B61">
        <w:rPr>
          <w:rFonts w:hint="eastAsia"/>
        </w:rPr>
        <w:t>表</w:t>
      </w:r>
      <w:r>
        <w:t>(music_reply)</w:t>
      </w:r>
      <w:bookmarkEnd w:id="78"/>
    </w:p>
    <w:p w:rsidR="00EA7B61" w:rsidRPr="00EA7B61" w:rsidRDefault="00EA7B61" w:rsidP="00EA7B61">
      <w:pPr>
        <w:pStyle w:val="a0"/>
      </w:pPr>
      <w:r>
        <w:rPr>
          <w:rFonts w:hint="eastAsia"/>
        </w:rPr>
        <w:t>该表用于存储音乐回复消息。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2126"/>
        <w:gridCol w:w="1985"/>
        <w:gridCol w:w="2196"/>
      </w:tblGrid>
      <w:tr w:rsidR="00AB3E35" w:rsidTr="003536E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536E9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Default="008262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536E9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3536E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2126" w:type="dxa"/>
          </w:tcPr>
          <w:p w:rsidR="00AB3E35" w:rsidRDefault="008262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536E9">
              <w:rPr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536E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2126" w:type="dxa"/>
          </w:tcPr>
          <w:p w:rsidR="00AB3E35" w:rsidRDefault="008262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98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536E9">
              <w:rPr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536E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2126" w:type="dxa"/>
          </w:tcPr>
          <w:p w:rsidR="00AB3E35" w:rsidRDefault="008262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98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536E9">
              <w:rPr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536E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2126" w:type="dxa"/>
          </w:tcPr>
          <w:p w:rsidR="0082628D" w:rsidRDefault="008262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98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536E9">
              <w:rPr>
                <w:color w:val="000000"/>
                <w:szCs w:val="21"/>
              </w:rPr>
              <w:t>(300)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536E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hqurl</w:t>
            </w:r>
          </w:p>
        </w:tc>
        <w:tc>
          <w:tcPr>
            <w:tcW w:w="212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536E9">
              <w:rPr>
                <w:color w:val="000000"/>
                <w:szCs w:val="21"/>
              </w:rPr>
              <w:t>(300)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82628D">
      <w:pPr>
        <w:pStyle w:val="2"/>
      </w:pPr>
      <w:bookmarkStart w:id="79" w:name="_Toc468197024"/>
      <w:r>
        <w:lastRenderedPageBreak/>
        <w:t>图文回复</w:t>
      </w:r>
      <w:r>
        <w:rPr>
          <w:rFonts w:hint="eastAsia"/>
        </w:rPr>
        <w:t>表</w:t>
      </w:r>
      <w:r w:rsidR="00311318">
        <w:t>(news_reply)</w:t>
      </w:r>
      <w:bookmarkEnd w:id="79"/>
    </w:p>
    <w:p w:rsidR="0082628D" w:rsidRPr="0082628D" w:rsidRDefault="0082628D" w:rsidP="0082628D">
      <w:pPr>
        <w:pStyle w:val="a0"/>
      </w:pPr>
      <w:r>
        <w:rPr>
          <w:rFonts w:hint="eastAsia"/>
        </w:rPr>
        <w:t>该表用于存储图文回复数据信息。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82628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82628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82628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8262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2628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82628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842" w:type="dxa"/>
          </w:tcPr>
          <w:p w:rsidR="00AB3E35" w:rsidRDefault="008262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2628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2" w:type="dxa"/>
          </w:tcPr>
          <w:p w:rsidR="00AB3E35" w:rsidRDefault="002357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2628D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author</w:t>
            </w:r>
          </w:p>
        </w:tc>
        <w:tc>
          <w:tcPr>
            <w:tcW w:w="1842" w:type="dxa"/>
          </w:tcPr>
          <w:p w:rsidR="00AB3E35" w:rsidRDefault="002357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2628D">
              <w:rPr>
                <w:color w:val="000000"/>
                <w:szCs w:val="21"/>
              </w:rPr>
              <w:t>(64)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842" w:type="dxa"/>
          </w:tcPr>
          <w:p w:rsidR="00AB3E35" w:rsidRDefault="002357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2628D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842" w:type="dxa"/>
          </w:tcPr>
          <w:p w:rsidR="00AB3E35" w:rsidRDefault="002357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2628D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842" w:type="dxa"/>
          </w:tcPr>
          <w:p w:rsidR="00AB3E35" w:rsidRDefault="002357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791" w:type="dxa"/>
          </w:tcPr>
          <w:p w:rsidR="00AB3E35" w:rsidRDefault="0082628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MEDIUM</w:t>
            </w:r>
            <w:r w:rsidR="00580FB9"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842" w:type="dxa"/>
          </w:tcPr>
          <w:p w:rsidR="00AB3E35" w:rsidRDefault="002357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2628D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2" w:type="dxa"/>
          </w:tcPr>
          <w:p w:rsidR="00AB3E35" w:rsidRDefault="002357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2628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incontent</w:t>
            </w:r>
          </w:p>
        </w:tc>
        <w:tc>
          <w:tcPr>
            <w:tcW w:w="184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82628D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2" w:type="dxa"/>
          </w:tcPr>
          <w:p w:rsidR="00AB3E35" w:rsidRDefault="0023570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2628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2628D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parent_id</w:t>
            </w:r>
          </w:p>
        </w:tc>
        <w:tc>
          <w:tcPr>
            <w:tcW w:w="184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82628D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80" w:name="_Toc468197025"/>
      <w:r>
        <w:t>(profile_fields)</w:t>
      </w:r>
      <w:bookmarkEnd w:id="80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842"/>
        <w:gridCol w:w="2055"/>
      </w:tblGrid>
      <w:tr w:rsidR="00AB3E35" w:rsidTr="0052063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52063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2063F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206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2063F">
              <w:rPr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2063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field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字段英文名</w:t>
            </w:r>
          </w:p>
        </w:tc>
        <w:tc>
          <w:tcPr>
            <w:tcW w:w="184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2063F">
              <w:rPr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2063F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available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是否使用</w:t>
            </w:r>
          </w:p>
        </w:tc>
        <w:tc>
          <w:tcPr>
            <w:tcW w:w="184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2063F">
              <w:rPr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206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中文名</w:t>
            </w:r>
          </w:p>
        </w:tc>
        <w:tc>
          <w:tcPr>
            <w:tcW w:w="184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2063F">
              <w:rPr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206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简单说明</w:t>
            </w:r>
          </w:p>
        </w:tc>
        <w:tc>
          <w:tcPr>
            <w:tcW w:w="184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2063F">
              <w:rPr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206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排列顺序</w:t>
            </w:r>
          </w:p>
        </w:tc>
        <w:tc>
          <w:tcPr>
            <w:tcW w:w="1842" w:type="dxa"/>
          </w:tcPr>
          <w:p w:rsidR="00AB3E35" w:rsidRDefault="0052063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SMALL</w:t>
            </w:r>
            <w:r w:rsidR="00580FB9">
              <w:rPr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(6)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206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required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是否必填</w:t>
            </w:r>
          </w:p>
        </w:tc>
        <w:tc>
          <w:tcPr>
            <w:tcW w:w="184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2063F">
              <w:rPr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206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unchangeable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填后是否可以修改</w:t>
            </w:r>
          </w:p>
        </w:tc>
        <w:tc>
          <w:tcPr>
            <w:tcW w:w="184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2063F">
              <w:rPr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2063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showinregister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是否在注册时显示</w:t>
            </w:r>
          </w:p>
        </w:tc>
        <w:tc>
          <w:tcPr>
            <w:tcW w:w="184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2063F">
              <w:rPr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C53EC4">
      <w:pPr>
        <w:pStyle w:val="2"/>
      </w:pPr>
      <w:bookmarkStart w:id="81" w:name="_Toc468197026"/>
      <w:r>
        <w:rPr>
          <w:rFonts w:hint="eastAsia"/>
        </w:rPr>
        <w:t>二维码表</w:t>
      </w:r>
      <w:r w:rsidR="00311318">
        <w:t>(qrcode)</w:t>
      </w:r>
      <w:bookmarkEnd w:id="81"/>
    </w:p>
    <w:p w:rsidR="00F6112C" w:rsidRPr="00F6112C" w:rsidRDefault="00F6112C" w:rsidP="00F6112C">
      <w:pPr>
        <w:pStyle w:val="a0"/>
      </w:pPr>
      <w:r>
        <w:rPr>
          <w:rFonts w:hint="eastAsia"/>
        </w:rPr>
        <w:t>该表用于存储</w:t>
      </w:r>
      <w:r w:rsidR="00826035">
        <w:rPr>
          <w:rFonts w:hint="eastAsia"/>
        </w:rPr>
        <w:t>系统生成的二维码信息。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985"/>
        <w:gridCol w:w="2196"/>
      </w:tblGrid>
      <w:tr w:rsidR="00AB3E35" w:rsidTr="00C8298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Pr="008A5FA4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8A5FA4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8298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BD0D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二维码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5FA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8298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5B4D7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5FA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298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559" w:type="dxa"/>
          </w:tcPr>
          <w:p w:rsidR="00AB3E35" w:rsidRDefault="00F6112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5FA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29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559" w:type="dxa"/>
          </w:tcPr>
          <w:p w:rsidR="00AB3E35" w:rsidRDefault="00BD0D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5FA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BD0D46" w:rsidRPr="00BD0D46" w:rsidRDefault="008A5FA4" w:rsidP="00BD0D4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card-</w:t>
            </w:r>
            <w:r>
              <w:rPr>
                <w:rFonts w:hint="eastAsia"/>
                <w:color w:val="000000"/>
                <w:szCs w:val="21"/>
              </w:rPr>
              <w:t>会员卡</w:t>
            </w:r>
          </w:p>
          <w:p w:rsidR="00BD0D46" w:rsidRPr="00BD0D46" w:rsidRDefault="008A5FA4" w:rsidP="00BD0D46">
            <w:r>
              <w:rPr>
                <w:rFonts w:hint="eastAsia"/>
              </w:rPr>
              <w:t>s</w:t>
            </w:r>
            <w:r w:rsidR="00BE6394">
              <w:t>c</w:t>
            </w:r>
            <w:r>
              <w:t>ene-</w:t>
            </w:r>
            <w:r w:rsidR="00B604C6">
              <w:rPr>
                <w:rFonts w:hint="eastAsia"/>
              </w:rPr>
              <w:t>场景</w:t>
            </w:r>
          </w:p>
        </w:tc>
      </w:tr>
      <w:tr w:rsidR="00AB3E35" w:rsidTr="00C829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extra</w:t>
            </w:r>
          </w:p>
        </w:tc>
        <w:tc>
          <w:tcPr>
            <w:tcW w:w="1559" w:type="dxa"/>
          </w:tcPr>
          <w:p w:rsidR="00AB3E35" w:rsidRDefault="00BD0D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附加信息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5FA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29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qrcid</w:t>
            </w:r>
          </w:p>
        </w:tc>
        <w:tc>
          <w:tcPr>
            <w:tcW w:w="1559" w:type="dxa"/>
          </w:tcPr>
          <w:p w:rsidR="00AB3E35" w:rsidRDefault="00BD0D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二维码永久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5FA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29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scene_str</w:t>
            </w:r>
          </w:p>
        </w:tc>
        <w:tc>
          <w:tcPr>
            <w:tcW w:w="1559" w:type="dxa"/>
          </w:tcPr>
          <w:p w:rsidR="00AB3E35" w:rsidRDefault="00BD0D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场景字符串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5FA4">
              <w:rPr>
                <w:caps/>
                <w:color w:val="000000"/>
                <w:szCs w:val="21"/>
              </w:rPr>
              <w:t>(64)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29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559" w:type="dxa"/>
          </w:tcPr>
          <w:p w:rsidR="00AB3E35" w:rsidRDefault="00BD0D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5FA4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29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keyword</w:t>
            </w:r>
          </w:p>
        </w:tc>
        <w:tc>
          <w:tcPr>
            <w:tcW w:w="1559" w:type="dxa"/>
          </w:tcPr>
          <w:p w:rsidR="00AB3E35" w:rsidRDefault="00BD0D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关键字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5FA4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29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model</w:t>
            </w:r>
          </w:p>
        </w:tc>
        <w:tc>
          <w:tcPr>
            <w:tcW w:w="1559" w:type="dxa"/>
          </w:tcPr>
          <w:p w:rsidR="00AB3E35" w:rsidRDefault="00BD0D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模式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A5FA4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BD0D46" w:rsidRPr="00BD0D46" w:rsidRDefault="00BD0D46" w:rsidP="00BD0D46">
            <w:pPr>
              <w:jc w:val="left"/>
              <w:rPr>
                <w:color w:val="000000"/>
                <w:szCs w:val="21"/>
              </w:rPr>
            </w:pPr>
            <w:r w:rsidRPr="00BD0D46">
              <w:rPr>
                <w:rFonts w:hint="eastAsia"/>
                <w:color w:val="000000"/>
                <w:szCs w:val="21"/>
              </w:rPr>
              <w:t>1-</w:t>
            </w:r>
            <w:r>
              <w:rPr>
                <w:rFonts w:hint="eastAsia"/>
                <w:color w:val="000000"/>
                <w:szCs w:val="21"/>
              </w:rPr>
              <w:t>临时</w:t>
            </w:r>
          </w:p>
          <w:p w:rsidR="00BD0D46" w:rsidRPr="00BD0D46" w:rsidRDefault="00BD0D46" w:rsidP="00BD0D46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永久</w:t>
            </w:r>
          </w:p>
        </w:tc>
      </w:tr>
      <w:tr w:rsidR="00AB3E35" w:rsidTr="00C829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ticket</w:t>
            </w:r>
          </w:p>
        </w:tc>
        <w:tc>
          <w:tcPr>
            <w:tcW w:w="1559" w:type="dxa"/>
          </w:tcPr>
          <w:p w:rsidR="00AB3E35" w:rsidRDefault="00BE1E9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Ticket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5FA4">
              <w:rPr>
                <w:caps/>
                <w:color w:val="000000"/>
                <w:szCs w:val="21"/>
              </w:rPr>
              <w:t>(250)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BE1E91">
              <w:rPr>
                <w:rFonts w:hint="eastAsia"/>
                <w:color w:val="000000"/>
                <w:szCs w:val="21"/>
              </w:rPr>
              <w:t>；源自微信</w:t>
            </w:r>
          </w:p>
        </w:tc>
      </w:tr>
      <w:tr w:rsidR="00AB3E35" w:rsidTr="00C829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559" w:type="dxa"/>
          </w:tcPr>
          <w:p w:rsidR="00AB3E35" w:rsidRDefault="00BE1E9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985" w:type="dxa"/>
          </w:tcPr>
          <w:p w:rsidR="00AB3E35" w:rsidRPr="008A5FA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C82980">
              <w:rPr>
                <w:caps/>
                <w:color w:val="000000"/>
                <w:szCs w:val="21"/>
              </w:rPr>
              <w:t>(512</w:t>
            </w:r>
            <w:r w:rsidR="00311318" w:rsidRPr="008A5FA4">
              <w:rPr>
                <w:caps/>
                <w:color w:val="000000"/>
                <w:szCs w:val="21"/>
              </w:rPr>
              <w:t>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88070F" w:rsidTr="00C82980">
        <w:trPr>
          <w:trHeight w:val="283"/>
          <w:jc w:val="center"/>
        </w:trPr>
        <w:tc>
          <w:tcPr>
            <w:tcW w:w="617" w:type="dxa"/>
          </w:tcPr>
          <w:p w:rsidR="0088070F" w:rsidRDefault="00B9667D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88070F" w:rsidRDefault="0037443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target</w:t>
            </w:r>
            <w:r w:rsidR="0088070F">
              <w:rPr>
                <w:color w:val="000000"/>
                <w:szCs w:val="21"/>
              </w:rPr>
              <w:t>url</w:t>
            </w:r>
          </w:p>
        </w:tc>
        <w:tc>
          <w:tcPr>
            <w:tcW w:w="1559" w:type="dxa"/>
          </w:tcPr>
          <w:p w:rsidR="0088070F" w:rsidRDefault="0037443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目标</w:t>
            </w:r>
            <w:r w:rsidR="0088070F"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985" w:type="dxa"/>
          </w:tcPr>
          <w:p w:rsidR="0088070F" w:rsidRPr="008A5FA4" w:rsidRDefault="00580FB9" w:rsidP="0088070F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88070F" w:rsidRPr="008A5FA4">
              <w:rPr>
                <w:caps/>
                <w:color w:val="000000"/>
                <w:szCs w:val="21"/>
              </w:rPr>
              <w:t>(</w:t>
            </w:r>
            <w:r w:rsidR="00C82980">
              <w:rPr>
                <w:caps/>
                <w:color w:val="000000"/>
                <w:szCs w:val="21"/>
              </w:rPr>
              <w:t>512</w:t>
            </w:r>
            <w:r w:rsidR="0088070F" w:rsidRPr="008A5FA4">
              <w:rPr>
                <w:caps/>
                <w:color w:val="000000"/>
                <w:szCs w:val="21"/>
              </w:rPr>
              <w:t>)</w:t>
            </w:r>
          </w:p>
        </w:tc>
        <w:tc>
          <w:tcPr>
            <w:tcW w:w="2196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88070F" w:rsidTr="00C82980">
        <w:trPr>
          <w:trHeight w:val="283"/>
          <w:jc w:val="center"/>
        </w:trPr>
        <w:tc>
          <w:tcPr>
            <w:tcW w:w="617" w:type="dxa"/>
          </w:tcPr>
          <w:p w:rsidR="0088070F" w:rsidRDefault="00B9667D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expire</w:t>
            </w:r>
          </w:p>
        </w:tc>
        <w:tc>
          <w:tcPr>
            <w:tcW w:w="1559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过期时间</w:t>
            </w:r>
          </w:p>
        </w:tc>
        <w:tc>
          <w:tcPr>
            <w:tcW w:w="1985" w:type="dxa"/>
          </w:tcPr>
          <w:p w:rsidR="0088070F" w:rsidRPr="008A5FA4" w:rsidRDefault="00580FB9" w:rsidP="0088070F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88070F" w:rsidRPr="008A5FA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88070F" w:rsidTr="00C82980">
        <w:trPr>
          <w:trHeight w:val="283"/>
          <w:jc w:val="center"/>
        </w:trPr>
        <w:tc>
          <w:tcPr>
            <w:tcW w:w="617" w:type="dxa"/>
          </w:tcPr>
          <w:p w:rsidR="0088070F" w:rsidRDefault="00B9667D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subnum</w:t>
            </w:r>
          </w:p>
        </w:tc>
        <w:tc>
          <w:tcPr>
            <w:tcW w:w="1559" w:type="dxa"/>
          </w:tcPr>
          <w:p w:rsidR="0088070F" w:rsidRPr="00BE1E91" w:rsidRDefault="0088070F" w:rsidP="0088070F">
            <w:pPr>
              <w:jc w:val="left"/>
              <w:rPr>
                <w:color w:val="FF0000"/>
                <w:szCs w:val="21"/>
              </w:rPr>
            </w:pPr>
            <w:r w:rsidRPr="00BE1E91">
              <w:rPr>
                <w:rFonts w:hint="eastAsia"/>
                <w:color w:val="FF0000"/>
                <w:szCs w:val="21"/>
              </w:rPr>
              <w:t>扫描次数？</w:t>
            </w:r>
          </w:p>
        </w:tc>
        <w:tc>
          <w:tcPr>
            <w:tcW w:w="1985" w:type="dxa"/>
          </w:tcPr>
          <w:p w:rsidR="0088070F" w:rsidRPr="008A5FA4" w:rsidRDefault="00580FB9" w:rsidP="0088070F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88070F" w:rsidRPr="008A5FA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88070F" w:rsidTr="00C82980">
        <w:trPr>
          <w:trHeight w:val="283"/>
          <w:jc w:val="center"/>
        </w:trPr>
        <w:tc>
          <w:tcPr>
            <w:tcW w:w="617" w:type="dxa"/>
          </w:tcPr>
          <w:p w:rsidR="0088070F" w:rsidRDefault="00B9667D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59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985" w:type="dxa"/>
          </w:tcPr>
          <w:p w:rsidR="0088070F" w:rsidRPr="008A5FA4" w:rsidRDefault="00580FB9" w:rsidP="0088070F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88070F" w:rsidRPr="008A5FA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88070F" w:rsidTr="00C82980">
        <w:trPr>
          <w:trHeight w:val="283"/>
          <w:jc w:val="center"/>
        </w:trPr>
        <w:tc>
          <w:tcPr>
            <w:tcW w:w="617" w:type="dxa"/>
          </w:tcPr>
          <w:p w:rsidR="0088070F" w:rsidRDefault="00B9667D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559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985" w:type="dxa"/>
          </w:tcPr>
          <w:p w:rsidR="0088070F" w:rsidRPr="008A5FA4" w:rsidRDefault="00580FB9" w:rsidP="0088070F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88070F" w:rsidRPr="008A5FA4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196" w:type="dxa"/>
          </w:tcPr>
          <w:p w:rsidR="0088070F" w:rsidRDefault="0088070F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007471">
      <w:pPr>
        <w:pStyle w:val="2"/>
      </w:pPr>
      <w:bookmarkStart w:id="82" w:name="_Toc468197027"/>
      <w:r>
        <w:rPr>
          <w:rFonts w:hint="eastAsia"/>
        </w:rPr>
        <w:t>二维码</w:t>
      </w:r>
      <w:r w:rsidR="006244F8">
        <w:rPr>
          <w:rFonts w:hint="eastAsia"/>
        </w:rPr>
        <w:t>统计表</w:t>
      </w:r>
      <w:r w:rsidR="00311318">
        <w:t>(qrcode_stat)</w:t>
      </w:r>
      <w:bookmarkEnd w:id="82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985"/>
        <w:gridCol w:w="2338"/>
      </w:tblGrid>
      <w:tr w:rsidR="00AB3E35" w:rsidTr="00BF6DC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Pr="008C7E1B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8C7E1B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F6DCF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91469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统计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C7E1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F6DC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5B4D7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C7E1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F6DCF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842" w:type="dxa"/>
          </w:tcPr>
          <w:p w:rsidR="00AB3E35" w:rsidRDefault="000074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C7E1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F6D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qid</w:t>
            </w:r>
          </w:p>
        </w:tc>
        <w:tc>
          <w:tcPr>
            <w:tcW w:w="1842" w:type="dxa"/>
          </w:tcPr>
          <w:p w:rsidR="00AB3E35" w:rsidRDefault="006244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二维码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C7E1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F6D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2" w:type="dxa"/>
          </w:tcPr>
          <w:p w:rsidR="00AB3E35" w:rsidRDefault="006244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</w:t>
            </w: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C7E1B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  <w:p w:rsidR="00A517C3" w:rsidRDefault="00A517C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</w:t>
            </w:r>
            <w:r>
              <w:rPr>
                <w:rFonts w:hint="eastAsia"/>
                <w:color w:val="000000"/>
                <w:szCs w:val="21"/>
              </w:rPr>
              <w:t>扫描</w:t>
            </w:r>
          </w:p>
          <w:p w:rsidR="00A517C3" w:rsidRDefault="00A517C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2-</w:t>
            </w:r>
            <w:r>
              <w:rPr>
                <w:rFonts w:hint="eastAsia"/>
                <w:color w:val="000000"/>
                <w:szCs w:val="21"/>
              </w:rPr>
              <w:t>关注</w:t>
            </w:r>
          </w:p>
        </w:tc>
      </w:tr>
      <w:tr w:rsidR="00AB3E35" w:rsidTr="00BF6D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2" w:type="dxa"/>
          </w:tcPr>
          <w:p w:rsidR="00AB3E35" w:rsidRDefault="006244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C7E1B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F6D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qrcid</w:t>
            </w:r>
          </w:p>
        </w:tc>
        <w:tc>
          <w:tcPr>
            <w:tcW w:w="1842" w:type="dxa"/>
          </w:tcPr>
          <w:p w:rsidR="00AB3E35" w:rsidRDefault="0091469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二维码永久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C7E1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F6D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scene_str</w:t>
            </w:r>
          </w:p>
        </w:tc>
        <w:tc>
          <w:tcPr>
            <w:tcW w:w="1842" w:type="dxa"/>
          </w:tcPr>
          <w:p w:rsidR="00AB3E35" w:rsidRDefault="0091469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场景字符串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C7E1B">
              <w:rPr>
                <w:caps/>
                <w:color w:val="000000"/>
                <w:szCs w:val="21"/>
              </w:rPr>
              <w:t>(64)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F6D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842" w:type="dxa"/>
          </w:tcPr>
          <w:p w:rsidR="00AB3E35" w:rsidRDefault="0091469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C7E1B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F6DC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2" w:type="dxa"/>
          </w:tcPr>
          <w:p w:rsidR="00AB3E35" w:rsidRDefault="0091469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985" w:type="dxa"/>
          </w:tcPr>
          <w:p w:rsidR="00AB3E35" w:rsidRPr="008C7E1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C7E1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83" w:name="_Toc468197028"/>
      <w:r>
        <w:t>回复规则(rule)</w:t>
      </w:r>
      <w:bookmarkEnd w:id="83"/>
    </w:p>
    <w:p w:rsidR="00972C2E" w:rsidRPr="00972C2E" w:rsidRDefault="00972C2E" w:rsidP="00972C2E">
      <w:pPr>
        <w:pStyle w:val="a0"/>
      </w:pPr>
      <w:r>
        <w:rPr>
          <w:rFonts w:hint="eastAsia"/>
        </w:rPr>
        <w:t>该表用于存储回复的规则。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649"/>
        <w:gridCol w:w="2532"/>
      </w:tblGrid>
      <w:tr w:rsidR="00AB3E35" w:rsidTr="00CD2F6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649" w:type="dxa"/>
            <w:shd w:val="clear" w:color="auto" w:fill="E6E6E6"/>
            <w:vAlign w:val="center"/>
          </w:tcPr>
          <w:p w:rsidR="00AB3E35" w:rsidRPr="00CD2F6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CD2F6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D2F6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972C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规则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CD2F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D2F6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D2F6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433E0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CD2F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D2F6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D2F6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559" w:type="dxa"/>
          </w:tcPr>
          <w:p w:rsidR="00AB3E35" w:rsidRDefault="00972C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649" w:type="dxa"/>
          </w:tcPr>
          <w:p w:rsidR="00AB3E35" w:rsidRPr="00CD2F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D2F6A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D2F6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559" w:type="dxa"/>
          </w:tcPr>
          <w:p w:rsidR="00AB3E35" w:rsidRDefault="00972C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</w:p>
        </w:tc>
        <w:tc>
          <w:tcPr>
            <w:tcW w:w="1649" w:type="dxa"/>
          </w:tcPr>
          <w:p w:rsidR="00AB3E35" w:rsidRPr="00CD2F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D2F6A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D2F6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559" w:type="dxa"/>
          </w:tcPr>
          <w:p w:rsidR="00AB3E35" w:rsidRDefault="00972C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649" w:type="dxa"/>
          </w:tcPr>
          <w:p w:rsidR="00AB3E35" w:rsidRPr="00CD2F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D2F6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D2F6A">
        <w:trPr>
          <w:trHeight w:val="29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559" w:type="dxa"/>
          </w:tcPr>
          <w:p w:rsidR="00AB3E35" w:rsidRDefault="00972C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649" w:type="dxa"/>
          </w:tcPr>
          <w:p w:rsidR="00AB3E35" w:rsidRPr="00CD2F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CD2F6A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84" w:name="_Toc468197029"/>
      <w:r>
        <w:lastRenderedPageBreak/>
        <w:t>关键字</w:t>
      </w:r>
      <w:r w:rsidR="003E0217">
        <w:rPr>
          <w:rFonts w:hint="eastAsia"/>
        </w:rPr>
        <w:t>规则表</w:t>
      </w:r>
      <w:r>
        <w:t>(rule_keyword)</w:t>
      </w:r>
      <w:bookmarkEnd w:id="84"/>
    </w:p>
    <w:p w:rsidR="003E0217" w:rsidRPr="003E0217" w:rsidRDefault="003E0217" w:rsidP="003E0217">
      <w:pPr>
        <w:pStyle w:val="a0"/>
      </w:pPr>
      <w:r>
        <w:rPr>
          <w:rFonts w:hint="eastAsia"/>
        </w:rPr>
        <w:t>该表用于存储关键字的规则信息。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843"/>
        <w:gridCol w:w="1932"/>
        <w:gridCol w:w="2532"/>
      </w:tblGrid>
      <w:tr w:rsidR="00AB3E35" w:rsidTr="0057240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57240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72408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724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7240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72408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843" w:type="dxa"/>
          </w:tcPr>
          <w:p w:rsidR="00AB3E35" w:rsidRDefault="005724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规则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7240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72408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802F6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7240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724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843" w:type="dxa"/>
          </w:tcPr>
          <w:p w:rsidR="00AB3E35" w:rsidRDefault="005724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72408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724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843" w:type="dxa"/>
          </w:tcPr>
          <w:p w:rsidR="00AB3E35" w:rsidRDefault="005724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7240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724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AB3E35" w:rsidRDefault="005724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72408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724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3" w:type="dxa"/>
          </w:tcPr>
          <w:p w:rsidR="00AB3E35" w:rsidRDefault="005724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72408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724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AB3E35" w:rsidRDefault="005724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72408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296EC5">
      <w:pPr>
        <w:pStyle w:val="2"/>
      </w:pPr>
      <w:bookmarkStart w:id="85" w:name="_Toc468197030"/>
      <w:r>
        <w:rPr>
          <w:rFonts w:hint="eastAsia"/>
        </w:rPr>
        <w:t>微站文章表</w:t>
      </w:r>
      <w:r w:rsidR="00311318">
        <w:t>(site_article)</w:t>
      </w:r>
      <w:bookmarkEnd w:id="85"/>
    </w:p>
    <w:p w:rsidR="00296EC5" w:rsidRPr="00296EC5" w:rsidRDefault="00296EC5" w:rsidP="00296EC5">
      <w:pPr>
        <w:pStyle w:val="a0"/>
      </w:pPr>
      <w:r>
        <w:rPr>
          <w:rFonts w:hint="eastAsia"/>
        </w:rPr>
        <w:t>该表用于存储微站的文章数据。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5F008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5F008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F0088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F0088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802F6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kid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iscommend</w:t>
            </w:r>
          </w:p>
        </w:tc>
        <w:tc>
          <w:tcPr>
            <w:tcW w:w="1984" w:type="dxa"/>
          </w:tcPr>
          <w:p w:rsidR="00AB3E35" w:rsidRDefault="00A864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是否推荐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F0088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ishot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是否是热点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F0088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pcate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ccate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template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模板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F0088">
              <w:rPr>
                <w:color w:val="000000"/>
                <w:szCs w:val="21"/>
              </w:rPr>
              <w:t>(300)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F0088">
              <w:rPr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F0088">
              <w:rPr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791" w:type="dxa"/>
          </w:tcPr>
          <w:p w:rsidR="00AB3E35" w:rsidRDefault="005F008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MEDIUM</w:t>
            </w:r>
            <w:r w:rsidR="00580FB9"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F008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incontent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F0088">
              <w:rPr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source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来源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F008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author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F0088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linkurl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链接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F0088">
              <w:rPr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click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点击次数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984" w:type="dxa"/>
          </w:tcPr>
          <w:p w:rsidR="00AB3E35" w:rsidRDefault="00960E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F0088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F008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F008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296EC5">
      <w:pPr>
        <w:pStyle w:val="2"/>
      </w:pPr>
      <w:bookmarkStart w:id="86" w:name="_Toc468197031"/>
      <w:r>
        <w:rPr>
          <w:rFonts w:hint="eastAsia"/>
        </w:rPr>
        <w:t>微站分类表</w:t>
      </w:r>
      <w:r w:rsidR="00311318">
        <w:t>(site_category)</w:t>
      </w:r>
      <w:bookmarkEnd w:id="86"/>
    </w:p>
    <w:p w:rsidR="00296EC5" w:rsidRPr="00296EC5" w:rsidRDefault="00296EC5" w:rsidP="00296EC5">
      <w:pPr>
        <w:pStyle w:val="a0"/>
      </w:pPr>
      <w:r>
        <w:rPr>
          <w:rFonts w:hint="eastAsia"/>
        </w:rPr>
        <w:t>该表用于存储微站的分类数据。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701"/>
        <w:gridCol w:w="1791"/>
        <w:gridCol w:w="2532"/>
      </w:tblGrid>
      <w:tr w:rsidR="00AB3E35" w:rsidTr="006E731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6E7314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6E7314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E7314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6E731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E731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E7314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802F6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E731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nid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E731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701" w:type="dxa"/>
          </w:tcPr>
          <w:p w:rsidR="00AB3E35" w:rsidRDefault="006E731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E7314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parentid</w:t>
            </w:r>
          </w:p>
        </w:tc>
        <w:tc>
          <w:tcPr>
            <w:tcW w:w="1701" w:type="dxa"/>
          </w:tcPr>
          <w:p w:rsidR="00AB3E35" w:rsidRDefault="00611CE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上级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E731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701" w:type="dxa"/>
          </w:tcPr>
          <w:p w:rsidR="00AB3E35" w:rsidRDefault="00611CE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E7314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enabled</w:t>
            </w:r>
          </w:p>
        </w:tc>
        <w:tc>
          <w:tcPr>
            <w:tcW w:w="1701" w:type="dxa"/>
          </w:tcPr>
          <w:p w:rsidR="00AB3E35" w:rsidRDefault="00611CE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是否生效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E7314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icon</w:t>
            </w:r>
          </w:p>
        </w:tc>
        <w:tc>
          <w:tcPr>
            <w:tcW w:w="1701" w:type="dxa"/>
          </w:tcPr>
          <w:p w:rsidR="00AB3E35" w:rsidRDefault="00611CE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图标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E7314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701" w:type="dxa"/>
          </w:tcPr>
          <w:p w:rsidR="00AB3E35" w:rsidRDefault="00611CE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E7314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styleid</w:t>
            </w:r>
          </w:p>
        </w:tc>
        <w:tc>
          <w:tcPr>
            <w:tcW w:w="1701" w:type="dxa"/>
          </w:tcPr>
          <w:p w:rsidR="00AB3E35" w:rsidRDefault="00611CE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风格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E7314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linkurl</w:t>
            </w:r>
          </w:p>
        </w:tc>
        <w:tc>
          <w:tcPr>
            <w:tcW w:w="1701" w:type="dxa"/>
          </w:tcPr>
          <w:p w:rsidR="00AB3E35" w:rsidRDefault="00611CE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链接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E7314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ishomepage</w:t>
            </w:r>
          </w:p>
        </w:tc>
        <w:tc>
          <w:tcPr>
            <w:tcW w:w="1701" w:type="dxa"/>
          </w:tcPr>
          <w:p w:rsidR="00AB3E35" w:rsidRDefault="00611CE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是否是主页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E7314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icontype</w:t>
            </w:r>
          </w:p>
        </w:tc>
        <w:tc>
          <w:tcPr>
            <w:tcW w:w="1701" w:type="dxa"/>
          </w:tcPr>
          <w:p w:rsidR="00AB3E35" w:rsidRDefault="00611CE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图标类型</w:t>
            </w: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E7314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E731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css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6E731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E7314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r>
        <w:t xml:space="preserve"> </w:t>
      </w:r>
      <w:bookmarkStart w:id="87" w:name="_Toc468197032"/>
      <w:r>
        <w:t>微站</w:t>
      </w:r>
      <w:r>
        <w:rPr>
          <w:rFonts w:hint="eastAsia"/>
        </w:rPr>
        <w:t>风格</w:t>
      </w:r>
      <w:r w:rsidR="001559E5">
        <w:rPr>
          <w:rFonts w:hint="eastAsia"/>
        </w:rPr>
        <w:t>表</w:t>
      </w:r>
      <w:r>
        <w:t>(site_multi)</w:t>
      </w:r>
      <w:bookmarkEnd w:id="87"/>
    </w:p>
    <w:p w:rsidR="00611CEF" w:rsidRPr="00611CEF" w:rsidRDefault="00611CEF" w:rsidP="00611CEF">
      <w:pPr>
        <w:pStyle w:val="a0"/>
      </w:pPr>
      <w:r>
        <w:rPr>
          <w:rFonts w:hint="eastAsia"/>
        </w:rPr>
        <w:t>该表用于存储微站的风格数据。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2074"/>
        <w:gridCol w:w="2532"/>
      </w:tblGrid>
      <w:tr w:rsidR="00AB3E35" w:rsidTr="00A7221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A72218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A72218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A72218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A722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A7221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7221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A72218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802F6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A7221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7221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72218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701" w:type="dxa"/>
          </w:tcPr>
          <w:p w:rsidR="00AB3E35" w:rsidRDefault="00A722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2074" w:type="dxa"/>
          </w:tcPr>
          <w:p w:rsidR="00AB3E35" w:rsidRPr="00A7221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7221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7221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styleid</w:t>
            </w:r>
          </w:p>
        </w:tc>
        <w:tc>
          <w:tcPr>
            <w:tcW w:w="1701" w:type="dxa"/>
          </w:tcPr>
          <w:p w:rsidR="00AB3E35" w:rsidRDefault="00A722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风格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A7221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7221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7221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site_info</w:t>
            </w:r>
          </w:p>
        </w:tc>
        <w:tc>
          <w:tcPr>
            <w:tcW w:w="1701" w:type="dxa"/>
          </w:tcPr>
          <w:p w:rsidR="00AB3E35" w:rsidRDefault="00A722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微站信息</w:t>
            </w:r>
          </w:p>
        </w:tc>
        <w:tc>
          <w:tcPr>
            <w:tcW w:w="2074" w:type="dxa"/>
          </w:tcPr>
          <w:p w:rsidR="00AB3E35" w:rsidRPr="00A7221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7221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701" w:type="dxa"/>
          </w:tcPr>
          <w:p w:rsidR="00AB3E35" w:rsidRDefault="00A722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2074" w:type="dxa"/>
          </w:tcPr>
          <w:p w:rsidR="00AB3E35" w:rsidRPr="00A7221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7221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7221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bindhost</w:t>
            </w:r>
          </w:p>
        </w:tc>
        <w:tc>
          <w:tcPr>
            <w:tcW w:w="1701" w:type="dxa"/>
          </w:tcPr>
          <w:p w:rsidR="00AB3E35" w:rsidRDefault="00A722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绑定主机</w:t>
            </w:r>
          </w:p>
        </w:tc>
        <w:tc>
          <w:tcPr>
            <w:tcW w:w="2074" w:type="dxa"/>
          </w:tcPr>
          <w:p w:rsidR="00AB3E35" w:rsidRPr="00A7221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72218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815A07">
      <w:pPr>
        <w:pStyle w:val="2"/>
      </w:pPr>
      <w:bookmarkStart w:id="88" w:name="_Toc468197033"/>
      <w:r>
        <w:rPr>
          <w:rFonts w:hint="eastAsia"/>
        </w:rPr>
        <w:t>微站导航</w:t>
      </w:r>
      <w:r w:rsidR="001559E5">
        <w:rPr>
          <w:rFonts w:hint="eastAsia"/>
        </w:rPr>
        <w:t>表</w:t>
      </w:r>
      <w:r w:rsidR="00311318">
        <w:t>(site_nav)</w:t>
      </w:r>
      <w:bookmarkEnd w:id="88"/>
    </w:p>
    <w:p w:rsidR="00815A07" w:rsidRPr="00815A07" w:rsidRDefault="00815A07" w:rsidP="00815A07">
      <w:pPr>
        <w:pStyle w:val="a0"/>
      </w:pPr>
      <w:r>
        <w:rPr>
          <w:rFonts w:hint="eastAsia"/>
        </w:rPr>
        <w:t>该表用于存储微站的导航数据信息。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1559E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1559E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1559E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1559E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B81C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559E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1559E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802F6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559E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multiid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559E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section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559E5">
              <w:rPr>
                <w:caps/>
                <w:color w:val="000000"/>
                <w:szCs w:val="21"/>
              </w:rPr>
              <w:t>(4)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559E5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984" w:type="dxa"/>
          </w:tcPr>
          <w:p w:rsidR="00AB3E35" w:rsidRDefault="00B81C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Pr="001559E5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1559E5">
              <w:rPr>
                <w:caps/>
                <w:color w:val="000000"/>
                <w:szCs w:val="21"/>
              </w:rPr>
              <w:t>small</w:t>
            </w:r>
            <w:r w:rsidR="00580FB9">
              <w:rPr>
                <w:caps/>
                <w:color w:val="000000"/>
                <w:szCs w:val="21"/>
              </w:rPr>
              <w:t>INT</w:t>
            </w:r>
            <w:r w:rsidRPr="001559E5">
              <w:rPr>
                <w:caps/>
                <w:color w:val="000000"/>
                <w:szCs w:val="21"/>
              </w:rPr>
              <w:t>(5)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984" w:type="dxa"/>
          </w:tcPr>
          <w:p w:rsidR="00AB3E35" w:rsidRDefault="00B81C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559E5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984" w:type="dxa"/>
          </w:tcPr>
          <w:p w:rsidR="00AB3E35" w:rsidRDefault="00B81C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559E5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position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559E5">
              <w:rPr>
                <w:caps/>
                <w:color w:val="000000"/>
                <w:szCs w:val="21"/>
              </w:rPr>
              <w:t>(4)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984" w:type="dxa"/>
          </w:tcPr>
          <w:p w:rsidR="00AB3E35" w:rsidRDefault="00B81C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559E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icon</w:t>
            </w:r>
          </w:p>
        </w:tc>
        <w:tc>
          <w:tcPr>
            <w:tcW w:w="1984" w:type="dxa"/>
          </w:tcPr>
          <w:p w:rsidR="00AB3E35" w:rsidRDefault="00B81C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图标</w:t>
            </w: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559E5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css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559E5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984" w:type="dxa"/>
          </w:tcPr>
          <w:p w:rsidR="00AB3E35" w:rsidRDefault="00B81C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559E5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559E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categoryid</w:t>
            </w:r>
          </w:p>
        </w:tc>
        <w:tc>
          <w:tcPr>
            <w:tcW w:w="1984" w:type="dxa"/>
          </w:tcPr>
          <w:p w:rsidR="00AB3E35" w:rsidRDefault="00B81C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559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559E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531763">
      <w:pPr>
        <w:pStyle w:val="2"/>
      </w:pPr>
      <w:bookmarkStart w:id="89" w:name="_Toc468197034"/>
      <w:r>
        <w:rPr>
          <w:rFonts w:hint="eastAsia"/>
        </w:rPr>
        <w:t>微站页面表</w:t>
      </w:r>
      <w:r w:rsidR="00311318">
        <w:t>(site_page)</w:t>
      </w:r>
      <w:bookmarkEnd w:id="89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559"/>
        <w:gridCol w:w="2216"/>
        <w:gridCol w:w="2532"/>
      </w:tblGrid>
      <w:tr w:rsidR="00AB3E35" w:rsidTr="009420C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216" w:type="dxa"/>
            <w:shd w:val="clear" w:color="auto" w:fill="E6E6E6"/>
            <w:vAlign w:val="center"/>
          </w:tcPr>
          <w:p w:rsidR="00AB3E35" w:rsidRPr="009420C2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9420C2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420C2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53176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216" w:type="dxa"/>
          </w:tcPr>
          <w:p w:rsidR="00AB3E35" w:rsidRPr="009420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420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9420C2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2034E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216" w:type="dxa"/>
          </w:tcPr>
          <w:p w:rsidR="00AB3E35" w:rsidRPr="009420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420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20C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multiid</w:t>
            </w:r>
          </w:p>
        </w:tc>
        <w:tc>
          <w:tcPr>
            <w:tcW w:w="1559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216" w:type="dxa"/>
          </w:tcPr>
          <w:p w:rsidR="00AB3E35" w:rsidRPr="009420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420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20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559" w:type="dxa"/>
          </w:tcPr>
          <w:p w:rsidR="00AB3E35" w:rsidRDefault="009420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2216" w:type="dxa"/>
          </w:tcPr>
          <w:p w:rsidR="00AB3E35" w:rsidRPr="009420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9420C2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20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559" w:type="dxa"/>
          </w:tcPr>
          <w:p w:rsidR="00AB3E35" w:rsidRDefault="009420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2216" w:type="dxa"/>
          </w:tcPr>
          <w:p w:rsidR="00AB3E35" w:rsidRPr="009420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9420C2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20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params</w:t>
            </w:r>
          </w:p>
        </w:tc>
        <w:tc>
          <w:tcPr>
            <w:tcW w:w="1559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216" w:type="dxa"/>
          </w:tcPr>
          <w:p w:rsidR="00AB3E35" w:rsidRPr="009420C2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9420C2">
              <w:rPr>
                <w:caps/>
                <w:color w:val="000000"/>
                <w:szCs w:val="21"/>
              </w:rPr>
              <w:t>long</w:t>
            </w:r>
            <w:r w:rsidR="00580FB9"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20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html</w:t>
            </w:r>
          </w:p>
        </w:tc>
        <w:tc>
          <w:tcPr>
            <w:tcW w:w="1559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216" w:type="dxa"/>
          </w:tcPr>
          <w:p w:rsidR="00AB3E35" w:rsidRPr="009420C2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9420C2">
              <w:rPr>
                <w:caps/>
                <w:color w:val="000000"/>
                <w:szCs w:val="21"/>
              </w:rPr>
              <w:t>long</w:t>
            </w:r>
            <w:r w:rsidR="00580FB9"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20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559" w:type="dxa"/>
          </w:tcPr>
          <w:p w:rsidR="00AB3E35" w:rsidRDefault="009420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216" w:type="dxa"/>
          </w:tcPr>
          <w:p w:rsidR="00AB3E35" w:rsidRPr="009420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9420C2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20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559" w:type="dxa"/>
          </w:tcPr>
          <w:p w:rsidR="00AB3E35" w:rsidRDefault="009420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2216" w:type="dxa"/>
          </w:tcPr>
          <w:p w:rsidR="00AB3E35" w:rsidRPr="009420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9420C2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20C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59" w:type="dxa"/>
          </w:tcPr>
          <w:p w:rsidR="00AB3E35" w:rsidRDefault="009420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2216" w:type="dxa"/>
          </w:tcPr>
          <w:p w:rsidR="00AB3E35" w:rsidRPr="009420C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420C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F0F20">
      <w:pPr>
        <w:pStyle w:val="2"/>
      </w:pPr>
      <w:bookmarkStart w:id="90" w:name="_Toc468197035"/>
      <w:r>
        <w:rPr>
          <w:rFonts w:hint="eastAsia"/>
        </w:rPr>
        <w:t>微站幻灯片表</w:t>
      </w:r>
      <w:r w:rsidR="00311318">
        <w:t>(site_slide)</w:t>
      </w:r>
      <w:bookmarkEnd w:id="90"/>
    </w:p>
    <w:p w:rsidR="003F0F20" w:rsidRPr="003F0F20" w:rsidRDefault="003F0F20" w:rsidP="003F0F20">
      <w:pPr>
        <w:pStyle w:val="a0"/>
      </w:pPr>
      <w:r>
        <w:rPr>
          <w:rFonts w:hint="eastAsia"/>
        </w:rPr>
        <w:t>该表用于存储微站的幻灯片信息。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BA15A7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F701F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A15A7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F701F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701F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A15A7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D7271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701F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A15A7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multiid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701FF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A1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4" w:type="dxa"/>
          </w:tcPr>
          <w:p w:rsidR="00AB3E35" w:rsidRDefault="00BA15A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F701FF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A1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984" w:type="dxa"/>
          </w:tcPr>
          <w:p w:rsidR="00AB3E35" w:rsidRDefault="00BA15A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F701FF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A1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984" w:type="dxa"/>
          </w:tcPr>
          <w:p w:rsidR="00AB3E35" w:rsidRDefault="00BA15A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F701FF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A15A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984" w:type="dxa"/>
          </w:tcPr>
          <w:p w:rsidR="00AB3E35" w:rsidRDefault="00BA15A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F701FF">
              <w:rPr>
                <w:color w:val="000000"/>
                <w:szCs w:val="21"/>
              </w:rPr>
              <w:t>(4)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424622">
      <w:pPr>
        <w:pStyle w:val="2"/>
      </w:pPr>
      <w:bookmarkStart w:id="91" w:name="_Toc468197036"/>
      <w:r>
        <w:t>公众号</w:t>
      </w:r>
      <w:r>
        <w:rPr>
          <w:rFonts w:hint="eastAsia"/>
        </w:rPr>
        <w:t>微站风格</w:t>
      </w:r>
      <w:r w:rsidR="00311318">
        <w:t>模板</w:t>
      </w:r>
      <w:r>
        <w:rPr>
          <w:rFonts w:hint="eastAsia"/>
        </w:rPr>
        <w:t>表</w:t>
      </w:r>
      <w:r w:rsidR="00311318">
        <w:t>(site_styles)</w:t>
      </w:r>
      <w:bookmarkEnd w:id="91"/>
    </w:p>
    <w:p w:rsidR="00424622" w:rsidRPr="00424622" w:rsidRDefault="00424622" w:rsidP="00424622">
      <w:pPr>
        <w:pStyle w:val="a0"/>
      </w:pPr>
      <w:r>
        <w:rPr>
          <w:rFonts w:hint="eastAsia"/>
        </w:rPr>
        <w:t>该表用于存储公众号的微站风格模板。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701"/>
        <w:gridCol w:w="2196"/>
      </w:tblGrid>
      <w:tr w:rsidR="00AB3E35" w:rsidTr="00B76F4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B76F41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B76F41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76F4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B76F4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B76F4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76F4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76F4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D7271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B76F4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76F4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76F41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templateid</w:t>
            </w:r>
          </w:p>
        </w:tc>
        <w:tc>
          <w:tcPr>
            <w:tcW w:w="1843" w:type="dxa"/>
          </w:tcPr>
          <w:p w:rsidR="00AB3E35" w:rsidRDefault="00B76F4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B76F4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76F4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76F4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843" w:type="dxa"/>
          </w:tcPr>
          <w:p w:rsidR="00AB3E35" w:rsidRDefault="00B76F4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01" w:type="dxa"/>
          </w:tcPr>
          <w:p w:rsidR="00AB3E35" w:rsidRPr="00B76F4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76F41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92" w:name="_Toc468197037"/>
      <w:r>
        <w:t>(site_styles_vars)</w:t>
      </w:r>
      <w:bookmarkEnd w:id="92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6B4B3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6B4B30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6B4B30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B4B3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6B4B3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B4B3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B4B30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B4B3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BD5DB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B4B3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B4B30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4B3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templateid</w:t>
            </w:r>
          </w:p>
        </w:tc>
        <w:tc>
          <w:tcPr>
            <w:tcW w:w="1984" w:type="dxa"/>
          </w:tcPr>
          <w:p w:rsidR="00AB3E35" w:rsidRDefault="006B4B3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B4B3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B4B30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4B3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styleid</w:t>
            </w:r>
          </w:p>
        </w:tc>
        <w:tc>
          <w:tcPr>
            <w:tcW w:w="1984" w:type="dxa"/>
          </w:tcPr>
          <w:p w:rsidR="00AB3E35" w:rsidRDefault="006B4B3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风格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B4B3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B4B30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4B3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variable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6B4B3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B4B30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4B3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984" w:type="dxa"/>
          </w:tcPr>
          <w:p w:rsidR="00AB3E35" w:rsidRDefault="006B4B3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791" w:type="dxa"/>
          </w:tcPr>
          <w:p w:rsidR="00AB3E35" w:rsidRPr="006B4B3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B4B3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984" w:type="dxa"/>
          </w:tcPr>
          <w:p w:rsidR="00AB3E35" w:rsidRDefault="006B4B3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791" w:type="dxa"/>
          </w:tcPr>
          <w:p w:rsidR="00AB3E35" w:rsidRPr="006B4B3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B4B30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93" w:name="_Toc468197038"/>
      <w:r>
        <w:rPr>
          <w:rFonts w:hint="eastAsia"/>
        </w:rPr>
        <w:t>微站</w:t>
      </w:r>
      <w:r>
        <w:t>模板</w:t>
      </w:r>
      <w:r w:rsidR="0057193F">
        <w:rPr>
          <w:rFonts w:hint="eastAsia"/>
        </w:rPr>
        <w:t>表</w:t>
      </w:r>
      <w:r>
        <w:t>(site_templates)</w:t>
      </w:r>
      <w:bookmarkEnd w:id="93"/>
    </w:p>
    <w:p w:rsidR="0057193F" w:rsidRPr="0057193F" w:rsidRDefault="0057193F" w:rsidP="0057193F">
      <w:pPr>
        <w:pStyle w:val="a0"/>
      </w:pPr>
      <w:r>
        <w:rPr>
          <w:rFonts w:hint="eastAsia"/>
        </w:rPr>
        <w:t>该表用于存储</w:t>
      </w:r>
      <w:r w:rsidR="008E2E12">
        <w:rPr>
          <w:rFonts w:hint="eastAsia"/>
        </w:rPr>
        <w:t>已激活的微站的模板</w:t>
      </w:r>
      <w:r>
        <w:rPr>
          <w:rFonts w:hint="eastAsia"/>
        </w:rPr>
        <w:t>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1148A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1148A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1148A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1148A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1148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148A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148A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1148A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842" w:type="dxa"/>
          </w:tcPr>
          <w:p w:rsidR="00AB3E35" w:rsidRDefault="001148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91" w:type="dxa"/>
          </w:tcPr>
          <w:p w:rsidR="00AB3E35" w:rsidRPr="001148A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148A5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148A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2" w:type="dxa"/>
          </w:tcPr>
          <w:p w:rsidR="00AB3E35" w:rsidRDefault="001148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Pr="001148A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148A5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148A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version</w:t>
            </w:r>
          </w:p>
        </w:tc>
        <w:tc>
          <w:tcPr>
            <w:tcW w:w="1842" w:type="dxa"/>
          </w:tcPr>
          <w:p w:rsidR="00AB3E35" w:rsidRDefault="001148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</w:t>
            </w:r>
          </w:p>
        </w:tc>
        <w:tc>
          <w:tcPr>
            <w:tcW w:w="1791" w:type="dxa"/>
          </w:tcPr>
          <w:p w:rsidR="00AB3E35" w:rsidRPr="001148A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148A5">
              <w:rPr>
                <w:caps/>
                <w:color w:val="000000"/>
                <w:szCs w:val="21"/>
              </w:rPr>
              <w:t>(64)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148A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842" w:type="dxa"/>
          </w:tcPr>
          <w:p w:rsidR="00AB3E35" w:rsidRDefault="001148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791" w:type="dxa"/>
          </w:tcPr>
          <w:p w:rsidR="00AB3E35" w:rsidRPr="001148A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148A5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148A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author</w:t>
            </w:r>
          </w:p>
        </w:tc>
        <w:tc>
          <w:tcPr>
            <w:tcW w:w="1842" w:type="dxa"/>
          </w:tcPr>
          <w:p w:rsidR="00AB3E35" w:rsidRDefault="001148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791" w:type="dxa"/>
          </w:tcPr>
          <w:p w:rsidR="00AB3E35" w:rsidRPr="001148A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148A5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148A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842" w:type="dxa"/>
          </w:tcPr>
          <w:p w:rsidR="00AB3E35" w:rsidRDefault="001148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91" w:type="dxa"/>
          </w:tcPr>
          <w:p w:rsidR="00AB3E35" w:rsidRPr="001148A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148A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148A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2" w:type="dxa"/>
          </w:tcPr>
          <w:p w:rsidR="00AB3E35" w:rsidRDefault="001148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91" w:type="dxa"/>
          </w:tcPr>
          <w:p w:rsidR="00AB3E35" w:rsidRPr="001148A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148A5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148A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sections</w:t>
            </w:r>
          </w:p>
        </w:tc>
        <w:tc>
          <w:tcPr>
            <w:tcW w:w="1842" w:type="dxa"/>
          </w:tcPr>
          <w:p w:rsidR="00AB3E35" w:rsidRDefault="008E2E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</w:t>
            </w:r>
          </w:p>
        </w:tc>
        <w:tc>
          <w:tcPr>
            <w:tcW w:w="1791" w:type="dxa"/>
          </w:tcPr>
          <w:p w:rsidR="00AB3E35" w:rsidRPr="001148A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148A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94" w:name="_Toc468197039"/>
      <w:r>
        <w:t>关键字统计</w:t>
      </w:r>
      <w:r w:rsidR="001148A5">
        <w:rPr>
          <w:rFonts w:hint="eastAsia"/>
        </w:rPr>
        <w:t>表</w:t>
      </w:r>
      <w:r>
        <w:t>(stat_keyword)</w:t>
      </w:r>
      <w:bookmarkEnd w:id="94"/>
    </w:p>
    <w:p w:rsidR="001148A5" w:rsidRPr="001148A5" w:rsidRDefault="001148A5" w:rsidP="001148A5">
      <w:pPr>
        <w:pStyle w:val="a0"/>
      </w:pPr>
      <w:r>
        <w:rPr>
          <w:rFonts w:hint="eastAsia"/>
        </w:rPr>
        <w:t>该表用于存储关键字的统计信息。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365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Pr="004B7E7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4B7E7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365" w:type="dxa"/>
          </w:tcPr>
          <w:p w:rsidR="00AB3E35" w:rsidRPr="004B7E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B7E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BD5DB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4B7E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B7E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365" w:type="dxa"/>
          </w:tcPr>
          <w:p w:rsidR="00AB3E35" w:rsidRPr="004B7E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B7E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kid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365" w:type="dxa"/>
          </w:tcPr>
          <w:p w:rsidR="00AB3E35" w:rsidRPr="004B7E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B7E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hit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365" w:type="dxa"/>
          </w:tcPr>
          <w:p w:rsidR="00AB3E35" w:rsidRPr="004B7E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B7E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lastupdate</w:t>
            </w:r>
          </w:p>
        </w:tc>
        <w:tc>
          <w:tcPr>
            <w:tcW w:w="1843" w:type="dxa"/>
          </w:tcPr>
          <w:p w:rsidR="00AB3E35" w:rsidRDefault="004B7E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上次更新时间</w:t>
            </w:r>
          </w:p>
        </w:tc>
        <w:tc>
          <w:tcPr>
            <w:tcW w:w="1365" w:type="dxa"/>
          </w:tcPr>
          <w:p w:rsidR="00AB3E35" w:rsidRPr="004B7E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B7E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3" w:type="dxa"/>
          </w:tcPr>
          <w:p w:rsidR="00AB3E35" w:rsidRDefault="004B7E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365" w:type="dxa"/>
          </w:tcPr>
          <w:p w:rsidR="00AB3E35" w:rsidRPr="004B7E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B7E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95" w:name="_Toc468197040"/>
      <w:r>
        <w:t>粉丝历史信息</w:t>
      </w:r>
      <w:r w:rsidR="00CD646E">
        <w:rPr>
          <w:rFonts w:hint="eastAsia"/>
        </w:rPr>
        <w:t>表</w:t>
      </w:r>
      <w:r>
        <w:t>(stat_msg_history)</w:t>
      </w:r>
      <w:bookmarkEnd w:id="95"/>
    </w:p>
    <w:p w:rsidR="00870A6F" w:rsidRPr="00870A6F" w:rsidRDefault="00CD646E" w:rsidP="00870A6F">
      <w:pPr>
        <w:pStyle w:val="a0"/>
      </w:pPr>
      <w:r>
        <w:rPr>
          <w:rFonts w:hint="eastAsia"/>
        </w:rPr>
        <w:t>该表用于存储消息历史数据。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984"/>
        <w:gridCol w:w="1843"/>
        <w:gridCol w:w="2338"/>
      </w:tblGrid>
      <w:tr w:rsidR="00AB3E35" w:rsidTr="00A86E5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Pr="00A86E5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A86E5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A86E5C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BA7BB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A86E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86E5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A86E5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F33D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A86E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86E5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86E5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843" w:type="dxa"/>
          </w:tcPr>
          <w:p w:rsidR="00AB3E35" w:rsidRPr="00A86E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86E5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86E5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kid</w:t>
            </w:r>
          </w:p>
        </w:tc>
        <w:tc>
          <w:tcPr>
            <w:tcW w:w="1984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843" w:type="dxa"/>
          </w:tcPr>
          <w:p w:rsidR="00AB3E35" w:rsidRPr="00A86E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86E5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86E5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from_user</w:t>
            </w:r>
          </w:p>
        </w:tc>
        <w:tc>
          <w:tcPr>
            <w:tcW w:w="1984" w:type="dxa"/>
          </w:tcPr>
          <w:p w:rsidR="00AB3E35" w:rsidRDefault="008C36F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来源用户</w:t>
            </w:r>
          </w:p>
        </w:tc>
        <w:tc>
          <w:tcPr>
            <w:tcW w:w="1843" w:type="dxa"/>
          </w:tcPr>
          <w:p w:rsidR="00AB3E35" w:rsidRPr="00A86E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86E5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86E5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984" w:type="dxa"/>
          </w:tcPr>
          <w:p w:rsidR="00AB3E35" w:rsidRDefault="006135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</w:t>
            </w:r>
          </w:p>
        </w:tc>
        <w:tc>
          <w:tcPr>
            <w:tcW w:w="1843" w:type="dxa"/>
          </w:tcPr>
          <w:p w:rsidR="00AB3E35" w:rsidRPr="00A86E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86E5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86E5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message</w:t>
            </w:r>
          </w:p>
        </w:tc>
        <w:tc>
          <w:tcPr>
            <w:tcW w:w="1984" w:type="dxa"/>
          </w:tcPr>
          <w:p w:rsidR="00AB3E35" w:rsidRDefault="008C36F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</w:t>
            </w:r>
          </w:p>
        </w:tc>
        <w:tc>
          <w:tcPr>
            <w:tcW w:w="1843" w:type="dxa"/>
          </w:tcPr>
          <w:p w:rsidR="00AB3E35" w:rsidRPr="00A86E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86E5C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86E5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984" w:type="dxa"/>
          </w:tcPr>
          <w:p w:rsidR="00AB3E35" w:rsidRDefault="008C36F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843" w:type="dxa"/>
          </w:tcPr>
          <w:p w:rsidR="00AB3E35" w:rsidRPr="00A86E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86E5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86E5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4" w:type="dxa"/>
          </w:tcPr>
          <w:p w:rsidR="00AB3E35" w:rsidRDefault="008C36F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843" w:type="dxa"/>
          </w:tcPr>
          <w:p w:rsidR="00AB3E35" w:rsidRPr="00A86E5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86E5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611C2E">
      <w:pPr>
        <w:pStyle w:val="2"/>
      </w:pPr>
      <w:bookmarkStart w:id="96" w:name="_Toc468197041"/>
      <w:r>
        <w:rPr>
          <w:rFonts w:hint="eastAsia"/>
        </w:rPr>
        <w:lastRenderedPageBreak/>
        <w:t>规则统计表</w:t>
      </w:r>
      <w:r w:rsidR="00311318">
        <w:t>(stat_rule)</w:t>
      </w:r>
      <w:bookmarkEnd w:id="96"/>
    </w:p>
    <w:p w:rsidR="00611C2E" w:rsidRPr="00611C2E" w:rsidRDefault="00611C2E" w:rsidP="00611C2E">
      <w:pPr>
        <w:pStyle w:val="a0"/>
      </w:pPr>
      <w:r>
        <w:rPr>
          <w:rFonts w:hint="eastAsia"/>
        </w:rPr>
        <w:t>该表用户存储规则的统计数据。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365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Pr="00241A7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241A7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365" w:type="dxa"/>
          </w:tcPr>
          <w:p w:rsidR="00AB3E35" w:rsidRPr="00241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41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3936D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241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41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365" w:type="dxa"/>
          </w:tcPr>
          <w:p w:rsidR="00AB3E35" w:rsidRPr="00241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41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hit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365" w:type="dxa"/>
          </w:tcPr>
          <w:p w:rsidR="00AB3E35" w:rsidRPr="00241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41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lastupdate</w:t>
            </w:r>
          </w:p>
        </w:tc>
        <w:tc>
          <w:tcPr>
            <w:tcW w:w="1843" w:type="dxa"/>
          </w:tcPr>
          <w:p w:rsidR="00AB3E35" w:rsidRDefault="00241A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上次更新时间</w:t>
            </w:r>
          </w:p>
        </w:tc>
        <w:tc>
          <w:tcPr>
            <w:tcW w:w="1365" w:type="dxa"/>
          </w:tcPr>
          <w:p w:rsidR="00AB3E35" w:rsidRPr="00241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41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3" w:type="dxa"/>
          </w:tcPr>
          <w:p w:rsidR="00AB3E35" w:rsidRDefault="00241A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365" w:type="dxa"/>
          </w:tcPr>
          <w:p w:rsidR="00AB3E35" w:rsidRPr="00241A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41A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97" w:name="_Toc468197042"/>
      <w:r>
        <w:t>公众号</w:t>
      </w:r>
      <w:r w:rsidR="00275DA9">
        <w:rPr>
          <w:rFonts w:hint="eastAsia"/>
        </w:rPr>
        <w:t>表</w:t>
      </w:r>
      <w:r>
        <w:t>(uni_account)</w:t>
      </w:r>
      <w:bookmarkEnd w:id="97"/>
    </w:p>
    <w:p w:rsidR="00AB3E35" w:rsidRDefault="00275DA9">
      <w:pPr>
        <w:pStyle w:val="a0"/>
      </w:pPr>
      <w:r>
        <w:rPr>
          <w:rFonts w:hint="eastAsia"/>
        </w:rPr>
        <w:t>该表用于存储微信</w:t>
      </w:r>
      <w:r w:rsidR="00311318">
        <w:t>公众号</w:t>
      </w:r>
      <w:r>
        <w:rPr>
          <w:rFonts w:hint="eastAsia"/>
        </w:rPr>
        <w:t>的相关信息。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842"/>
        <w:gridCol w:w="2055"/>
      </w:tblGrid>
      <w:tr w:rsidR="00AB3E35" w:rsidTr="003A5BF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Pr="003A5BF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3A5BF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A5BFC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4751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3A5B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A5B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3A5BF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1843" w:type="dxa"/>
          </w:tcPr>
          <w:p w:rsidR="00AB3E35" w:rsidRDefault="004751C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3A5B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A5B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A5BF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843" w:type="dxa"/>
          </w:tcPr>
          <w:p w:rsidR="00AB3E35" w:rsidRDefault="002723E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842" w:type="dxa"/>
          </w:tcPr>
          <w:p w:rsidR="00AB3E35" w:rsidRPr="003A5B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A5BFC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A5BF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843" w:type="dxa"/>
          </w:tcPr>
          <w:p w:rsidR="00AB3E35" w:rsidRDefault="002723E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842" w:type="dxa"/>
          </w:tcPr>
          <w:p w:rsidR="00AB3E35" w:rsidRPr="003A5B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A5BF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A5BF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default_acid</w:t>
            </w:r>
          </w:p>
        </w:tc>
        <w:tc>
          <w:tcPr>
            <w:tcW w:w="1843" w:type="dxa"/>
          </w:tcPr>
          <w:p w:rsidR="00AB3E35" w:rsidRDefault="0065349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Pr="003A5B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A5B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0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98" w:name="_Toc468197043"/>
      <w:r>
        <w:t>公众号表和套餐</w:t>
      </w:r>
      <w:r>
        <w:rPr>
          <w:rFonts w:hint="eastAsia"/>
        </w:rPr>
        <w:t>表</w:t>
      </w:r>
      <w:r>
        <w:t>关联表(uni_account_group)</w:t>
      </w:r>
      <w:bookmarkEnd w:id="98"/>
    </w:p>
    <w:p w:rsidR="00B339EF" w:rsidRPr="00B339EF" w:rsidRDefault="00B339EF" w:rsidP="00B339EF">
      <w:pPr>
        <w:pStyle w:val="a0"/>
      </w:pP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365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Pr="00946009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946009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5D0AC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关联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94600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4600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FA4BA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94600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4600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1843" w:type="dxa"/>
          </w:tcPr>
          <w:p w:rsidR="00AB3E35" w:rsidRDefault="00FA4BA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Pr="0094600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4600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99" w:name="_Toc468197044"/>
      <w:r>
        <w:t>公众号可用模块</w:t>
      </w:r>
      <w:r w:rsidR="0008178B">
        <w:rPr>
          <w:rFonts w:hint="eastAsia"/>
        </w:rPr>
        <w:t>表</w:t>
      </w:r>
      <w:r>
        <w:t>(uni_account_modules)</w:t>
      </w:r>
      <w:bookmarkEnd w:id="99"/>
    </w:p>
    <w:p w:rsidR="00614674" w:rsidRPr="00614674" w:rsidRDefault="00614674" w:rsidP="00614674">
      <w:pPr>
        <w:pStyle w:val="a0"/>
      </w:pPr>
      <w:r>
        <w:rPr>
          <w:rFonts w:hint="eastAsia"/>
        </w:rPr>
        <w:t>该表用于存储公众号的可用模块信息。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94600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946009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946009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46009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9460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94600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4600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94600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9B13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94600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4600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600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</w:t>
            </w:r>
          </w:p>
        </w:tc>
        <w:tc>
          <w:tcPr>
            <w:tcW w:w="1842" w:type="dxa"/>
          </w:tcPr>
          <w:p w:rsidR="00AB3E35" w:rsidRDefault="009460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模块名称</w:t>
            </w:r>
          </w:p>
        </w:tc>
        <w:tc>
          <w:tcPr>
            <w:tcW w:w="1791" w:type="dxa"/>
          </w:tcPr>
          <w:p w:rsidR="00AB3E35" w:rsidRPr="0094600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946009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600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enabled</w:t>
            </w:r>
          </w:p>
        </w:tc>
        <w:tc>
          <w:tcPr>
            <w:tcW w:w="1842" w:type="dxa"/>
          </w:tcPr>
          <w:p w:rsidR="00AB3E35" w:rsidRDefault="009460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是否生效</w:t>
            </w:r>
          </w:p>
        </w:tc>
        <w:tc>
          <w:tcPr>
            <w:tcW w:w="1791" w:type="dxa"/>
          </w:tcPr>
          <w:p w:rsidR="00AB3E35" w:rsidRPr="0094600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946009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4600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settings</w:t>
            </w:r>
          </w:p>
        </w:tc>
        <w:tc>
          <w:tcPr>
            <w:tcW w:w="1842" w:type="dxa"/>
          </w:tcPr>
          <w:p w:rsidR="00AB3E35" w:rsidRDefault="009460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设置</w:t>
            </w:r>
          </w:p>
        </w:tc>
        <w:tc>
          <w:tcPr>
            <w:tcW w:w="1791" w:type="dxa"/>
          </w:tcPr>
          <w:p w:rsidR="00AB3E35" w:rsidRPr="0094600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00" w:name="_Toc468197045"/>
      <w:r>
        <w:t>公众号操作用户</w:t>
      </w:r>
      <w:r w:rsidR="00514DFC">
        <w:rPr>
          <w:rFonts w:hint="eastAsia"/>
        </w:rPr>
        <w:t>表</w:t>
      </w:r>
      <w:r>
        <w:t>(uni_account_users)</w:t>
      </w:r>
      <w:bookmarkEnd w:id="100"/>
    </w:p>
    <w:p w:rsidR="00514DFC" w:rsidRPr="00514DFC" w:rsidRDefault="00514DFC" w:rsidP="00514DFC">
      <w:pPr>
        <w:pStyle w:val="a0"/>
      </w:pPr>
      <w:r>
        <w:rPr>
          <w:rFonts w:hint="eastAsia"/>
        </w:rPr>
        <w:t>该表用于存储公众号的操作用户信息。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514DF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514DF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514DF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14DFC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514DF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514D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14D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14DFC">
        <w:trPr>
          <w:trHeight w:val="54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9B13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514D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14D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14DF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842" w:type="dxa"/>
          </w:tcPr>
          <w:p w:rsidR="00AB3E35" w:rsidRDefault="00514DF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514D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14DF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14DF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role</w:t>
            </w:r>
          </w:p>
        </w:tc>
        <w:tc>
          <w:tcPr>
            <w:tcW w:w="1842" w:type="dxa"/>
          </w:tcPr>
          <w:p w:rsidR="00AB3E35" w:rsidRDefault="00514DF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角色名称</w:t>
            </w:r>
          </w:p>
        </w:tc>
        <w:tc>
          <w:tcPr>
            <w:tcW w:w="1791" w:type="dxa"/>
          </w:tcPr>
          <w:p w:rsidR="00AB3E35" w:rsidRPr="00514DF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14DF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t>用以关联后台管理用户</w:t>
      </w:r>
      <w:r>
        <w:t>(users</w:t>
      </w:r>
      <w:r>
        <w:t>的</w:t>
      </w:r>
      <w:r>
        <w:t>uid)</w:t>
      </w:r>
      <w:r>
        <w:t>和</w:t>
      </w:r>
      <w:r>
        <w:rPr>
          <w:rFonts w:hint="eastAsia"/>
        </w:rPr>
        <w:t>统一</w:t>
      </w:r>
      <w:r>
        <w:t>公众号</w:t>
      </w:r>
      <w:r>
        <w:t>(uniacid)</w:t>
      </w:r>
      <w:r>
        <w:t>的关联表</w:t>
      </w:r>
    </w:p>
    <w:p w:rsidR="00AB3E35" w:rsidRDefault="00311318">
      <w:pPr>
        <w:pStyle w:val="2"/>
      </w:pPr>
      <w:bookmarkStart w:id="101" w:name="_Toc468197046"/>
      <w:r>
        <w:t>公众号</w:t>
      </w:r>
      <w:r>
        <w:rPr>
          <w:rFonts w:hint="eastAsia"/>
        </w:rPr>
        <w:t>套餐</w:t>
      </w:r>
      <w:r>
        <w:t>组</w:t>
      </w:r>
      <w:r>
        <w:rPr>
          <w:rFonts w:hint="eastAsia"/>
        </w:rPr>
        <w:t>表</w:t>
      </w:r>
      <w:r>
        <w:t>(uni_group)</w:t>
      </w:r>
      <w:bookmarkEnd w:id="101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1985"/>
        <w:gridCol w:w="1932"/>
        <w:gridCol w:w="2532"/>
      </w:tblGrid>
      <w:tr w:rsidR="00AB3E35" w:rsidTr="00ED188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ED188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ED188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ED188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Default="0050523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ED188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D188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ED188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985" w:type="dxa"/>
          </w:tcPr>
          <w:p w:rsidR="00AB3E35" w:rsidRDefault="009F5D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932" w:type="dxa"/>
          </w:tcPr>
          <w:p w:rsidR="00AB3E35" w:rsidRPr="00ED188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D1885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D188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modules</w:t>
            </w:r>
          </w:p>
        </w:tc>
        <w:tc>
          <w:tcPr>
            <w:tcW w:w="1985" w:type="dxa"/>
          </w:tcPr>
          <w:p w:rsidR="00AB3E35" w:rsidRDefault="009F5D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模块名称</w:t>
            </w:r>
          </w:p>
        </w:tc>
        <w:tc>
          <w:tcPr>
            <w:tcW w:w="1932" w:type="dxa"/>
          </w:tcPr>
          <w:p w:rsidR="00AB3E35" w:rsidRPr="00ED188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D1885">
              <w:rPr>
                <w:caps/>
                <w:color w:val="000000"/>
                <w:szCs w:val="21"/>
              </w:rPr>
              <w:t>(10000)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D188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templates</w:t>
            </w:r>
          </w:p>
        </w:tc>
        <w:tc>
          <w:tcPr>
            <w:tcW w:w="1985" w:type="dxa"/>
          </w:tcPr>
          <w:p w:rsidR="00AB3E35" w:rsidRDefault="009F5D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模板名称</w:t>
            </w:r>
          </w:p>
        </w:tc>
        <w:tc>
          <w:tcPr>
            <w:tcW w:w="1932" w:type="dxa"/>
          </w:tcPr>
          <w:p w:rsidR="00AB3E35" w:rsidRPr="00ED188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D1885">
              <w:rPr>
                <w:caps/>
                <w:color w:val="000000"/>
                <w:szCs w:val="21"/>
              </w:rPr>
              <w:t>(5000)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D188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5" w:type="dxa"/>
          </w:tcPr>
          <w:p w:rsidR="00AB3E35" w:rsidRDefault="009B13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ED188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D188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02" w:name="_Toc468197047"/>
      <w:r>
        <w:t>公众号设置</w:t>
      </w:r>
      <w:r w:rsidR="00336579">
        <w:rPr>
          <w:rFonts w:hint="eastAsia"/>
        </w:rPr>
        <w:t>表</w:t>
      </w:r>
      <w:r>
        <w:t>(uni_settings)</w:t>
      </w:r>
      <w:bookmarkEnd w:id="102"/>
    </w:p>
    <w:p w:rsidR="00336579" w:rsidRPr="00336579" w:rsidRDefault="00336579" w:rsidP="00336579">
      <w:pPr>
        <w:pStyle w:val="a0"/>
      </w:pPr>
      <w:r>
        <w:rPr>
          <w:rFonts w:hint="eastAsia"/>
        </w:rPr>
        <w:t>该表用于存储公众号的设置信息。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701"/>
        <w:gridCol w:w="1985"/>
        <w:gridCol w:w="2196"/>
      </w:tblGrid>
      <w:tr w:rsidR="00AB3E35" w:rsidTr="0027505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Pr="0027505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27505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27505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9B13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7505E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27505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passport</w:t>
            </w:r>
          </w:p>
        </w:tc>
        <w:tc>
          <w:tcPr>
            <w:tcW w:w="1701" w:type="dxa"/>
          </w:tcPr>
          <w:p w:rsidR="00AB3E35" w:rsidRDefault="00A2641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(200)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oauth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jsauth_acid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7505E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uc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notify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(2000)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creditnames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creditbehaviors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welcome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(60)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default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(60)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default_messages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shortcuts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(5000)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payment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(2000)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(300)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menuset</w:t>
            </w:r>
          </w:p>
        </w:tc>
        <w:tc>
          <w:tcPr>
            <w:tcW w:w="1701" w:type="dxa"/>
          </w:tcPr>
          <w:p w:rsidR="00AB3E35" w:rsidRDefault="008E43D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菜单集</w:t>
            </w: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default_site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7505E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sync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780" w:type="dxa"/>
          </w:tcPr>
          <w:p w:rsidR="00AB3E35" w:rsidRDefault="00311318" w:rsidP="006219D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</w:t>
            </w:r>
            <w:r w:rsidR="006219D6">
              <w:rPr>
                <w:color w:val="000000"/>
                <w:szCs w:val="21"/>
              </w:rPr>
              <w:t>char</w:t>
            </w:r>
            <w:r>
              <w:rPr>
                <w:color w:val="000000"/>
                <w:szCs w:val="21"/>
              </w:rPr>
              <w:t>ge</w:t>
            </w:r>
          </w:p>
        </w:tc>
        <w:tc>
          <w:tcPr>
            <w:tcW w:w="1701" w:type="dxa"/>
          </w:tcPr>
          <w:p w:rsidR="00AB3E35" w:rsidRDefault="00A2641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充值信息</w:t>
            </w: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tplnotice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7505E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2750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grouplevel</w:t>
            </w:r>
          </w:p>
        </w:tc>
        <w:tc>
          <w:tcPr>
            <w:tcW w:w="1701" w:type="dxa"/>
          </w:tcPr>
          <w:p w:rsidR="00AB3E35" w:rsidRDefault="00A2641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分组等级</w:t>
            </w:r>
          </w:p>
        </w:tc>
        <w:tc>
          <w:tcPr>
            <w:tcW w:w="1985" w:type="dxa"/>
          </w:tcPr>
          <w:p w:rsidR="00AB3E35" w:rsidRPr="002750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27505E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A6229A">
      <w:pPr>
        <w:pStyle w:val="2"/>
      </w:pPr>
      <w:bookmarkStart w:id="103" w:name="_Toc468197048"/>
      <w:r>
        <w:rPr>
          <w:rFonts w:hint="eastAsia"/>
        </w:rPr>
        <w:t>公众号验证码表</w:t>
      </w:r>
      <w:r w:rsidR="00311318">
        <w:t>(uni_verifycode)</w:t>
      </w:r>
      <w:bookmarkEnd w:id="103"/>
    </w:p>
    <w:p w:rsidR="00A6229A" w:rsidRPr="00A6229A" w:rsidRDefault="00A6229A" w:rsidP="00A6229A">
      <w:pPr>
        <w:pStyle w:val="a0"/>
      </w:pPr>
      <w:r>
        <w:rPr>
          <w:rFonts w:hint="eastAsia"/>
        </w:rPr>
        <w:t>该表用于存储公众号的验证码信息。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2074"/>
        <w:gridCol w:w="2532"/>
      </w:tblGrid>
      <w:tr w:rsidR="00AB3E35" w:rsidTr="003C4C5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3C4C59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3C4C59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C4C59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A6229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3C4C5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C4C5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3C4C5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9B13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3C4C5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C4C5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C4C5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receiver</w:t>
            </w:r>
          </w:p>
        </w:tc>
        <w:tc>
          <w:tcPr>
            <w:tcW w:w="1701" w:type="dxa"/>
          </w:tcPr>
          <w:p w:rsidR="00AB3E35" w:rsidRDefault="005169D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接手者</w:t>
            </w:r>
          </w:p>
        </w:tc>
        <w:tc>
          <w:tcPr>
            <w:tcW w:w="2074" w:type="dxa"/>
          </w:tcPr>
          <w:p w:rsidR="00AB3E35" w:rsidRPr="003C4C5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C4C59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C4C5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verifycode</w:t>
            </w:r>
          </w:p>
        </w:tc>
        <w:tc>
          <w:tcPr>
            <w:tcW w:w="1701" w:type="dxa"/>
          </w:tcPr>
          <w:p w:rsidR="00AB3E35" w:rsidRDefault="005169D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验证码</w:t>
            </w:r>
          </w:p>
        </w:tc>
        <w:tc>
          <w:tcPr>
            <w:tcW w:w="2074" w:type="dxa"/>
          </w:tcPr>
          <w:p w:rsidR="00AB3E35" w:rsidRPr="003C4C5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C4C59">
              <w:rPr>
                <w:caps/>
                <w:color w:val="000000"/>
                <w:szCs w:val="21"/>
              </w:rPr>
              <w:t>(6)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C4C5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total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3C4C5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3C4C59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3C4C5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5169D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2074" w:type="dxa"/>
          </w:tcPr>
          <w:p w:rsidR="00AB3E35" w:rsidRPr="003C4C5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C4C5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DE3A6B">
      <w:pPr>
        <w:pStyle w:val="2"/>
      </w:pPr>
      <w:bookmarkStart w:id="104" w:name="_Toc468197049"/>
      <w:r>
        <w:rPr>
          <w:rFonts w:hint="eastAsia"/>
        </w:rPr>
        <w:t>用户API缓存表</w:t>
      </w:r>
      <w:r w:rsidR="00311318">
        <w:t>(userapi_cache)</w:t>
      </w:r>
      <w:bookmarkEnd w:id="104"/>
    </w:p>
    <w:p w:rsidR="00DE3A6B" w:rsidRPr="00DE3A6B" w:rsidRDefault="00DE3A6B" w:rsidP="00DE3A6B">
      <w:pPr>
        <w:pStyle w:val="a0"/>
      </w:pPr>
      <w:r>
        <w:rPr>
          <w:rFonts w:hint="eastAsia"/>
        </w:rPr>
        <w:t>该表用于存储</w:t>
      </w:r>
      <w:r w:rsidR="00981A89">
        <w:rPr>
          <w:rFonts w:hint="eastAsia"/>
        </w:rPr>
        <w:t>用户</w:t>
      </w:r>
      <w:r w:rsidR="00981A89">
        <w:rPr>
          <w:rFonts w:hint="eastAsia"/>
        </w:rPr>
        <w:t>API</w:t>
      </w:r>
      <w:r w:rsidR="00981A89">
        <w:rPr>
          <w:rFonts w:hint="eastAsia"/>
        </w:rPr>
        <w:t>的缓存数据。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984"/>
        <w:gridCol w:w="1649"/>
        <w:gridCol w:w="2532"/>
      </w:tblGrid>
      <w:tr w:rsidR="00AB3E35" w:rsidTr="00981A8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649" w:type="dxa"/>
            <w:shd w:val="clear" w:color="auto" w:fill="E6E6E6"/>
            <w:vAlign w:val="center"/>
          </w:tcPr>
          <w:p w:rsidR="00AB3E35" w:rsidRPr="00981A89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981A89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81A89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981A8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缓存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981A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81A8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981A8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key</w:t>
            </w:r>
          </w:p>
        </w:tc>
        <w:tc>
          <w:tcPr>
            <w:tcW w:w="1984" w:type="dxa"/>
          </w:tcPr>
          <w:p w:rsidR="00AB3E35" w:rsidRDefault="00981A8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键</w:t>
            </w:r>
          </w:p>
        </w:tc>
        <w:tc>
          <w:tcPr>
            <w:tcW w:w="1649" w:type="dxa"/>
          </w:tcPr>
          <w:p w:rsidR="00AB3E35" w:rsidRPr="00981A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981A89">
              <w:rPr>
                <w:caps/>
                <w:color w:val="000000"/>
                <w:szCs w:val="21"/>
              </w:rPr>
              <w:t>(32)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81A8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984" w:type="dxa"/>
          </w:tcPr>
          <w:p w:rsidR="00AB3E35" w:rsidRDefault="00981A8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值</w:t>
            </w:r>
          </w:p>
        </w:tc>
        <w:tc>
          <w:tcPr>
            <w:tcW w:w="1649" w:type="dxa"/>
          </w:tcPr>
          <w:p w:rsidR="00AB3E35" w:rsidRPr="00981A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981A8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lastupdate</w:t>
            </w:r>
          </w:p>
        </w:tc>
        <w:tc>
          <w:tcPr>
            <w:tcW w:w="1984" w:type="dxa"/>
          </w:tcPr>
          <w:p w:rsidR="00AB3E35" w:rsidRDefault="00981A8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上次更新时间</w:t>
            </w:r>
          </w:p>
        </w:tc>
        <w:tc>
          <w:tcPr>
            <w:tcW w:w="1649" w:type="dxa"/>
          </w:tcPr>
          <w:p w:rsidR="00AB3E35" w:rsidRPr="00981A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981A8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826B2A">
      <w:pPr>
        <w:pStyle w:val="2"/>
      </w:pPr>
      <w:bookmarkStart w:id="105" w:name="_Toc468197050"/>
      <w:r>
        <w:rPr>
          <w:rFonts w:hint="eastAsia"/>
        </w:rPr>
        <w:t>自定义接口</w:t>
      </w:r>
      <w:r w:rsidR="006F39BC">
        <w:rPr>
          <w:rFonts w:hint="eastAsia"/>
        </w:rPr>
        <w:t>回复表</w:t>
      </w:r>
      <w:r w:rsidR="00311318">
        <w:t>(userapi_reply)</w:t>
      </w:r>
      <w:bookmarkEnd w:id="105"/>
    </w:p>
    <w:p w:rsidR="006F39BC" w:rsidRPr="006F39BC" w:rsidRDefault="00826B2A" w:rsidP="006F39BC">
      <w:pPr>
        <w:pStyle w:val="a0"/>
      </w:pPr>
      <w:r>
        <w:rPr>
          <w:rFonts w:hint="eastAsia"/>
        </w:rPr>
        <w:t>该表用于存储自定义接口</w:t>
      </w:r>
      <w:r w:rsidR="006F39BC">
        <w:rPr>
          <w:rFonts w:hint="eastAsia"/>
        </w:rPr>
        <w:t>回复</w:t>
      </w:r>
      <w:r>
        <w:rPr>
          <w:rFonts w:hint="eastAsia"/>
        </w:rPr>
        <w:t>的</w:t>
      </w:r>
      <w:r w:rsidR="006F39BC">
        <w:rPr>
          <w:rFonts w:hint="eastAsia"/>
        </w:rPr>
        <w:t>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6F39B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6F39B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6F39B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F39BC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436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F39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F39B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F39B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842" w:type="dxa"/>
          </w:tcPr>
          <w:p w:rsidR="00AB3E35" w:rsidRDefault="00436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F39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F39B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F39B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842" w:type="dxa"/>
          </w:tcPr>
          <w:p w:rsidR="00AB3E35" w:rsidRDefault="00436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791" w:type="dxa"/>
          </w:tcPr>
          <w:p w:rsidR="00AB3E35" w:rsidRPr="006F39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F39BC">
              <w:rPr>
                <w:caps/>
                <w:color w:val="000000"/>
                <w:szCs w:val="21"/>
              </w:rPr>
              <w:t>(300)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F39B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apiurl</w:t>
            </w:r>
          </w:p>
        </w:tc>
        <w:tc>
          <w:tcPr>
            <w:tcW w:w="1842" w:type="dxa"/>
          </w:tcPr>
          <w:p w:rsidR="00AB3E35" w:rsidRDefault="00436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API</w:t>
            </w:r>
            <w:r>
              <w:rPr>
                <w:color w:val="000000"/>
                <w:szCs w:val="21"/>
              </w:rPr>
              <w:t xml:space="preserve"> U</w:t>
            </w:r>
            <w:r>
              <w:rPr>
                <w:rFonts w:hint="eastAsia"/>
                <w:color w:val="000000"/>
                <w:szCs w:val="21"/>
              </w:rPr>
              <w:t>RL</w:t>
            </w:r>
          </w:p>
        </w:tc>
        <w:tc>
          <w:tcPr>
            <w:tcW w:w="1791" w:type="dxa"/>
          </w:tcPr>
          <w:p w:rsidR="00AB3E35" w:rsidRPr="006F39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F39BC">
              <w:rPr>
                <w:caps/>
                <w:color w:val="000000"/>
                <w:szCs w:val="21"/>
              </w:rPr>
              <w:t>(300)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F39B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token</w:t>
            </w:r>
          </w:p>
        </w:tc>
        <w:tc>
          <w:tcPr>
            <w:tcW w:w="1842" w:type="dxa"/>
          </w:tcPr>
          <w:p w:rsidR="00AB3E35" w:rsidRDefault="00436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Token</w:t>
            </w:r>
          </w:p>
        </w:tc>
        <w:tc>
          <w:tcPr>
            <w:tcW w:w="1791" w:type="dxa"/>
          </w:tcPr>
          <w:p w:rsidR="00AB3E35" w:rsidRPr="006F39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F39BC">
              <w:rPr>
                <w:caps/>
                <w:color w:val="000000"/>
                <w:szCs w:val="21"/>
              </w:rPr>
              <w:t>(32)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F39B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 w:rsidP="0086132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default_</w:t>
            </w:r>
            <w:r w:rsidR="0086132C">
              <w:rPr>
                <w:color w:val="000000"/>
                <w:szCs w:val="21"/>
              </w:rPr>
              <w:t>text</w:t>
            </w:r>
          </w:p>
        </w:tc>
        <w:tc>
          <w:tcPr>
            <w:tcW w:w="1842" w:type="dxa"/>
          </w:tcPr>
          <w:p w:rsidR="00AB3E35" w:rsidRDefault="00436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默认内容</w:t>
            </w:r>
          </w:p>
        </w:tc>
        <w:tc>
          <w:tcPr>
            <w:tcW w:w="1791" w:type="dxa"/>
          </w:tcPr>
          <w:p w:rsidR="00AB3E35" w:rsidRPr="006F39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F39BC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6F39BC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cachetime</w:t>
            </w:r>
          </w:p>
        </w:tc>
        <w:tc>
          <w:tcPr>
            <w:tcW w:w="1842" w:type="dxa"/>
          </w:tcPr>
          <w:p w:rsidR="00AB3E35" w:rsidRDefault="00436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缓存时间</w:t>
            </w:r>
          </w:p>
        </w:tc>
        <w:tc>
          <w:tcPr>
            <w:tcW w:w="1791" w:type="dxa"/>
          </w:tcPr>
          <w:p w:rsidR="00AB3E35" w:rsidRPr="006F39B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F39BC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06" w:name="_Toc468197051"/>
      <w:r>
        <w:rPr>
          <w:rFonts w:hint="eastAsia"/>
        </w:rPr>
        <w:t>后台登录用户表</w:t>
      </w:r>
      <w:r>
        <w:t>(users)</w:t>
      </w:r>
      <w:bookmarkEnd w:id="106"/>
    </w:p>
    <w:p w:rsidR="00BC287F" w:rsidRPr="00BC287F" w:rsidRDefault="00BC287F" w:rsidP="00BC287F">
      <w:pPr>
        <w:pStyle w:val="a0"/>
      </w:pPr>
      <w:r>
        <w:rPr>
          <w:rFonts w:hint="eastAsia"/>
        </w:rPr>
        <w:t>该表用于存储后台的登录用户的信息。</w:t>
      </w:r>
    </w:p>
    <w:p w:rsidR="00B61EB3" w:rsidRDefault="00B61EB3" w:rsidP="00B61EB3">
      <w:pPr>
        <w:pStyle w:val="3"/>
      </w:pPr>
      <w:r>
        <w:rPr>
          <w:rFonts w:hint="eastAsia"/>
        </w:rPr>
        <w:t>ENGINE</w:t>
      </w:r>
    </w:p>
    <w:p w:rsidR="00B61EB3" w:rsidRDefault="00B61EB3" w:rsidP="00B61EB3">
      <w:pPr>
        <w:pStyle w:val="a0"/>
      </w:pPr>
      <w:r>
        <w:t>MyISAM</w:t>
      </w:r>
    </w:p>
    <w:p w:rsidR="00B61EB3" w:rsidRDefault="00B61EB3" w:rsidP="00B61EB3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B61EB3" w:rsidRDefault="00B61EB3" w:rsidP="00B61EB3">
      <w:pPr>
        <w:pStyle w:val="a0"/>
      </w:pPr>
      <w:r>
        <w:t>utf8</w:t>
      </w:r>
    </w:p>
    <w:p w:rsidR="00B61EB3" w:rsidRDefault="00B61EB3" w:rsidP="00B61EB3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1843"/>
        <w:gridCol w:w="2074"/>
        <w:gridCol w:w="2532"/>
      </w:tblGrid>
      <w:tr w:rsidR="00B61EB3" w:rsidTr="00394ADB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B61EB3" w:rsidRDefault="00B61EB3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B61EB3" w:rsidRDefault="00B61EB3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B61EB3" w:rsidRDefault="00B61EB3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B61EB3" w:rsidRPr="00394ADB" w:rsidRDefault="00B61EB3" w:rsidP="00223C9B">
            <w:pPr>
              <w:rPr>
                <w:caps/>
                <w:color w:val="000000"/>
                <w:sz w:val="20"/>
                <w:szCs w:val="21"/>
              </w:rPr>
            </w:pPr>
            <w:r w:rsidRPr="00394ADB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B61EB3" w:rsidRDefault="00B61EB3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B61EB3" w:rsidTr="00394ADB">
        <w:trPr>
          <w:trHeight w:val="339"/>
          <w:jc w:val="center"/>
        </w:trPr>
        <w:tc>
          <w:tcPr>
            <w:tcW w:w="617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843" w:type="dxa"/>
          </w:tcPr>
          <w:p w:rsidR="00B61EB3" w:rsidRDefault="00460DC1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B61EB3" w:rsidRPr="00394ADB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B61EB3"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B61EB3" w:rsidTr="00394ADB">
        <w:trPr>
          <w:jc w:val="center"/>
        </w:trPr>
        <w:tc>
          <w:tcPr>
            <w:tcW w:w="617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1843" w:type="dxa"/>
          </w:tcPr>
          <w:p w:rsidR="00B61EB3" w:rsidRDefault="002D20D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分组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B61EB3" w:rsidRPr="00394ADB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B61EB3"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5A0B96" w:rsidTr="00394ADB">
        <w:trPr>
          <w:jc w:val="center"/>
        </w:trPr>
        <w:tc>
          <w:tcPr>
            <w:tcW w:w="617" w:type="dxa"/>
          </w:tcPr>
          <w:p w:rsidR="005A0B96" w:rsidRDefault="00AE310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5A0B96" w:rsidRDefault="005A0B96" w:rsidP="00223C9B">
            <w:pPr>
              <w:jc w:val="left"/>
              <w:rPr>
                <w:color w:val="000000"/>
                <w:szCs w:val="21"/>
              </w:rPr>
            </w:pPr>
            <w:r w:rsidRPr="005A0B96">
              <w:rPr>
                <w:color w:val="000000"/>
                <w:szCs w:val="21"/>
              </w:rPr>
              <w:t>puid</w:t>
            </w:r>
          </w:p>
        </w:tc>
        <w:tc>
          <w:tcPr>
            <w:tcW w:w="1843" w:type="dxa"/>
          </w:tcPr>
          <w:p w:rsidR="005A0B96" w:rsidRDefault="00AE310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配送点上级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5A0B96" w:rsidRPr="00394ADB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E3105" w:rsidRPr="00AE310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5A0B96" w:rsidRDefault="00AE310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B61EB3" w:rsidTr="00394ADB">
        <w:trPr>
          <w:trHeight w:val="367"/>
          <w:jc w:val="center"/>
        </w:trPr>
        <w:tc>
          <w:tcPr>
            <w:tcW w:w="617" w:type="dxa"/>
          </w:tcPr>
          <w:p w:rsidR="00B61EB3" w:rsidRDefault="00AE310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username</w:t>
            </w:r>
          </w:p>
        </w:tc>
        <w:tc>
          <w:tcPr>
            <w:tcW w:w="1843" w:type="dxa"/>
          </w:tcPr>
          <w:p w:rsidR="00B61EB3" w:rsidRDefault="002D20D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2074" w:type="dxa"/>
          </w:tcPr>
          <w:p w:rsidR="00B61EB3" w:rsidRPr="00394ADB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B61EB3" w:rsidRPr="00394ADB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B61EB3" w:rsidTr="00394ADB">
        <w:trPr>
          <w:trHeight w:val="283"/>
          <w:jc w:val="center"/>
        </w:trPr>
        <w:tc>
          <w:tcPr>
            <w:tcW w:w="617" w:type="dxa"/>
          </w:tcPr>
          <w:p w:rsidR="00B61EB3" w:rsidRDefault="00AE310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password</w:t>
            </w:r>
          </w:p>
        </w:tc>
        <w:tc>
          <w:tcPr>
            <w:tcW w:w="1843" w:type="dxa"/>
          </w:tcPr>
          <w:p w:rsidR="00B61EB3" w:rsidRDefault="002D20D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2074" w:type="dxa"/>
          </w:tcPr>
          <w:p w:rsidR="00B61EB3" w:rsidRPr="00394ADB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B61EB3" w:rsidRPr="00394ADB">
              <w:rPr>
                <w:caps/>
                <w:color w:val="000000"/>
                <w:szCs w:val="21"/>
              </w:rPr>
              <w:t>(200)</w:t>
            </w:r>
          </w:p>
        </w:tc>
        <w:tc>
          <w:tcPr>
            <w:tcW w:w="2532" w:type="dxa"/>
          </w:tcPr>
          <w:p w:rsidR="00B61EB3" w:rsidRDefault="00B61EB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AE3105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rFonts w:hint="eastAsia"/>
                <w:caps/>
                <w:color w:val="000000"/>
                <w:szCs w:val="21"/>
              </w:rPr>
              <w:t>INT</w:t>
            </w:r>
            <w:r w:rsidR="00AC39BA" w:rsidRPr="00394ADB">
              <w:rPr>
                <w:caps/>
                <w:color w:val="000000"/>
                <w:szCs w:val="21"/>
              </w:rPr>
              <w:t>(</w:t>
            </w:r>
            <w:r w:rsidR="00AC39BA" w:rsidRPr="00394ADB">
              <w:rPr>
                <w:rFonts w:hint="eastAsia"/>
                <w:caps/>
                <w:color w:val="000000"/>
                <w:szCs w:val="21"/>
              </w:rPr>
              <w:t>11</w:t>
            </w:r>
            <w:r w:rsidR="00AC39BA" w:rsidRPr="00394ADB">
              <w:rPr>
                <w:caps/>
                <w:color w:val="000000"/>
                <w:szCs w:val="21"/>
              </w:rPr>
              <w:t>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 w:rsidR="00502039">
              <w:rPr>
                <w:rFonts w:hint="eastAsia"/>
                <w:color w:val="000000"/>
                <w:szCs w:val="21"/>
              </w:rPr>
              <w:t>；默认</w:t>
            </w:r>
            <w:r w:rsidR="00502039">
              <w:rPr>
                <w:rFonts w:hint="eastAsia"/>
                <w:color w:val="000000"/>
                <w:szCs w:val="21"/>
              </w:rPr>
              <w:t>0</w:t>
            </w:r>
          </w:p>
          <w:p w:rsidR="00A268AF" w:rsidRDefault="00A268AF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所属微信公众号的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  <w:p w:rsidR="00A268AF" w:rsidRDefault="00A268AF" w:rsidP="00A268AF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admin</w:t>
            </w:r>
            <w:r>
              <w:rPr>
                <w:rFonts w:hint="eastAsia"/>
                <w:szCs w:val="21"/>
              </w:rPr>
              <w:t>用户为</w:t>
            </w:r>
            <w:r>
              <w:rPr>
                <w:rFonts w:hint="eastAsia"/>
                <w:szCs w:val="21"/>
              </w:rPr>
              <w:t>0</w:t>
            </w:r>
          </w:p>
          <w:p w:rsidR="00502039" w:rsidRDefault="00A268AF" w:rsidP="00A268A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其他的为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表中对应的</w:t>
            </w:r>
            <w:r>
              <w:rPr>
                <w:rFonts w:hint="eastAsia"/>
                <w:szCs w:val="21"/>
              </w:rPr>
              <w:t>uniacid</w:t>
            </w:r>
            <w:r>
              <w:rPr>
                <w:rFonts w:hint="eastAsia"/>
                <w:szCs w:val="21"/>
              </w:rPr>
              <w:t>字段值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Pr="00460DC1" w:rsidRDefault="00AE3105" w:rsidP="00AC39B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13" w:type="dxa"/>
          </w:tcPr>
          <w:p w:rsidR="00AC39BA" w:rsidRPr="00460DC1" w:rsidRDefault="00AC39BA" w:rsidP="00AC39BA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email</w:t>
            </w:r>
          </w:p>
        </w:tc>
        <w:tc>
          <w:tcPr>
            <w:tcW w:w="1843" w:type="dxa"/>
          </w:tcPr>
          <w:p w:rsidR="00AC39BA" w:rsidRPr="00460DC1" w:rsidRDefault="00AC39BA" w:rsidP="00AC39BA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用户邮箱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szCs w:val="21"/>
              </w:rPr>
            </w:pPr>
            <w:r>
              <w:rPr>
                <w:caps/>
                <w:szCs w:val="21"/>
              </w:rPr>
              <w:t>VARCHAR</w:t>
            </w:r>
            <w:r w:rsidR="00AC39BA" w:rsidRPr="00394ADB">
              <w:rPr>
                <w:caps/>
                <w:szCs w:val="21"/>
              </w:rPr>
              <w:t>(50)</w:t>
            </w:r>
          </w:p>
        </w:tc>
        <w:tc>
          <w:tcPr>
            <w:tcW w:w="2532" w:type="dxa"/>
          </w:tcPr>
          <w:p w:rsidR="00AC39BA" w:rsidRPr="00460DC1" w:rsidRDefault="00502039" w:rsidP="00AC39B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Pr="00460DC1" w:rsidRDefault="00AE3105" w:rsidP="00AC39B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13" w:type="dxa"/>
          </w:tcPr>
          <w:p w:rsidR="00AC39BA" w:rsidRPr="00460DC1" w:rsidRDefault="00AC39BA" w:rsidP="00AC39BA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role</w:t>
            </w:r>
          </w:p>
        </w:tc>
        <w:tc>
          <w:tcPr>
            <w:tcW w:w="1843" w:type="dxa"/>
          </w:tcPr>
          <w:p w:rsidR="00AC39BA" w:rsidRPr="00460DC1" w:rsidRDefault="00502039" w:rsidP="0050203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szCs w:val="21"/>
              </w:rPr>
            </w:pPr>
            <w:r>
              <w:rPr>
                <w:caps/>
                <w:szCs w:val="21"/>
              </w:rPr>
              <w:t>VARCHAR</w:t>
            </w:r>
            <w:r w:rsidR="00AC39BA" w:rsidRPr="00394ADB">
              <w:rPr>
                <w:caps/>
                <w:szCs w:val="21"/>
              </w:rPr>
              <w:t>(30)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非空；</w:t>
            </w:r>
          </w:p>
          <w:p w:rsidR="00502039" w:rsidRDefault="00502039" w:rsidP="00AC39BA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admin</w:t>
            </w:r>
            <w:r>
              <w:rPr>
                <w:rFonts w:hint="eastAsia"/>
                <w:szCs w:val="21"/>
              </w:rPr>
              <w:t>-</w:t>
            </w:r>
            <w:r w:rsidRPr="00460DC1">
              <w:rPr>
                <w:rFonts w:hint="eastAsia"/>
                <w:szCs w:val="21"/>
              </w:rPr>
              <w:t>管理员</w:t>
            </w:r>
          </w:p>
          <w:p w:rsidR="00502039" w:rsidRDefault="00502039" w:rsidP="0050203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captain</w:t>
            </w:r>
            <w:r>
              <w:rPr>
                <w:rFonts w:hint="eastAsia"/>
                <w:szCs w:val="21"/>
              </w:rPr>
              <w:t>-</w:t>
            </w:r>
            <w:r w:rsidRPr="00460DC1">
              <w:rPr>
                <w:rFonts w:hint="eastAsia"/>
                <w:szCs w:val="21"/>
              </w:rPr>
              <w:t>船长</w:t>
            </w:r>
            <w:r w:rsidRPr="00460DC1">
              <w:rPr>
                <w:szCs w:val="21"/>
              </w:rPr>
              <w:t xml:space="preserve"> </w:t>
            </w:r>
          </w:p>
          <w:p w:rsidR="00502039" w:rsidRPr="00460DC1" w:rsidRDefault="00502039" w:rsidP="00502039">
            <w:pPr>
              <w:jc w:val="left"/>
              <w:rPr>
                <w:szCs w:val="21"/>
              </w:rPr>
            </w:pPr>
            <w:r w:rsidRPr="00460DC1">
              <w:rPr>
                <w:szCs w:val="21"/>
              </w:rPr>
              <w:t>headquarters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总店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AE3105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salt</w:t>
            </w:r>
          </w:p>
        </w:tc>
        <w:tc>
          <w:tcPr>
            <w:tcW w:w="184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盐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C39BA"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AE3105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C39BA" w:rsidRPr="00394ADB">
              <w:rPr>
                <w:caps/>
                <w:color w:val="000000"/>
                <w:szCs w:val="21"/>
              </w:rPr>
              <w:t>(4)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AE3105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joindate</w:t>
            </w:r>
          </w:p>
        </w:tc>
        <w:tc>
          <w:tcPr>
            <w:tcW w:w="184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加入时间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C39BA"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460DC1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AE3105"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joinip</w:t>
            </w:r>
          </w:p>
        </w:tc>
        <w:tc>
          <w:tcPr>
            <w:tcW w:w="184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加入</w:t>
            </w:r>
            <w:r>
              <w:rPr>
                <w:rFonts w:hint="eastAsia"/>
                <w:color w:val="000000"/>
                <w:szCs w:val="21"/>
              </w:rPr>
              <w:t>IP</w:t>
            </w: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C39BA" w:rsidRPr="00394ADB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460DC1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AE3105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lastvisit</w:t>
            </w:r>
          </w:p>
        </w:tc>
        <w:tc>
          <w:tcPr>
            <w:tcW w:w="184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上次登录时间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C39BA"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460DC1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AE3105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lastip</w:t>
            </w:r>
          </w:p>
        </w:tc>
        <w:tc>
          <w:tcPr>
            <w:tcW w:w="1843" w:type="dxa"/>
          </w:tcPr>
          <w:p w:rsidR="00AC39BA" w:rsidRDefault="00120491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上次登录</w:t>
            </w:r>
            <w:r>
              <w:rPr>
                <w:rFonts w:hint="eastAsia"/>
                <w:color w:val="000000"/>
                <w:szCs w:val="21"/>
              </w:rPr>
              <w:t>IP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C39BA" w:rsidRPr="00394ADB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AE3105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</w:t>
            </w:r>
          </w:p>
        </w:tc>
        <w:tc>
          <w:tcPr>
            <w:tcW w:w="184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C39BA" w:rsidRPr="00394ADB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AE3105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starttime</w:t>
            </w:r>
          </w:p>
        </w:tc>
        <w:tc>
          <w:tcPr>
            <w:tcW w:w="184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开始时间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C39BA"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C39BA" w:rsidTr="00394ADB">
        <w:trPr>
          <w:trHeight w:val="283"/>
          <w:jc w:val="center"/>
        </w:trPr>
        <w:tc>
          <w:tcPr>
            <w:tcW w:w="617" w:type="dxa"/>
          </w:tcPr>
          <w:p w:rsidR="00AC39BA" w:rsidRDefault="00AE3105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endtime</w:t>
            </w:r>
          </w:p>
        </w:tc>
        <w:tc>
          <w:tcPr>
            <w:tcW w:w="1843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结束时间</w:t>
            </w:r>
          </w:p>
        </w:tc>
        <w:tc>
          <w:tcPr>
            <w:tcW w:w="2074" w:type="dxa"/>
          </w:tcPr>
          <w:p w:rsidR="00AC39BA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C39BA"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C39BA" w:rsidRDefault="00AC39BA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9B0508" w:rsidTr="00394ADB">
        <w:trPr>
          <w:trHeight w:val="283"/>
          <w:jc w:val="center"/>
        </w:trPr>
        <w:tc>
          <w:tcPr>
            <w:tcW w:w="617" w:type="dxa"/>
          </w:tcPr>
          <w:p w:rsidR="009B0508" w:rsidRDefault="00AE3105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213" w:type="dxa"/>
          </w:tcPr>
          <w:p w:rsidR="009B0508" w:rsidRDefault="009B0508" w:rsidP="00AC39BA">
            <w:pPr>
              <w:jc w:val="left"/>
              <w:rPr>
                <w:color w:val="000000"/>
                <w:szCs w:val="21"/>
              </w:rPr>
            </w:pPr>
            <w:r w:rsidRPr="009B0508">
              <w:rPr>
                <w:color w:val="000000"/>
                <w:szCs w:val="21"/>
              </w:rPr>
              <w:t>qrcodeid</w:t>
            </w:r>
          </w:p>
        </w:tc>
        <w:tc>
          <w:tcPr>
            <w:tcW w:w="1843" w:type="dxa"/>
          </w:tcPr>
          <w:p w:rsidR="009B0508" w:rsidRDefault="009B0508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二维码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9B0508" w:rsidRPr="00394ADB" w:rsidRDefault="00580FB9" w:rsidP="00AC39BA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9B0508" w:rsidRPr="00394AD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9B0508" w:rsidRDefault="009B0508" w:rsidP="00AC39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非空，默认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B61EB3" w:rsidRDefault="00B61EB3" w:rsidP="00B61EB3">
      <w:pPr>
        <w:pStyle w:val="3"/>
      </w:pPr>
      <w:r>
        <w:rPr>
          <w:rFonts w:hint="eastAsia"/>
        </w:rPr>
        <w:t>其他</w:t>
      </w:r>
    </w:p>
    <w:p w:rsidR="00AB3E35" w:rsidRPr="00B61EB3" w:rsidRDefault="00B61EB3" w:rsidP="00B61EB3">
      <w:pPr>
        <w:ind w:firstLine="420"/>
      </w:pPr>
      <w:r>
        <w:t>此</w:t>
      </w:r>
      <w:r>
        <w:t>uid</w:t>
      </w:r>
      <w:r>
        <w:t>不同于</w:t>
      </w:r>
      <w:r>
        <w:t>mc_member</w:t>
      </w:r>
      <w:r>
        <w:t>的</w:t>
      </w:r>
      <w:r>
        <w:t>uid</w:t>
      </w:r>
      <w:r>
        <w:t>。</w:t>
      </w:r>
    </w:p>
    <w:p w:rsidR="00AB3E35" w:rsidRDefault="00236A8D">
      <w:pPr>
        <w:pStyle w:val="2"/>
      </w:pPr>
      <w:bookmarkStart w:id="107" w:name="_Toc468197052"/>
      <w:r>
        <w:rPr>
          <w:rFonts w:hint="eastAsia"/>
        </w:rPr>
        <w:t>用户登录失败记录表</w:t>
      </w:r>
      <w:r w:rsidR="00311318">
        <w:t>(users_failed_login)</w:t>
      </w:r>
      <w:bookmarkEnd w:id="107"/>
    </w:p>
    <w:p w:rsidR="00E67959" w:rsidRPr="00E67959" w:rsidRDefault="00E67959" w:rsidP="00E67959">
      <w:pPr>
        <w:pStyle w:val="a0"/>
      </w:pPr>
      <w:r>
        <w:rPr>
          <w:rFonts w:hint="eastAsia"/>
        </w:rPr>
        <w:t>该表用于存储后台用户失败的登录记录。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2074"/>
        <w:gridCol w:w="2532"/>
      </w:tblGrid>
      <w:tr w:rsidR="00AB3E35" w:rsidTr="008A2D1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8A2D1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8A2D1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8A2D1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236A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8A2D1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2D1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8A2D1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ip</w:t>
            </w:r>
          </w:p>
        </w:tc>
        <w:tc>
          <w:tcPr>
            <w:tcW w:w="1701" w:type="dxa"/>
          </w:tcPr>
          <w:p w:rsidR="00AB3E35" w:rsidRDefault="00236A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</w:t>
            </w:r>
            <w:r>
              <w:rPr>
                <w:rFonts w:hint="eastAsia"/>
                <w:color w:val="000000"/>
                <w:szCs w:val="21"/>
              </w:rPr>
              <w:t>IP</w:t>
            </w: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2074" w:type="dxa"/>
          </w:tcPr>
          <w:p w:rsidR="00AB3E35" w:rsidRPr="008A2D1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2D15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2D1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username</w:t>
            </w:r>
          </w:p>
        </w:tc>
        <w:tc>
          <w:tcPr>
            <w:tcW w:w="1701" w:type="dxa"/>
          </w:tcPr>
          <w:p w:rsidR="00AB3E35" w:rsidRDefault="00236A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2074" w:type="dxa"/>
          </w:tcPr>
          <w:p w:rsidR="00AB3E35" w:rsidRPr="008A2D1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A2D15">
              <w:rPr>
                <w:caps/>
                <w:color w:val="000000"/>
                <w:szCs w:val="21"/>
              </w:rPr>
              <w:t>(32)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2D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count</w:t>
            </w:r>
          </w:p>
        </w:tc>
        <w:tc>
          <w:tcPr>
            <w:tcW w:w="1701" w:type="dxa"/>
          </w:tcPr>
          <w:p w:rsidR="00AB3E35" w:rsidRDefault="00236A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失败次数</w:t>
            </w:r>
          </w:p>
        </w:tc>
        <w:tc>
          <w:tcPr>
            <w:tcW w:w="2074" w:type="dxa"/>
          </w:tcPr>
          <w:p w:rsidR="00AB3E35" w:rsidRPr="008A2D1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A2D15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8A2D1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lastupdate</w:t>
            </w:r>
          </w:p>
        </w:tc>
        <w:tc>
          <w:tcPr>
            <w:tcW w:w="1701" w:type="dxa"/>
          </w:tcPr>
          <w:p w:rsidR="00AB3E35" w:rsidRDefault="00236A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上次登录时间</w:t>
            </w:r>
          </w:p>
        </w:tc>
        <w:tc>
          <w:tcPr>
            <w:tcW w:w="2074" w:type="dxa"/>
          </w:tcPr>
          <w:p w:rsidR="00AB3E35" w:rsidRPr="008A2D1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A2D1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08" w:name="_Toc468197053"/>
      <w:r>
        <w:rPr>
          <w:rFonts w:hint="eastAsia"/>
        </w:rPr>
        <w:t>后台登录用户组表</w:t>
      </w:r>
      <w:r>
        <w:t>(users_group)</w:t>
      </w:r>
      <w:bookmarkEnd w:id="108"/>
    </w:p>
    <w:p w:rsidR="008A2D15" w:rsidRPr="008A2D15" w:rsidRDefault="008A2D15" w:rsidP="008A2D15">
      <w:pPr>
        <w:pStyle w:val="a0"/>
      </w:pPr>
      <w:r>
        <w:rPr>
          <w:rFonts w:hint="eastAsia"/>
        </w:rPr>
        <w:t>该表用于存储后台用户的分组信息。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701"/>
        <w:gridCol w:w="1791"/>
        <w:gridCol w:w="2532"/>
      </w:tblGrid>
      <w:tr w:rsidR="00AB3E35" w:rsidTr="0059607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59607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59607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9607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5960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分组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5960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960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9607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701" w:type="dxa"/>
          </w:tcPr>
          <w:p w:rsidR="00AB3E35" w:rsidRDefault="005960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91" w:type="dxa"/>
          </w:tcPr>
          <w:p w:rsidR="00AB3E35" w:rsidRPr="005960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9607A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9607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package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5960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9607A">
              <w:rPr>
                <w:caps/>
                <w:color w:val="000000"/>
                <w:szCs w:val="21"/>
              </w:rPr>
              <w:t>(5000)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960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maxaccount</w:t>
            </w:r>
          </w:p>
        </w:tc>
        <w:tc>
          <w:tcPr>
            <w:tcW w:w="1701" w:type="dxa"/>
          </w:tcPr>
          <w:p w:rsidR="00AB3E35" w:rsidRDefault="005960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最大数量</w:t>
            </w:r>
          </w:p>
        </w:tc>
        <w:tc>
          <w:tcPr>
            <w:tcW w:w="1791" w:type="dxa"/>
          </w:tcPr>
          <w:p w:rsidR="00AB3E35" w:rsidRPr="005960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960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960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maxsubaccount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5960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960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59607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timelimit</w:t>
            </w:r>
          </w:p>
        </w:tc>
        <w:tc>
          <w:tcPr>
            <w:tcW w:w="1701" w:type="dxa"/>
          </w:tcPr>
          <w:p w:rsidR="00AB3E35" w:rsidRDefault="0059607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时间限制</w:t>
            </w:r>
          </w:p>
        </w:tc>
        <w:tc>
          <w:tcPr>
            <w:tcW w:w="1791" w:type="dxa"/>
          </w:tcPr>
          <w:p w:rsidR="00AB3E35" w:rsidRPr="0059607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9607A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B146F3">
      <w:pPr>
        <w:pStyle w:val="2"/>
      </w:pPr>
      <w:bookmarkStart w:id="109" w:name="_Toc468197054"/>
      <w:r>
        <w:rPr>
          <w:rFonts w:hint="eastAsia"/>
        </w:rPr>
        <w:t>用户邀请表</w:t>
      </w:r>
      <w:r w:rsidR="00311318">
        <w:t>(users_invitation)</w:t>
      </w:r>
      <w:bookmarkEnd w:id="109"/>
    </w:p>
    <w:p w:rsidR="00B146F3" w:rsidRPr="00B146F3" w:rsidRDefault="00B146F3" w:rsidP="00B146F3">
      <w:pPr>
        <w:pStyle w:val="a0"/>
      </w:pPr>
      <w:r>
        <w:rPr>
          <w:rFonts w:hint="eastAsia"/>
        </w:rPr>
        <w:t>该表用于存储用户的邀请数据信息。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2268"/>
        <w:gridCol w:w="1649"/>
        <w:gridCol w:w="2532"/>
      </w:tblGrid>
      <w:tr w:rsidR="00AB3E35" w:rsidTr="00B146F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649" w:type="dxa"/>
            <w:shd w:val="clear" w:color="auto" w:fill="E6E6E6"/>
            <w:vAlign w:val="center"/>
          </w:tcPr>
          <w:p w:rsidR="00AB3E35" w:rsidRPr="00B146F3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B146F3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146F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268" w:type="dxa"/>
          </w:tcPr>
          <w:p w:rsidR="00AB3E35" w:rsidRDefault="00B146F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邀请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B146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146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146F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2268" w:type="dxa"/>
          </w:tcPr>
          <w:p w:rsidR="00AB3E35" w:rsidRDefault="00B146F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邀请码</w:t>
            </w:r>
          </w:p>
        </w:tc>
        <w:tc>
          <w:tcPr>
            <w:tcW w:w="1649" w:type="dxa"/>
          </w:tcPr>
          <w:p w:rsidR="00AB3E35" w:rsidRPr="00B146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146F3">
              <w:rPr>
                <w:caps/>
                <w:color w:val="000000"/>
                <w:szCs w:val="21"/>
              </w:rPr>
              <w:t>(64)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146F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fromuid</w:t>
            </w:r>
          </w:p>
        </w:tc>
        <w:tc>
          <w:tcPr>
            <w:tcW w:w="2268" w:type="dxa"/>
          </w:tcPr>
          <w:p w:rsidR="00AB3E35" w:rsidRDefault="00B146F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来源用户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B146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146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146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inviteuid</w:t>
            </w:r>
          </w:p>
        </w:tc>
        <w:tc>
          <w:tcPr>
            <w:tcW w:w="2268" w:type="dxa"/>
          </w:tcPr>
          <w:p w:rsidR="00AB3E35" w:rsidRDefault="00B146F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被邀请用户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B146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146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B146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2268" w:type="dxa"/>
          </w:tcPr>
          <w:p w:rsidR="00AB3E35" w:rsidRDefault="00B146F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649" w:type="dxa"/>
          </w:tcPr>
          <w:p w:rsidR="00AB3E35" w:rsidRPr="00B146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146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10" w:name="_Toc468197055"/>
      <w:r>
        <w:t>后台</w:t>
      </w:r>
      <w:r>
        <w:rPr>
          <w:rFonts w:hint="eastAsia"/>
        </w:rPr>
        <w:t>用户</w:t>
      </w:r>
      <w:r>
        <w:t>权限表(users_permission)</w:t>
      </w:r>
      <w:bookmarkEnd w:id="110"/>
    </w:p>
    <w:p w:rsidR="00AB3E35" w:rsidRDefault="00C851CB">
      <w:pPr>
        <w:pStyle w:val="a0"/>
      </w:pPr>
      <w:r>
        <w:rPr>
          <w:rFonts w:hint="eastAsia"/>
        </w:rPr>
        <w:t>该表用于存储后台用户的权限数据</w:t>
      </w:r>
      <w:r w:rsidR="00311318">
        <w:t>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843"/>
        <w:gridCol w:w="1932"/>
        <w:gridCol w:w="2532"/>
      </w:tblGrid>
      <w:tr w:rsidR="00AB3E35" w:rsidTr="00C851CB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C851CB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C851CB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851CB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C851C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C851C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851C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851CB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A8335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C851C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851C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51CB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843" w:type="dxa"/>
          </w:tcPr>
          <w:p w:rsidR="00AB3E35" w:rsidRDefault="00C851C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C851C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851CB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51CB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AB3E35" w:rsidRDefault="00C851C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32" w:type="dxa"/>
          </w:tcPr>
          <w:p w:rsidR="00AB3E35" w:rsidRPr="00C851C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851CB">
              <w:rPr>
                <w:caps/>
                <w:color w:val="000000"/>
                <w:szCs w:val="21"/>
              </w:rPr>
              <w:t>(30)s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51CB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permission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后台用户权限</w:t>
            </w:r>
          </w:p>
        </w:tc>
        <w:tc>
          <w:tcPr>
            <w:tcW w:w="1932" w:type="dxa"/>
          </w:tcPr>
          <w:p w:rsidR="00AB3E35" w:rsidRPr="00C851C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851CB">
              <w:rPr>
                <w:caps/>
                <w:color w:val="000000"/>
                <w:szCs w:val="21"/>
              </w:rPr>
              <w:t>(10000)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851CB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843" w:type="dxa"/>
          </w:tcPr>
          <w:p w:rsidR="00AB3E35" w:rsidRDefault="00C851C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932" w:type="dxa"/>
          </w:tcPr>
          <w:p w:rsidR="00AB3E35" w:rsidRPr="00C851C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851CB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10409A">
      <w:pPr>
        <w:pStyle w:val="2"/>
      </w:pPr>
      <w:bookmarkStart w:id="111" w:name="_Toc468197056"/>
      <w:r>
        <w:rPr>
          <w:rFonts w:hint="eastAsia"/>
        </w:rPr>
        <w:t>后台</w:t>
      </w:r>
      <w:r w:rsidR="00311318">
        <w:rPr>
          <w:rFonts w:hint="eastAsia"/>
        </w:rPr>
        <w:t>用户信息表</w:t>
      </w:r>
      <w:r w:rsidR="00311318">
        <w:t>(users_profile)</w:t>
      </w:r>
      <w:bookmarkEnd w:id="111"/>
    </w:p>
    <w:p w:rsidR="0010409A" w:rsidRPr="0010409A" w:rsidRDefault="0010409A" w:rsidP="0010409A">
      <w:pPr>
        <w:pStyle w:val="a0"/>
      </w:pPr>
      <w:r>
        <w:rPr>
          <w:rFonts w:hint="eastAsia"/>
        </w:rPr>
        <w:t>该表用于存储后台用户的信息数据。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184CC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184CC8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184CC8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184CC8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84CC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184CC8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84CC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84CC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realname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真实姓名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nickname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昵称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avatar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默认头像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qq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QQ</w:t>
            </w:r>
            <w:r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35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手机号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fakeid</w:t>
            </w:r>
          </w:p>
        </w:tc>
        <w:tc>
          <w:tcPr>
            <w:tcW w:w="184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vip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VIP</w:t>
            </w:r>
            <w:r w:rsidR="00385A31">
              <w:rPr>
                <w:rFonts w:hint="eastAsia"/>
                <w:color w:val="000000"/>
                <w:szCs w:val="21"/>
              </w:rPr>
              <w:t>级别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84CC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gender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84CC8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birthyear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出生年份</w:t>
            </w:r>
          </w:p>
        </w:tc>
        <w:tc>
          <w:tcPr>
            <w:tcW w:w="1791" w:type="dxa"/>
          </w:tcPr>
          <w:p w:rsidR="00AB3E35" w:rsidRPr="00184CC8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184CC8">
              <w:rPr>
                <w:caps/>
                <w:color w:val="000000"/>
                <w:szCs w:val="21"/>
              </w:rPr>
              <w:t>small</w:t>
            </w:r>
            <w:r w:rsidR="00580FB9">
              <w:rPr>
                <w:caps/>
                <w:color w:val="000000"/>
                <w:szCs w:val="21"/>
              </w:rPr>
              <w:t>INT</w:t>
            </w:r>
            <w:r w:rsidRPr="00184CC8">
              <w:rPr>
                <w:caps/>
                <w:color w:val="000000"/>
                <w:szCs w:val="21"/>
              </w:rPr>
              <w:t>(6)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birthmonth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出生月份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84CC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birthday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出生日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84CC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constellation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星座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zodiac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生肖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telephone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电话号码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idcard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证件号码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studentid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学生证号码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grade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年级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zipcode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邮政编码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nationality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国家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resideprovince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residecity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市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residedist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graduateschool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毕业院校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company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公司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education</w:t>
            </w:r>
          </w:p>
        </w:tc>
        <w:tc>
          <w:tcPr>
            <w:tcW w:w="1842" w:type="dxa"/>
          </w:tcPr>
          <w:p w:rsidR="00AB3E35" w:rsidRDefault="00361CC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教育信息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occupation</w:t>
            </w:r>
          </w:p>
        </w:tc>
        <w:tc>
          <w:tcPr>
            <w:tcW w:w="1842" w:type="dxa"/>
          </w:tcPr>
          <w:p w:rsidR="00AB3E35" w:rsidRDefault="00792A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职业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position</w:t>
            </w:r>
          </w:p>
        </w:tc>
        <w:tc>
          <w:tcPr>
            <w:tcW w:w="1842" w:type="dxa"/>
          </w:tcPr>
          <w:p w:rsidR="00AB3E35" w:rsidRDefault="00792A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职位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revenue</w:t>
            </w:r>
          </w:p>
        </w:tc>
        <w:tc>
          <w:tcPr>
            <w:tcW w:w="1842" w:type="dxa"/>
          </w:tcPr>
          <w:p w:rsidR="00AB3E35" w:rsidRDefault="0012049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年收入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affectivestatus</w:t>
            </w:r>
          </w:p>
        </w:tc>
        <w:tc>
          <w:tcPr>
            <w:tcW w:w="1842" w:type="dxa"/>
          </w:tcPr>
          <w:p w:rsidR="00AB3E35" w:rsidRDefault="00792A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情感状态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lookingfor</w:t>
            </w:r>
          </w:p>
        </w:tc>
        <w:tc>
          <w:tcPr>
            <w:tcW w:w="1842" w:type="dxa"/>
          </w:tcPr>
          <w:p w:rsidR="00AB3E35" w:rsidRDefault="00530C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交友目的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bloodtype</w:t>
            </w:r>
          </w:p>
        </w:tc>
        <w:tc>
          <w:tcPr>
            <w:tcW w:w="1842" w:type="dxa"/>
          </w:tcPr>
          <w:p w:rsidR="00AB3E35" w:rsidRDefault="00530C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血腥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height</w:t>
            </w:r>
          </w:p>
        </w:tc>
        <w:tc>
          <w:tcPr>
            <w:tcW w:w="1842" w:type="dxa"/>
          </w:tcPr>
          <w:p w:rsidR="00AB3E35" w:rsidRDefault="00530C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身高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weight</w:t>
            </w:r>
          </w:p>
        </w:tc>
        <w:tc>
          <w:tcPr>
            <w:tcW w:w="1842" w:type="dxa"/>
          </w:tcPr>
          <w:p w:rsidR="00AB3E35" w:rsidRDefault="00530C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体重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alipay</w:t>
            </w:r>
          </w:p>
        </w:tc>
        <w:tc>
          <w:tcPr>
            <w:tcW w:w="1842" w:type="dxa"/>
          </w:tcPr>
          <w:p w:rsidR="00AB3E35" w:rsidRDefault="00530C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支付宝账号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msn</w:t>
            </w:r>
          </w:p>
        </w:tc>
        <w:tc>
          <w:tcPr>
            <w:tcW w:w="1842" w:type="dxa"/>
          </w:tcPr>
          <w:p w:rsidR="00AB3E35" w:rsidRDefault="00530C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msn</w:t>
            </w:r>
            <w:r>
              <w:rPr>
                <w:rFonts w:hint="eastAsia"/>
                <w:color w:val="000000"/>
                <w:szCs w:val="21"/>
              </w:rPr>
              <w:t>账号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email</w:t>
            </w:r>
          </w:p>
        </w:tc>
        <w:tc>
          <w:tcPr>
            <w:tcW w:w="1842" w:type="dxa"/>
          </w:tcPr>
          <w:p w:rsidR="00AB3E35" w:rsidRDefault="00530C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E-Mail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taobao</w:t>
            </w:r>
          </w:p>
        </w:tc>
        <w:tc>
          <w:tcPr>
            <w:tcW w:w="1842" w:type="dxa"/>
          </w:tcPr>
          <w:p w:rsidR="00AB3E35" w:rsidRDefault="00530C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淘宝账号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site</w:t>
            </w:r>
          </w:p>
        </w:tc>
        <w:tc>
          <w:tcPr>
            <w:tcW w:w="1842" w:type="dxa"/>
          </w:tcPr>
          <w:p w:rsidR="00AB3E35" w:rsidRDefault="0035187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个人主页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bio</w:t>
            </w:r>
          </w:p>
        </w:tc>
        <w:tc>
          <w:tcPr>
            <w:tcW w:w="1842" w:type="dxa"/>
          </w:tcPr>
          <w:p w:rsidR="00AB3E35" w:rsidRDefault="003733E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个人爱好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44</w:t>
            </w:r>
          </w:p>
        </w:tc>
        <w:tc>
          <w:tcPr>
            <w:tcW w:w="1497" w:type="dxa"/>
          </w:tcPr>
          <w:p w:rsidR="00AB3E35" w:rsidRDefault="003D1E7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erest</w:t>
            </w:r>
          </w:p>
        </w:tc>
        <w:tc>
          <w:tcPr>
            <w:tcW w:w="1842" w:type="dxa"/>
          </w:tcPr>
          <w:p w:rsidR="00AB3E35" w:rsidRDefault="00530C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兴趣爱好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84CC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workerid</w:t>
            </w:r>
          </w:p>
        </w:tc>
        <w:tc>
          <w:tcPr>
            <w:tcW w:w="1842" w:type="dxa"/>
          </w:tcPr>
          <w:p w:rsidR="00AB3E35" w:rsidRDefault="00B569B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工号</w:t>
            </w:r>
          </w:p>
        </w:tc>
        <w:tc>
          <w:tcPr>
            <w:tcW w:w="1791" w:type="dxa"/>
          </w:tcPr>
          <w:p w:rsidR="00AB3E35" w:rsidRPr="00184CC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84CC8">
              <w:rPr>
                <w:caps/>
                <w:color w:val="000000"/>
                <w:szCs w:val="21"/>
              </w:rPr>
              <w:t>(64)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794DB9">
      <w:pPr>
        <w:pStyle w:val="2"/>
      </w:pPr>
      <w:bookmarkStart w:id="112" w:name="_Toc468197057"/>
      <w:r>
        <w:t>视频回复</w:t>
      </w:r>
      <w:r>
        <w:rPr>
          <w:rFonts w:hint="eastAsia"/>
        </w:rPr>
        <w:t>表</w:t>
      </w:r>
      <w:r w:rsidR="00311318">
        <w:t>(video_reply)</w:t>
      </w:r>
      <w:bookmarkEnd w:id="112"/>
    </w:p>
    <w:p w:rsidR="00794DB9" w:rsidRPr="00794DB9" w:rsidRDefault="00794DB9" w:rsidP="00794DB9">
      <w:pPr>
        <w:pStyle w:val="a0"/>
      </w:pPr>
      <w:r>
        <w:rPr>
          <w:rFonts w:hint="eastAsia"/>
        </w:rPr>
        <w:t>该表用于存储视频回复数据信息。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932"/>
        <w:gridCol w:w="2532"/>
      </w:tblGrid>
      <w:tr w:rsidR="00AB3E35" w:rsidTr="00AD05A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AD05A1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AD05A1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AD05A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AD05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AD05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05A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AD05A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701" w:type="dxa"/>
          </w:tcPr>
          <w:p w:rsidR="00AB3E35" w:rsidRDefault="00AD05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AD05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05A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D05A1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701" w:type="dxa"/>
          </w:tcPr>
          <w:p w:rsidR="00AB3E35" w:rsidRDefault="006B5BE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932" w:type="dxa"/>
          </w:tcPr>
          <w:p w:rsidR="00AB3E35" w:rsidRPr="00AD05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05A1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D05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701" w:type="dxa"/>
          </w:tcPr>
          <w:p w:rsidR="00AB3E35" w:rsidRDefault="006B5BE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932" w:type="dxa"/>
          </w:tcPr>
          <w:p w:rsidR="00AB3E35" w:rsidRPr="00AD05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05A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D05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mediaid</w:t>
            </w:r>
          </w:p>
        </w:tc>
        <w:tc>
          <w:tcPr>
            <w:tcW w:w="1701" w:type="dxa"/>
          </w:tcPr>
          <w:p w:rsidR="00AB3E35" w:rsidRDefault="00AD05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媒体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AD05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05A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AD05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AD05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932" w:type="dxa"/>
          </w:tcPr>
          <w:p w:rsidR="00AB3E35" w:rsidRPr="00AD05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05A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13" w:name="_Toc468197058"/>
      <w:r>
        <w:t>声音回复</w:t>
      </w:r>
      <w:r w:rsidR="00B77105">
        <w:rPr>
          <w:rFonts w:hint="eastAsia"/>
        </w:rPr>
        <w:t>表</w:t>
      </w:r>
      <w:r>
        <w:t>(voice_reply)</w:t>
      </w:r>
      <w:bookmarkEnd w:id="113"/>
    </w:p>
    <w:p w:rsidR="00B77105" w:rsidRPr="00B77105" w:rsidRDefault="00B77105" w:rsidP="00B77105">
      <w:pPr>
        <w:pStyle w:val="a0"/>
      </w:pPr>
      <w:r>
        <w:rPr>
          <w:rFonts w:hint="eastAsia"/>
        </w:rPr>
        <w:t>该表用于存储系统的声音回复数据信息。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1A43A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1A43A1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1A43A1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1A43A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1A43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A43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A43A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1A43A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984" w:type="dxa"/>
          </w:tcPr>
          <w:p w:rsidR="00AB3E35" w:rsidRDefault="001A43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A43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A43A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A43A1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4" w:type="dxa"/>
          </w:tcPr>
          <w:p w:rsidR="00AB3E35" w:rsidRDefault="001A43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Pr="001A43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A43A1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A43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mediaid</w:t>
            </w:r>
          </w:p>
        </w:tc>
        <w:tc>
          <w:tcPr>
            <w:tcW w:w="1984" w:type="dxa"/>
          </w:tcPr>
          <w:p w:rsidR="00AB3E35" w:rsidRDefault="004F14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媒体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A43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A43A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1A43A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4" w:type="dxa"/>
          </w:tcPr>
          <w:p w:rsidR="00AB3E35" w:rsidRDefault="004F14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91" w:type="dxa"/>
          </w:tcPr>
          <w:p w:rsidR="00AB3E35" w:rsidRPr="001A43A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A43A1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E448F3">
      <w:pPr>
        <w:pStyle w:val="2"/>
      </w:pPr>
      <w:bookmarkStart w:id="114" w:name="_Toc468197059"/>
      <w:r>
        <w:rPr>
          <w:rFonts w:hint="eastAsia"/>
        </w:rPr>
        <w:t>微信附件表</w:t>
      </w:r>
      <w:r w:rsidR="00311318">
        <w:t>(wechat_attachment)</w:t>
      </w:r>
      <w:bookmarkEnd w:id="114"/>
    </w:p>
    <w:p w:rsidR="00E448F3" w:rsidRPr="00E448F3" w:rsidRDefault="00E448F3" w:rsidP="00E448F3">
      <w:pPr>
        <w:pStyle w:val="a0"/>
      </w:pPr>
      <w:r>
        <w:rPr>
          <w:rFonts w:hint="eastAsia"/>
        </w:rPr>
        <w:t>该表用于存储微信的附件数据。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2126"/>
        <w:gridCol w:w="1985"/>
        <w:gridCol w:w="2338"/>
      </w:tblGrid>
      <w:tr w:rsidR="00AB3E35" w:rsidTr="00E448F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Pr="00E448F3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E448F3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E448F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448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E448F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126" w:type="dxa"/>
          </w:tcPr>
          <w:p w:rsidR="00AB3E35" w:rsidRDefault="008D297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448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448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448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filename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文件名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448F3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attachment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附件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448F3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media_id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媒体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448F3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8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width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宽度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448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height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高度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448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448F3">
              <w:rPr>
                <w:caps/>
                <w:color w:val="000000"/>
                <w:szCs w:val="21"/>
              </w:rPr>
              <w:t>(15)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model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模式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448F3">
              <w:rPr>
                <w:caps/>
                <w:color w:val="000000"/>
                <w:szCs w:val="21"/>
              </w:rPr>
              <w:t>(25)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标记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448F3">
              <w:rPr>
                <w:caps/>
                <w:color w:val="000000"/>
                <w:szCs w:val="21"/>
              </w:rPr>
              <w:t>(5000)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448F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2126" w:type="dxa"/>
          </w:tcPr>
          <w:p w:rsidR="00AB3E35" w:rsidRDefault="003405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985" w:type="dxa"/>
          </w:tcPr>
          <w:p w:rsidR="00AB3E35" w:rsidRPr="00E448F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448F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2A422D">
      <w:pPr>
        <w:pStyle w:val="2"/>
      </w:pPr>
      <w:bookmarkStart w:id="115" w:name="_Toc468197060"/>
      <w:r>
        <w:rPr>
          <w:rFonts w:hint="eastAsia"/>
        </w:rPr>
        <w:t>微信新闻表</w:t>
      </w:r>
      <w:r w:rsidR="00311318">
        <w:t>(wechat_news)</w:t>
      </w:r>
      <w:bookmarkEnd w:id="115"/>
    </w:p>
    <w:p w:rsidR="002A422D" w:rsidRPr="002A422D" w:rsidRDefault="002A422D" w:rsidP="002A422D">
      <w:pPr>
        <w:pStyle w:val="a0"/>
      </w:pPr>
      <w:r>
        <w:rPr>
          <w:rFonts w:hint="eastAsia"/>
        </w:rPr>
        <w:t>该表用于存储微信的新闻信息。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701"/>
        <w:gridCol w:w="2196"/>
      </w:tblGrid>
      <w:tr w:rsidR="00AB3E35" w:rsidTr="00E1401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E14012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E14012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E14012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1401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E14012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8D297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1401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B3E35" w:rsidTr="00E1401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attach_id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附件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14012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1401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thumb_media_id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缩略图媒体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14012">
              <w:rPr>
                <w:caps/>
                <w:color w:val="000000"/>
                <w:szCs w:val="21"/>
              </w:rPr>
              <w:t>(60)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1401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14012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1401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author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14012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1401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digest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摘要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14012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1401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1401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content_source_url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内容来源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14012">
              <w:rPr>
                <w:caps/>
                <w:color w:val="000000"/>
                <w:szCs w:val="21"/>
              </w:rPr>
              <w:t>(200)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1401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show_cover_pic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是否显示封面图片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E14012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1401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843" w:type="dxa"/>
          </w:tcPr>
          <w:p w:rsidR="00AB3E35" w:rsidRDefault="00E1401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01" w:type="dxa"/>
          </w:tcPr>
          <w:p w:rsidR="00AB3E35" w:rsidRPr="00E1401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14012">
              <w:rPr>
                <w:caps/>
                <w:color w:val="000000"/>
                <w:szCs w:val="21"/>
              </w:rPr>
              <w:t>(200)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82A43" w:rsidTr="00E14012">
        <w:trPr>
          <w:trHeight w:val="283"/>
          <w:jc w:val="center"/>
        </w:trPr>
        <w:tc>
          <w:tcPr>
            <w:tcW w:w="617" w:type="dxa"/>
          </w:tcPr>
          <w:p w:rsidR="00A82A43" w:rsidRDefault="00A82A43" w:rsidP="00A82A4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82A43" w:rsidRDefault="00A82A43" w:rsidP="00A82A43">
            <w:pPr>
              <w:jc w:val="left"/>
              <w:rPr>
                <w:color w:val="000000"/>
                <w:szCs w:val="21"/>
              </w:rPr>
            </w:pPr>
            <w:r w:rsidRPr="00A82A43">
              <w:rPr>
                <w:color w:val="000000"/>
                <w:szCs w:val="21"/>
              </w:rPr>
              <w:t>thumb_url</w:t>
            </w:r>
          </w:p>
        </w:tc>
        <w:tc>
          <w:tcPr>
            <w:tcW w:w="1843" w:type="dxa"/>
          </w:tcPr>
          <w:p w:rsidR="00A82A43" w:rsidRDefault="00A82A43" w:rsidP="00A82A4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701" w:type="dxa"/>
          </w:tcPr>
          <w:p w:rsidR="00A82A43" w:rsidRPr="00E14012" w:rsidRDefault="00580FB9" w:rsidP="00A82A43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82A43">
              <w:rPr>
                <w:caps/>
                <w:color w:val="000000"/>
                <w:szCs w:val="21"/>
              </w:rPr>
              <w:t>(255</w:t>
            </w:r>
            <w:r w:rsidR="00A82A43" w:rsidRPr="00E14012">
              <w:rPr>
                <w:caps/>
                <w:color w:val="000000"/>
                <w:szCs w:val="21"/>
              </w:rPr>
              <w:t>)</w:t>
            </w:r>
          </w:p>
        </w:tc>
        <w:tc>
          <w:tcPr>
            <w:tcW w:w="2196" w:type="dxa"/>
          </w:tcPr>
          <w:p w:rsidR="00A82A43" w:rsidRDefault="00A82A43" w:rsidP="00A82A4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5847B9" w:rsidTr="00E14012">
        <w:trPr>
          <w:trHeight w:val="283"/>
          <w:jc w:val="center"/>
        </w:trPr>
        <w:tc>
          <w:tcPr>
            <w:tcW w:w="617" w:type="dxa"/>
          </w:tcPr>
          <w:p w:rsidR="005847B9" w:rsidRDefault="005847B9" w:rsidP="005847B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922" w:type="dxa"/>
          </w:tcPr>
          <w:p w:rsidR="005847B9" w:rsidRPr="00A82A43" w:rsidRDefault="005847B9" w:rsidP="005847B9">
            <w:pPr>
              <w:jc w:val="left"/>
              <w:rPr>
                <w:color w:val="000000"/>
                <w:szCs w:val="21"/>
              </w:rPr>
            </w:pPr>
            <w:r w:rsidRPr="005847B9"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5847B9" w:rsidRDefault="005847B9" w:rsidP="005847B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701" w:type="dxa"/>
          </w:tcPr>
          <w:p w:rsidR="005847B9" w:rsidRPr="00E14012" w:rsidRDefault="00580FB9" w:rsidP="005847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5847B9">
              <w:rPr>
                <w:caps/>
                <w:color w:val="000000"/>
                <w:szCs w:val="21"/>
              </w:rPr>
              <w:t>(1</w:t>
            </w:r>
            <w:r w:rsidR="005847B9" w:rsidRPr="00E14012">
              <w:rPr>
                <w:caps/>
                <w:color w:val="000000"/>
                <w:szCs w:val="21"/>
              </w:rPr>
              <w:t>)</w:t>
            </w:r>
          </w:p>
        </w:tc>
        <w:tc>
          <w:tcPr>
            <w:tcW w:w="2196" w:type="dxa"/>
          </w:tcPr>
          <w:p w:rsidR="005847B9" w:rsidRDefault="0045162F" w:rsidP="005847B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314F8F" w:rsidTr="00E14012">
        <w:trPr>
          <w:trHeight w:val="283"/>
          <w:jc w:val="center"/>
        </w:trPr>
        <w:tc>
          <w:tcPr>
            <w:tcW w:w="617" w:type="dxa"/>
          </w:tcPr>
          <w:p w:rsidR="00314F8F" w:rsidRDefault="00314F8F" w:rsidP="00314F8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14</w:t>
            </w:r>
          </w:p>
        </w:tc>
        <w:tc>
          <w:tcPr>
            <w:tcW w:w="1922" w:type="dxa"/>
          </w:tcPr>
          <w:p w:rsidR="00314F8F" w:rsidRPr="00A82A43" w:rsidRDefault="00314F8F" w:rsidP="00314F8F">
            <w:pPr>
              <w:tabs>
                <w:tab w:val="right" w:pos="1706"/>
              </w:tabs>
              <w:jc w:val="left"/>
              <w:rPr>
                <w:color w:val="000000"/>
                <w:szCs w:val="21"/>
              </w:rPr>
            </w:pPr>
            <w:r w:rsidRPr="00314F8F">
              <w:rPr>
                <w:color w:val="000000"/>
                <w:szCs w:val="21"/>
              </w:rPr>
              <w:t>special</w:t>
            </w:r>
            <w:r>
              <w:rPr>
                <w:color w:val="000000"/>
                <w:szCs w:val="21"/>
              </w:rPr>
              <w:tab/>
            </w:r>
          </w:p>
        </w:tc>
        <w:tc>
          <w:tcPr>
            <w:tcW w:w="1843" w:type="dxa"/>
          </w:tcPr>
          <w:p w:rsidR="00314F8F" w:rsidRDefault="00314F8F" w:rsidP="00314F8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专题</w:t>
            </w:r>
          </w:p>
        </w:tc>
        <w:tc>
          <w:tcPr>
            <w:tcW w:w="1701" w:type="dxa"/>
          </w:tcPr>
          <w:p w:rsidR="00314F8F" w:rsidRPr="00E14012" w:rsidRDefault="00580FB9" w:rsidP="00314F8F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4F8F">
              <w:rPr>
                <w:caps/>
                <w:color w:val="000000"/>
                <w:szCs w:val="21"/>
              </w:rPr>
              <w:t>(</w:t>
            </w:r>
            <w:r w:rsidR="00314F8F">
              <w:rPr>
                <w:rFonts w:hint="eastAsia"/>
                <w:caps/>
                <w:color w:val="000000"/>
                <w:szCs w:val="21"/>
              </w:rPr>
              <w:t>11</w:t>
            </w:r>
            <w:r w:rsidR="00314F8F" w:rsidRPr="00E14012">
              <w:rPr>
                <w:caps/>
                <w:color w:val="000000"/>
                <w:szCs w:val="21"/>
              </w:rPr>
              <w:t>)</w:t>
            </w:r>
          </w:p>
        </w:tc>
        <w:tc>
          <w:tcPr>
            <w:tcW w:w="2196" w:type="dxa"/>
          </w:tcPr>
          <w:p w:rsidR="00314F8F" w:rsidRDefault="00314F8F" w:rsidP="00314F8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5C5068">
      <w:pPr>
        <w:pStyle w:val="2"/>
      </w:pPr>
      <w:bookmarkStart w:id="116" w:name="_Toc468197061"/>
      <w:r>
        <w:rPr>
          <w:rFonts w:hint="eastAsia"/>
        </w:rPr>
        <w:t>微信卡劵</w:t>
      </w:r>
      <w:r w:rsidR="00957359">
        <w:rPr>
          <w:rFonts w:hint="eastAsia"/>
        </w:rPr>
        <w:t>回复表</w:t>
      </w:r>
      <w:r w:rsidR="00311318">
        <w:t>(wxcard_reply)</w:t>
      </w:r>
      <w:bookmarkEnd w:id="116"/>
    </w:p>
    <w:p w:rsidR="005C5068" w:rsidRPr="005C5068" w:rsidRDefault="005C5068" w:rsidP="005C5068">
      <w:pPr>
        <w:pStyle w:val="a0"/>
      </w:pPr>
      <w:r>
        <w:rPr>
          <w:rFonts w:hint="eastAsia"/>
        </w:rPr>
        <w:t>该表用于存储微信卡劵回复的数据信息。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C7744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C77446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C77446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77446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C774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C7744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7744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77446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842" w:type="dxa"/>
          </w:tcPr>
          <w:p w:rsidR="00AB3E35" w:rsidRDefault="00C774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C7744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7744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77446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2" w:type="dxa"/>
          </w:tcPr>
          <w:p w:rsidR="00AB3E35" w:rsidRDefault="00C774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Pr="00C7744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77446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7744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card_id</w:t>
            </w:r>
          </w:p>
        </w:tc>
        <w:tc>
          <w:tcPr>
            <w:tcW w:w="1842" w:type="dxa"/>
          </w:tcPr>
          <w:p w:rsidR="00AB3E35" w:rsidRDefault="00C774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C7744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77446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7744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cid</w:t>
            </w:r>
          </w:p>
        </w:tc>
        <w:tc>
          <w:tcPr>
            <w:tcW w:w="184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C7744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7744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7744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brand_name</w:t>
            </w:r>
          </w:p>
        </w:tc>
        <w:tc>
          <w:tcPr>
            <w:tcW w:w="184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C7744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77446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7744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logo_url</w:t>
            </w:r>
          </w:p>
        </w:tc>
        <w:tc>
          <w:tcPr>
            <w:tcW w:w="1842" w:type="dxa"/>
          </w:tcPr>
          <w:p w:rsidR="00AB3E35" w:rsidRDefault="00C774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Logo</w:t>
            </w:r>
            <w:r>
              <w:rPr>
                <w:color w:val="000000"/>
                <w:szCs w:val="21"/>
              </w:rPr>
              <w:t xml:space="preserve"> U</w:t>
            </w:r>
            <w:r>
              <w:rPr>
                <w:rFonts w:hint="eastAsia"/>
                <w:color w:val="000000"/>
                <w:szCs w:val="21"/>
              </w:rPr>
              <w:t>RL</w:t>
            </w:r>
          </w:p>
        </w:tc>
        <w:tc>
          <w:tcPr>
            <w:tcW w:w="1791" w:type="dxa"/>
          </w:tcPr>
          <w:p w:rsidR="00AB3E35" w:rsidRPr="00C7744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77446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7744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success</w:t>
            </w:r>
          </w:p>
        </w:tc>
        <w:tc>
          <w:tcPr>
            <w:tcW w:w="1842" w:type="dxa"/>
          </w:tcPr>
          <w:p w:rsidR="00AB3E35" w:rsidRDefault="00C774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成功信息</w:t>
            </w:r>
          </w:p>
        </w:tc>
        <w:tc>
          <w:tcPr>
            <w:tcW w:w="1791" w:type="dxa"/>
          </w:tcPr>
          <w:p w:rsidR="00AB3E35" w:rsidRPr="00C7744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77446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C7744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error</w:t>
            </w:r>
          </w:p>
        </w:tc>
        <w:tc>
          <w:tcPr>
            <w:tcW w:w="1842" w:type="dxa"/>
          </w:tcPr>
          <w:p w:rsidR="00AB3E35" w:rsidRDefault="00C774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错误信息</w:t>
            </w:r>
          </w:p>
        </w:tc>
        <w:tc>
          <w:tcPr>
            <w:tcW w:w="1791" w:type="dxa"/>
          </w:tcPr>
          <w:p w:rsidR="00AB3E35" w:rsidRPr="00C7744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77446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E4393D" w:rsidRDefault="00FC42CF" w:rsidP="00E4393D">
      <w:pPr>
        <w:pStyle w:val="2"/>
      </w:pPr>
      <w:bookmarkStart w:id="117" w:name="_Toc468197062"/>
      <w:r>
        <w:rPr>
          <w:rFonts w:hint="eastAsia"/>
        </w:rPr>
        <w:t>图片回复表</w:t>
      </w:r>
      <w:r w:rsidR="00E4393D">
        <w:t>(images_reply)</w:t>
      </w:r>
      <w:bookmarkEnd w:id="117"/>
    </w:p>
    <w:p w:rsidR="00FC42CF" w:rsidRPr="00FC42CF" w:rsidRDefault="00FC42CF" w:rsidP="00FC42CF">
      <w:pPr>
        <w:pStyle w:val="a0"/>
      </w:pPr>
      <w:r>
        <w:rPr>
          <w:rFonts w:hint="eastAsia"/>
        </w:rPr>
        <w:t>该表用于存储图片回复的数据信息。</w:t>
      </w:r>
    </w:p>
    <w:p w:rsidR="00E4393D" w:rsidRDefault="00E4393D" w:rsidP="00E4393D">
      <w:pPr>
        <w:pStyle w:val="3"/>
      </w:pPr>
      <w:r>
        <w:rPr>
          <w:rFonts w:hint="eastAsia"/>
        </w:rPr>
        <w:lastRenderedPageBreak/>
        <w:t>ENGINE</w:t>
      </w:r>
    </w:p>
    <w:p w:rsidR="00E4393D" w:rsidRDefault="00E4393D" w:rsidP="00E4393D">
      <w:pPr>
        <w:pStyle w:val="a0"/>
      </w:pPr>
      <w:r>
        <w:t>MyISAM</w:t>
      </w:r>
    </w:p>
    <w:p w:rsidR="00E4393D" w:rsidRDefault="00E4393D" w:rsidP="00E4393D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E4393D" w:rsidRDefault="00E4393D" w:rsidP="00E4393D">
      <w:pPr>
        <w:pStyle w:val="a0"/>
      </w:pPr>
      <w:r>
        <w:t>utf8</w:t>
      </w:r>
    </w:p>
    <w:p w:rsidR="00E4393D" w:rsidRDefault="00E4393D" w:rsidP="00E4393D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E4393D" w:rsidTr="00A0094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E4393D" w:rsidRDefault="00E4393D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E4393D" w:rsidRDefault="00E4393D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E4393D" w:rsidRDefault="00E4393D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E4393D" w:rsidRPr="00A00946" w:rsidRDefault="00E4393D" w:rsidP="00223C9B">
            <w:pPr>
              <w:rPr>
                <w:caps/>
                <w:color w:val="000000"/>
                <w:sz w:val="20"/>
                <w:szCs w:val="21"/>
              </w:rPr>
            </w:pPr>
            <w:r w:rsidRPr="00A00946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E4393D" w:rsidRDefault="00E4393D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E4393D" w:rsidTr="00A00946">
        <w:trPr>
          <w:trHeight w:val="339"/>
          <w:jc w:val="center"/>
        </w:trPr>
        <w:tc>
          <w:tcPr>
            <w:tcW w:w="617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E4393D" w:rsidRDefault="00A00946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E4393D" w:rsidRPr="00A00946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E4393D" w:rsidRPr="00A0094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E4393D" w:rsidTr="00A00946">
        <w:trPr>
          <w:jc w:val="center"/>
        </w:trPr>
        <w:tc>
          <w:tcPr>
            <w:tcW w:w="617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rid</w:t>
            </w:r>
          </w:p>
        </w:tc>
        <w:tc>
          <w:tcPr>
            <w:tcW w:w="1984" w:type="dxa"/>
          </w:tcPr>
          <w:p w:rsidR="00E4393D" w:rsidRDefault="00A00946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E4393D" w:rsidRPr="00A00946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E4393D" w:rsidRPr="00A0094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E4393D" w:rsidTr="00A00946">
        <w:trPr>
          <w:trHeight w:val="367"/>
          <w:jc w:val="center"/>
        </w:trPr>
        <w:tc>
          <w:tcPr>
            <w:tcW w:w="617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4" w:type="dxa"/>
          </w:tcPr>
          <w:p w:rsidR="00E4393D" w:rsidRDefault="00A00946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E4393D" w:rsidRPr="00A00946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E4393D" w:rsidRPr="00A00946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E4393D" w:rsidTr="00A00946">
        <w:trPr>
          <w:trHeight w:val="283"/>
          <w:jc w:val="center"/>
        </w:trPr>
        <w:tc>
          <w:tcPr>
            <w:tcW w:w="617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984" w:type="dxa"/>
          </w:tcPr>
          <w:p w:rsidR="00E4393D" w:rsidRDefault="00A00946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791" w:type="dxa"/>
          </w:tcPr>
          <w:p w:rsidR="00E4393D" w:rsidRPr="00A00946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E4393D" w:rsidRPr="00A00946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E4393D" w:rsidTr="00A00946">
        <w:trPr>
          <w:trHeight w:val="283"/>
          <w:jc w:val="center"/>
        </w:trPr>
        <w:tc>
          <w:tcPr>
            <w:tcW w:w="617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mediaid</w:t>
            </w:r>
          </w:p>
        </w:tc>
        <w:tc>
          <w:tcPr>
            <w:tcW w:w="1984" w:type="dxa"/>
          </w:tcPr>
          <w:p w:rsidR="00E4393D" w:rsidRDefault="00A00946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媒体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E4393D" w:rsidRPr="00A00946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E4393D" w:rsidRPr="00A00946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E4393D" w:rsidTr="00A00946">
        <w:trPr>
          <w:trHeight w:val="283"/>
          <w:jc w:val="center"/>
        </w:trPr>
        <w:tc>
          <w:tcPr>
            <w:tcW w:w="617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4" w:type="dxa"/>
          </w:tcPr>
          <w:p w:rsidR="00E4393D" w:rsidRDefault="00A00946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91" w:type="dxa"/>
          </w:tcPr>
          <w:p w:rsidR="00E4393D" w:rsidRPr="00A00946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E4393D" w:rsidRPr="00A0094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E4393D" w:rsidRDefault="00E4393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E4393D" w:rsidRDefault="00E4393D" w:rsidP="00E4393D">
      <w:pPr>
        <w:pStyle w:val="3"/>
      </w:pPr>
      <w:r>
        <w:rPr>
          <w:rFonts w:hint="eastAsia"/>
        </w:rPr>
        <w:t>其他</w:t>
      </w:r>
    </w:p>
    <w:p w:rsidR="00E4393D" w:rsidRDefault="00E4393D" w:rsidP="00E4393D">
      <w:pPr>
        <w:pStyle w:val="a0"/>
      </w:pPr>
      <w:r>
        <w:rPr>
          <w:rFonts w:hint="eastAsia"/>
        </w:rPr>
        <w:t>无</w:t>
      </w:r>
    </w:p>
    <w:p w:rsidR="00AB3E35" w:rsidRDefault="00AB3E35">
      <w:pPr>
        <w:pStyle w:val="a0"/>
      </w:pPr>
    </w:p>
    <w:p w:rsidR="00AB3E35" w:rsidRDefault="00311318">
      <w:pPr>
        <w:pStyle w:val="1"/>
      </w:pPr>
      <w:bookmarkStart w:id="118" w:name="_Toc468197063"/>
      <w:r>
        <w:rPr>
          <w:rFonts w:hint="eastAsia"/>
        </w:rPr>
        <w:t>分销</w:t>
      </w:r>
      <w:r w:rsidR="00D43C09">
        <w:rPr>
          <w:rFonts w:hint="eastAsia"/>
        </w:rPr>
        <w:t>商城</w:t>
      </w:r>
      <w:bookmarkEnd w:id="118"/>
    </w:p>
    <w:p w:rsidR="00AB3E35" w:rsidRDefault="00311318">
      <w:pPr>
        <w:pStyle w:val="a0"/>
      </w:pPr>
      <w:r>
        <w:rPr>
          <w:rFonts w:hint="eastAsia"/>
        </w:rPr>
        <w:t>三级分销</w:t>
      </w:r>
      <w:r w:rsidR="00D43C09">
        <w:rPr>
          <w:rFonts w:hint="eastAsia"/>
        </w:rPr>
        <w:t>商城</w:t>
      </w:r>
      <w:r>
        <w:rPr>
          <w:rFonts w:hint="eastAsia"/>
        </w:rPr>
        <w:t>是基于微擎</w:t>
      </w:r>
      <w:r>
        <w:rPr>
          <w:rFonts w:hint="eastAsia"/>
        </w:rPr>
        <w:t>v0.7</w:t>
      </w:r>
      <w:r>
        <w:rPr>
          <w:rFonts w:hint="eastAsia"/>
        </w:rPr>
        <w:t>二次开发的人人分销插件，该部分的表名是以</w:t>
      </w:r>
      <w:r>
        <w:t>ewei_shop</w:t>
      </w:r>
      <w:r w:rsidR="00C15ACA">
        <w:rPr>
          <w:rFonts w:hint="eastAsia"/>
        </w:rPr>
        <w:t>前缀开头</w:t>
      </w:r>
      <w:r>
        <w:rPr>
          <w:rFonts w:hint="eastAsia"/>
        </w:rPr>
        <w:t>。</w:t>
      </w:r>
    </w:p>
    <w:p w:rsidR="00AB3E35" w:rsidRDefault="00311318">
      <w:pPr>
        <w:pStyle w:val="a0"/>
      </w:pPr>
      <w:r>
        <w:rPr>
          <w:noProof/>
        </w:rPr>
        <w:lastRenderedPageBreak/>
        <w:drawing>
          <wp:inline distT="0" distB="0" distL="0" distR="0" wp14:anchorId="7DDCD7FF" wp14:editId="1C5747E1">
            <wp:extent cx="5275580" cy="5120640"/>
            <wp:effectExtent l="0" t="0" r="0" b="0"/>
            <wp:docPr id="1" name="Picture 1" descr="三级分销ewei_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三级分销ewei_sh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E35" w:rsidRDefault="00311318">
      <w:pPr>
        <w:pStyle w:val="2"/>
      </w:pPr>
      <w:bookmarkStart w:id="119" w:name="_Toc468197064"/>
      <w:r>
        <w:rPr>
          <w:rFonts w:hint="eastAsia"/>
        </w:rPr>
        <w:t>广告表</w:t>
      </w:r>
      <w:r>
        <w:t>(ewei_shop_adv)</w:t>
      </w:r>
      <w:bookmarkEnd w:id="119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A8092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A80920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A80920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A8092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A809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809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809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A8092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3C7BB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809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809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8092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advname</w:t>
            </w:r>
          </w:p>
        </w:tc>
        <w:tc>
          <w:tcPr>
            <w:tcW w:w="1842" w:type="dxa"/>
          </w:tcPr>
          <w:p w:rsidR="00AB3E35" w:rsidRDefault="00A809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广告名</w:t>
            </w:r>
          </w:p>
        </w:tc>
        <w:tc>
          <w:tcPr>
            <w:tcW w:w="1791" w:type="dxa"/>
          </w:tcPr>
          <w:p w:rsidR="00AB3E35" w:rsidRPr="00A809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80920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 w:rsidR="006C65FD"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AB3E35" w:rsidTr="00A8092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link</w:t>
            </w:r>
          </w:p>
        </w:tc>
        <w:tc>
          <w:tcPr>
            <w:tcW w:w="1842" w:type="dxa"/>
          </w:tcPr>
          <w:p w:rsidR="00AB3E35" w:rsidRDefault="00A809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链接</w:t>
            </w:r>
          </w:p>
        </w:tc>
        <w:tc>
          <w:tcPr>
            <w:tcW w:w="1791" w:type="dxa"/>
          </w:tcPr>
          <w:p w:rsidR="00AB3E35" w:rsidRPr="00A809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8092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 w:rsidR="006C65FD"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AB3E35" w:rsidTr="00A8092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842" w:type="dxa"/>
          </w:tcPr>
          <w:p w:rsidR="00AB3E35" w:rsidRDefault="00A809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91" w:type="dxa"/>
          </w:tcPr>
          <w:p w:rsidR="00AB3E35" w:rsidRPr="00A809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8092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 w:rsidR="006C65FD"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AB3E35" w:rsidTr="00A8092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2" w:type="dxa"/>
          </w:tcPr>
          <w:p w:rsidR="00AB3E35" w:rsidRDefault="00A809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Pr="00A809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809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8092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enabled</w:t>
            </w:r>
          </w:p>
        </w:tc>
        <w:tc>
          <w:tcPr>
            <w:tcW w:w="1842" w:type="dxa"/>
          </w:tcPr>
          <w:p w:rsidR="00AB3E35" w:rsidRDefault="00A809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是否生效</w:t>
            </w:r>
          </w:p>
        </w:tc>
        <w:tc>
          <w:tcPr>
            <w:tcW w:w="1791" w:type="dxa"/>
          </w:tcPr>
          <w:p w:rsidR="00AB3E35" w:rsidRPr="00A809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809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E34779">
      <w:pPr>
        <w:pStyle w:val="2"/>
      </w:pPr>
      <w:bookmarkStart w:id="120" w:name="_Toc468197065"/>
      <w:r>
        <w:rPr>
          <w:rFonts w:hint="eastAsia"/>
        </w:rPr>
        <w:t>商城</w:t>
      </w:r>
      <w:r w:rsidR="00311318">
        <w:rPr>
          <w:rFonts w:hint="eastAsia"/>
        </w:rPr>
        <w:t>文章</w:t>
      </w:r>
      <w:r w:rsidR="00311318">
        <w:t>(ewei_shop_article)</w:t>
      </w:r>
      <w:bookmarkEnd w:id="120"/>
    </w:p>
    <w:p w:rsidR="00DF046C" w:rsidRPr="00DF046C" w:rsidRDefault="00DF046C" w:rsidP="00DF046C">
      <w:pPr>
        <w:pStyle w:val="a0"/>
      </w:pPr>
      <w:r>
        <w:rPr>
          <w:rFonts w:hint="eastAsia"/>
        </w:rPr>
        <w:t>该表用于存储商城的文章信息。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843"/>
        <w:gridCol w:w="2338"/>
      </w:tblGrid>
      <w:tr w:rsidR="00AB3E35" w:rsidTr="00D377D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Pr="00D377D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D377D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D377D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D377D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D377D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article_title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文章标题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377D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resp_desc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回复介绍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resp_img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回复图片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article_content</w:t>
            </w:r>
          </w:p>
        </w:tc>
        <w:tc>
          <w:tcPr>
            <w:tcW w:w="1559" w:type="dxa"/>
          </w:tcPr>
          <w:p w:rsidR="00AB3E35" w:rsidRDefault="00D377D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文章内容</w:t>
            </w:r>
          </w:p>
        </w:tc>
        <w:tc>
          <w:tcPr>
            <w:tcW w:w="1843" w:type="dxa"/>
          </w:tcPr>
          <w:p w:rsidR="00AB3E35" w:rsidRPr="00D377DE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D377DE">
              <w:rPr>
                <w:caps/>
                <w:color w:val="000000"/>
                <w:szCs w:val="21"/>
              </w:rPr>
              <w:t>long</w:t>
            </w:r>
            <w:r w:rsidR="00580FB9"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article_category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文章分类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article_date_v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虚拟发布时间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article_date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文章发布时间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article_mp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公众号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article_author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发布作者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article_readnum_v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虚拟阅读量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article_readnum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真实阅读量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article_likenum_v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虚拟点赞数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article_likenum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真实点赞数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article_linkurl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阅读原文链接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(300)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article_rule_daynum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每人每天参与次数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325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article_rule_allnum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所有参与次数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article_rule_credit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增加</w:t>
            </w:r>
            <w:r>
              <w:rPr>
                <w:rFonts w:hint="eastAsia"/>
                <w:color w:val="000000"/>
                <w:szCs w:val="21"/>
              </w:rPr>
              <w:t>y</w:t>
            </w:r>
            <w:r>
              <w:rPr>
                <w:rFonts w:hint="eastAsia"/>
                <w:color w:val="000000"/>
                <w:szCs w:val="21"/>
              </w:rPr>
              <w:t>积分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article_rule_money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增加</w:t>
            </w:r>
            <w:r>
              <w:rPr>
                <w:rFonts w:hint="eastAsia"/>
                <w:color w:val="000000"/>
                <w:szCs w:val="21"/>
              </w:rPr>
              <w:t>z</w:t>
            </w:r>
            <w:r>
              <w:rPr>
                <w:rFonts w:hint="eastAsia"/>
                <w:color w:val="000000"/>
                <w:szCs w:val="21"/>
              </w:rPr>
              <w:t>余额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D377DE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page_set_option_nocopy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页面禁止复制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page_set_option_noshare_tl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页面禁止分享至朋友圈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page_set_option_noshare_msg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页面禁止发送给好友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article_keyword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页面关键字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article_report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举报按钮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product_advs_type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营销显示产品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product_advs_title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营销产品标题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product_advs_more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推广产品底部标题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product_advs_link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推广产品底部链接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product_advs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营销商品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article_state</w:t>
            </w:r>
          </w:p>
        </w:tc>
        <w:tc>
          <w:tcPr>
            <w:tcW w:w="1559" w:type="dxa"/>
          </w:tcPr>
          <w:p w:rsidR="00AB3E35" w:rsidRDefault="00453BD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文章状态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network_attachment</w:t>
            </w:r>
          </w:p>
        </w:tc>
        <w:tc>
          <w:tcPr>
            <w:tcW w:w="1559" w:type="dxa"/>
          </w:tcPr>
          <w:p w:rsidR="00AB3E35" w:rsidRDefault="00453BD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网络附件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377D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377D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453BD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D377D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377D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E34779">
      <w:pPr>
        <w:pStyle w:val="2"/>
      </w:pPr>
      <w:bookmarkStart w:id="121" w:name="_Toc468197066"/>
      <w:r>
        <w:rPr>
          <w:rFonts w:hint="eastAsia"/>
        </w:rPr>
        <w:t>商城文章</w:t>
      </w:r>
      <w:r w:rsidR="00311318">
        <w:rPr>
          <w:rFonts w:hint="eastAsia"/>
        </w:rPr>
        <w:t>分类</w:t>
      </w:r>
      <w:r w:rsidR="00311318">
        <w:t>(ewei_shop_article_category)</w:t>
      </w:r>
      <w:bookmarkEnd w:id="121"/>
    </w:p>
    <w:p w:rsidR="008F4AB7" w:rsidRPr="008F4AB7" w:rsidRDefault="008F4AB7" w:rsidP="008F4AB7">
      <w:pPr>
        <w:pStyle w:val="a0"/>
      </w:pPr>
      <w:r>
        <w:rPr>
          <w:rFonts w:hint="eastAsia"/>
        </w:rPr>
        <w:t>该表用于存储商城的文章分类信息。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560"/>
        <w:gridCol w:w="1932"/>
        <w:gridCol w:w="2532"/>
      </w:tblGrid>
      <w:tr w:rsidR="00AB3E35" w:rsidTr="00137D2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137D20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137D20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137D2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60" w:type="dxa"/>
          </w:tcPr>
          <w:p w:rsidR="00AB3E35" w:rsidRDefault="00137D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137D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37D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137D2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category_name</w:t>
            </w:r>
          </w:p>
        </w:tc>
        <w:tc>
          <w:tcPr>
            <w:tcW w:w="156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分类名称</w:t>
            </w:r>
          </w:p>
        </w:tc>
        <w:tc>
          <w:tcPr>
            <w:tcW w:w="1932" w:type="dxa"/>
          </w:tcPr>
          <w:p w:rsidR="00AB3E35" w:rsidRPr="00137D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37D2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137D2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60" w:type="dxa"/>
          </w:tcPr>
          <w:p w:rsidR="00AB3E35" w:rsidRDefault="00137D2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137D2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37D2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22" w:name="_Toc468197067"/>
      <w:r>
        <w:rPr>
          <w:rFonts w:hint="eastAsia"/>
        </w:rPr>
        <w:t>点赞/阅读记录</w:t>
      </w:r>
      <w:r>
        <w:t>(ewei_shop_article_log)</w:t>
      </w:r>
      <w:bookmarkEnd w:id="122"/>
    </w:p>
    <w:p w:rsidR="000854DE" w:rsidRPr="000854DE" w:rsidRDefault="000854DE" w:rsidP="000854DE">
      <w:pPr>
        <w:pStyle w:val="a0"/>
      </w:pPr>
      <w:r>
        <w:rPr>
          <w:rFonts w:hint="eastAsia"/>
        </w:rPr>
        <w:t>该表用于存储文章点赞和阅读的记录信息。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71"/>
        <w:gridCol w:w="2268"/>
        <w:gridCol w:w="1791"/>
        <w:gridCol w:w="2532"/>
      </w:tblGrid>
      <w:tr w:rsidR="00AB3E35" w:rsidTr="00781CAB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07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781CAB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781CAB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781CAB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268" w:type="dxa"/>
          </w:tcPr>
          <w:p w:rsidR="00AB3E35" w:rsidRDefault="00781CA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781CA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81CAB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781CAB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aid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</w:t>
            </w:r>
            <w:r w:rsidR="00781CAB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781CA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81CAB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781CAB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阅读数</w:t>
            </w:r>
          </w:p>
        </w:tc>
        <w:tc>
          <w:tcPr>
            <w:tcW w:w="1791" w:type="dxa"/>
          </w:tcPr>
          <w:p w:rsidR="00AB3E35" w:rsidRPr="00781CA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81CAB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781CAB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like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点赞数</w:t>
            </w:r>
          </w:p>
        </w:tc>
        <w:tc>
          <w:tcPr>
            <w:tcW w:w="1791" w:type="dxa"/>
          </w:tcPr>
          <w:p w:rsidR="00AB3E35" w:rsidRPr="00781CA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81CAB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781CAB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2268" w:type="dxa"/>
          </w:tcPr>
          <w:p w:rsidR="00AB3E35" w:rsidRDefault="00781CA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91" w:type="dxa"/>
          </w:tcPr>
          <w:p w:rsidR="00AB3E35" w:rsidRPr="00781CA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81CAB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781CAB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0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268" w:type="dxa"/>
          </w:tcPr>
          <w:p w:rsidR="00AB3E35" w:rsidRDefault="00781CA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781CAB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81CAB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DF1394">
      <w:pPr>
        <w:pStyle w:val="2"/>
      </w:pPr>
      <w:bookmarkStart w:id="123" w:name="_Toc468197068"/>
      <w:r>
        <w:rPr>
          <w:rFonts w:hint="eastAsia"/>
        </w:rPr>
        <w:lastRenderedPageBreak/>
        <w:t>文章</w:t>
      </w:r>
      <w:r w:rsidR="00311318">
        <w:rPr>
          <w:rFonts w:hint="eastAsia"/>
        </w:rPr>
        <w:t>举报记录</w:t>
      </w:r>
      <w:r>
        <w:rPr>
          <w:rFonts w:hint="eastAsia"/>
        </w:rPr>
        <w:t>表</w:t>
      </w:r>
      <w:r w:rsidR="00311318">
        <w:t>(ewei_shop_article_report)</w:t>
      </w:r>
      <w:bookmarkEnd w:id="123"/>
    </w:p>
    <w:p w:rsidR="00DF1394" w:rsidRPr="00DF1394" w:rsidRDefault="00DF1394" w:rsidP="00DF1394">
      <w:pPr>
        <w:pStyle w:val="a0"/>
      </w:pPr>
      <w:r>
        <w:rPr>
          <w:rFonts w:hint="eastAsia"/>
        </w:rPr>
        <w:t>该表用于存储文章的举报记录数据。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843"/>
        <w:gridCol w:w="1932"/>
        <w:gridCol w:w="2532"/>
      </w:tblGrid>
      <w:tr w:rsidR="00AB3E35" w:rsidTr="00DF139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DF1394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DF1394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DF1394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DF139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DF139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F139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DF1394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mid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32" w:type="dxa"/>
          </w:tcPr>
          <w:p w:rsidR="00AB3E35" w:rsidRPr="00DF139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F139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F139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AB3E35" w:rsidRDefault="00DF139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932" w:type="dxa"/>
          </w:tcPr>
          <w:p w:rsidR="00AB3E35" w:rsidRPr="00DF139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F1394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F139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DF139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F139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F139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</w:p>
        </w:tc>
        <w:tc>
          <w:tcPr>
            <w:tcW w:w="1932" w:type="dxa"/>
          </w:tcPr>
          <w:p w:rsidR="00AB3E35" w:rsidRPr="00DF139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F1394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F139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cons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32" w:type="dxa"/>
          </w:tcPr>
          <w:p w:rsidR="00AB3E35" w:rsidRPr="00DF139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DF1394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F139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公共号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DF139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DF139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24" w:name="_Toc468197069"/>
      <w:r>
        <w:rPr>
          <w:rFonts w:hint="eastAsia"/>
        </w:rPr>
        <w:t>用户分享数据</w:t>
      </w:r>
      <w:r>
        <w:t>(ewei_shop_article_share)</w:t>
      </w:r>
      <w:bookmarkEnd w:id="124"/>
    </w:p>
    <w:p w:rsidR="00AB3E35" w:rsidRDefault="00311318">
      <w:pPr>
        <w:pStyle w:val="a0"/>
      </w:pPr>
      <w:r>
        <w:t>用户分享文章获得的积分和余额</w:t>
      </w:r>
      <w:r w:rsidR="00262774">
        <w:rPr>
          <w:rFonts w:hint="eastAsia"/>
        </w:rPr>
        <w:t>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932"/>
        <w:gridCol w:w="2532"/>
      </w:tblGrid>
      <w:tr w:rsidR="00AB3E35" w:rsidTr="00FB622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FB622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B622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FB622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26277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FB62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B62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FB622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文章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FB62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B62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B62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share_user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分享人</w:t>
            </w:r>
          </w:p>
        </w:tc>
        <w:tc>
          <w:tcPr>
            <w:tcW w:w="1932" w:type="dxa"/>
          </w:tcPr>
          <w:p w:rsidR="00AB3E35" w:rsidRPr="00FB62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B62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B622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click_user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点击人</w:t>
            </w:r>
          </w:p>
        </w:tc>
        <w:tc>
          <w:tcPr>
            <w:tcW w:w="1932" w:type="dxa"/>
          </w:tcPr>
          <w:p w:rsidR="00AB3E35" w:rsidRPr="00FB62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B62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B622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click_date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执行时间</w:t>
            </w:r>
          </w:p>
        </w:tc>
        <w:tc>
          <w:tcPr>
            <w:tcW w:w="1932" w:type="dxa"/>
          </w:tcPr>
          <w:p w:rsidR="00AB3E35" w:rsidRPr="00FB62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B622E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B622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add_credit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添加的积分</w:t>
            </w:r>
          </w:p>
        </w:tc>
        <w:tc>
          <w:tcPr>
            <w:tcW w:w="1932" w:type="dxa"/>
          </w:tcPr>
          <w:p w:rsidR="00AB3E35" w:rsidRPr="00FB62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B62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B622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add_money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添加的余额</w:t>
            </w:r>
          </w:p>
        </w:tc>
        <w:tc>
          <w:tcPr>
            <w:tcW w:w="1932" w:type="dxa"/>
          </w:tcPr>
          <w:p w:rsidR="00AB3E35" w:rsidRPr="00FB62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FB622E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FB622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FB62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FB62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B62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A6708">
      <w:pPr>
        <w:pStyle w:val="2"/>
      </w:pPr>
      <w:bookmarkStart w:id="125" w:name="_Toc468197070"/>
      <w:r>
        <w:rPr>
          <w:rFonts w:hint="eastAsia"/>
        </w:rPr>
        <w:t>商城</w:t>
      </w:r>
      <w:r w:rsidR="00311318">
        <w:rPr>
          <w:rFonts w:hint="eastAsia"/>
        </w:rPr>
        <w:t>文章设置</w:t>
      </w:r>
      <w:r>
        <w:rPr>
          <w:rFonts w:hint="eastAsia"/>
        </w:rPr>
        <w:t>表</w:t>
      </w:r>
      <w:r w:rsidR="00311318">
        <w:t>(ewei_shop_article_sys)</w:t>
      </w:r>
      <w:bookmarkEnd w:id="125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559"/>
        <w:gridCol w:w="1791"/>
        <w:gridCol w:w="2532"/>
      </w:tblGrid>
      <w:tr w:rsidR="00AB3E35" w:rsidTr="0081172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81172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81172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81172A">
        <w:trPr>
          <w:trHeight w:val="35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824AD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81172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1172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81172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article_message</w:t>
            </w:r>
          </w:p>
        </w:tc>
        <w:tc>
          <w:tcPr>
            <w:tcW w:w="1559" w:type="dxa"/>
          </w:tcPr>
          <w:p w:rsidR="00AB3E35" w:rsidRDefault="00824AD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文章消息</w:t>
            </w:r>
          </w:p>
        </w:tc>
        <w:tc>
          <w:tcPr>
            <w:tcW w:w="1791" w:type="dxa"/>
          </w:tcPr>
          <w:p w:rsidR="00AB3E35" w:rsidRPr="0081172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172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81172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article_title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Pr="0081172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172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81172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article_image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</w:t>
            </w:r>
          </w:p>
        </w:tc>
        <w:tc>
          <w:tcPr>
            <w:tcW w:w="1791" w:type="dxa"/>
          </w:tcPr>
          <w:p w:rsidR="00AB3E35" w:rsidRPr="0081172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172A">
              <w:rPr>
                <w:caps/>
                <w:color w:val="000000"/>
                <w:szCs w:val="21"/>
              </w:rPr>
              <w:t>(300)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81172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article_shownum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每页数量</w:t>
            </w:r>
          </w:p>
        </w:tc>
        <w:tc>
          <w:tcPr>
            <w:tcW w:w="1791" w:type="dxa"/>
          </w:tcPr>
          <w:p w:rsidR="00AB3E35" w:rsidRPr="0081172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1172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81172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article_keyword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关键字</w:t>
            </w:r>
          </w:p>
        </w:tc>
        <w:tc>
          <w:tcPr>
            <w:tcW w:w="1791" w:type="dxa"/>
          </w:tcPr>
          <w:p w:rsidR="00AB3E35" w:rsidRPr="0081172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1172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81172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article_temp</w:t>
            </w:r>
          </w:p>
        </w:tc>
        <w:tc>
          <w:tcPr>
            <w:tcW w:w="1559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AB3E35" w:rsidRPr="0081172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1172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26" w:name="_Toc468197071"/>
      <w:r>
        <w:rPr>
          <w:rFonts w:hint="eastAsia"/>
        </w:rPr>
        <w:lastRenderedPageBreak/>
        <w:t>自提点表</w:t>
      </w:r>
      <w:r>
        <w:t>(ewei_shop_carrier)</w:t>
      </w:r>
      <w:bookmarkEnd w:id="126"/>
    </w:p>
    <w:p w:rsidR="005961C6" w:rsidRPr="005961C6" w:rsidRDefault="005961C6" w:rsidP="005961C6">
      <w:pPr>
        <w:pStyle w:val="a0"/>
      </w:pPr>
      <w:r>
        <w:rPr>
          <w:rFonts w:hint="eastAsia"/>
        </w:rPr>
        <w:t>该表用于存储商城的自提点信息</w:t>
      </w:r>
      <w:r w:rsidR="00206166">
        <w:rPr>
          <w:rFonts w:hint="eastAsia"/>
        </w:rPr>
        <w:t>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2074"/>
        <w:gridCol w:w="2532"/>
      </w:tblGrid>
      <w:tr w:rsidR="00AB3E35" w:rsidTr="00F807A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F807A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807A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F807A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F807A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自提点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F807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807A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F807A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F807A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F807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807A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807A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realname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联系人名</w:t>
            </w:r>
          </w:p>
        </w:tc>
        <w:tc>
          <w:tcPr>
            <w:tcW w:w="2074" w:type="dxa"/>
          </w:tcPr>
          <w:p w:rsidR="00AB3E35" w:rsidRPr="00F807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807AE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807A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联系人手机号</w:t>
            </w:r>
          </w:p>
        </w:tc>
        <w:tc>
          <w:tcPr>
            <w:tcW w:w="2074" w:type="dxa"/>
          </w:tcPr>
          <w:p w:rsidR="00AB3E35" w:rsidRPr="00F807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807AE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807A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详细地址</w:t>
            </w:r>
          </w:p>
        </w:tc>
        <w:tc>
          <w:tcPr>
            <w:tcW w:w="2074" w:type="dxa"/>
          </w:tcPr>
          <w:p w:rsidR="00AB3E35" w:rsidRPr="00F807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807A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807A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是否使用</w:t>
            </w:r>
          </w:p>
        </w:tc>
        <w:tc>
          <w:tcPr>
            <w:tcW w:w="2074" w:type="dxa"/>
          </w:tcPr>
          <w:p w:rsidR="00AB3E35" w:rsidRPr="00F807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807A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807A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2074" w:type="dxa"/>
          </w:tcPr>
          <w:p w:rsidR="00AB3E35" w:rsidRPr="00F807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807A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807A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显示排序</w:t>
            </w:r>
          </w:p>
        </w:tc>
        <w:tc>
          <w:tcPr>
            <w:tcW w:w="2074" w:type="dxa"/>
          </w:tcPr>
          <w:p w:rsidR="00AB3E35" w:rsidRPr="00F807A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807A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27" w:name="_Toc468197072"/>
      <w:r>
        <w:rPr>
          <w:rFonts w:hint="eastAsia"/>
        </w:rPr>
        <w:t>商品分类表</w:t>
      </w:r>
      <w:r>
        <w:t>(ewei_shop_category)</w:t>
      </w:r>
      <w:bookmarkEnd w:id="127"/>
    </w:p>
    <w:p w:rsidR="00AD54D3" w:rsidRPr="00AD54D3" w:rsidRDefault="00AD54D3" w:rsidP="00AD54D3">
      <w:pPr>
        <w:pStyle w:val="a0"/>
      </w:pPr>
      <w:r>
        <w:rPr>
          <w:rFonts w:hint="eastAsia"/>
        </w:rPr>
        <w:t>该表用于存储商品分类数据信息。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932"/>
        <w:gridCol w:w="2532"/>
      </w:tblGrid>
      <w:tr w:rsidR="00AB3E35" w:rsidTr="00AD54D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AD54D3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AD54D3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AD54D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AD54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54D3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AD54D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A151C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54D3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tabs>
                <w:tab w:val="center" w:pos="1158"/>
              </w:tabs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D54D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分类名称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54D3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分类图片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54D3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parentid</w:t>
            </w:r>
          </w:p>
        </w:tc>
        <w:tc>
          <w:tcPr>
            <w:tcW w:w="1701" w:type="dxa"/>
          </w:tcPr>
          <w:p w:rsidR="00AB3E35" w:rsidRDefault="00311318" w:rsidP="00AD54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上级分类</w:t>
            </w:r>
            <w:r>
              <w:rPr>
                <w:rFonts w:hint="eastAsia"/>
                <w:color w:val="000000"/>
                <w:szCs w:val="21"/>
              </w:rPr>
              <w:t>ID,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54D3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  <w:r w:rsidR="00AD54D3">
              <w:rPr>
                <w:rFonts w:hint="eastAsia"/>
                <w:color w:val="000000"/>
                <w:szCs w:val="21"/>
              </w:rPr>
              <w:t>，</w:t>
            </w:r>
            <w:r w:rsidR="00AD54D3">
              <w:rPr>
                <w:rFonts w:hint="eastAsia"/>
                <w:color w:val="000000"/>
                <w:szCs w:val="21"/>
              </w:rPr>
              <w:t>0</w:t>
            </w:r>
            <w:r w:rsidR="00AD54D3">
              <w:rPr>
                <w:rFonts w:hint="eastAsia"/>
                <w:color w:val="000000"/>
                <w:szCs w:val="21"/>
              </w:rPr>
              <w:t>为第一级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isrecommand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是否推荐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54D3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分类介绍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54D3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D54D3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enabled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是否开启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D54D3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1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ishome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是否首页显示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D54D3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advimg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广告图片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54D3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advurl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广告链接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54D3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AD54D3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level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分类是在几级</w:t>
            </w:r>
          </w:p>
        </w:tc>
        <w:tc>
          <w:tcPr>
            <w:tcW w:w="1932" w:type="dxa"/>
          </w:tcPr>
          <w:p w:rsidR="00AB3E35" w:rsidRPr="00AD54D3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D54D3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28" w:name="_Toc468197073"/>
      <w:r>
        <w:rPr>
          <w:rFonts w:hint="eastAsia"/>
        </w:rPr>
        <w:t>提现申请表</w:t>
      </w:r>
      <w:r>
        <w:t>(ewei_shop_commission_apply)</w:t>
      </w:r>
      <w:bookmarkEnd w:id="128"/>
    </w:p>
    <w:p w:rsidR="0014617A" w:rsidRPr="0014617A" w:rsidRDefault="0014617A" w:rsidP="0014617A">
      <w:pPr>
        <w:pStyle w:val="a0"/>
      </w:pPr>
      <w:r>
        <w:rPr>
          <w:rFonts w:hint="eastAsia"/>
        </w:rPr>
        <w:t>该表用户存储用户的提取现金申请。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559"/>
        <w:gridCol w:w="1791"/>
        <w:gridCol w:w="2532"/>
      </w:tblGrid>
      <w:tr w:rsidR="00AB3E35" w:rsidTr="00DB5F6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3F146F" w:rsidTr="00DB5F62">
        <w:trPr>
          <w:trHeight w:val="339"/>
          <w:jc w:val="center"/>
        </w:trPr>
        <w:tc>
          <w:tcPr>
            <w:tcW w:w="617" w:type="dxa"/>
          </w:tcPr>
          <w:p w:rsidR="003F146F" w:rsidRDefault="003F146F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3F146F" w:rsidRDefault="003F146F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3F146F" w:rsidRDefault="003F146F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3F146F" w:rsidRDefault="00580FB9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F146F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3F146F" w:rsidRDefault="003F146F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3F146F" w:rsidTr="00DB5F62">
        <w:trPr>
          <w:jc w:val="center"/>
        </w:trPr>
        <w:tc>
          <w:tcPr>
            <w:tcW w:w="617" w:type="dxa"/>
          </w:tcPr>
          <w:p w:rsidR="003F146F" w:rsidRDefault="003F146F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3F146F" w:rsidRDefault="003F146F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3F146F" w:rsidRDefault="003F146F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3F146F" w:rsidRDefault="00580FB9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F146F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3F146F" w:rsidRDefault="003F146F" w:rsidP="003F146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B5F6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applyno</w:t>
            </w:r>
          </w:p>
        </w:tc>
        <w:tc>
          <w:tcPr>
            <w:tcW w:w="1559" w:type="dxa"/>
          </w:tcPr>
          <w:p w:rsidR="00AB3E35" w:rsidRDefault="00A810B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申请编号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66DAE" w:rsidTr="00DB5F62">
        <w:trPr>
          <w:trHeight w:val="367"/>
          <w:jc w:val="center"/>
        </w:trPr>
        <w:tc>
          <w:tcPr>
            <w:tcW w:w="617" w:type="dxa"/>
          </w:tcPr>
          <w:p w:rsidR="00766DAE" w:rsidRDefault="00766DA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766DAE" w:rsidRDefault="00766DA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is_captain</w:t>
            </w:r>
          </w:p>
        </w:tc>
        <w:tc>
          <w:tcPr>
            <w:tcW w:w="1559" w:type="dxa"/>
          </w:tcPr>
          <w:p w:rsidR="00766DAE" w:rsidRDefault="00766DA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是否是船长</w:t>
            </w:r>
          </w:p>
        </w:tc>
        <w:tc>
          <w:tcPr>
            <w:tcW w:w="1791" w:type="dxa"/>
          </w:tcPr>
          <w:p w:rsidR="00766DAE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766DAE">
              <w:rPr>
                <w:rFonts w:hint="eastAsia"/>
                <w:color w:val="000000"/>
                <w:szCs w:val="21"/>
              </w:rPr>
              <w:t>(</w:t>
            </w:r>
            <w:r w:rsidR="00766DAE">
              <w:rPr>
                <w:color w:val="000000"/>
                <w:szCs w:val="21"/>
              </w:rPr>
              <w:t>1</w:t>
            </w:r>
            <w:r w:rsidR="00766DAE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2532" w:type="dxa"/>
          </w:tcPr>
          <w:p w:rsidR="00766DAE" w:rsidRDefault="00072D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  <w:p w:rsidR="00072D48" w:rsidRDefault="00072D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1-</w:t>
            </w:r>
            <w:r>
              <w:rPr>
                <w:rFonts w:hint="eastAsia"/>
                <w:color w:val="000000"/>
                <w:szCs w:val="21"/>
              </w:rPr>
              <w:t>船长</w:t>
            </w:r>
          </w:p>
          <w:p w:rsidR="00072D48" w:rsidRDefault="00072D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2-</w:t>
            </w:r>
            <w:r>
              <w:rPr>
                <w:rFonts w:hint="eastAsia"/>
                <w:color w:val="000000"/>
                <w:szCs w:val="21"/>
              </w:rPr>
              <w:t>粉丝</w:t>
            </w:r>
          </w:p>
        </w:tc>
      </w:tr>
      <w:tr w:rsidR="00AB3E35" w:rsidTr="008F4133">
        <w:trPr>
          <w:trHeight w:val="167"/>
          <w:jc w:val="center"/>
        </w:trPr>
        <w:tc>
          <w:tcPr>
            <w:tcW w:w="617" w:type="dxa"/>
          </w:tcPr>
          <w:p w:rsidR="00AB3E35" w:rsidRDefault="00766DA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5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mid</w:t>
            </w:r>
          </w:p>
        </w:tc>
        <w:tc>
          <w:tcPr>
            <w:tcW w:w="1559" w:type="dxa"/>
          </w:tcPr>
          <w:p w:rsidR="00AB3E35" w:rsidRDefault="008B652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62219" w:rsidTr="008F4133">
        <w:trPr>
          <w:trHeight w:val="167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 w:rsidRPr="00762219">
              <w:rPr>
                <w:color w:val="000000"/>
                <w:szCs w:val="21"/>
              </w:rPr>
              <w:t>nickname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会员微信昵称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762219">
              <w:rPr>
                <w:color w:val="000000"/>
                <w:szCs w:val="21"/>
              </w:rPr>
              <w:t>(</w:t>
            </w:r>
            <w:r w:rsidR="00762219">
              <w:rPr>
                <w:rFonts w:hint="eastAsia"/>
                <w:color w:val="000000"/>
                <w:szCs w:val="21"/>
              </w:rPr>
              <w:t>50</w:t>
            </w:r>
            <w:r w:rsidR="00762219">
              <w:rPr>
                <w:color w:val="000000"/>
                <w:szCs w:val="21"/>
              </w:rPr>
              <w:t>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draw_type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提款类型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762219">
              <w:rPr>
                <w:rFonts w:hint="eastAsia"/>
                <w:color w:val="000000"/>
                <w:szCs w:val="21"/>
              </w:rPr>
              <w:t>(</w:t>
            </w:r>
            <w:r w:rsidR="00762219">
              <w:rPr>
                <w:color w:val="000000"/>
                <w:szCs w:val="21"/>
              </w:rPr>
              <w:t>1</w:t>
            </w:r>
            <w:r w:rsidR="00762219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：佣金</w:t>
            </w:r>
          </w:p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：货款</w:t>
            </w: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762219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orderids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打款前金额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762219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commission_pay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提款金额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762219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762219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 w:rsidRPr="00BD5FF5">
              <w:rPr>
                <w:rFonts w:hint="eastAsia"/>
                <w:color w:val="000000"/>
                <w:szCs w:val="21"/>
              </w:rPr>
              <w:t xml:space="preserve">-1 </w:t>
            </w:r>
            <w:r w:rsidRPr="00BD5FF5">
              <w:rPr>
                <w:rFonts w:hint="eastAsia"/>
                <w:color w:val="000000"/>
                <w:szCs w:val="21"/>
              </w:rPr>
              <w:t>无效</w:t>
            </w:r>
            <w:r w:rsidRPr="00BD5FF5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 w:rsidRPr="00BD5FF5">
              <w:rPr>
                <w:rFonts w:hint="eastAsia"/>
                <w:color w:val="000000"/>
                <w:szCs w:val="21"/>
              </w:rPr>
              <w:t xml:space="preserve">0 </w:t>
            </w:r>
            <w:r w:rsidRPr="00BD5FF5">
              <w:rPr>
                <w:rFonts w:hint="eastAsia"/>
                <w:color w:val="000000"/>
                <w:szCs w:val="21"/>
              </w:rPr>
              <w:t>未知</w:t>
            </w:r>
            <w:r w:rsidRPr="00BD5FF5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 w:rsidRPr="00BD5FF5">
              <w:rPr>
                <w:rFonts w:hint="eastAsia"/>
                <w:color w:val="000000"/>
                <w:szCs w:val="21"/>
              </w:rPr>
              <w:t xml:space="preserve">1 </w:t>
            </w:r>
            <w:r w:rsidRPr="00BD5FF5">
              <w:rPr>
                <w:rFonts w:hint="eastAsia"/>
                <w:color w:val="000000"/>
                <w:szCs w:val="21"/>
              </w:rPr>
              <w:t>正在申请</w:t>
            </w:r>
            <w:r w:rsidRPr="00BD5FF5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 w:rsidRPr="00BD5FF5">
              <w:rPr>
                <w:rFonts w:hint="eastAsia"/>
                <w:color w:val="000000"/>
                <w:szCs w:val="21"/>
              </w:rPr>
              <w:t xml:space="preserve">2 </w:t>
            </w:r>
            <w:r w:rsidRPr="00BD5FF5">
              <w:rPr>
                <w:rFonts w:hint="eastAsia"/>
                <w:color w:val="000000"/>
                <w:szCs w:val="21"/>
              </w:rPr>
              <w:t>审核通过</w:t>
            </w:r>
            <w:r w:rsidRPr="00BD5FF5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762219" w:rsidRPr="00BD5FF5" w:rsidRDefault="00762219" w:rsidP="00762219">
            <w:pPr>
              <w:jc w:val="left"/>
              <w:rPr>
                <w:color w:val="000000"/>
                <w:szCs w:val="21"/>
              </w:rPr>
            </w:pPr>
            <w:r w:rsidRPr="00BD5FF5">
              <w:rPr>
                <w:rFonts w:hint="eastAsia"/>
                <w:color w:val="000000"/>
                <w:szCs w:val="21"/>
              </w:rPr>
              <w:t xml:space="preserve">3 </w:t>
            </w:r>
            <w:r w:rsidRPr="00BD5FF5">
              <w:rPr>
                <w:rFonts w:hint="eastAsia"/>
                <w:color w:val="000000"/>
                <w:szCs w:val="21"/>
              </w:rPr>
              <w:t>打款成功</w:t>
            </w:r>
            <w:r w:rsidRPr="00BD5FF5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 w:rsidRPr="00BD5FF5">
              <w:rPr>
                <w:rFonts w:hint="eastAsia"/>
                <w:color w:val="000000"/>
                <w:szCs w:val="21"/>
              </w:rPr>
              <w:t>4</w:t>
            </w:r>
            <w:r w:rsidRPr="00BD5FF5">
              <w:rPr>
                <w:rFonts w:hint="eastAsia"/>
                <w:color w:val="000000"/>
                <w:szCs w:val="21"/>
              </w:rPr>
              <w:t>审核失败</w:t>
            </w:r>
            <w:r w:rsidRPr="00BD5FF5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 w:rsidRPr="00BD5FF5">
              <w:rPr>
                <w:rFonts w:hint="eastAsia"/>
                <w:color w:val="000000"/>
                <w:szCs w:val="21"/>
              </w:rPr>
              <w:t>5</w:t>
            </w:r>
            <w:r w:rsidRPr="00BD5FF5">
              <w:rPr>
                <w:rFonts w:hint="eastAsia"/>
                <w:color w:val="000000"/>
                <w:szCs w:val="21"/>
              </w:rPr>
              <w:t>打款失败</w:t>
            </w:r>
          </w:p>
        </w:tc>
      </w:tr>
      <w:tr w:rsidR="00762219" w:rsidTr="00DB5F62">
        <w:trPr>
          <w:trHeight w:val="340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applytime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申请时间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62219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checktime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审核时间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62219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paytime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打款时间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62219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62219" w:rsidTr="00DB5F62">
        <w:trPr>
          <w:trHeight w:val="283"/>
          <w:jc w:val="center"/>
        </w:trPr>
        <w:tc>
          <w:tcPr>
            <w:tcW w:w="617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invalidtime</w:t>
            </w:r>
          </w:p>
        </w:tc>
        <w:tc>
          <w:tcPr>
            <w:tcW w:w="1559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失效时间</w:t>
            </w:r>
          </w:p>
        </w:tc>
        <w:tc>
          <w:tcPr>
            <w:tcW w:w="1791" w:type="dxa"/>
          </w:tcPr>
          <w:p w:rsidR="00762219" w:rsidRDefault="00580FB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62219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762219" w:rsidRDefault="00762219" w:rsidP="0076221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224FEB" w:rsidTr="00DB5F62">
        <w:trPr>
          <w:trHeight w:val="283"/>
          <w:jc w:val="center"/>
        </w:trPr>
        <w:tc>
          <w:tcPr>
            <w:tcW w:w="617" w:type="dxa"/>
          </w:tcPr>
          <w:p w:rsidR="00224FEB" w:rsidRDefault="00224FEB" w:rsidP="00224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780" w:type="dxa"/>
          </w:tcPr>
          <w:p w:rsidR="00224FEB" w:rsidRDefault="00224FEB" w:rsidP="00224FEB">
            <w:pPr>
              <w:jc w:val="left"/>
              <w:rPr>
                <w:color w:val="000000"/>
                <w:szCs w:val="21"/>
              </w:rPr>
            </w:pPr>
            <w:r w:rsidRPr="00224FEB">
              <w:rPr>
                <w:color w:val="000000"/>
                <w:szCs w:val="21"/>
              </w:rPr>
              <w:t>auto_check</w:t>
            </w:r>
          </w:p>
        </w:tc>
        <w:tc>
          <w:tcPr>
            <w:tcW w:w="1559" w:type="dxa"/>
          </w:tcPr>
          <w:p w:rsidR="00224FEB" w:rsidRDefault="00224FEB" w:rsidP="00224FEB">
            <w:pPr>
              <w:jc w:val="left"/>
              <w:rPr>
                <w:color w:val="000000"/>
                <w:szCs w:val="21"/>
              </w:rPr>
            </w:pPr>
            <w:r w:rsidRPr="00224FEB">
              <w:rPr>
                <w:rFonts w:hint="eastAsia"/>
                <w:color w:val="000000"/>
                <w:szCs w:val="21"/>
              </w:rPr>
              <w:t>反向自动验证</w:t>
            </w:r>
          </w:p>
        </w:tc>
        <w:tc>
          <w:tcPr>
            <w:tcW w:w="1791" w:type="dxa"/>
          </w:tcPr>
          <w:p w:rsidR="00224FEB" w:rsidRDefault="00580FB9" w:rsidP="00224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224FEB">
              <w:rPr>
                <w:rFonts w:hint="eastAsia"/>
                <w:color w:val="000000"/>
                <w:szCs w:val="21"/>
              </w:rPr>
              <w:t>(</w:t>
            </w:r>
            <w:r w:rsidR="00224FEB">
              <w:rPr>
                <w:color w:val="000000"/>
                <w:szCs w:val="21"/>
              </w:rPr>
              <w:t>1</w:t>
            </w:r>
            <w:r w:rsidR="00224FEB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2532" w:type="dxa"/>
          </w:tcPr>
          <w:p w:rsidR="00224FEB" w:rsidRDefault="00224FEB" w:rsidP="00224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  <w:p w:rsidR="00224FEB" w:rsidRDefault="00224FEB" w:rsidP="00224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：正确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29" w:name="_Toc468197074"/>
      <w:r>
        <w:rPr>
          <w:rFonts w:hint="eastAsia"/>
        </w:rPr>
        <w:t>点</w:t>
      </w:r>
      <w:r>
        <w:rPr>
          <w:rFonts w:ascii="宋体" w:eastAsia="宋体" w:hAnsi="宋体" w:cs="宋体"/>
        </w:rPr>
        <w:t>击记</w:t>
      </w:r>
      <w:r>
        <w:rPr>
          <w:rFonts w:hint="eastAsia"/>
        </w:rPr>
        <w:t>数表</w:t>
      </w:r>
      <w:r>
        <w:t>(ewei_shop_commission_clickcount)</w:t>
      </w:r>
      <w:bookmarkEnd w:id="129"/>
    </w:p>
    <w:p w:rsidR="00D45F46" w:rsidRPr="00D45F46" w:rsidRDefault="00D45F46" w:rsidP="00D45F46">
      <w:pPr>
        <w:pStyle w:val="a0"/>
      </w:pPr>
      <w:r>
        <w:rPr>
          <w:rFonts w:hint="eastAsia"/>
        </w:rPr>
        <w:t>该表用于存储商城分销的点击次数。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701"/>
        <w:gridCol w:w="2196"/>
      </w:tblGrid>
      <w:tr w:rsidR="00AB3E35" w:rsidTr="006D620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6D6202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6D6202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D6202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1B0D62" w:rsidRDefault="001B0D6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6D620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D6202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D6202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3F24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6D620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D6202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D620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点击人</w:t>
            </w:r>
            <w:r w:rsidR="006D6202"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B3E35" w:rsidRPr="006D620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D6202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D620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from_openid</w:t>
            </w:r>
          </w:p>
        </w:tc>
        <w:tc>
          <w:tcPr>
            <w:tcW w:w="1843" w:type="dxa"/>
          </w:tcPr>
          <w:p w:rsidR="00AB3E35" w:rsidRDefault="006D6202" w:rsidP="006D620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来源人</w:t>
            </w: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B3E35" w:rsidRPr="006D620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D6202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D6202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clicktime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点击时间</w:t>
            </w:r>
          </w:p>
        </w:tc>
        <w:tc>
          <w:tcPr>
            <w:tcW w:w="1701" w:type="dxa"/>
          </w:tcPr>
          <w:p w:rsidR="00AB3E35" w:rsidRPr="006D620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D6202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30" w:name="_Toc468197075"/>
      <w:r>
        <w:rPr>
          <w:rFonts w:hint="eastAsia"/>
        </w:rPr>
        <w:t>分销分级表</w:t>
      </w:r>
      <w:r>
        <w:t>(ewei_shop_commission_level)</w:t>
      </w:r>
      <w:bookmarkEnd w:id="130"/>
    </w:p>
    <w:p w:rsidR="009D690F" w:rsidRPr="009D690F" w:rsidRDefault="009D690F" w:rsidP="009D690F">
      <w:pPr>
        <w:pStyle w:val="a0"/>
      </w:pPr>
      <w:r>
        <w:rPr>
          <w:rFonts w:hint="eastAsia"/>
        </w:rPr>
        <w:t>该表用于存储商城分销的等级信息。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701"/>
        <w:gridCol w:w="2196"/>
      </w:tblGrid>
      <w:tr w:rsidR="00AB3E35" w:rsidTr="00E8170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E8170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E8170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E8170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2C28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817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8170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E8170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2C28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统一账号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817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8170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B3E35" w:rsidTr="00E8170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levelname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会员等级名</w:t>
            </w:r>
          </w:p>
        </w:tc>
        <w:tc>
          <w:tcPr>
            <w:tcW w:w="1701" w:type="dxa"/>
          </w:tcPr>
          <w:p w:rsidR="00AB3E35" w:rsidRPr="00E817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8170A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817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commission1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分佣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比例</w:t>
            </w:r>
          </w:p>
        </w:tc>
        <w:tc>
          <w:tcPr>
            <w:tcW w:w="1701" w:type="dxa"/>
          </w:tcPr>
          <w:p w:rsidR="00AB3E35" w:rsidRPr="00E817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E8170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E817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commission2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分佣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比例</w:t>
            </w:r>
          </w:p>
        </w:tc>
        <w:tc>
          <w:tcPr>
            <w:tcW w:w="1701" w:type="dxa"/>
          </w:tcPr>
          <w:p w:rsidR="00AB3E35" w:rsidRPr="00E817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E8170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E817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commission3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</w:t>
            </w: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分佣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比例</w:t>
            </w:r>
          </w:p>
        </w:tc>
        <w:tc>
          <w:tcPr>
            <w:tcW w:w="1701" w:type="dxa"/>
          </w:tcPr>
          <w:p w:rsidR="00AB3E35" w:rsidRPr="00E817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E8170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E817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commissionmoney</w:t>
            </w:r>
          </w:p>
        </w:tc>
        <w:tc>
          <w:tcPr>
            <w:tcW w:w="1843" w:type="dxa"/>
          </w:tcPr>
          <w:p w:rsidR="00AB3E35" w:rsidRDefault="00311318" w:rsidP="00E8170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升级条件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AB3E35" w:rsidRPr="00E817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E8170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  <w:r w:rsidR="00E8170A">
              <w:rPr>
                <w:rFonts w:hint="eastAsia"/>
                <w:color w:val="000000"/>
                <w:szCs w:val="21"/>
              </w:rPr>
              <w:t>，提现满金</w:t>
            </w:r>
            <w:r w:rsidR="00E8170A">
              <w:rPr>
                <w:rFonts w:hint="eastAsia"/>
                <w:color w:val="000000"/>
                <w:szCs w:val="21"/>
              </w:rPr>
              <w:lastRenderedPageBreak/>
              <w:t>额</w:t>
            </w:r>
            <w:r w:rsidR="00E8170A">
              <w:rPr>
                <w:color w:val="000000"/>
                <w:szCs w:val="21"/>
              </w:rPr>
              <w:t xml:space="preserve"> </w:t>
            </w:r>
            <w:r w:rsidR="00E8170A">
              <w:rPr>
                <w:rFonts w:hint="eastAsia"/>
                <w:color w:val="000000"/>
                <w:szCs w:val="21"/>
              </w:rPr>
              <w:t>元</w:t>
            </w:r>
          </w:p>
        </w:tc>
      </w:tr>
      <w:tr w:rsidR="00AB3E35" w:rsidTr="00E8170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ordermoney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升级条件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订单总金额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元</w:t>
            </w:r>
          </w:p>
        </w:tc>
        <w:tc>
          <w:tcPr>
            <w:tcW w:w="1701" w:type="dxa"/>
          </w:tcPr>
          <w:p w:rsidR="00AB3E35" w:rsidRPr="00E817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E8170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715044">
      <w:pPr>
        <w:pStyle w:val="2"/>
      </w:pPr>
      <w:bookmarkStart w:id="131" w:name="_Toc468197076"/>
      <w:r>
        <w:rPr>
          <w:rFonts w:hint="eastAsia"/>
        </w:rPr>
        <w:t>佣金</w:t>
      </w:r>
      <w:r w:rsidR="00311318">
        <w:rPr>
          <w:rFonts w:hint="eastAsia"/>
        </w:rPr>
        <w:t>日志表</w:t>
      </w:r>
      <w:r w:rsidR="00311318">
        <w:t>(ewei_shop_commission_log)</w:t>
      </w:r>
      <w:bookmarkEnd w:id="131"/>
    </w:p>
    <w:p w:rsidR="000C1BC7" w:rsidRPr="000C1BC7" w:rsidRDefault="000C1BC7" w:rsidP="000C1BC7">
      <w:pPr>
        <w:pStyle w:val="a0"/>
      </w:pPr>
      <w:r>
        <w:rPr>
          <w:rFonts w:hint="eastAsia"/>
        </w:rPr>
        <w:t>该表用于存储分销佣金日志信息。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701"/>
        <w:gridCol w:w="1843"/>
        <w:gridCol w:w="2338"/>
      </w:tblGrid>
      <w:tr w:rsidR="00AB3E35" w:rsidTr="00D06DC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143317" w:rsidTr="00D06DC8">
        <w:trPr>
          <w:trHeight w:val="339"/>
          <w:jc w:val="center"/>
        </w:trPr>
        <w:tc>
          <w:tcPr>
            <w:tcW w:w="617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143317" w:rsidRDefault="00580FB9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06DC8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143317" w:rsidTr="00D06DC8">
        <w:trPr>
          <w:jc w:val="center"/>
        </w:trPr>
        <w:tc>
          <w:tcPr>
            <w:tcW w:w="617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143317" w:rsidRDefault="00580FB9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06DC8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143317" w:rsidTr="00D06DC8">
        <w:trPr>
          <w:trHeight w:val="367"/>
          <w:jc w:val="center"/>
        </w:trPr>
        <w:tc>
          <w:tcPr>
            <w:tcW w:w="617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applyid</w:t>
            </w:r>
          </w:p>
        </w:tc>
        <w:tc>
          <w:tcPr>
            <w:tcW w:w="1701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申请提现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143317" w:rsidRDefault="00580FB9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06DC8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143317" w:rsidRDefault="00143317" w:rsidP="0014331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0; </w:t>
            </w:r>
            <w:r>
              <w:rPr>
                <w:rFonts w:hint="eastAsia"/>
                <w:color w:val="000000"/>
                <w:szCs w:val="21"/>
              </w:rPr>
              <w:t xml:space="preserve">log </w:t>
            </w:r>
            <w:r w:rsidRPr="005773D5">
              <w:rPr>
                <w:rFonts w:hint="eastAsia"/>
                <w:color w:val="000000"/>
                <w:szCs w:val="21"/>
              </w:rPr>
              <w:t>type=1</w:t>
            </w:r>
            <w:r w:rsidRPr="005773D5">
              <w:rPr>
                <w:rFonts w:hint="eastAsia"/>
                <w:color w:val="000000"/>
                <w:szCs w:val="21"/>
              </w:rPr>
              <w:t>时存对应订单表</w:t>
            </w:r>
            <w:r w:rsidRPr="005773D5">
              <w:rPr>
                <w:rFonts w:hint="eastAsia"/>
                <w:color w:val="000000"/>
                <w:szCs w:val="21"/>
              </w:rPr>
              <w:t>id</w:t>
            </w:r>
          </w:p>
        </w:tc>
      </w:tr>
      <w:tr w:rsidR="00735F96" w:rsidTr="00D06DC8">
        <w:trPr>
          <w:trHeight w:val="367"/>
          <w:jc w:val="center"/>
        </w:trPr>
        <w:tc>
          <w:tcPr>
            <w:tcW w:w="617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captain_id</w:t>
            </w:r>
          </w:p>
        </w:tc>
        <w:tc>
          <w:tcPr>
            <w:tcW w:w="1701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船长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735F96" w:rsidRDefault="00580FB9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35F96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35F96" w:rsidTr="00D06DC8">
        <w:trPr>
          <w:trHeight w:val="283"/>
          <w:jc w:val="center"/>
        </w:trPr>
        <w:tc>
          <w:tcPr>
            <w:tcW w:w="617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mid</w:t>
            </w:r>
          </w:p>
        </w:tc>
        <w:tc>
          <w:tcPr>
            <w:tcW w:w="1701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735F96" w:rsidRDefault="00580FB9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35F96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35F96" w:rsidTr="00D06DC8">
        <w:trPr>
          <w:trHeight w:val="283"/>
          <w:jc w:val="center"/>
        </w:trPr>
        <w:tc>
          <w:tcPr>
            <w:tcW w:w="617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1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日志类型</w:t>
            </w:r>
          </w:p>
        </w:tc>
        <w:tc>
          <w:tcPr>
            <w:tcW w:w="1843" w:type="dxa"/>
          </w:tcPr>
          <w:p w:rsidR="00735F96" w:rsidRDefault="00580FB9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735F96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0; </w:t>
            </w:r>
          </w:p>
          <w:p w:rsidR="00735F96" w:rsidRPr="004706AD" w:rsidRDefault="00735F96" w:rsidP="00735F96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4706AD">
              <w:rPr>
                <w:rFonts w:hint="eastAsia"/>
                <w:color w:val="000000"/>
                <w:szCs w:val="21"/>
              </w:rPr>
              <w:t>提款</w:t>
            </w:r>
          </w:p>
          <w:p w:rsidR="00735F96" w:rsidRPr="004706AD" w:rsidRDefault="00735F96" w:rsidP="00735F96">
            <w:pPr>
              <w:pStyle w:val="ad"/>
              <w:numPr>
                <w:ilvl w:val="0"/>
                <w:numId w:val="7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发放佣金</w:t>
            </w:r>
          </w:p>
        </w:tc>
      </w:tr>
      <w:tr w:rsidR="00735F96" w:rsidTr="00D06DC8">
        <w:trPr>
          <w:trHeight w:val="283"/>
          <w:jc w:val="center"/>
        </w:trPr>
        <w:tc>
          <w:tcPr>
            <w:tcW w:w="617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level</w:t>
            </w:r>
          </w:p>
        </w:tc>
        <w:tc>
          <w:tcPr>
            <w:tcW w:w="1701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佣金级别</w:t>
            </w:r>
          </w:p>
        </w:tc>
        <w:tc>
          <w:tcPr>
            <w:tcW w:w="1843" w:type="dxa"/>
          </w:tcPr>
          <w:p w:rsidR="00735F96" w:rsidRDefault="00580FB9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735F96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，可选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735F96" w:rsidTr="00D06DC8">
        <w:trPr>
          <w:trHeight w:val="283"/>
          <w:jc w:val="center"/>
        </w:trPr>
        <w:tc>
          <w:tcPr>
            <w:tcW w:w="617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order_sn</w:t>
            </w:r>
          </w:p>
        </w:tc>
        <w:tc>
          <w:tcPr>
            <w:tcW w:w="1701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订单号</w:t>
            </w:r>
          </w:p>
        </w:tc>
        <w:tc>
          <w:tcPr>
            <w:tcW w:w="1843" w:type="dxa"/>
          </w:tcPr>
          <w:p w:rsidR="00735F96" w:rsidRDefault="00580FB9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735F96">
              <w:rPr>
                <w:rFonts w:hint="eastAsia"/>
                <w:color w:val="000000"/>
                <w:szCs w:val="21"/>
              </w:rPr>
              <w:t>(</w:t>
            </w:r>
            <w:r w:rsidR="00735F96">
              <w:rPr>
                <w:color w:val="000000"/>
                <w:szCs w:val="21"/>
              </w:rPr>
              <w:t>20</w:t>
            </w:r>
            <w:r w:rsidR="00735F96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735F96" w:rsidTr="00D06DC8">
        <w:trPr>
          <w:trHeight w:val="283"/>
          <w:jc w:val="center"/>
        </w:trPr>
        <w:tc>
          <w:tcPr>
            <w:tcW w:w="617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</w:t>
            </w:r>
          </w:p>
        </w:tc>
        <w:tc>
          <w:tcPr>
            <w:tcW w:w="1701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佣金金额</w:t>
            </w:r>
          </w:p>
        </w:tc>
        <w:tc>
          <w:tcPr>
            <w:tcW w:w="1843" w:type="dxa"/>
          </w:tcPr>
          <w:p w:rsidR="00735F96" w:rsidRDefault="00580FB9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735F96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35F96" w:rsidTr="00D06DC8">
        <w:trPr>
          <w:trHeight w:val="283"/>
          <w:jc w:val="center"/>
        </w:trPr>
        <w:tc>
          <w:tcPr>
            <w:tcW w:w="617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843" w:type="dxa"/>
          </w:tcPr>
          <w:p w:rsidR="00735F96" w:rsidRDefault="00580FB9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35F96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35F96" w:rsidTr="00D06DC8">
        <w:trPr>
          <w:trHeight w:val="283"/>
          <w:jc w:val="center"/>
        </w:trPr>
        <w:tc>
          <w:tcPr>
            <w:tcW w:w="617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commission_pay</w:t>
            </w:r>
          </w:p>
        </w:tc>
        <w:tc>
          <w:tcPr>
            <w:tcW w:w="1701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支付佣金金额</w:t>
            </w:r>
          </w:p>
        </w:tc>
        <w:tc>
          <w:tcPr>
            <w:tcW w:w="1843" w:type="dxa"/>
          </w:tcPr>
          <w:p w:rsidR="00735F96" w:rsidRDefault="00580FB9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735F96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35F96" w:rsidTr="00D06DC8">
        <w:trPr>
          <w:trHeight w:val="283"/>
          <w:jc w:val="center"/>
        </w:trPr>
        <w:tc>
          <w:tcPr>
            <w:tcW w:w="617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735F96" w:rsidRDefault="00580FB9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735F96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735F96" w:rsidRDefault="00735F96" w:rsidP="00735F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FC401E">
      <w:pPr>
        <w:pStyle w:val="2"/>
      </w:pPr>
      <w:bookmarkStart w:id="132" w:name="_Toc468197077"/>
      <w:r>
        <w:rPr>
          <w:rFonts w:hint="eastAsia"/>
        </w:rPr>
        <w:t>分销小店</w:t>
      </w:r>
      <w:r w:rsidR="00311318">
        <w:rPr>
          <w:rFonts w:hint="eastAsia"/>
        </w:rPr>
        <w:t>表</w:t>
      </w:r>
      <w:r w:rsidR="00311318">
        <w:t>(ewei_shop_commission_shop)</w:t>
      </w:r>
      <w:bookmarkEnd w:id="132"/>
    </w:p>
    <w:p w:rsidR="00FC401E" w:rsidRPr="00FC401E" w:rsidRDefault="00FC401E" w:rsidP="00FC401E">
      <w:pPr>
        <w:pStyle w:val="a0"/>
      </w:pPr>
      <w:r>
        <w:rPr>
          <w:rFonts w:hint="eastAsia"/>
        </w:rPr>
        <w:t>该表用于存储个人微店信息。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559"/>
        <w:gridCol w:w="1843"/>
        <w:gridCol w:w="2763"/>
      </w:tblGrid>
      <w:tr w:rsidR="00AB3E35" w:rsidTr="00C97DE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Pr="00EC32E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EC32E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76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97DE8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EC3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C32E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97DE8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3262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C32E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97DE8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mid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C32E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97D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店名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97D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logo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</w:t>
            </w:r>
            <w:r>
              <w:rPr>
                <w:color w:val="000000"/>
                <w:szCs w:val="21"/>
              </w:rPr>
              <w:t>LOGO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97D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img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B3E35" w:rsidTr="00C97D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简介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C32E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97D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selectgoods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自选商品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EC32E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97D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selectcategory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自选分类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EC32E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97DE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goodsids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集</w:t>
            </w:r>
          </w:p>
        </w:tc>
        <w:tc>
          <w:tcPr>
            <w:tcW w:w="1843" w:type="dxa"/>
          </w:tcPr>
          <w:p w:rsidR="00AB3E35" w:rsidRPr="00EC32E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76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33" w:name="_Toc468197078"/>
      <w:r>
        <w:rPr>
          <w:rFonts w:hint="eastAsia"/>
        </w:rPr>
        <w:t>商城</w:t>
      </w:r>
      <w:r w:rsidR="0016287A">
        <w:rPr>
          <w:rFonts w:hint="eastAsia"/>
        </w:rPr>
        <w:t>积分</w:t>
      </w:r>
      <w:r>
        <w:rPr>
          <w:rFonts w:hint="eastAsia"/>
        </w:rPr>
        <w:t>广告表</w:t>
      </w:r>
      <w:r>
        <w:t>(ewei_shop_creditshop_adv)</w:t>
      </w:r>
      <w:bookmarkEnd w:id="133"/>
    </w:p>
    <w:p w:rsidR="0016287A" w:rsidRPr="0016287A" w:rsidRDefault="0016287A" w:rsidP="0016287A">
      <w:pPr>
        <w:pStyle w:val="a0"/>
      </w:pPr>
      <w:r>
        <w:rPr>
          <w:rFonts w:hint="eastAsia"/>
        </w:rPr>
        <w:t>该表用于存储商城的积分和广告信息。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559"/>
        <w:gridCol w:w="1984"/>
        <w:gridCol w:w="2622"/>
      </w:tblGrid>
      <w:tr w:rsidR="00AB3E35" w:rsidTr="00C65F8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Pr="003434DC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3434DC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6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65F8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3434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3434D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434DC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65F8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3262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3434D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434DC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65F8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advname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广告名称</w:t>
            </w:r>
          </w:p>
        </w:tc>
        <w:tc>
          <w:tcPr>
            <w:tcW w:w="1984" w:type="dxa"/>
          </w:tcPr>
          <w:p w:rsidR="00AB3E35" w:rsidRPr="003434D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434DC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link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链接</w:t>
            </w:r>
          </w:p>
        </w:tc>
        <w:tc>
          <w:tcPr>
            <w:tcW w:w="1984" w:type="dxa"/>
          </w:tcPr>
          <w:p w:rsidR="00AB3E35" w:rsidRPr="003434D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434D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984" w:type="dxa"/>
          </w:tcPr>
          <w:p w:rsidR="00AB3E35" w:rsidRPr="003434D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434D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984" w:type="dxa"/>
          </w:tcPr>
          <w:p w:rsidR="00AB3E35" w:rsidRPr="003434D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434DC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enabled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启用</w:t>
            </w:r>
          </w:p>
        </w:tc>
        <w:tc>
          <w:tcPr>
            <w:tcW w:w="1984" w:type="dxa"/>
          </w:tcPr>
          <w:p w:rsidR="00AB3E35" w:rsidRPr="003434DC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434DC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34" w:name="_Toc468197079"/>
      <w:r>
        <w:rPr>
          <w:rFonts w:hint="eastAsia"/>
        </w:rPr>
        <w:t>积分商城分类表</w:t>
      </w:r>
      <w:r>
        <w:t>(ewei_shop_creditshop_category)</w:t>
      </w:r>
      <w:bookmarkEnd w:id="134"/>
    </w:p>
    <w:p w:rsidR="00C65F80" w:rsidRPr="00C65F80" w:rsidRDefault="00C65F80" w:rsidP="00C65F80">
      <w:pPr>
        <w:pStyle w:val="a0"/>
      </w:pPr>
      <w:r>
        <w:rPr>
          <w:rFonts w:hint="eastAsia"/>
        </w:rPr>
        <w:t>该表用于存储商城的店铺分类。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C65F8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C65F80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C65F80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65F8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C65F8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C65F8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65F8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65F8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A9535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C65F8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65F8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65F8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分类名称</w:t>
            </w:r>
          </w:p>
        </w:tc>
        <w:tc>
          <w:tcPr>
            <w:tcW w:w="1791" w:type="dxa"/>
          </w:tcPr>
          <w:p w:rsidR="00AB3E35" w:rsidRPr="00C65F8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65F80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分类图片</w:t>
            </w:r>
          </w:p>
        </w:tc>
        <w:tc>
          <w:tcPr>
            <w:tcW w:w="1791" w:type="dxa"/>
          </w:tcPr>
          <w:p w:rsidR="00AB3E35" w:rsidRPr="00C65F8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65F8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Pr="00C65F8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C65F80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enabled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启用</w:t>
            </w:r>
          </w:p>
        </w:tc>
        <w:tc>
          <w:tcPr>
            <w:tcW w:w="1791" w:type="dxa"/>
          </w:tcPr>
          <w:p w:rsidR="00AB3E35" w:rsidRPr="00C65F8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C65F80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1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advimg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广告图片</w:t>
            </w:r>
          </w:p>
        </w:tc>
        <w:tc>
          <w:tcPr>
            <w:tcW w:w="1791" w:type="dxa"/>
          </w:tcPr>
          <w:p w:rsidR="00AB3E35" w:rsidRPr="00C65F8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65F8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advurl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广告链接</w:t>
            </w:r>
          </w:p>
        </w:tc>
        <w:tc>
          <w:tcPr>
            <w:tcW w:w="1791" w:type="dxa"/>
          </w:tcPr>
          <w:p w:rsidR="00AB3E35" w:rsidRPr="00C65F8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65F80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65F8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isrecommand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是否推荐</w:t>
            </w:r>
          </w:p>
        </w:tc>
        <w:tc>
          <w:tcPr>
            <w:tcW w:w="1791" w:type="dxa"/>
          </w:tcPr>
          <w:p w:rsidR="00AB3E35" w:rsidRPr="00C65F8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C65F80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35" w:name="_Toc468197080"/>
      <w:r>
        <w:rPr>
          <w:rFonts w:hint="eastAsia"/>
        </w:rPr>
        <w:t>积分商城商品表</w:t>
      </w:r>
      <w:r>
        <w:t>(ewei_shop_creditshop_goods)</w:t>
      </w:r>
      <w:bookmarkEnd w:id="135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2074"/>
        <w:gridCol w:w="2532"/>
      </w:tblGrid>
      <w:tr w:rsidR="00AB3E35" w:rsidTr="006935BA">
        <w:trPr>
          <w:jc w:val="center"/>
        </w:trPr>
        <w:tc>
          <w:tcPr>
            <w:tcW w:w="617" w:type="dxa"/>
            <w:shd w:val="clear" w:color="auto" w:fill="E6E6E6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</w:tcPr>
          <w:p w:rsidR="00AB3E35" w:rsidRPr="006935B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6935B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935B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935B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A9535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price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价格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6935B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money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价格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6935B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total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totalday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chance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chanceday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detail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详细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rate1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打分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rate2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打分</w:t>
            </w: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endtime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结束时间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joins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views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显示数字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showlevels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级别可见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buylevels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级别可买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showgroups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用户组可显示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buygroups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用户组可买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vip</w:t>
            </w:r>
          </w:p>
        </w:tc>
        <w:tc>
          <w:tcPr>
            <w:tcW w:w="1701" w:type="dxa"/>
          </w:tcPr>
          <w:p w:rsidR="00AB3E35" w:rsidRDefault="002A02C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VIP</w:t>
            </w:r>
            <w:r>
              <w:rPr>
                <w:rFonts w:hint="eastAsia"/>
                <w:color w:val="000000"/>
                <w:szCs w:val="21"/>
              </w:rPr>
              <w:t>级别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istop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置顶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isrecommand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秒杀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timestart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开始时间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timeend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结束时间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935B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share_title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分享名称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share_icon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分享标志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share_desc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分享介绍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(500)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followneed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需要关注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follow</w:t>
            </w:r>
            <w:r w:rsidR="0086132C">
              <w:rPr>
                <w:color w:val="000000"/>
                <w:szCs w:val="21"/>
              </w:rPr>
              <w:t>text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关注文字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subtitle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subdetail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noticedetail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提示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usedetail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goodsdetail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isendtime</w:t>
            </w:r>
          </w:p>
        </w:tc>
        <w:tc>
          <w:tcPr>
            <w:tcW w:w="1701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usecredit2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使用积分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area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地区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dispatch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运费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6935B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storeids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门店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noticeopenid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提醒</w:t>
            </w: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935B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935BA">
        <w:trPr>
          <w:trHeight w:val="29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noticetype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提醒类型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935B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isverify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</w:t>
            </w:r>
          </w:p>
        </w:tc>
        <w:tc>
          <w:tcPr>
            <w:tcW w:w="2074" w:type="dxa"/>
          </w:tcPr>
          <w:p w:rsidR="00AB3E35" w:rsidRPr="006935B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935B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36" w:name="_Toc468197081"/>
      <w:r>
        <w:rPr>
          <w:rFonts w:hint="eastAsia"/>
        </w:rPr>
        <w:lastRenderedPageBreak/>
        <w:t>积分商城日志表</w:t>
      </w:r>
      <w:r>
        <w:t>(ewei_shop_creditshop_log)</w:t>
      </w:r>
      <w:bookmarkEnd w:id="136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417"/>
        <w:gridCol w:w="1985"/>
        <w:gridCol w:w="2763"/>
      </w:tblGrid>
      <w:tr w:rsidR="00AB3E35" w:rsidTr="006C737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Pr="006C7371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6C7371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76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C7371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C7371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C7371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417" w:type="dxa"/>
          </w:tcPr>
          <w:p w:rsidR="00AB3E35" w:rsidRDefault="00551E2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C7371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C7371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logno</w:t>
            </w:r>
          </w:p>
        </w:tc>
        <w:tc>
          <w:tcPr>
            <w:tcW w:w="1417" w:type="dxa"/>
          </w:tcPr>
          <w:p w:rsidR="00AB3E35" w:rsidRDefault="009F6D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记录编号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eno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兑换码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417" w:type="dxa"/>
          </w:tcPr>
          <w:p w:rsidR="009F6DDC" w:rsidRDefault="009F6D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C7371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C7371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417" w:type="dxa"/>
          </w:tcPr>
          <w:p w:rsidR="00AB3E35" w:rsidRDefault="00311318" w:rsidP="009F6D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C7371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9F6DDC" w:rsidRDefault="009F6DD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只生成记录未参加</w:t>
            </w:r>
            <w:r>
              <w:rPr>
                <w:color w:val="000000"/>
                <w:szCs w:val="21"/>
              </w:rPr>
              <w:t xml:space="preserve"> </w:t>
            </w:r>
          </w:p>
          <w:p w:rsidR="009F6DDC" w:rsidRDefault="009F6DD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未中奖</w:t>
            </w:r>
            <w:r>
              <w:rPr>
                <w:color w:val="000000"/>
                <w:szCs w:val="21"/>
              </w:rPr>
              <w:t xml:space="preserve"> </w:t>
            </w:r>
          </w:p>
          <w:p w:rsidR="009F6DDC" w:rsidRDefault="009F6DD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已中奖</w:t>
            </w:r>
            <w:r>
              <w:rPr>
                <w:color w:val="000000"/>
                <w:szCs w:val="21"/>
              </w:rPr>
              <w:t xml:space="preserve"> </w:t>
            </w:r>
          </w:p>
          <w:p w:rsidR="009F6DDC" w:rsidRDefault="009F6DD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 </w:t>
            </w:r>
            <w:r>
              <w:rPr>
                <w:rFonts w:hint="eastAsia"/>
                <w:color w:val="000000"/>
                <w:szCs w:val="21"/>
              </w:rPr>
              <w:t>已发奖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paystatus</w:t>
            </w:r>
          </w:p>
        </w:tc>
        <w:tc>
          <w:tcPr>
            <w:tcW w:w="1417" w:type="dxa"/>
          </w:tcPr>
          <w:p w:rsidR="00AB3E35" w:rsidRDefault="00311318" w:rsidP="009F6DD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支付状态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C7371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6C4AB2" w:rsidRDefault="009F6DD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-1 </w:t>
            </w:r>
            <w:r>
              <w:rPr>
                <w:rFonts w:hint="eastAsia"/>
                <w:color w:val="000000"/>
                <w:szCs w:val="21"/>
              </w:rPr>
              <w:t>不需要支付</w:t>
            </w:r>
            <w:r>
              <w:rPr>
                <w:color w:val="000000"/>
                <w:szCs w:val="21"/>
              </w:rPr>
              <w:t xml:space="preserve"> </w:t>
            </w:r>
          </w:p>
          <w:p w:rsidR="006C4AB2" w:rsidRDefault="009F6DD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未支付</w:t>
            </w:r>
            <w:r>
              <w:rPr>
                <w:color w:val="000000"/>
                <w:szCs w:val="21"/>
              </w:rPr>
              <w:t xml:space="preserve"> </w:t>
            </w:r>
          </w:p>
          <w:p w:rsidR="009F6DDC" w:rsidRDefault="009F6DD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已支付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paytype</w:t>
            </w:r>
          </w:p>
        </w:tc>
        <w:tc>
          <w:tcPr>
            <w:tcW w:w="1417" w:type="dxa"/>
          </w:tcPr>
          <w:p w:rsidR="00AB3E35" w:rsidRDefault="00311318" w:rsidP="006C4AB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支付类型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C7371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-1</w:t>
            </w:r>
          </w:p>
          <w:p w:rsidR="006C4AB2" w:rsidRDefault="006C4AB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-1 </w:t>
            </w:r>
            <w:r>
              <w:rPr>
                <w:rFonts w:hint="eastAsia"/>
                <w:color w:val="000000"/>
                <w:szCs w:val="21"/>
              </w:rPr>
              <w:t>不需要支付</w:t>
            </w:r>
            <w:r>
              <w:rPr>
                <w:color w:val="000000"/>
                <w:szCs w:val="21"/>
              </w:rPr>
              <w:t xml:space="preserve"> </w:t>
            </w:r>
          </w:p>
          <w:p w:rsidR="006C4AB2" w:rsidRDefault="006C4AB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余额</w:t>
            </w:r>
            <w:r>
              <w:rPr>
                <w:color w:val="000000"/>
                <w:szCs w:val="21"/>
              </w:rPr>
              <w:t xml:space="preserve"> </w:t>
            </w:r>
          </w:p>
          <w:p w:rsidR="006C4AB2" w:rsidRDefault="006C4AB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微信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dispatchstatus</w:t>
            </w:r>
          </w:p>
        </w:tc>
        <w:tc>
          <w:tcPr>
            <w:tcW w:w="1417" w:type="dxa"/>
          </w:tcPr>
          <w:p w:rsidR="00AB3E35" w:rsidRDefault="00311318" w:rsidP="006C4AB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运费状态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C7371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6C4AB2" w:rsidRDefault="006C4AB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-1 </w:t>
            </w:r>
            <w:r>
              <w:rPr>
                <w:rFonts w:hint="eastAsia"/>
                <w:color w:val="000000"/>
                <w:szCs w:val="21"/>
              </w:rPr>
              <w:t>不需要运费</w:t>
            </w:r>
            <w:r>
              <w:rPr>
                <w:color w:val="000000"/>
                <w:szCs w:val="21"/>
              </w:rPr>
              <w:t xml:space="preserve"> </w:t>
            </w:r>
          </w:p>
          <w:p w:rsidR="006C4AB2" w:rsidRDefault="006C4AB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未支付</w:t>
            </w:r>
            <w:r>
              <w:rPr>
                <w:color w:val="000000"/>
                <w:szCs w:val="21"/>
              </w:rPr>
              <w:t xml:space="preserve"> </w:t>
            </w:r>
          </w:p>
          <w:p w:rsidR="006C4AB2" w:rsidRDefault="006C4AB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已支付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creditpay</w:t>
            </w:r>
          </w:p>
        </w:tc>
        <w:tc>
          <w:tcPr>
            <w:tcW w:w="1417" w:type="dxa"/>
          </w:tcPr>
          <w:p w:rsidR="00AB3E35" w:rsidRDefault="00311318" w:rsidP="006C4AB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积分支付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6C7371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6C4AB2" w:rsidRDefault="006C4AB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未支付</w:t>
            </w:r>
            <w:r>
              <w:rPr>
                <w:color w:val="000000"/>
                <w:szCs w:val="21"/>
              </w:rPr>
              <w:t xml:space="preserve"> </w:t>
            </w:r>
          </w:p>
          <w:p w:rsidR="006C4AB2" w:rsidRDefault="006C4AB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已支付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收货地址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C7371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dispatchno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运费支付单号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usetime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使用时间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C7371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快递名称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expresssn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快递单号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expresscom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快递公司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verifyopenid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核销人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storeid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核销门店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C7371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realname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核销真名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C7371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核销手机</w:t>
            </w:r>
          </w:p>
        </w:tc>
        <w:tc>
          <w:tcPr>
            <w:tcW w:w="1985" w:type="dxa"/>
          </w:tcPr>
          <w:p w:rsidR="00AB3E35" w:rsidRPr="006C7371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C7371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76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37" w:name="_Toc468197082"/>
      <w:r>
        <w:rPr>
          <w:rFonts w:hint="eastAsia"/>
        </w:rPr>
        <w:t>店铺装修插件表</w:t>
      </w:r>
      <w:r>
        <w:t>(ewei_shop_designer)</w:t>
      </w:r>
      <w:bookmarkEnd w:id="137"/>
    </w:p>
    <w:p w:rsidR="00E93E34" w:rsidRPr="00E93E34" w:rsidRDefault="00E93E34" w:rsidP="00E93E34">
      <w:pPr>
        <w:pStyle w:val="a0"/>
      </w:pPr>
      <w:r>
        <w:rPr>
          <w:rFonts w:hint="eastAsia"/>
        </w:rPr>
        <w:t>该表用于存储店铺装修插件的信息。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2268"/>
        <w:gridCol w:w="1701"/>
        <w:gridCol w:w="2338"/>
      </w:tblGrid>
      <w:tr w:rsidR="00AB3E35" w:rsidTr="0080776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80776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80776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80776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268" w:type="dxa"/>
          </w:tcPr>
          <w:p w:rsidR="00AB3E35" w:rsidRDefault="0080776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0776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80776A">
        <w:trPr>
          <w:trHeight w:val="35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268" w:type="dxa"/>
          </w:tcPr>
          <w:p w:rsidR="00AB3E35" w:rsidRDefault="00551E2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80776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80776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pagename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页面名称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0776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80776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pagetype</w:t>
            </w:r>
          </w:p>
        </w:tc>
        <w:tc>
          <w:tcPr>
            <w:tcW w:w="2268" w:type="dxa"/>
          </w:tcPr>
          <w:p w:rsidR="00AB3E35" w:rsidRDefault="00311318" w:rsidP="0080776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0776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非空；默认</w:t>
            </w:r>
            <w:r>
              <w:rPr>
                <w:color w:val="000000"/>
                <w:szCs w:val="21"/>
              </w:rPr>
              <w:t>0</w:t>
            </w:r>
          </w:p>
          <w:p w:rsidR="0080776A" w:rsidRDefault="0080776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店铺首页</w:t>
            </w:r>
            <w:r>
              <w:rPr>
                <w:color w:val="000000"/>
                <w:szCs w:val="21"/>
              </w:rPr>
              <w:t xml:space="preserve"> </w:t>
            </w:r>
          </w:p>
          <w:p w:rsidR="0080776A" w:rsidRDefault="0080776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商品列表</w:t>
            </w:r>
            <w:r>
              <w:rPr>
                <w:color w:val="000000"/>
                <w:szCs w:val="21"/>
              </w:rPr>
              <w:t xml:space="preserve"> </w:t>
            </w:r>
          </w:p>
          <w:p w:rsidR="0080776A" w:rsidRDefault="0080776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 </w:t>
            </w:r>
            <w:r>
              <w:rPr>
                <w:rFonts w:hint="eastAsia"/>
                <w:color w:val="000000"/>
                <w:szCs w:val="21"/>
              </w:rPr>
              <w:t>商品详细</w:t>
            </w:r>
            <w:r>
              <w:rPr>
                <w:color w:val="000000"/>
                <w:szCs w:val="21"/>
              </w:rPr>
              <w:t xml:space="preserve"> </w:t>
            </w:r>
          </w:p>
          <w:p w:rsidR="0080776A" w:rsidRDefault="0080776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 </w:t>
            </w:r>
            <w:r>
              <w:rPr>
                <w:rFonts w:hint="eastAsia"/>
                <w:color w:val="000000"/>
                <w:szCs w:val="21"/>
              </w:rPr>
              <w:t>其他自定义</w:t>
            </w:r>
          </w:p>
        </w:tc>
      </w:tr>
      <w:tr w:rsidR="00AB3E35" w:rsidTr="0080776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pageinfo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页面信息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80776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0776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80776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keyword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关键字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0776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80776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savetime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最后修改时间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80776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80776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setdefault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默认页面</w:t>
            </w:r>
            <w:r>
              <w:rPr>
                <w:color w:val="000000"/>
                <w:szCs w:val="21"/>
              </w:rPr>
              <w:t xml:space="preserve"> pagetype!=4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80776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80776A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datas</w:t>
            </w:r>
          </w:p>
        </w:tc>
        <w:tc>
          <w:tcPr>
            <w:tcW w:w="226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页面显示数据</w:t>
            </w:r>
          </w:p>
        </w:tc>
        <w:tc>
          <w:tcPr>
            <w:tcW w:w="1701" w:type="dxa"/>
          </w:tcPr>
          <w:p w:rsidR="00AB3E35" w:rsidRPr="0080776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38" w:name="_Toc468197083"/>
      <w:r>
        <w:rPr>
          <w:rFonts w:hint="eastAsia"/>
        </w:rPr>
        <w:t>店铺装修菜单表</w:t>
      </w:r>
      <w:r>
        <w:t>(ewei_shop_designer_menu)</w:t>
      </w:r>
      <w:bookmarkEnd w:id="138"/>
    </w:p>
    <w:p w:rsidR="0055566E" w:rsidRPr="0055566E" w:rsidRDefault="0055566E" w:rsidP="0055566E">
      <w:pPr>
        <w:pStyle w:val="a0"/>
      </w:pPr>
      <w:r>
        <w:rPr>
          <w:rFonts w:hint="eastAsia"/>
        </w:rPr>
        <w:t>该表用于存储店铺装修插件的菜单信息。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Innodb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1559"/>
        <w:gridCol w:w="1701"/>
        <w:gridCol w:w="3189"/>
      </w:tblGrid>
      <w:tr w:rsidR="00AB3E35" w:rsidTr="0055566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55566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55566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318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55566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55566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菜单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55566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5566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55566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551E2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55566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5566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55566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menuname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菜单名称</w:t>
            </w:r>
          </w:p>
        </w:tc>
        <w:tc>
          <w:tcPr>
            <w:tcW w:w="1701" w:type="dxa"/>
          </w:tcPr>
          <w:p w:rsidR="00AB3E35" w:rsidRPr="0055566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55566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55566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isdefault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是否默认</w:t>
            </w:r>
          </w:p>
        </w:tc>
        <w:tc>
          <w:tcPr>
            <w:tcW w:w="1701" w:type="dxa"/>
          </w:tcPr>
          <w:p w:rsidR="00AB3E35" w:rsidRPr="0055566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55566E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55566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701" w:type="dxa"/>
          </w:tcPr>
          <w:p w:rsidR="00AB3E35" w:rsidRPr="0055566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55566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55566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menus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菜单</w:t>
            </w:r>
          </w:p>
        </w:tc>
        <w:tc>
          <w:tcPr>
            <w:tcW w:w="1701" w:type="dxa"/>
          </w:tcPr>
          <w:p w:rsidR="00AB3E35" w:rsidRPr="0055566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3189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55566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params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参数</w:t>
            </w:r>
          </w:p>
        </w:tc>
        <w:tc>
          <w:tcPr>
            <w:tcW w:w="1701" w:type="dxa"/>
          </w:tcPr>
          <w:p w:rsidR="00AB3E35" w:rsidRPr="0055566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3189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8D0F97">
      <w:pPr>
        <w:pStyle w:val="2"/>
      </w:pPr>
      <w:bookmarkStart w:id="139" w:name="_Toc468197084"/>
      <w:r>
        <w:rPr>
          <w:rFonts w:hint="eastAsia"/>
        </w:rPr>
        <w:t>商城</w:t>
      </w:r>
      <w:r w:rsidR="00311318">
        <w:rPr>
          <w:rFonts w:hint="eastAsia"/>
        </w:rPr>
        <w:t>配送表</w:t>
      </w:r>
      <w:r w:rsidR="00311318">
        <w:t>(ewei_shop_dispatch)</w:t>
      </w:r>
      <w:bookmarkEnd w:id="139"/>
    </w:p>
    <w:p w:rsidR="00734610" w:rsidRPr="00734610" w:rsidRDefault="00734610" w:rsidP="00734610">
      <w:pPr>
        <w:pStyle w:val="a0"/>
      </w:pPr>
      <w:r>
        <w:rPr>
          <w:rFonts w:hint="eastAsia"/>
        </w:rPr>
        <w:t>该表用于存储商城的配送信息。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932"/>
        <w:gridCol w:w="2532"/>
      </w:tblGrid>
      <w:tr w:rsidR="00AB3E35" w:rsidTr="004E5BF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4E5BF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4E5BF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4E5BF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4E5B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配送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E5BF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4E5BF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551E2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E5BF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4E5BF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dispatchname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配送名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E5BFE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dispatchtype</w:t>
            </w:r>
          </w:p>
        </w:tc>
        <w:tc>
          <w:tcPr>
            <w:tcW w:w="1701" w:type="dxa"/>
          </w:tcPr>
          <w:p w:rsidR="00AB3E35" w:rsidRDefault="00311318" w:rsidP="004E5B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配送类型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E5BF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4E5BFE" w:rsidRDefault="004E5BF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商家</w:t>
            </w:r>
            <w:r>
              <w:rPr>
                <w:color w:val="000000"/>
                <w:szCs w:val="21"/>
              </w:rPr>
              <w:t xml:space="preserve"> </w:t>
            </w:r>
          </w:p>
          <w:p w:rsidR="004E5BFE" w:rsidRDefault="004E5BFE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自提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（自提设置已经迁移到</w:t>
            </w:r>
            <w:r>
              <w:rPr>
                <w:color w:val="000000"/>
                <w:szCs w:val="21"/>
              </w:rPr>
              <w:t xml:space="preserve"> store </w:t>
            </w:r>
            <w:r>
              <w:rPr>
                <w:rFonts w:hint="eastAsia"/>
                <w:color w:val="000000"/>
                <w:szCs w:val="21"/>
              </w:rPr>
              <w:t>表里了）</w:t>
            </w: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E5BF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firstprice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首费（元）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4E5BFE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secondprice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次费（元）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4E5BFE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firstweight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首重（克）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E5BF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secondweight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次重（克）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E5BF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快递公司名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E5BFE">
              <w:rPr>
                <w:caps/>
                <w:color w:val="000000"/>
                <w:szCs w:val="21"/>
              </w:rPr>
              <w:t>(250)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areas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区域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carriers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自提设置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4E5BF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enabled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是否显示</w:t>
            </w:r>
          </w:p>
        </w:tc>
        <w:tc>
          <w:tcPr>
            <w:tcW w:w="1932" w:type="dxa"/>
          </w:tcPr>
          <w:p w:rsidR="00AB3E35" w:rsidRPr="004E5BF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E5BF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40" w:name="_Toc468197085"/>
      <w:r>
        <w:rPr>
          <w:rFonts w:hint="eastAsia"/>
        </w:rPr>
        <w:t>物流表</w:t>
      </w:r>
      <w:r>
        <w:t>(ewei_shop_express)</w:t>
      </w:r>
      <w:bookmarkEnd w:id="140"/>
    </w:p>
    <w:p w:rsidR="002341D7" w:rsidRPr="002341D7" w:rsidRDefault="002341D7" w:rsidP="002341D7">
      <w:pPr>
        <w:pStyle w:val="a0"/>
      </w:pPr>
      <w:r>
        <w:rPr>
          <w:rFonts w:hint="eastAsia"/>
        </w:rPr>
        <w:t>该表用于存储商城的物流信息。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843"/>
        <w:gridCol w:w="2338"/>
      </w:tblGrid>
      <w:tr w:rsidR="00AB3E35" w:rsidTr="002341D7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Pr="002341D7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2341D7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2341D7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EF6DE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物流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2341D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341D7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2341D7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EF6DE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Pr="002341D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341D7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2341D7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express_name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快递名</w:t>
            </w:r>
          </w:p>
        </w:tc>
        <w:tc>
          <w:tcPr>
            <w:tcW w:w="1843" w:type="dxa"/>
          </w:tcPr>
          <w:p w:rsidR="00AB3E35" w:rsidRPr="002341D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341D7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2341D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843" w:type="dxa"/>
          </w:tcPr>
          <w:p w:rsidR="00AB3E35" w:rsidRPr="002341D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341D7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2341D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express_price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快递价格</w:t>
            </w:r>
          </w:p>
        </w:tc>
        <w:tc>
          <w:tcPr>
            <w:tcW w:w="1843" w:type="dxa"/>
          </w:tcPr>
          <w:p w:rsidR="00AB3E35" w:rsidRPr="002341D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341D7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2341D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express_area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快递区域</w:t>
            </w:r>
          </w:p>
        </w:tc>
        <w:tc>
          <w:tcPr>
            <w:tcW w:w="1843" w:type="dxa"/>
          </w:tcPr>
          <w:p w:rsidR="00AB3E35" w:rsidRPr="002341D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341D7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2341D7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express_url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快递网址</w:t>
            </w:r>
          </w:p>
        </w:tc>
        <w:tc>
          <w:tcPr>
            <w:tcW w:w="1843" w:type="dxa"/>
          </w:tcPr>
          <w:p w:rsidR="00AB3E35" w:rsidRPr="002341D7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341D7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41" w:name="_Toc468197086"/>
      <w:r>
        <w:rPr>
          <w:rFonts w:hint="eastAsia"/>
        </w:rPr>
        <w:t>反馈表</w:t>
      </w:r>
      <w:r>
        <w:t>(ewei_shop_feedback)</w:t>
      </w:r>
      <w:bookmarkEnd w:id="141"/>
    </w:p>
    <w:p w:rsidR="00735E07" w:rsidRDefault="00735E07" w:rsidP="00735E07">
      <w:pPr>
        <w:pStyle w:val="a0"/>
      </w:pPr>
      <w:r>
        <w:rPr>
          <w:rFonts w:hint="eastAsia"/>
        </w:rPr>
        <w:t>该表用于</w:t>
      </w:r>
      <w:r w:rsidR="00373A2C">
        <w:rPr>
          <w:rFonts w:hint="eastAsia"/>
        </w:rPr>
        <w:t>存储用户</w:t>
      </w:r>
      <w:r>
        <w:t>提交</w:t>
      </w:r>
      <w:r w:rsidR="00373A2C">
        <w:rPr>
          <w:rFonts w:hint="eastAsia"/>
        </w:rPr>
        <w:t>的</w:t>
      </w:r>
      <w:r>
        <w:t>反馈</w:t>
      </w:r>
      <w:r w:rsidR="00373A2C">
        <w:rPr>
          <w:rFonts w:hint="eastAsia"/>
        </w:rPr>
        <w:t>数据信息</w:t>
      </w:r>
      <w:r>
        <w:rPr>
          <w:rFonts w:hint="eastAsia"/>
        </w:rPr>
        <w:t>。</w:t>
      </w:r>
    </w:p>
    <w:p w:rsidR="00735E07" w:rsidRDefault="00735E07" w:rsidP="00735E07">
      <w:pPr>
        <w:pStyle w:val="3"/>
      </w:pPr>
      <w:r>
        <w:rPr>
          <w:rFonts w:hint="eastAsia"/>
        </w:rPr>
        <w:t>ENGINE</w:t>
      </w:r>
    </w:p>
    <w:p w:rsidR="00735E07" w:rsidRDefault="00735E07" w:rsidP="00735E07">
      <w:pPr>
        <w:pStyle w:val="a0"/>
      </w:pPr>
      <w:r>
        <w:rPr>
          <w:rFonts w:hint="eastAsia"/>
        </w:rPr>
        <w:t>InnoDB</w:t>
      </w:r>
    </w:p>
    <w:p w:rsidR="00735E07" w:rsidRDefault="00735E07" w:rsidP="00735E07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735E07" w:rsidRDefault="00735E07" w:rsidP="00735E07">
      <w:pPr>
        <w:pStyle w:val="a0"/>
      </w:pPr>
      <w:r>
        <w:t>utf8</w:t>
      </w:r>
    </w:p>
    <w:p w:rsidR="00735E07" w:rsidRDefault="00735E07" w:rsidP="00735E07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2074"/>
        <w:gridCol w:w="2532"/>
      </w:tblGrid>
      <w:tr w:rsidR="00735E07" w:rsidTr="008E1CC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735E07" w:rsidRDefault="00735E07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735E07" w:rsidRDefault="00735E07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735E07" w:rsidRDefault="00735E07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735E07" w:rsidRPr="008E1CC6" w:rsidRDefault="00735E07" w:rsidP="00223C9B">
            <w:pPr>
              <w:rPr>
                <w:caps/>
                <w:color w:val="000000"/>
                <w:sz w:val="20"/>
                <w:szCs w:val="21"/>
              </w:rPr>
            </w:pPr>
            <w:r w:rsidRPr="008E1CC6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735E07" w:rsidRDefault="00735E07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735E07" w:rsidTr="008E1CC6">
        <w:trPr>
          <w:trHeight w:val="339"/>
          <w:jc w:val="center"/>
        </w:trPr>
        <w:tc>
          <w:tcPr>
            <w:tcW w:w="617" w:type="dxa"/>
          </w:tcPr>
          <w:p w:rsidR="00735E07" w:rsidRDefault="00735E07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735E07" w:rsidRDefault="00735E07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735E07" w:rsidRDefault="00DF6250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反馈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735E07" w:rsidRPr="008E1CC6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735E07" w:rsidRPr="008E1CC6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735E07" w:rsidRDefault="00735E07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062E5" w:rsidTr="00DD4B66">
        <w:trPr>
          <w:trHeight w:val="339"/>
          <w:jc w:val="center"/>
        </w:trPr>
        <w:tc>
          <w:tcPr>
            <w:tcW w:w="617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 w:rsidRPr="00A062E5"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  <w:vAlign w:val="center"/>
          </w:tcPr>
          <w:p w:rsidR="00A062E5" w:rsidRDefault="00580FB9" w:rsidP="00A062E5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A062E5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A062E5" w:rsidTr="008E1CC6">
        <w:trPr>
          <w:trHeight w:val="381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062E5" w:rsidRPr="008E1CC6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062E5" w:rsidTr="008E1CC6">
        <w:trPr>
          <w:trHeight w:val="367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062E5" w:rsidRPr="008E1CC6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062E5" w:rsidRPr="008E1CC6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1</w:t>
            </w:r>
          </w:p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商城投诉</w:t>
            </w:r>
            <w:r>
              <w:rPr>
                <w:rFonts w:hint="eastAsia"/>
                <w:color w:val="000000"/>
                <w:szCs w:val="21"/>
              </w:rPr>
              <w:t>，</w:t>
            </w:r>
          </w:p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订单</w:t>
            </w:r>
            <w:r>
              <w:rPr>
                <w:rFonts w:hint="eastAsia"/>
                <w:color w:val="000000"/>
                <w:szCs w:val="21"/>
              </w:rPr>
              <w:t>投诉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062E5" w:rsidRPr="008E1CC6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未解决，</w:t>
            </w:r>
          </w:p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用户同意，</w:t>
            </w:r>
          </w:p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用户拒绝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7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feedbackid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投诉</w:t>
            </w:r>
            <w:r>
              <w:rPr>
                <w:color w:val="FF0000"/>
                <w:szCs w:val="21"/>
              </w:rPr>
              <w:t>单号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FF0000"/>
                <w:szCs w:val="21"/>
              </w:rPr>
            </w:pPr>
            <w:r>
              <w:rPr>
                <w:caps/>
                <w:color w:val="FF0000"/>
                <w:szCs w:val="21"/>
              </w:rPr>
              <w:t>VARCHAR</w:t>
            </w:r>
            <w:r w:rsidR="00A062E5" w:rsidRPr="008E1CC6">
              <w:rPr>
                <w:caps/>
                <w:color w:val="FF0000"/>
                <w:szCs w:val="21"/>
              </w:rPr>
              <w:t>(100)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空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8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orderid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投诉</w:t>
            </w:r>
            <w:r>
              <w:rPr>
                <w:color w:val="FF0000"/>
                <w:szCs w:val="21"/>
              </w:rPr>
              <w:t>订单</w:t>
            </w:r>
            <w:r>
              <w:rPr>
                <w:rFonts w:hint="eastAsia"/>
                <w:color w:val="FF0000"/>
                <w:szCs w:val="21"/>
              </w:rPr>
              <w:t>编号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FF0000"/>
                <w:szCs w:val="21"/>
              </w:rPr>
            </w:pPr>
            <w:r>
              <w:rPr>
                <w:caps/>
                <w:color w:val="FF0000"/>
                <w:szCs w:val="21"/>
              </w:rPr>
              <w:t>INT</w:t>
            </w:r>
            <w:r w:rsidR="00A062E5" w:rsidRPr="008E1CC6">
              <w:rPr>
                <w:caps/>
                <w:color w:val="FF0000"/>
                <w:szCs w:val="21"/>
              </w:rPr>
              <w:t>(11)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默认</w:t>
            </w:r>
            <w:r>
              <w:rPr>
                <w:color w:val="FF0000"/>
                <w:szCs w:val="21"/>
              </w:rPr>
              <w:t>0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9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reason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投诉理由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FF0000"/>
                <w:szCs w:val="21"/>
              </w:rPr>
            </w:pPr>
            <w:r>
              <w:rPr>
                <w:caps/>
                <w:color w:val="FF0000"/>
                <w:szCs w:val="21"/>
              </w:rPr>
              <w:t>VARCHAR</w:t>
            </w:r>
            <w:r w:rsidR="00A062E5" w:rsidRPr="008E1CC6">
              <w:rPr>
                <w:caps/>
                <w:color w:val="FF0000"/>
                <w:szCs w:val="21"/>
              </w:rPr>
              <w:t>(1000)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空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10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images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上传</w:t>
            </w:r>
            <w:r>
              <w:rPr>
                <w:color w:val="FF0000"/>
                <w:szCs w:val="21"/>
              </w:rPr>
              <w:t>图片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FF0000"/>
                <w:szCs w:val="21"/>
              </w:rPr>
            </w:pPr>
            <w:r>
              <w:rPr>
                <w:caps/>
                <w:color w:val="FF0000"/>
                <w:szCs w:val="21"/>
              </w:rPr>
              <w:t>TEXT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默认</w:t>
            </w:r>
            <w:r>
              <w:rPr>
                <w:rFonts w:hint="eastAsia"/>
                <w:color w:val="FF0000"/>
                <w:szCs w:val="21"/>
              </w:rPr>
              <w:t>空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solution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解决方案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062E5" w:rsidRPr="008E1CC6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062E5" w:rsidRPr="008E1CC6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062E5" w:rsidRPr="008E1CC6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062E5" w:rsidTr="008E1CC6">
        <w:trPr>
          <w:trHeight w:val="283"/>
          <w:jc w:val="center"/>
        </w:trPr>
        <w:tc>
          <w:tcPr>
            <w:tcW w:w="617" w:type="dxa"/>
          </w:tcPr>
          <w:p w:rsidR="00A062E5" w:rsidRDefault="003D2A30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processtime</w:t>
            </w:r>
          </w:p>
        </w:tc>
        <w:tc>
          <w:tcPr>
            <w:tcW w:w="1701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处理时间</w:t>
            </w:r>
          </w:p>
        </w:tc>
        <w:tc>
          <w:tcPr>
            <w:tcW w:w="2074" w:type="dxa"/>
          </w:tcPr>
          <w:p w:rsidR="00A062E5" w:rsidRPr="008E1CC6" w:rsidRDefault="00580FB9" w:rsidP="00A062E5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062E5" w:rsidRPr="008E1CC6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062E5" w:rsidRDefault="00A062E5" w:rsidP="00A062E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735E07" w:rsidRDefault="00735E07" w:rsidP="00735E07">
      <w:pPr>
        <w:pStyle w:val="3"/>
      </w:pPr>
      <w:r>
        <w:rPr>
          <w:rFonts w:hint="eastAsia"/>
        </w:rPr>
        <w:t>其他</w:t>
      </w:r>
    </w:p>
    <w:p w:rsidR="00AB3E35" w:rsidRDefault="00735E07" w:rsidP="00735E07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42" w:name="_Toc468197087"/>
      <w:r>
        <w:rPr>
          <w:rFonts w:hint="eastAsia"/>
        </w:rPr>
        <w:t>商品表</w:t>
      </w:r>
      <w:r>
        <w:t>(ewei_shop_goods)</w:t>
      </w:r>
      <w:bookmarkEnd w:id="142"/>
    </w:p>
    <w:p w:rsidR="00373A2C" w:rsidRPr="00373A2C" w:rsidRDefault="00373A2C" w:rsidP="00373A2C">
      <w:pPr>
        <w:pStyle w:val="a0"/>
      </w:pPr>
      <w:r>
        <w:rPr>
          <w:rFonts w:hint="eastAsia"/>
        </w:rPr>
        <w:t>该表用于存储商城的商品详细信息。</w:t>
      </w:r>
    </w:p>
    <w:p w:rsidR="00654CDB" w:rsidRDefault="00654CDB" w:rsidP="00654CDB">
      <w:pPr>
        <w:pStyle w:val="3"/>
      </w:pPr>
      <w:r>
        <w:rPr>
          <w:rFonts w:hint="eastAsia"/>
        </w:rPr>
        <w:t>ENGINE</w:t>
      </w:r>
    </w:p>
    <w:p w:rsidR="00654CDB" w:rsidRDefault="00654CDB" w:rsidP="00654CDB">
      <w:pPr>
        <w:pStyle w:val="a0"/>
      </w:pPr>
      <w:r>
        <w:t>MyISAM</w:t>
      </w:r>
    </w:p>
    <w:p w:rsidR="00654CDB" w:rsidRDefault="00654CDB" w:rsidP="00654CDB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654CDB" w:rsidRDefault="00654CDB" w:rsidP="00654CDB">
      <w:pPr>
        <w:pStyle w:val="a0"/>
      </w:pPr>
      <w:r>
        <w:t>utf8</w:t>
      </w:r>
    </w:p>
    <w:p w:rsidR="00654CDB" w:rsidRDefault="00654CDB" w:rsidP="00654CDB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842"/>
        <w:gridCol w:w="2055"/>
      </w:tblGrid>
      <w:tr w:rsidR="00654CDB" w:rsidTr="004F7D5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654CDB" w:rsidRDefault="00654CDB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654CDB" w:rsidRDefault="00654CDB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54CDB" w:rsidRDefault="00654CDB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654CDB" w:rsidRPr="008A6EBD" w:rsidRDefault="00654CDB" w:rsidP="00223C9B">
            <w:pPr>
              <w:rPr>
                <w:caps/>
                <w:color w:val="000000"/>
                <w:sz w:val="20"/>
                <w:szCs w:val="21"/>
              </w:rPr>
            </w:pPr>
            <w:r w:rsidRPr="008A6EBD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654CDB" w:rsidRDefault="00654CDB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654CDB" w:rsidTr="004F7D56">
        <w:trPr>
          <w:trHeight w:val="339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654CD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654CDB" w:rsidTr="004F7D56">
        <w:trPr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统一公众号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654CD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654CDB" w:rsidTr="004F7D56">
        <w:trPr>
          <w:trHeight w:val="367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pcate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一级分类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654CD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654CDB" w:rsidTr="004F7D56">
        <w:trPr>
          <w:trHeight w:val="283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ccate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二级分类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654CD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654CDB" w:rsidTr="004F7D56">
        <w:trPr>
          <w:trHeight w:val="283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5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type</w:t>
            </w:r>
          </w:p>
        </w:tc>
        <w:tc>
          <w:tcPr>
            <w:tcW w:w="1843" w:type="dxa"/>
          </w:tcPr>
          <w:p w:rsidR="00654CDB" w:rsidRDefault="00654CDB" w:rsidP="00DB5F62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 w:themeColor="text1"/>
                <w:szCs w:val="21"/>
              </w:rPr>
            </w:pPr>
            <w:r>
              <w:rPr>
                <w:caps/>
                <w:color w:val="000000" w:themeColor="text1"/>
                <w:szCs w:val="21"/>
              </w:rPr>
              <w:t>TINYINT</w:t>
            </w:r>
            <w:r w:rsidR="00654CDB" w:rsidRPr="008A6EBD">
              <w:rPr>
                <w:caps/>
                <w:color w:val="000000" w:themeColor="text1"/>
                <w:szCs w:val="21"/>
              </w:rPr>
              <w:t>(1)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默认</w:t>
            </w:r>
            <w:r>
              <w:rPr>
                <w:color w:val="000000" w:themeColor="text1"/>
                <w:szCs w:val="21"/>
              </w:rPr>
              <w:t>1</w:t>
            </w:r>
          </w:p>
          <w:p w:rsidR="0024176E" w:rsidRDefault="00DB5F62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实体物品</w:t>
            </w:r>
            <w:r>
              <w:rPr>
                <w:color w:val="000000" w:themeColor="text1"/>
                <w:szCs w:val="21"/>
              </w:rPr>
              <w:t xml:space="preserve"> </w:t>
            </w:r>
          </w:p>
          <w:p w:rsidR="0024176E" w:rsidRDefault="00DB5F62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Cs w:val="21"/>
              </w:rPr>
              <w:t>虚拟物品</w:t>
            </w:r>
          </w:p>
          <w:p w:rsidR="0024176E" w:rsidRDefault="00DB5F62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Cs w:val="21"/>
              </w:rPr>
              <w:t>虚拟物品</w:t>
            </w:r>
            <w:r>
              <w:rPr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卡密</w:t>
            </w:r>
            <w:r>
              <w:rPr>
                <w:color w:val="000000" w:themeColor="text1"/>
                <w:szCs w:val="21"/>
              </w:rPr>
              <w:t>)</w:t>
            </w:r>
          </w:p>
          <w:p w:rsidR="00DB5F62" w:rsidRDefault="00DB5F62" w:rsidP="00223C9B">
            <w:pPr>
              <w:jc w:val="left"/>
              <w:rPr>
                <w:szCs w:val="21"/>
              </w:rPr>
            </w:pPr>
            <w:r w:rsidRPr="0024176E">
              <w:rPr>
                <w:szCs w:val="21"/>
              </w:rPr>
              <w:t>4</w:t>
            </w:r>
            <w:r w:rsidRPr="0024176E">
              <w:rPr>
                <w:szCs w:val="21"/>
              </w:rPr>
              <w:t>套餐</w:t>
            </w:r>
          </w:p>
          <w:p w:rsidR="0024176E" w:rsidRDefault="0024176E" w:rsidP="00223C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礼盒</w:t>
            </w:r>
          </w:p>
          <w:p w:rsidR="0024176E" w:rsidRPr="0024176E" w:rsidRDefault="0024176E" w:rsidP="00223C9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预售商品</w:t>
            </w:r>
          </w:p>
        </w:tc>
      </w:tr>
      <w:tr w:rsidR="00654CDB" w:rsidTr="004F7D56">
        <w:trPr>
          <w:trHeight w:val="283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654CDB" w:rsidRDefault="00654CDB" w:rsidP="00DB5F6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654CDB" w:rsidRPr="008A6EBD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1</w:t>
            </w:r>
          </w:p>
          <w:p w:rsidR="00DB5F62" w:rsidRDefault="00DB5F62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上架</w:t>
            </w:r>
            <w:r>
              <w:rPr>
                <w:color w:val="000000"/>
                <w:szCs w:val="21"/>
              </w:rPr>
              <w:t xml:space="preserve"> 0 </w:t>
            </w:r>
            <w:r>
              <w:rPr>
                <w:rFonts w:hint="eastAsia"/>
                <w:color w:val="000000"/>
                <w:szCs w:val="21"/>
              </w:rPr>
              <w:t>下架</w:t>
            </w:r>
          </w:p>
        </w:tc>
      </w:tr>
      <w:tr w:rsidR="00654CDB" w:rsidTr="004F7D56">
        <w:trPr>
          <w:trHeight w:val="283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654CD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654CDB" w:rsidTr="004F7D56">
        <w:trPr>
          <w:trHeight w:val="283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商品名称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654CDB" w:rsidRPr="008A6EBD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654CDB" w:rsidTr="004F7D56">
        <w:trPr>
          <w:trHeight w:val="283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商品图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654CD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654CDB" w:rsidTr="004F7D56">
        <w:trPr>
          <w:trHeight w:val="283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unit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商品单位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654CDB" w:rsidRPr="008A6EBD">
              <w:rPr>
                <w:caps/>
                <w:color w:val="000000"/>
                <w:szCs w:val="21"/>
              </w:rPr>
              <w:t>(5)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654CDB" w:rsidTr="004F7D56">
        <w:trPr>
          <w:trHeight w:val="283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分享描述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654CDB" w:rsidRPr="008A6EBD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055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654CDB" w:rsidTr="004F7D56">
        <w:trPr>
          <w:trHeight w:val="283"/>
          <w:jc w:val="center"/>
        </w:trPr>
        <w:tc>
          <w:tcPr>
            <w:tcW w:w="617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922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843" w:type="dxa"/>
          </w:tcPr>
          <w:p w:rsidR="00654CDB" w:rsidRDefault="00654CD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商品详情</w:t>
            </w:r>
          </w:p>
        </w:tc>
        <w:tc>
          <w:tcPr>
            <w:tcW w:w="1842" w:type="dxa"/>
          </w:tcPr>
          <w:p w:rsidR="00654CDB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654CDB" w:rsidRDefault="007730C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730CC" w:rsidTr="004F7D56">
        <w:trPr>
          <w:trHeight w:val="283"/>
          <w:jc w:val="center"/>
        </w:trPr>
        <w:tc>
          <w:tcPr>
            <w:tcW w:w="617" w:type="dxa"/>
          </w:tcPr>
          <w:p w:rsidR="007730CC" w:rsidRDefault="007730C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922" w:type="dxa"/>
          </w:tcPr>
          <w:p w:rsidR="007730CC" w:rsidRDefault="007730CC" w:rsidP="00223C9B">
            <w:pPr>
              <w:jc w:val="left"/>
              <w:rPr>
                <w:color w:val="000000"/>
                <w:szCs w:val="21"/>
              </w:rPr>
            </w:pPr>
            <w:r w:rsidRPr="007730CC">
              <w:rPr>
                <w:color w:val="000000"/>
                <w:szCs w:val="21"/>
              </w:rPr>
              <w:t>area</w:t>
            </w:r>
          </w:p>
        </w:tc>
        <w:tc>
          <w:tcPr>
            <w:tcW w:w="1843" w:type="dxa"/>
          </w:tcPr>
          <w:p w:rsidR="007730CC" w:rsidRDefault="007730C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产地</w:t>
            </w:r>
          </w:p>
        </w:tc>
        <w:tc>
          <w:tcPr>
            <w:tcW w:w="1842" w:type="dxa"/>
          </w:tcPr>
          <w:p w:rsidR="007730CC" w:rsidRPr="008A6EBD" w:rsidRDefault="00580FB9" w:rsidP="00223C9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7730CC" w:rsidRPr="007730CC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7730CC" w:rsidRDefault="007730CC" w:rsidP="00223C9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7730CC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 w:rsidRPr="00AB1E5B">
              <w:rPr>
                <w:color w:val="000000"/>
                <w:szCs w:val="21"/>
              </w:rPr>
              <w:t>optain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商品规格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7730CC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 w:rsidRPr="00AB1E5B">
              <w:rPr>
                <w:color w:val="000000"/>
                <w:szCs w:val="21"/>
              </w:rPr>
              <w:t>cook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 w:rsidRPr="00AB1E5B">
              <w:rPr>
                <w:rFonts w:hint="eastAsia"/>
                <w:color w:val="000000"/>
                <w:szCs w:val="21"/>
              </w:rPr>
              <w:t>烹饪手册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7730CC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goodssn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商品编号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7730CC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productsn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商品条码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7730CC"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productprice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商品原价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  <w:p w:rsidR="0024176E" w:rsidRDefault="0024176E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预售商品存售价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marketprice</w:t>
            </w:r>
          </w:p>
        </w:tc>
        <w:tc>
          <w:tcPr>
            <w:tcW w:w="1843" w:type="dxa"/>
          </w:tcPr>
          <w:p w:rsidR="00AB1E5B" w:rsidRDefault="0024176E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市场价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  <w:p w:rsidR="0024176E" w:rsidRDefault="0024176E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预售商品存定金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costprice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商品成本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  <w:p w:rsidR="0024176E" w:rsidRDefault="0024176E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预售商品存抵扣金额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originalprice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原价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  <w:p w:rsidR="0024176E" w:rsidRDefault="0024176E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预售商品存原价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2</w:t>
            </w:r>
            <w:r w:rsidR="007730CC">
              <w:rPr>
                <w:rFonts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total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商品库存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 w:themeColor="text1"/>
                <w:szCs w:val="21"/>
              </w:rPr>
            </w:pPr>
            <w:r>
              <w:rPr>
                <w:caps/>
                <w:color w:val="000000" w:themeColor="text1"/>
                <w:szCs w:val="21"/>
              </w:rPr>
              <w:t>INT</w:t>
            </w:r>
            <w:r w:rsidR="00AB1E5B" w:rsidRPr="008A6EBD">
              <w:rPr>
                <w:caps/>
                <w:color w:val="000000" w:themeColor="text1"/>
                <w:szCs w:val="21"/>
              </w:rPr>
              <w:t>(10)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默认</w:t>
            </w:r>
            <w:r>
              <w:rPr>
                <w:color w:val="000000" w:themeColor="text1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 w:rsidR="007730CC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totalcnf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减库存方式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拍下减库存</w:t>
            </w:r>
            <w:r>
              <w:rPr>
                <w:color w:val="000000"/>
                <w:szCs w:val="21"/>
              </w:rPr>
              <w:t xml:space="preserve"> 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付款减库存</w:t>
            </w:r>
            <w:r>
              <w:rPr>
                <w:color w:val="000000"/>
                <w:szCs w:val="21"/>
              </w:rPr>
              <w:t xml:space="preserve"> 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永不减库存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 w:rsidR="007730CC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sales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已出售数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 w:rsidR="007730CC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salesreal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实际售出数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 w:rsidR="007730CC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spec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商品规格设置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(5000)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 w:rsidR="007730CC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324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 w:rsidR="007730CC"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weight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重量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购买赠送积分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如果带</w:t>
            </w:r>
            <w:r>
              <w:rPr>
                <w:color w:val="000000"/>
                <w:szCs w:val="21"/>
              </w:rPr>
              <w:t>%</w:t>
            </w:r>
            <w:r>
              <w:rPr>
                <w:rFonts w:hint="eastAsia"/>
                <w:color w:val="000000"/>
                <w:szCs w:val="21"/>
              </w:rPr>
              <w:t>号，则为按成交价比例计算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maxbuy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单次最多购买量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usermaxbuy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用户最多购买量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 w:rsidR="007730CC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hasoption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启用商品规则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不启用</w:t>
            </w:r>
            <w:r>
              <w:rPr>
                <w:color w:val="000000"/>
                <w:szCs w:val="21"/>
              </w:rPr>
              <w:t xml:space="preserve"> 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 xml:space="preserve">1 </w:t>
            </w:r>
            <w:r>
              <w:rPr>
                <w:rFonts w:hint="eastAsia"/>
                <w:color w:val="000000"/>
                <w:szCs w:val="21"/>
              </w:rPr>
              <w:t>启用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3</w:t>
            </w:r>
            <w:r w:rsidR="007730CC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dispatch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配送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 w:rsidR="007730CC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thumb_url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338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 w:rsidR="007730CC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isnew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新上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 w:rsidR="007730CC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ishot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热卖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 w:rsidR="007730CC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isdiscount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促销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 w:rsidR="007730CC"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isrecommand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40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issendfree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包邮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41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istime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限时卖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42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iscomment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允许评价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 w:rsidR="007730CC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timestart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限卖开始时间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 w:rsidR="007730CC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timeend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限卖结束时间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339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 w:rsidR="007730CC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viewcount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查看次数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 w:rsidR="007730CC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是否删除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 w:rsidR="007730CC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hascommission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是否有分销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 w:rsidR="007730CC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commission1_rate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一级分销比率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 w:rsidR="007730CC"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commission1_pay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一级分销固定佣金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commission2_rate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二级分销比率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51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commission2_pay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二级分销固定佣金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52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commission3_rate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三级分销比率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 w:rsidR="007730CC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commission3_pay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三级分销固定佣金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 w:rsidR="007730CC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score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得分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好象已经废弃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 w:rsidR="007730CC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taobaoid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淘宝</w:t>
            </w:r>
            <w:r>
              <w:rPr>
                <w:color w:val="000000"/>
                <w:szCs w:val="21"/>
              </w:rPr>
              <w:t xml:space="preserve">ID </w:t>
            </w:r>
            <w:r>
              <w:rPr>
                <w:rFonts w:hint="eastAsia"/>
                <w:color w:val="000000"/>
                <w:szCs w:val="21"/>
              </w:rPr>
              <w:t>淘宝助手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 w:rsidR="007730CC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taotaoid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淘宝</w:t>
            </w:r>
            <w:r>
              <w:rPr>
                <w:color w:val="000000"/>
                <w:szCs w:val="21"/>
              </w:rPr>
              <w:t xml:space="preserve">ID </w:t>
            </w:r>
            <w:r>
              <w:rPr>
                <w:rFonts w:hint="eastAsia"/>
                <w:color w:val="000000"/>
                <w:szCs w:val="21"/>
              </w:rPr>
              <w:t>淘宝助手</w:t>
            </w:r>
            <w:r>
              <w:rPr>
                <w:color w:val="000000"/>
                <w:szCs w:val="21"/>
              </w:rPr>
              <w:t>表中存在</w:t>
            </w:r>
            <w:r>
              <w:rPr>
                <w:rFonts w:hint="eastAsia"/>
                <w:color w:val="000000"/>
                <w:szCs w:val="21"/>
              </w:rPr>
              <w:t>两个</w:t>
            </w:r>
            <w:r>
              <w:rPr>
                <w:color w:val="000000"/>
                <w:szCs w:val="21"/>
              </w:rPr>
              <w:t>字段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 w:rsidR="007730CC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taobaourl</w:t>
            </w:r>
          </w:p>
        </w:tc>
        <w:tc>
          <w:tcPr>
            <w:tcW w:w="1843" w:type="dxa"/>
          </w:tcPr>
          <w:p w:rsidR="00AB1E5B" w:rsidRDefault="00AB1E5B" w:rsidP="00AB1E5B">
            <w:pPr>
              <w:ind w:left="1680" w:hanging="168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淘宝网址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淘宝助手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 w:rsidR="007730CC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updatetime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更新时间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 w:rsidR="007730CC"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share_title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分享标题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share_icon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分享图标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61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cash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货到付款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不支持</w:t>
            </w:r>
            <w:r>
              <w:rPr>
                <w:color w:val="000000"/>
                <w:szCs w:val="21"/>
              </w:rPr>
              <w:t xml:space="preserve"> 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支持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62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commission_thumb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海报图片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 w:rsidR="007730CC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isnodiscount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不参与会员折扣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 w:rsidR="007730CC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showlevels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浏览权限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 w:rsidR="007730CC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buylevels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购买权限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 w:rsidR="007730CC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showgroups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会员组浏览权限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6</w:t>
            </w:r>
            <w:r w:rsidR="007730CC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buygroups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会员组购买权限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 w:rsidR="007730CC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isverify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支持线下核销</w:t>
            </w:r>
            <w:r>
              <w:rPr>
                <w:color w:val="000000"/>
                <w:szCs w:val="21"/>
              </w:rPr>
              <w:t xml:space="preserve"> 1 </w:t>
            </w:r>
            <w:r>
              <w:rPr>
                <w:rFonts w:hint="eastAsia"/>
                <w:color w:val="000000"/>
                <w:szCs w:val="21"/>
              </w:rPr>
              <w:t>不支持</w:t>
            </w:r>
            <w:r>
              <w:rPr>
                <w:color w:val="000000"/>
                <w:szCs w:val="21"/>
              </w:rPr>
              <w:t xml:space="preserve"> 2 </w:t>
            </w:r>
            <w:r>
              <w:rPr>
                <w:rFonts w:hint="eastAsia"/>
                <w:color w:val="000000"/>
                <w:szCs w:val="21"/>
              </w:rPr>
              <w:t>支持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 w:rsidR="007730CC"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storeids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支持门店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70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noticeopenid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商家通知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71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tcate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三级分类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72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noticetype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提醒类型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 w:rsidR="007730CC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needfollow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需要关注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 w:rsidR="007730CC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followtip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关注事项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 w:rsidR="007730CC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followurl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 w:rsidR="007730CC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deduct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积分抵扣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AB1E5B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支持全额抵扣</w:t>
            </w:r>
            <w:r>
              <w:rPr>
                <w:color w:val="000000"/>
                <w:szCs w:val="21"/>
              </w:rPr>
              <w:t xml:space="preserve"> -1 </w:t>
            </w:r>
            <w:r>
              <w:rPr>
                <w:rFonts w:hint="eastAsia"/>
                <w:color w:val="000000"/>
                <w:szCs w:val="21"/>
              </w:rPr>
              <w:t>不支持积分抵扣</w:t>
            </w:r>
            <w:r>
              <w:rPr>
                <w:color w:val="000000"/>
                <w:szCs w:val="21"/>
              </w:rPr>
              <w:t xml:space="preserve"> &gt;0 </w:t>
            </w:r>
            <w:r>
              <w:rPr>
                <w:rFonts w:hint="eastAsia"/>
                <w:color w:val="000000"/>
                <w:szCs w:val="21"/>
              </w:rPr>
              <w:t>最多抵扣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元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 w:rsidR="007730CC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virtual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虚拟商品模板</w:t>
            </w:r>
            <w:r>
              <w:rPr>
                <w:color w:val="000000"/>
                <w:szCs w:val="21"/>
              </w:rPr>
              <w:t xml:space="preserve">ID 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多规格虚拟商品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 w:rsidR="007730CC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ccates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一级多重分类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 w:rsidR="007730CC"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discounts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折扣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80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nocommission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不执行分销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81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hidecommission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隐藏分销按钮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AB1E5B" w:rsidRPr="008A6EB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82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pcates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二级多重分类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 w:rsidR="007730CC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 w:rsidR="007730CC"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tcates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三级多重分类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 w:rsidR="007730CC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artid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营销文章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AB1E5B" w:rsidRPr="008A6EB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 w:rsidR="007730CC"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detail_logo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店铺</w:t>
            </w:r>
            <w:r>
              <w:rPr>
                <w:color w:val="000000"/>
                <w:szCs w:val="21"/>
              </w:rPr>
              <w:t>LOGO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 w:rsidR="007730CC"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detail_shopname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店铺名称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 w:rsidR="007730CC"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detail_btn</w:t>
            </w:r>
            <w:r w:rsidR="0086132C">
              <w:rPr>
                <w:color w:val="000000"/>
                <w:szCs w:val="21"/>
              </w:rPr>
              <w:t>text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按钮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 w:rsidR="007730CC"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detail_btnurl1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按钮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链接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查看所有商品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及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默认的全部商品连接</w:t>
            </w:r>
            <w:r>
              <w:rPr>
                <w:color w:val="000000"/>
                <w:szCs w:val="21"/>
              </w:rPr>
              <w:t>"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90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detail_btn</w:t>
            </w:r>
            <w:r w:rsidR="0086132C">
              <w:rPr>
                <w:color w:val="000000"/>
                <w:szCs w:val="21"/>
              </w:rPr>
              <w:t>text</w:t>
            </w: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按钮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91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detail_btnurl2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按钮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链接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进店逛逛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及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默认的小店或商城连接</w:t>
            </w:r>
            <w:r>
              <w:rPr>
                <w:color w:val="000000"/>
                <w:szCs w:val="21"/>
              </w:rPr>
              <w:t>"</w:t>
            </w:r>
          </w:p>
        </w:tc>
      </w:tr>
      <w:tr w:rsidR="00AB1E5B" w:rsidTr="004F7D56">
        <w:trPr>
          <w:trHeight w:val="283"/>
          <w:jc w:val="center"/>
        </w:trPr>
        <w:tc>
          <w:tcPr>
            <w:tcW w:w="617" w:type="dxa"/>
          </w:tcPr>
          <w:p w:rsidR="00AB1E5B" w:rsidRDefault="007730CC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92</w:t>
            </w:r>
          </w:p>
        </w:tc>
        <w:tc>
          <w:tcPr>
            <w:tcW w:w="1922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detail_totaltitle</w:t>
            </w:r>
          </w:p>
        </w:tc>
        <w:tc>
          <w:tcPr>
            <w:tcW w:w="1843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全部宝贝</w:t>
            </w:r>
            <w:r>
              <w:rPr>
                <w:color w:val="000000"/>
                <w:szCs w:val="21"/>
              </w:rPr>
              <w:t>x</w:t>
            </w:r>
            <w:r>
              <w:rPr>
                <w:rFonts w:hint="eastAsia"/>
                <w:color w:val="000000"/>
                <w:szCs w:val="21"/>
              </w:rPr>
              <w:t>个</w:t>
            </w:r>
          </w:p>
        </w:tc>
        <w:tc>
          <w:tcPr>
            <w:tcW w:w="1842" w:type="dxa"/>
          </w:tcPr>
          <w:p w:rsidR="00AB1E5B" w:rsidRPr="008A6EBD" w:rsidRDefault="00580FB9" w:rsidP="00AB1E5B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AB1E5B" w:rsidRPr="008A6EB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055" w:type="dxa"/>
          </w:tcPr>
          <w:p w:rsidR="00AB1E5B" w:rsidRDefault="00AB1E5B" w:rsidP="00AB1E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F7A10" w:rsidTr="004F7D56">
        <w:trPr>
          <w:trHeight w:val="283"/>
          <w:jc w:val="center"/>
        </w:trPr>
        <w:tc>
          <w:tcPr>
            <w:tcW w:w="617" w:type="dxa"/>
          </w:tcPr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93</w:t>
            </w:r>
          </w:p>
        </w:tc>
        <w:tc>
          <w:tcPr>
            <w:tcW w:w="1922" w:type="dxa"/>
          </w:tcPr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 w:rsidRPr="007F7A10">
              <w:rPr>
                <w:color w:val="000000"/>
                <w:szCs w:val="21"/>
              </w:rPr>
              <w:t>promotion_price</w:t>
            </w:r>
          </w:p>
        </w:tc>
        <w:tc>
          <w:tcPr>
            <w:tcW w:w="1843" w:type="dxa"/>
          </w:tcPr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促销价</w:t>
            </w:r>
          </w:p>
        </w:tc>
        <w:tc>
          <w:tcPr>
            <w:tcW w:w="1842" w:type="dxa"/>
          </w:tcPr>
          <w:p w:rsidR="007F7A10" w:rsidRPr="008A6EBD" w:rsidRDefault="00580FB9" w:rsidP="007F7A10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7F7A10" w:rsidRPr="008A6EBD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055" w:type="dxa"/>
          </w:tcPr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F7A10" w:rsidTr="004F7D56">
        <w:trPr>
          <w:trHeight w:val="283"/>
          <w:jc w:val="center"/>
        </w:trPr>
        <w:tc>
          <w:tcPr>
            <w:tcW w:w="617" w:type="dxa"/>
          </w:tcPr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94</w:t>
            </w:r>
          </w:p>
        </w:tc>
        <w:tc>
          <w:tcPr>
            <w:tcW w:w="1922" w:type="dxa"/>
          </w:tcPr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 w:rsidRPr="007F7A10">
              <w:rPr>
                <w:color w:val="000000"/>
                <w:szCs w:val="21"/>
              </w:rPr>
              <w:t>promotion_num</w:t>
            </w:r>
          </w:p>
        </w:tc>
        <w:tc>
          <w:tcPr>
            <w:tcW w:w="1843" w:type="dxa"/>
          </w:tcPr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促销限制数量</w:t>
            </w:r>
          </w:p>
        </w:tc>
        <w:tc>
          <w:tcPr>
            <w:tcW w:w="1842" w:type="dxa"/>
          </w:tcPr>
          <w:p w:rsidR="007F7A10" w:rsidRPr="008A6EBD" w:rsidRDefault="00580FB9" w:rsidP="007F7A10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7F7A10">
              <w:rPr>
                <w:caps/>
                <w:color w:val="000000"/>
                <w:szCs w:val="21"/>
              </w:rPr>
              <w:t>(1</w:t>
            </w:r>
            <w:r w:rsidR="007F7A10">
              <w:rPr>
                <w:rFonts w:hint="eastAsia"/>
                <w:caps/>
                <w:color w:val="000000"/>
                <w:szCs w:val="21"/>
              </w:rPr>
              <w:t>0</w:t>
            </w:r>
            <w:r w:rsidR="007F7A10" w:rsidRPr="008A6EBD">
              <w:rPr>
                <w:caps/>
                <w:color w:val="000000"/>
                <w:szCs w:val="21"/>
              </w:rPr>
              <w:t>)</w:t>
            </w:r>
          </w:p>
        </w:tc>
        <w:tc>
          <w:tcPr>
            <w:tcW w:w="2055" w:type="dxa"/>
          </w:tcPr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：不限量</w:t>
            </w:r>
          </w:p>
          <w:p w:rsidR="007F7A10" w:rsidRDefault="007F7A10" w:rsidP="007F7A1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其他：限制的数量</w:t>
            </w:r>
          </w:p>
        </w:tc>
      </w:tr>
    </w:tbl>
    <w:p w:rsidR="00654CDB" w:rsidRDefault="00654CDB" w:rsidP="00654CDB">
      <w:pPr>
        <w:pStyle w:val="3"/>
      </w:pPr>
      <w:r>
        <w:rPr>
          <w:rFonts w:hint="eastAsia"/>
        </w:rPr>
        <w:lastRenderedPageBreak/>
        <w:t>其他</w:t>
      </w:r>
    </w:p>
    <w:p w:rsidR="00654CDB" w:rsidRDefault="00654CDB" w:rsidP="00654CDB">
      <w:pPr>
        <w:pStyle w:val="a0"/>
      </w:pPr>
      <w:r>
        <w:rPr>
          <w:rFonts w:hint="eastAsia"/>
        </w:rPr>
        <w:t>无</w:t>
      </w:r>
    </w:p>
    <w:p w:rsidR="00AB3E35" w:rsidRDefault="00AB3E35">
      <w:pPr>
        <w:pStyle w:val="a0"/>
      </w:pPr>
    </w:p>
    <w:p w:rsidR="00AB3E35" w:rsidRDefault="00311318">
      <w:pPr>
        <w:pStyle w:val="2"/>
      </w:pPr>
      <w:bookmarkStart w:id="143" w:name="_Toc468197088"/>
      <w:r>
        <w:rPr>
          <w:rFonts w:hint="eastAsia"/>
        </w:rPr>
        <w:t>商品评论表</w:t>
      </w:r>
      <w:r>
        <w:t>(ewei_shop_goods_comment)</w:t>
      </w:r>
      <w:bookmarkEnd w:id="143"/>
    </w:p>
    <w:p w:rsidR="00264BBC" w:rsidRPr="00264BBC" w:rsidRDefault="00264BBC" w:rsidP="00264BBC">
      <w:pPr>
        <w:pStyle w:val="a0"/>
      </w:pPr>
      <w:r>
        <w:rPr>
          <w:rFonts w:hint="eastAsia"/>
        </w:rPr>
        <w:t>该表用于存储商品</w:t>
      </w:r>
      <w:r w:rsidR="003D390D">
        <w:rPr>
          <w:rFonts w:hint="eastAsia"/>
        </w:rPr>
        <w:t>的</w:t>
      </w:r>
      <w:r w:rsidR="00D31E11">
        <w:rPr>
          <w:rFonts w:hint="eastAsia"/>
        </w:rPr>
        <w:t>评论信息。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665DC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665DC0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665DC0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665DC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CB57F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评论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65DC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65DC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665DC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CB57F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65DC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65DC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65DC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665DC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65DC0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665DC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984" w:type="dxa"/>
          </w:tcPr>
          <w:p w:rsidR="00AB3E35" w:rsidRDefault="00CB57F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91" w:type="dxa"/>
          </w:tcPr>
          <w:p w:rsidR="00AB3E35" w:rsidRPr="00665DC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65DC0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65DC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nickname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昵称</w:t>
            </w:r>
          </w:p>
        </w:tc>
        <w:tc>
          <w:tcPr>
            <w:tcW w:w="1791" w:type="dxa"/>
          </w:tcPr>
          <w:p w:rsidR="00AB3E35" w:rsidRPr="00665DC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65DC0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65DC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headimgurl</w:t>
            </w:r>
          </w:p>
        </w:tc>
        <w:tc>
          <w:tcPr>
            <w:tcW w:w="1984" w:type="dxa"/>
          </w:tcPr>
          <w:p w:rsidR="00AB3E35" w:rsidRDefault="00557D8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头像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91" w:type="dxa"/>
          </w:tcPr>
          <w:p w:rsidR="00AB3E35" w:rsidRPr="00665DC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65DC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65DC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791" w:type="dxa"/>
          </w:tcPr>
          <w:p w:rsidR="00AB3E35" w:rsidRPr="00665DC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665DC0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665DC0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791" w:type="dxa"/>
          </w:tcPr>
          <w:p w:rsidR="00AB3E35" w:rsidRPr="00665DC0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665DC0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5A5F64">
      <w:pPr>
        <w:pStyle w:val="2"/>
      </w:pPr>
      <w:bookmarkStart w:id="144" w:name="_Toc468197089"/>
      <w:r>
        <w:rPr>
          <w:rFonts w:hint="eastAsia"/>
        </w:rPr>
        <w:t>商品选项</w:t>
      </w:r>
      <w:r w:rsidR="00311318">
        <w:rPr>
          <w:rFonts w:hint="eastAsia"/>
        </w:rPr>
        <w:t>表</w:t>
      </w:r>
      <w:r w:rsidR="00311318">
        <w:t>(ewei_shop_goods_option)</w:t>
      </w:r>
      <w:bookmarkEnd w:id="144"/>
    </w:p>
    <w:p w:rsidR="00F72C72" w:rsidRPr="00F72C72" w:rsidRDefault="00F72C72" w:rsidP="00F72C72">
      <w:pPr>
        <w:pStyle w:val="a0"/>
      </w:pPr>
      <w:r>
        <w:rPr>
          <w:rFonts w:hint="eastAsia"/>
        </w:rPr>
        <w:t>该表用于存储商品的</w:t>
      </w:r>
      <w:r w:rsidR="005A5F64">
        <w:rPr>
          <w:rFonts w:hint="eastAsia"/>
        </w:rPr>
        <w:t>选项</w:t>
      </w:r>
      <w:r>
        <w:rPr>
          <w:rFonts w:hint="eastAsia"/>
        </w:rPr>
        <w:t>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2677C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2677C9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2677C9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2677C9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0F65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规格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677C9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2677C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0F65C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677C9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2677C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677C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2677C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677C9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2677C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缩略图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2677C9">
              <w:rPr>
                <w:caps/>
                <w:color w:val="000000"/>
                <w:szCs w:val="21"/>
              </w:rPr>
              <w:t>(60)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2677C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productprice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商品原价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2677C9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2677C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marketprice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商品现价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2677C9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2677C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costprice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商品成本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2677C9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2677C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stock</w:t>
            </w:r>
          </w:p>
        </w:tc>
        <w:tc>
          <w:tcPr>
            <w:tcW w:w="1842" w:type="dxa"/>
          </w:tcPr>
          <w:p w:rsidR="00AB3E35" w:rsidRDefault="00311318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商品库存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677C9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2677C9" w:rsidRDefault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-1 </w:t>
            </w:r>
            <w:r>
              <w:rPr>
                <w:rFonts w:hint="eastAsia"/>
                <w:color w:val="000000"/>
                <w:szCs w:val="21"/>
              </w:rPr>
              <w:t>永久可卖</w:t>
            </w:r>
          </w:p>
        </w:tc>
      </w:tr>
      <w:tr w:rsidR="00AB3E35" w:rsidTr="002677C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weight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商品重量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2677C9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2677C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677C9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2677C9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specs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规格设置</w:t>
            </w:r>
          </w:p>
        </w:tc>
        <w:tc>
          <w:tcPr>
            <w:tcW w:w="1791" w:type="dxa"/>
          </w:tcPr>
          <w:p w:rsidR="00AB3E35" w:rsidRPr="002677C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2677C9" w:rsidTr="002677C9">
        <w:trPr>
          <w:trHeight w:val="283"/>
          <w:jc w:val="center"/>
        </w:trPr>
        <w:tc>
          <w:tcPr>
            <w:tcW w:w="617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497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skuId</w:t>
            </w:r>
          </w:p>
        </w:tc>
        <w:tc>
          <w:tcPr>
            <w:tcW w:w="1842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</w:tcPr>
          <w:p w:rsidR="002677C9" w:rsidRPr="002677C9" w:rsidRDefault="00580FB9" w:rsidP="002677C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2677C9" w:rsidRPr="002677C9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大致应该是淘宝取过来的什么</w:t>
            </w:r>
            <w:r>
              <w:rPr>
                <w:color w:val="000000"/>
                <w:szCs w:val="21"/>
              </w:rPr>
              <w:t>ID</w:t>
            </w:r>
          </w:p>
        </w:tc>
      </w:tr>
      <w:tr w:rsidR="002677C9" w:rsidTr="002677C9">
        <w:trPr>
          <w:trHeight w:val="283"/>
          <w:jc w:val="center"/>
        </w:trPr>
        <w:tc>
          <w:tcPr>
            <w:tcW w:w="617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497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goodssn</w:t>
            </w:r>
          </w:p>
        </w:tc>
        <w:tc>
          <w:tcPr>
            <w:tcW w:w="1842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商品编号</w:t>
            </w:r>
          </w:p>
        </w:tc>
        <w:tc>
          <w:tcPr>
            <w:tcW w:w="1791" w:type="dxa"/>
          </w:tcPr>
          <w:p w:rsidR="002677C9" w:rsidRPr="002677C9" w:rsidRDefault="00580FB9" w:rsidP="002677C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2677C9" w:rsidRPr="002677C9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2677C9" w:rsidTr="002677C9">
        <w:trPr>
          <w:trHeight w:val="283"/>
          <w:jc w:val="center"/>
        </w:trPr>
        <w:tc>
          <w:tcPr>
            <w:tcW w:w="617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497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productsn</w:t>
            </w:r>
          </w:p>
        </w:tc>
        <w:tc>
          <w:tcPr>
            <w:tcW w:w="1842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商品条码</w:t>
            </w:r>
          </w:p>
        </w:tc>
        <w:tc>
          <w:tcPr>
            <w:tcW w:w="1791" w:type="dxa"/>
          </w:tcPr>
          <w:p w:rsidR="002677C9" w:rsidRPr="002677C9" w:rsidRDefault="00580FB9" w:rsidP="002677C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2677C9" w:rsidRPr="002677C9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2677C9" w:rsidTr="002677C9">
        <w:trPr>
          <w:trHeight w:val="283"/>
          <w:jc w:val="center"/>
        </w:trPr>
        <w:tc>
          <w:tcPr>
            <w:tcW w:w="617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497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virtual</w:t>
            </w:r>
          </w:p>
        </w:tc>
        <w:tc>
          <w:tcPr>
            <w:tcW w:w="1842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虚拟商品</w:t>
            </w:r>
          </w:p>
        </w:tc>
        <w:tc>
          <w:tcPr>
            <w:tcW w:w="1791" w:type="dxa"/>
          </w:tcPr>
          <w:p w:rsidR="002677C9" w:rsidRPr="002677C9" w:rsidRDefault="00580FB9" w:rsidP="002677C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2677C9" w:rsidRPr="002677C9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2677C9" w:rsidRDefault="002677C9" w:rsidP="002677C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45" w:name="_Toc468197090"/>
      <w:r>
        <w:rPr>
          <w:rFonts w:hint="eastAsia"/>
        </w:rPr>
        <w:t>商品参数表</w:t>
      </w:r>
      <w:r>
        <w:t>(ewei_shop_goods_param)</w:t>
      </w:r>
      <w:bookmarkEnd w:id="145"/>
    </w:p>
    <w:p w:rsidR="003E5BAA" w:rsidRPr="003E5BAA" w:rsidRDefault="003E5BAA" w:rsidP="003E5BAA">
      <w:pPr>
        <w:pStyle w:val="a0"/>
      </w:pPr>
      <w:r>
        <w:rPr>
          <w:rFonts w:hint="eastAsia"/>
        </w:rPr>
        <w:t>该表用于存储商品的参数信息。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4C691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4C6916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4C6916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4C6916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AA1E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参数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4C691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C6916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4C6916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AA1E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4C691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C6916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4C6916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4C691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C6916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4C691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Pr="004C691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C6916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4C691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value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值</w:t>
            </w:r>
          </w:p>
        </w:tc>
        <w:tc>
          <w:tcPr>
            <w:tcW w:w="1791" w:type="dxa"/>
          </w:tcPr>
          <w:p w:rsidR="00AB3E35" w:rsidRPr="004C691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4C6916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Pr="004C6916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C6916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46" w:name="_Toc468197091"/>
      <w:r>
        <w:rPr>
          <w:rFonts w:hint="eastAsia"/>
        </w:rPr>
        <w:t>商品规格表</w:t>
      </w:r>
      <w:r>
        <w:t>(ewei_shop_goods_spec)</w:t>
      </w:r>
      <w:bookmarkEnd w:id="146"/>
    </w:p>
    <w:p w:rsidR="00AD6C08" w:rsidRPr="00AD6C08" w:rsidRDefault="00AD6C08" w:rsidP="00AD6C08">
      <w:pPr>
        <w:pStyle w:val="a0"/>
      </w:pPr>
      <w:r>
        <w:rPr>
          <w:rFonts w:hint="eastAsia"/>
        </w:rPr>
        <w:t>该表用于存储商品的规格信息。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AD6C0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AD6C08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AD6C08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AD6C08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AD6C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D6C0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6C08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AD6C08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7C7D6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D6C0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6C08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D6C08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D6C0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6C08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D6C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Pr="00AD6C0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6C08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AD6C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description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介绍</w:t>
            </w:r>
          </w:p>
        </w:tc>
        <w:tc>
          <w:tcPr>
            <w:tcW w:w="1791" w:type="dxa"/>
          </w:tcPr>
          <w:p w:rsidR="00AB3E35" w:rsidRPr="00AD6C0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6C08">
              <w:rPr>
                <w:caps/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AD6C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displaytype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显示类型</w:t>
            </w:r>
          </w:p>
        </w:tc>
        <w:tc>
          <w:tcPr>
            <w:tcW w:w="1791" w:type="dxa"/>
          </w:tcPr>
          <w:p w:rsidR="00AB3E35" w:rsidRPr="00AD6C0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D6C08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D6C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791" w:type="dxa"/>
          </w:tcPr>
          <w:p w:rsidR="00AB3E35" w:rsidRPr="00AD6C0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AD6C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D6C0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D6C08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D6C08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propId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淘宝插件</w:t>
            </w:r>
          </w:p>
        </w:tc>
        <w:tc>
          <w:tcPr>
            <w:tcW w:w="1791" w:type="dxa"/>
          </w:tcPr>
          <w:p w:rsidR="00AB3E35" w:rsidRPr="00AD6C08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D6C08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47" w:name="_Toc468197092"/>
      <w:r>
        <w:rPr>
          <w:rFonts w:hint="eastAsia"/>
        </w:rPr>
        <w:t>商品规格项目表</w:t>
      </w:r>
      <w:r>
        <w:t>(ewei_shop_goods_spec_item)</w:t>
      </w:r>
      <w:bookmarkEnd w:id="147"/>
    </w:p>
    <w:p w:rsidR="00E96091" w:rsidRPr="00E96091" w:rsidRDefault="00E96091" w:rsidP="00E96091">
      <w:pPr>
        <w:pStyle w:val="a0"/>
      </w:pPr>
      <w:r>
        <w:rPr>
          <w:rFonts w:hint="eastAsia"/>
        </w:rPr>
        <w:t>该表用于存储商品的规格项目信息。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C159B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C159B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C159B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159B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C159B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159B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174EF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159B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specid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规格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159B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159B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</w:t>
            </w:r>
          </w:p>
        </w:tc>
        <w:tc>
          <w:tcPr>
            <w:tcW w:w="179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159B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show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</w:t>
            </w:r>
          </w:p>
        </w:tc>
        <w:tc>
          <w:tcPr>
            <w:tcW w:w="179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159B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159B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valueId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淘宝插件</w:t>
            </w:r>
          </w:p>
        </w:tc>
        <w:tc>
          <w:tcPr>
            <w:tcW w:w="179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159B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virtual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虚拟物品</w:t>
            </w:r>
          </w:p>
        </w:tc>
        <w:tc>
          <w:tcPr>
            <w:tcW w:w="179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48" w:name="_Toc468197093"/>
      <w:r>
        <w:rPr>
          <w:rFonts w:hint="eastAsia"/>
        </w:rPr>
        <w:lastRenderedPageBreak/>
        <w:t>用户表</w:t>
      </w:r>
      <w:r>
        <w:t>(ewei_shop_member)</w:t>
      </w:r>
      <w:bookmarkEnd w:id="148"/>
    </w:p>
    <w:p w:rsidR="00326004" w:rsidRPr="00326004" w:rsidRDefault="00326004" w:rsidP="00326004">
      <w:pPr>
        <w:pStyle w:val="a0"/>
      </w:pPr>
      <w:r>
        <w:rPr>
          <w:rFonts w:hint="eastAsia"/>
        </w:rPr>
        <w:t>该表用于存储商城的用户信息。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2064"/>
        <w:gridCol w:w="2126"/>
        <w:gridCol w:w="1701"/>
        <w:gridCol w:w="1771"/>
      </w:tblGrid>
      <w:tr w:rsidR="00AB3E35" w:rsidTr="00C159B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206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C159B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C159B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177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159B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6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Default="00EF6C6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C159B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06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126" w:type="dxa"/>
          </w:tcPr>
          <w:p w:rsidR="00AB3E35" w:rsidRDefault="00EF6C6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统一账户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159B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06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2126" w:type="dxa"/>
          </w:tcPr>
          <w:p w:rsidR="00AB3E35" w:rsidRDefault="004064C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  <w:r w:rsidR="004064CD">
              <w:rPr>
                <w:rFonts w:hint="eastAsia"/>
                <w:color w:val="000000"/>
                <w:szCs w:val="21"/>
              </w:rPr>
              <w:t>；</w:t>
            </w:r>
          </w:p>
          <w:p w:rsidR="004064CD" w:rsidRDefault="004064C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源自</w:t>
            </w:r>
            <w:r>
              <w:rPr>
                <w:rFonts w:hint="eastAsia"/>
                <w:color w:val="000000"/>
                <w:szCs w:val="21"/>
              </w:rPr>
              <w:t>mc_members.uid</w:t>
            </w:r>
          </w:p>
        </w:tc>
      </w:tr>
      <w:tr w:rsidR="00AB3E35" w:rsidTr="00C159B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206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groupid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用户组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159B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206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level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用户级别</w:t>
            </w:r>
          </w:p>
        </w:tc>
        <w:tc>
          <w:tcPr>
            <w:tcW w:w="170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159B5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206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agentid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上级分销商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0F6F17" w:rsidRDefault="000F6F1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源自</w:t>
            </w:r>
            <w:r>
              <w:rPr>
                <w:rFonts w:hint="eastAsia"/>
                <w:color w:val="000000"/>
                <w:szCs w:val="21"/>
              </w:rPr>
              <w:t>shop_member.id</w:t>
            </w:r>
          </w:p>
        </w:tc>
      </w:tr>
      <w:tr w:rsidR="009A4B4F" w:rsidTr="00C159B5">
        <w:trPr>
          <w:trHeight w:val="283"/>
          <w:jc w:val="center"/>
        </w:trPr>
        <w:tc>
          <w:tcPr>
            <w:tcW w:w="617" w:type="dxa"/>
          </w:tcPr>
          <w:p w:rsidR="009A4B4F" w:rsidRDefault="009A4B4F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64" w:type="dxa"/>
          </w:tcPr>
          <w:p w:rsidR="009A4B4F" w:rsidRDefault="009A4B4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captain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9A4B4F" w:rsidRDefault="009A4B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船长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9A4B4F" w:rsidRPr="00C159B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9A4B4F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0F6F17" w:rsidRDefault="000F6F17" w:rsidP="00106F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源自</w:t>
            </w:r>
            <w:r>
              <w:rPr>
                <w:rFonts w:hint="eastAsia"/>
                <w:color w:val="000000"/>
                <w:szCs w:val="21"/>
              </w:rPr>
              <w:t>shop_member.id</w:t>
            </w:r>
          </w:p>
          <w:p w:rsidR="009A4B4F" w:rsidRPr="00106F4D" w:rsidRDefault="00106F4D" w:rsidP="00106F4D">
            <w:pPr>
              <w:jc w:val="left"/>
              <w:rPr>
                <w:color w:val="000000"/>
                <w:szCs w:val="21"/>
              </w:rPr>
            </w:pPr>
            <w:r w:rsidRPr="00106F4D">
              <w:rPr>
                <w:rFonts w:hint="eastAsia"/>
                <w:color w:val="000000"/>
                <w:szCs w:val="21"/>
              </w:rPr>
              <w:t>总店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rFonts w:hint="eastAsia"/>
                <w:color w:val="000000"/>
                <w:szCs w:val="21"/>
              </w:rPr>
              <w:t>0</w:t>
            </w:r>
            <w:r w:rsidRPr="00106F4D">
              <w:rPr>
                <w:rFonts w:hint="eastAsia"/>
                <w:color w:val="000000"/>
                <w:szCs w:val="21"/>
              </w:rPr>
              <w:t>；</w:t>
            </w:r>
          </w:p>
          <w:p w:rsidR="00106F4D" w:rsidRPr="00106F4D" w:rsidRDefault="00106F4D" w:rsidP="00106F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船长为自身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</w:tr>
      <w:tr w:rsidR="00940FD2" w:rsidTr="00C159B5">
        <w:trPr>
          <w:trHeight w:val="283"/>
          <w:jc w:val="center"/>
        </w:trPr>
        <w:tc>
          <w:tcPr>
            <w:tcW w:w="617" w:type="dxa"/>
          </w:tcPr>
          <w:p w:rsidR="00940FD2" w:rsidRDefault="0078631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064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role_id</w:t>
            </w:r>
          </w:p>
        </w:tc>
        <w:tc>
          <w:tcPr>
            <w:tcW w:w="2126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角色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940FD2" w:rsidRPr="00C159B5" w:rsidRDefault="00580FB9" w:rsidP="00940FD2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940FD2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940FD2" w:rsidTr="00C159B5">
        <w:trPr>
          <w:trHeight w:val="283"/>
          <w:jc w:val="center"/>
        </w:trPr>
        <w:tc>
          <w:tcPr>
            <w:tcW w:w="617" w:type="dxa"/>
          </w:tcPr>
          <w:p w:rsidR="00940FD2" w:rsidRDefault="0078631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064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2126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微信用户</w:t>
            </w: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940FD2" w:rsidRPr="00C159B5" w:rsidRDefault="00580FB9" w:rsidP="00940FD2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940FD2" w:rsidRPr="00C159B5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1771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940FD2" w:rsidTr="00C159B5">
        <w:trPr>
          <w:trHeight w:val="283"/>
          <w:jc w:val="center"/>
        </w:trPr>
        <w:tc>
          <w:tcPr>
            <w:tcW w:w="617" w:type="dxa"/>
          </w:tcPr>
          <w:p w:rsidR="00940FD2" w:rsidRDefault="0078631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064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realname</w:t>
            </w:r>
          </w:p>
        </w:tc>
        <w:tc>
          <w:tcPr>
            <w:tcW w:w="2126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真名</w:t>
            </w:r>
          </w:p>
        </w:tc>
        <w:tc>
          <w:tcPr>
            <w:tcW w:w="1701" w:type="dxa"/>
          </w:tcPr>
          <w:p w:rsidR="00940FD2" w:rsidRPr="00C159B5" w:rsidRDefault="00580FB9" w:rsidP="00940FD2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940FD2" w:rsidRPr="00C159B5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1771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940FD2" w:rsidTr="00C159B5">
        <w:trPr>
          <w:trHeight w:val="283"/>
          <w:jc w:val="center"/>
        </w:trPr>
        <w:tc>
          <w:tcPr>
            <w:tcW w:w="617" w:type="dxa"/>
          </w:tcPr>
          <w:p w:rsidR="00940FD2" w:rsidRDefault="0078631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064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2126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手机号</w:t>
            </w:r>
          </w:p>
        </w:tc>
        <w:tc>
          <w:tcPr>
            <w:tcW w:w="1701" w:type="dxa"/>
          </w:tcPr>
          <w:p w:rsidR="00940FD2" w:rsidRPr="00C159B5" w:rsidRDefault="00580FB9" w:rsidP="00940FD2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940FD2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940FD2" w:rsidTr="00C159B5">
        <w:trPr>
          <w:trHeight w:val="283"/>
          <w:jc w:val="center"/>
        </w:trPr>
        <w:tc>
          <w:tcPr>
            <w:tcW w:w="617" w:type="dxa"/>
          </w:tcPr>
          <w:p w:rsidR="00940FD2" w:rsidRDefault="0078631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64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pwd</w:t>
            </w:r>
          </w:p>
        </w:tc>
        <w:tc>
          <w:tcPr>
            <w:tcW w:w="2126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1701" w:type="dxa"/>
          </w:tcPr>
          <w:p w:rsidR="00940FD2" w:rsidRPr="00C159B5" w:rsidRDefault="00580FB9" w:rsidP="00940FD2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940FD2" w:rsidRPr="00C159B5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1771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940FD2" w:rsidTr="00C159B5">
        <w:trPr>
          <w:trHeight w:val="283"/>
          <w:jc w:val="center"/>
        </w:trPr>
        <w:tc>
          <w:tcPr>
            <w:tcW w:w="617" w:type="dxa"/>
          </w:tcPr>
          <w:p w:rsidR="00940FD2" w:rsidRDefault="0078631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064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weixin</w:t>
            </w:r>
          </w:p>
        </w:tc>
        <w:tc>
          <w:tcPr>
            <w:tcW w:w="2126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</w:t>
            </w:r>
          </w:p>
        </w:tc>
        <w:tc>
          <w:tcPr>
            <w:tcW w:w="1701" w:type="dxa"/>
          </w:tcPr>
          <w:p w:rsidR="00940FD2" w:rsidRPr="00C159B5" w:rsidRDefault="00580FB9" w:rsidP="00940FD2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940FD2" w:rsidRPr="00C159B5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1771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940FD2" w:rsidTr="00C159B5">
        <w:trPr>
          <w:trHeight w:val="283"/>
          <w:jc w:val="center"/>
        </w:trPr>
        <w:tc>
          <w:tcPr>
            <w:tcW w:w="617" w:type="dxa"/>
          </w:tcPr>
          <w:p w:rsidR="00940FD2" w:rsidRDefault="0078631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064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</w:t>
            </w:r>
          </w:p>
        </w:tc>
        <w:tc>
          <w:tcPr>
            <w:tcW w:w="2126" w:type="dxa"/>
          </w:tcPr>
          <w:p w:rsidR="00940FD2" w:rsidRDefault="009F625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可提取的</w:t>
            </w:r>
            <w:r w:rsidR="00940FD2">
              <w:rPr>
                <w:rFonts w:hint="eastAsia"/>
                <w:color w:val="000000"/>
                <w:szCs w:val="21"/>
              </w:rPr>
              <w:t>佣金</w:t>
            </w:r>
            <w:r>
              <w:rPr>
                <w:rFonts w:hint="eastAsia"/>
                <w:color w:val="000000"/>
                <w:szCs w:val="21"/>
              </w:rPr>
              <w:t>额</w:t>
            </w:r>
          </w:p>
        </w:tc>
        <w:tc>
          <w:tcPr>
            <w:tcW w:w="1701" w:type="dxa"/>
          </w:tcPr>
          <w:p w:rsidR="00940FD2" w:rsidRPr="00C159B5" w:rsidRDefault="00580FB9" w:rsidP="00940FD2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940FD2" w:rsidRPr="00C159B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1771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940FD2" w:rsidTr="00C159B5">
        <w:trPr>
          <w:trHeight w:val="283"/>
          <w:jc w:val="center"/>
        </w:trPr>
        <w:tc>
          <w:tcPr>
            <w:tcW w:w="617" w:type="dxa"/>
          </w:tcPr>
          <w:p w:rsidR="00940FD2" w:rsidRDefault="0078631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064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commission_pay</w:t>
            </w:r>
          </w:p>
        </w:tc>
        <w:tc>
          <w:tcPr>
            <w:tcW w:w="2126" w:type="dxa"/>
          </w:tcPr>
          <w:p w:rsidR="00940FD2" w:rsidRDefault="009F6255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已提取的佣金额</w:t>
            </w:r>
          </w:p>
        </w:tc>
        <w:tc>
          <w:tcPr>
            <w:tcW w:w="1701" w:type="dxa"/>
          </w:tcPr>
          <w:p w:rsidR="00940FD2" w:rsidRPr="00C159B5" w:rsidRDefault="00580FB9" w:rsidP="00940FD2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940FD2" w:rsidRPr="00C159B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1771" w:type="dxa"/>
          </w:tcPr>
          <w:p w:rsidR="00940FD2" w:rsidRDefault="00940FD2" w:rsidP="00940FD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064" w:type="dxa"/>
          </w:tcPr>
          <w:p w:rsidR="00787536" w:rsidRDefault="008C5B8A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</w:t>
            </w:r>
            <w:r w:rsidR="00C134D2">
              <w:rPr>
                <w:color w:val="000000"/>
                <w:szCs w:val="21"/>
              </w:rPr>
              <w:t>_money</w:t>
            </w:r>
          </w:p>
        </w:tc>
        <w:tc>
          <w:tcPr>
            <w:tcW w:w="2126" w:type="dxa"/>
          </w:tcPr>
          <w:p w:rsidR="00787536" w:rsidRDefault="00953CA2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</w:t>
            </w:r>
            <w:r w:rsidR="00787536">
              <w:rPr>
                <w:rFonts w:hint="eastAsia"/>
                <w:color w:val="000000"/>
                <w:szCs w:val="21"/>
              </w:rPr>
              <w:t>提取的</w:t>
            </w:r>
            <w:r w:rsidR="008C5B8A">
              <w:rPr>
                <w:rFonts w:hint="eastAsia"/>
                <w:color w:val="000000"/>
                <w:szCs w:val="21"/>
              </w:rPr>
              <w:t>货款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787536" w:rsidRPr="00C159B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064" w:type="dxa"/>
          </w:tcPr>
          <w:p w:rsidR="00787536" w:rsidRDefault="00953CA2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goods_money</w:t>
            </w:r>
            <w:r w:rsidR="00787536">
              <w:rPr>
                <w:color w:val="000000"/>
                <w:szCs w:val="21"/>
              </w:rPr>
              <w:t>_pay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已提取</w:t>
            </w:r>
            <w:r w:rsidR="00953CA2">
              <w:rPr>
                <w:rFonts w:hint="eastAsia"/>
                <w:color w:val="000000"/>
                <w:szCs w:val="21"/>
              </w:rPr>
              <w:t>的货款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787536" w:rsidRPr="00C159B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064" w:type="dxa"/>
          </w:tcPr>
          <w:p w:rsidR="00787536" w:rsidRDefault="0011598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</w:t>
            </w:r>
            <w:r>
              <w:rPr>
                <w:rFonts w:hint="eastAsia"/>
                <w:color w:val="000000"/>
                <w:szCs w:val="21"/>
              </w:rPr>
              <w:t>fee</w:t>
            </w:r>
          </w:p>
        </w:tc>
        <w:tc>
          <w:tcPr>
            <w:tcW w:w="2126" w:type="dxa"/>
          </w:tcPr>
          <w:p w:rsidR="00787536" w:rsidRDefault="0011598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佣金税款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787536" w:rsidRPr="00C159B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  <w:r w:rsidR="008563D5">
              <w:rPr>
                <w:rFonts w:hint="eastAsia"/>
                <w:color w:val="000000"/>
                <w:szCs w:val="21"/>
              </w:rPr>
              <w:t>，支付后清</w:t>
            </w:r>
            <w:r w:rsidR="008563D5"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</w:t>
            </w:r>
            <w:r w:rsidR="00115986">
              <w:rPr>
                <w:color w:val="000000"/>
                <w:szCs w:val="21"/>
              </w:rPr>
              <w:t>fee_</w:t>
            </w:r>
            <w:r>
              <w:rPr>
                <w:color w:val="000000"/>
                <w:szCs w:val="21"/>
              </w:rPr>
              <w:t>pay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</w:t>
            </w:r>
            <w:r w:rsidR="00F3189B">
              <w:rPr>
                <w:rFonts w:hint="eastAsia"/>
                <w:color w:val="000000"/>
                <w:szCs w:val="21"/>
              </w:rPr>
              <w:t>支付的税款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787536" w:rsidRPr="00C159B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备注内容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787536" w:rsidRPr="00C159B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agenttime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代理时间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787536" w:rsidRPr="00C159B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  <w:r>
              <w:rPr>
                <w:color w:val="000000"/>
                <w:szCs w:val="21"/>
              </w:rPr>
              <w:t xml:space="preserve"> 0 </w:t>
            </w:r>
            <w:r>
              <w:rPr>
                <w:rFonts w:hint="eastAsia"/>
                <w:color w:val="000000"/>
                <w:szCs w:val="21"/>
              </w:rPr>
              <w:t>没有审核</w:t>
            </w:r>
            <w:r>
              <w:rPr>
                <w:color w:val="000000"/>
                <w:szCs w:val="21"/>
              </w:rPr>
              <w:t xml:space="preserve"> 1 </w:t>
            </w:r>
            <w:r>
              <w:rPr>
                <w:rFonts w:hint="eastAsia"/>
                <w:color w:val="000000"/>
                <w:szCs w:val="21"/>
              </w:rPr>
              <w:t>已经审核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787536" w:rsidRPr="00C159B5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isagent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是否分销商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包括已经提交分销申请的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787536" w:rsidRPr="00C159B5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clickcount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分享链接点击次数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787536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agentlevel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分销商等级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787536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noticeset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提醒设置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nickname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昵称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787536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credit1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787536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credit2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余额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787536" w:rsidRPr="00C159B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birthyear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生日年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787536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birthmonth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生日月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787536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birthday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生日天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787536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gender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787536" w:rsidRPr="00C159B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786315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34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avatar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头像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787536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104C1E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province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787536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496D58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city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市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787536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067A6E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area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787536" w:rsidRPr="00C159B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067A6E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childtime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成为下线的时间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787536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A04EF0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inviter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邀请人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（通过分享过来的人）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787536" w:rsidRPr="00C159B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1F5AE3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40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agentnotupgrade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经销商不能升级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787536" w:rsidRPr="00C159B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FE0889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41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agentselectgoods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分销商选择商品（与总店同步）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787536" w:rsidRPr="00C159B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Default="00FE0889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42</w:t>
            </w:r>
          </w:p>
        </w:tc>
        <w:tc>
          <w:tcPr>
            <w:tcW w:w="2064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agentblack</w:t>
            </w:r>
          </w:p>
        </w:tc>
        <w:tc>
          <w:tcPr>
            <w:tcW w:w="2126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分销商选择商品（与总店同步）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787536" w:rsidRPr="00C159B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1771" w:type="dxa"/>
          </w:tcPr>
          <w:p w:rsidR="00787536" w:rsidRDefault="00787536" w:rsidP="0078753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787536" w:rsidTr="00C159B5">
        <w:trPr>
          <w:trHeight w:val="283"/>
          <w:jc w:val="center"/>
        </w:trPr>
        <w:tc>
          <w:tcPr>
            <w:tcW w:w="617" w:type="dxa"/>
          </w:tcPr>
          <w:p w:rsidR="00787536" w:rsidRPr="008B7307" w:rsidRDefault="00FE0889" w:rsidP="00787536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43</w:t>
            </w:r>
          </w:p>
        </w:tc>
        <w:tc>
          <w:tcPr>
            <w:tcW w:w="2064" w:type="dxa"/>
          </w:tcPr>
          <w:p w:rsidR="00787536" w:rsidRPr="008B7307" w:rsidRDefault="00787536" w:rsidP="00787536">
            <w:pPr>
              <w:jc w:val="left"/>
              <w:rPr>
                <w:color w:val="FF0000"/>
                <w:szCs w:val="21"/>
              </w:rPr>
            </w:pPr>
            <w:r w:rsidRPr="008B7307">
              <w:rPr>
                <w:color w:val="FF0000"/>
                <w:szCs w:val="21"/>
              </w:rPr>
              <w:t>c</w:t>
            </w:r>
            <w:r w:rsidRPr="008B7307">
              <w:rPr>
                <w:rFonts w:hint="eastAsia"/>
                <w:color w:val="FF0000"/>
                <w:szCs w:val="21"/>
              </w:rPr>
              <w:t>aptain_id</w:t>
            </w:r>
          </w:p>
        </w:tc>
        <w:tc>
          <w:tcPr>
            <w:tcW w:w="2126" w:type="dxa"/>
          </w:tcPr>
          <w:p w:rsidR="00787536" w:rsidRPr="008B7307" w:rsidRDefault="00787536" w:rsidP="00787536">
            <w:pPr>
              <w:jc w:val="left"/>
              <w:rPr>
                <w:color w:val="FF0000"/>
                <w:szCs w:val="21"/>
              </w:rPr>
            </w:pPr>
            <w:r w:rsidRPr="008B7307">
              <w:rPr>
                <w:color w:val="FF0000"/>
              </w:rPr>
              <w:t>船长</w:t>
            </w:r>
            <w:r w:rsidRPr="008B7307">
              <w:rPr>
                <w:color w:val="FF0000"/>
              </w:rPr>
              <w:t>id</w:t>
            </w:r>
            <w:r w:rsidRPr="008B7307">
              <w:rPr>
                <w:color w:val="FF0000"/>
              </w:rPr>
              <w:t>，总店为</w:t>
            </w:r>
            <w:r w:rsidRPr="008B7307">
              <w:rPr>
                <w:color w:val="FF0000"/>
              </w:rPr>
              <w:t>0</w:t>
            </w:r>
          </w:p>
        </w:tc>
        <w:tc>
          <w:tcPr>
            <w:tcW w:w="1701" w:type="dxa"/>
          </w:tcPr>
          <w:p w:rsidR="00787536" w:rsidRPr="00C159B5" w:rsidRDefault="00580FB9" w:rsidP="00787536">
            <w:pPr>
              <w:jc w:val="left"/>
              <w:rPr>
                <w:caps/>
                <w:color w:val="FF0000"/>
                <w:szCs w:val="21"/>
              </w:rPr>
            </w:pPr>
            <w:r>
              <w:rPr>
                <w:caps/>
                <w:color w:val="FF0000"/>
                <w:szCs w:val="21"/>
              </w:rPr>
              <w:t>INT</w:t>
            </w:r>
            <w:r w:rsidR="00787536" w:rsidRPr="00C159B5">
              <w:rPr>
                <w:rFonts w:hint="eastAsia"/>
                <w:caps/>
                <w:color w:val="FF0000"/>
                <w:szCs w:val="21"/>
              </w:rPr>
              <w:t>(</w:t>
            </w:r>
            <w:r w:rsidR="00787536" w:rsidRPr="00C159B5">
              <w:rPr>
                <w:caps/>
                <w:color w:val="FF0000"/>
                <w:szCs w:val="21"/>
              </w:rPr>
              <w:t>11)</w:t>
            </w:r>
          </w:p>
        </w:tc>
        <w:tc>
          <w:tcPr>
            <w:tcW w:w="1771" w:type="dxa"/>
          </w:tcPr>
          <w:p w:rsidR="00787536" w:rsidRPr="008B7307" w:rsidRDefault="00787536" w:rsidP="00787536">
            <w:pPr>
              <w:jc w:val="left"/>
              <w:rPr>
                <w:color w:val="FF0000"/>
                <w:szCs w:val="21"/>
              </w:rPr>
            </w:pPr>
            <w:r w:rsidRPr="008B7307">
              <w:rPr>
                <w:rFonts w:hint="eastAsia"/>
                <w:color w:val="FF0000"/>
                <w:szCs w:val="21"/>
              </w:rPr>
              <w:t>默认</w:t>
            </w:r>
            <w:r w:rsidRPr="008B7307">
              <w:rPr>
                <w:rFonts w:hint="eastAsia"/>
                <w:color w:val="FF0000"/>
                <w:szCs w:val="21"/>
              </w:rPr>
              <w:t>0</w:t>
            </w:r>
          </w:p>
        </w:tc>
      </w:tr>
      <w:tr w:rsidR="00B772EA" w:rsidTr="00C159B5">
        <w:trPr>
          <w:trHeight w:val="283"/>
          <w:jc w:val="center"/>
        </w:trPr>
        <w:tc>
          <w:tcPr>
            <w:tcW w:w="617" w:type="dxa"/>
          </w:tcPr>
          <w:p w:rsidR="00B772EA" w:rsidRDefault="00B772EA" w:rsidP="00787536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44</w:t>
            </w:r>
          </w:p>
        </w:tc>
        <w:tc>
          <w:tcPr>
            <w:tcW w:w="2064" w:type="dxa"/>
          </w:tcPr>
          <w:p w:rsidR="00B772EA" w:rsidRPr="008B7307" w:rsidRDefault="00B772EA" w:rsidP="00787536">
            <w:pPr>
              <w:jc w:val="left"/>
              <w:rPr>
                <w:color w:val="FF0000"/>
                <w:szCs w:val="21"/>
              </w:rPr>
            </w:pPr>
            <w:r w:rsidRPr="00B772EA">
              <w:rPr>
                <w:color w:val="FF0000"/>
                <w:szCs w:val="21"/>
              </w:rPr>
              <w:t>mobile_check</w:t>
            </w:r>
          </w:p>
        </w:tc>
        <w:tc>
          <w:tcPr>
            <w:tcW w:w="2126" w:type="dxa"/>
          </w:tcPr>
          <w:p w:rsidR="00B772EA" w:rsidRPr="008B7307" w:rsidRDefault="00B772EA" w:rsidP="00787536">
            <w:pPr>
              <w:jc w:val="left"/>
              <w:rPr>
                <w:color w:val="FF0000"/>
              </w:rPr>
            </w:pPr>
            <w:r w:rsidRPr="00B772EA">
              <w:rPr>
                <w:rFonts w:hint="eastAsia"/>
                <w:color w:val="FF0000"/>
              </w:rPr>
              <w:t>手机号是否验证</w:t>
            </w:r>
            <w:r>
              <w:rPr>
                <w:rFonts w:hint="eastAsia"/>
                <w:color w:val="FF0000"/>
              </w:rPr>
              <w:t>,</w:t>
            </w:r>
            <w:r w:rsidRPr="00B772EA">
              <w:rPr>
                <w:rFonts w:hint="eastAsia"/>
                <w:color w:val="FF0000"/>
              </w:rPr>
              <w:t>1</w:t>
            </w:r>
            <w:r w:rsidRPr="00B772EA">
              <w:rPr>
                <w:rFonts w:hint="eastAsia"/>
                <w:color w:val="FF0000"/>
              </w:rPr>
              <w:t>为已验证</w:t>
            </w:r>
          </w:p>
        </w:tc>
        <w:tc>
          <w:tcPr>
            <w:tcW w:w="1701" w:type="dxa"/>
          </w:tcPr>
          <w:p w:rsidR="00B772EA" w:rsidRPr="00B772EA" w:rsidRDefault="00580FB9" w:rsidP="00787536">
            <w:pPr>
              <w:jc w:val="left"/>
              <w:rPr>
                <w:caps/>
                <w:color w:val="FF0000"/>
                <w:szCs w:val="21"/>
              </w:rPr>
            </w:pPr>
            <w:r>
              <w:rPr>
                <w:caps/>
                <w:color w:val="FF0000"/>
                <w:szCs w:val="21"/>
              </w:rPr>
              <w:t>TINYINT</w:t>
            </w:r>
            <w:r w:rsidR="00B772EA" w:rsidRPr="00B772EA">
              <w:rPr>
                <w:caps/>
                <w:color w:val="FF0000"/>
                <w:szCs w:val="21"/>
              </w:rPr>
              <w:t>(1)</w:t>
            </w:r>
          </w:p>
        </w:tc>
        <w:tc>
          <w:tcPr>
            <w:tcW w:w="1771" w:type="dxa"/>
          </w:tcPr>
          <w:p w:rsidR="00B772EA" w:rsidRPr="008B7307" w:rsidRDefault="00B772EA" w:rsidP="00787536">
            <w:pPr>
              <w:jc w:val="left"/>
              <w:rPr>
                <w:color w:val="FF0000"/>
                <w:szCs w:val="21"/>
              </w:rPr>
            </w:pPr>
            <w:r w:rsidRPr="008B7307">
              <w:rPr>
                <w:rFonts w:hint="eastAsia"/>
                <w:color w:val="FF0000"/>
                <w:szCs w:val="21"/>
              </w:rPr>
              <w:t>默认</w:t>
            </w:r>
            <w:r w:rsidRPr="008B7307">
              <w:rPr>
                <w:rFonts w:hint="eastAsia"/>
                <w:color w:val="FF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2A109D">
      <w:pPr>
        <w:pStyle w:val="2"/>
      </w:pPr>
      <w:bookmarkStart w:id="149" w:name="_Toc468197094"/>
      <w:r>
        <w:rPr>
          <w:rFonts w:hint="eastAsia"/>
        </w:rPr>
        <w:t>商城</w:t>
      </w:r>
      <w:r w:rsidR="00311318">
        <w:rPr>
          <w:rFonts w:hint="eastAsia"/>
        </w:rPr>
        <w:t>用户地址表</w:t>
      </w:r>
      <w:r w:rsidR="00311318">
        <w:t>(ewei_shop_member_address)</w:t>
      </w:r>
      <w:bookmarkEnd w:id="149"/>
    </w:p>
    <w:p w:rsidR="00C159B5" w:rsidRPr="00C159B5" w:rsidRDefault="00C159B5" w:rsidP="00C159B5">
      <w:pPr>
        <w:pStyle w:val="a0"/>
      </w:pPr>
      <w:r>
        <w:rPr>
          <w:rFonts w:hint="eastAsia"/>
        </w:rPr>
        <w:t>该表用于存储</w:t>
      </w:r>
      <w:r w:rsidR="002A109D">
        <w:rPr>
          <w:rFonts w:hint="eastAsia"/>
        </w:rPr>
        <w:t>商城</w:t>
      </w:r>
      <w:r>
        <w:rPr>
          <w:rFonts w:hint="eastAsia"/>
        </w:rPr>
        <w:t>用户的地址信息。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2074"/>
        <w:gridCol w:w="2532"/>
      </w:tblGrid>
      <w:tr w:rsidR="00AB3E35" w:rsidTr="00BC6B5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BC6B5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BC6B5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C6B5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BC6B5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C6B5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BC6B5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8D797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BC6B5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BC6B5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B3E35" w:rsidRDefault="00BC6B5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C6B5E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BC6B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realname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名字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C6B5E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C6B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C6B5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C6B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province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C6B5E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C6B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city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市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C6B5E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C6B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area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C6B5E">
              <w:rPr>
                <w:caps/>
                <w:color w:val="000000"/>
                <w:szCs w:val="21"/>
              </w:rPr>
              <w:t>(30)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C6B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701" w:type="dxa"/>
          </w:tcPr>
          <w:p w:rsidR="00AB3E35" w:rsidRDefault="00343DF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详细</w:t>
            </w:r>
            <w:r w:rsidR="00311318"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C6B5E">
              <w:rPr>
                <w:caps/>
                <w:color w:val="000000"/>
                <w:szCs w:val="21"/>
              </w:rPr>
              <w:t>(300)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C6B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isdefault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是否默认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BC6B5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BC6B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zipcode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邮编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BC6B5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C6B5E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701" w:type="dxa"/>
          </w:tcPr>
          <w:p w:rsidR="00AB3E35" w:rsidRDefault="00557D8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是否已</w:t>
            </w:r>
            <w:r w:rsidR="00311318">
              <w:rPr>
                <w:rFonts w:hint="eastAsia"/>
                <w:color w:val="000000"/>
                <w:szCs w:val="21"/>
              </w:rPr>
              <w:t>删除</w:t>
            </w:r>
          </w:p>
        </w:tc>
        <w:tc>
          <w:tcPr>
            <w:tcW w:w="2074" w:type="dxa"/>
          </w:tcPr>
          <w:p w:rsidR="00AB3E35" w:rsidRPr="00BC6B5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BC6B5E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D66E95">
      <w:pPr>
        <w:pStyle w:val="2"/>
      </w:pPr>
      <w:bookmarkStart w:id="150" w:name="_Toc468197095"/>
      <w:r>
        <w:rPr>
          <w:rFonts w:hint="eastAsia"/>
        </w:rPr>
        <w:t>商城</w:t>
      </w:r>
      <w:r w:rsidR="00311318">
        <w:rPr>
          <w:rFonts w:hint="eastAsia"/>
        </w:rPr>
        <w:t>用户购物车表</w:t>
      </w:r>
      <w:r w:rsidR="00311318">
        <w:t>(ewei_shop_member_cart)</w:t>
      </w:r>
      <w:bookmarkEnd w:id="150"/>
    </w:p>
    <w:p w:rsidR="00AB20E4" w:rsidRPr="00AB20E4" w:rsidRDefault="00AB20E4" w:rsidP="00AB20E4">
      <w:pPr>
        <w:pStyle w:val="a0"/>
      </w:pPr>
      <w:r>
        <w:rPr>
          <w:rFonts w:hint="eastAsia"/>
        </w:rPr>
        <w:t>该表用于存储</w:t>
      </w:r>
      <w:r w:rsidR="00D66E95">
        <w:rPr>
          <w:rFonts w:hint="eastAsia"/>
        </w:rPr>
        <w:t>商城</w:t>
      </w:r>
      <w:r>
        <w:rPr>
          <w:rFonts w:hint="eastAsia"/>
        </w:rPr>
        <w:t>用户的购物车信息。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842"/>
        <w:gridCol w:w="1791"/>
        <w:gridCol w:w="2532"/>
      </w:tblGrid>
      <w:tr w:rsidR="00AB3E35" w:rsidTr="00AB20E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AB20E4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AB20E4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AB20E4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2" w:type="dxa"/>
          </w:tcPr>
          <w:p w:rsidR="00AB3E35" w:rsidRDefault="00AB20E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B20E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B20E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AB20E4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2" w:type="dxa"/>
          </w:tcPr>
          <w:p w:rsidR="00AB3E35" w:rsidRDefault="0002197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B20E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B20E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B20E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2" w:type="dxa"/>
          </w:tcPr>
          <w:p w:rsidR="00AB3E35" w:rsidRDefault="00AB20E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91" w:type="dxa"/>
          </w:tcPr>
          <w:p w:rsidR="00AB3E35" w:rsidRPr="00AB20E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AB20E4">
              <w:rPr>
                <w:caps/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AB20E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B20E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B20E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B20E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total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总数</w:t>
            </w:r>
          </w:p>
        </w:tc>
        <w:tc>
          <w:tcPr>
            <w:tcW w:w="1791" w:type="dxa"/>
          </w:tcPr>
          <w:p w:rsidR="00AB3E35" w:rsidRPr="00AB20E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B20E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B20E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marketprice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市场价</w:t>
            </w:r>
          </w:p>
        </w:tc>
        <w:tc>
          <w:tcPr>
            <w:tcW w:w="1791" w:type="dxa"/>
          </w:tcPr>
          <w:p w:rsidR="00AB3E35" w:rsidRPr="00AB20E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AB20E4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AB20E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</w:t>
            </w:r>
          </w:p>
        </w:tc>
        <w:tc>
          <w:tcPr>
            <w:tcW w:w="1791" w:type="dxa"/>
          </w:tcPr>
          <w:p w:rsidR="00AB3E35" w:rsidRPr="00AB20E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AB20E4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B20E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optionid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选项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AB20E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B20E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AB20E4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791" w:type="dxa"/>
          </w:tcPr>
          <w:p w:rsidR="00AB3E35" w:rsidRPr="00AB20E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AB20E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51" w:name="_Toc468197096"/>
      <w:r>
        <w:rPr>
          <w:rFonts w:hint="eastAsia"/>
        </w:rPr>
        <w:t>用户收藏表</w:t>
      </w:r>
      <w:r>
        <w:t>(ewei_shop_member_favorite)</w:t>
      </w:r>
      <w:bookmarkEnd w:id="151"/>
    </w:p>
    <w:p w:rsidR="0036032F" w:rsidRPr="0036032F" w:rsidRDefault="0036032F" w:rsidP="0036032F">
      <w:pPr>
        <w:pStyle w:val="a0"/>
      </w:pPr>
      <w:r>
        <w:rPr>
          <w:rFonts w:hint="eastAsia"/>
        </w:rPr>
        <w:t>该表用于存储用户收藏的商品信息。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2074"/>
        <w:gridCol w:w="2532"/>
      </w:tblGrid>
      <w:tr w:rsidR="00AB3E35" w:rsidTr="0036032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36032F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36032F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6032F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36032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收藏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36032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6032F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36032F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D06EA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36032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6032F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36032F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 w:rsidR="001A52EC">
              <w:rPr>
                <w:color w:val="000000"/>
                <w:szCs w:val="21"/>
              </w:rPr>
              <w:t>I</w:t>
            </w:r>
            <w:r w:rsidR="001A52EC">
              <w:rPr>
                <w:rFonts w:hint="eastAsia"/>
                <w:color w:val="000000"/>
                <w:szCs w:val="21"/>
              </w:rPr>
              <w:t>D</w:t>
            </w:r>
          </w:p>
        </w:tc>
        <w:tc>
          <w:tcPr>
            <w:tcW w:w="2074" w:type="dxa"/>
          </w:tcPr>
          <w:p w:rsidR="00AB3E35" w:rsidRPr="0036032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6032F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36032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B3E35" w:rsidRDefault="0036032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2074" w:type="dxa"/>
          </w:tcPr>
          <w:p w:rsidR="00AB3E35" w:rsidRPr="0036032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6032F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36032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</w:t>
            </w:r>
          </w:p>
        </w:tc>
        <w:tc>
          <w:tcPr>
            <w:tcW w:w="2074" w:type="dxa"/>
          </w:tcPr>
          <w:p w:rsidR="00AB3E35" w:rsidRPr="0036032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36032F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36032F">
        <w:trPr>
          <w:trHeight w:val="283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2074" w:type="dxa"/>
          </w:tcPr>
          <w:p w:rsidR="00AB3E35" w:rsidRPr="0036032F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6032F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52" w:name="_Toc468197097"/>
      <w:r>
        <w:rPr>
          <w:rFonts w:hint="eastAsia"/>
        </w:rPr>
        <w:t>用户组表</w:t>
      </w:r>
      <w:r>
        <w:t>(ewei_shop_member_group)</w:t>
      </w:r>
      <w:bookmarkEnd w:id="152"/>
    </w:p>
    <w:p w:rsidR="00A2610F" w:rsidRPr="00A2610F" w:rsidRDefault="00A2610F" w:rsidP="00A2610F">
      <w:pPr>
        <w:pStyle w:val="a0"/>
      </w:pPr>
      <w:r>
        <w:rPr>
          <w:rFonts w:hint="eastAsia"/>
        </w:rPr>
        <w:t>该表用于存储商城用户的分组信息。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2074"/>
        <w:gridCol w:w="2532"/>
      </w:tblGrid>
      <w:tr w:rsidR="00AB3E35" w:rsidTr="00F74FE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F74FED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74FED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F74FE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F74FE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分组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F74FE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4FE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AB3E35" w:rsidTr="00F74FE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F30E5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F74FE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4FE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4FE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groupname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组名</w:t>
            </w:r>
          </w:p>
        </w:tc>
        <w:tc>
          <w:tcPr>
            <w:tcW w:w="2074" w:type="dxa"/>
          </w:tcPr>
          <w:p w:rsidR="00AB3E35" w:rsidRPr="00F74FE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4FE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F74FED">
      <w:pPr>
        <w:pStyle w:val="2"/>
      </w:pPr>
      <w:bookmarkStart w:id="153" w:name="_Toc468197098"/>
      <w:r>
        <w:rPr>
          <w:rFonts w:hint="eastAsia"/>
        </w:rPr>
        <w:t>用户浏览商品记录</w:t>
      </w:r>
      <w:r w:rsidR="00311318">
        <w:rPr>
          <w:rFonts w:hint="eastAsia"/>
        </w:rPr>
        <w:t>表</w:t>
      </w:r>
      <w:r w:rsidR="00311318">
        <w:t>(ewei_shop_member_history)</w:t>
      </w:r>
      <w:bookmarkEnd w:id="153"/>
    </w:p>
    <w:p w:rsidR="00F74FED" w:rsidRPr="00F74FED" w:rsidRDefault="00F74FED" w:rsidP="00F74FED">
      <w:pPr>
        <w:pStyle w:val="a0"/>
      </w:pPr>
      <w:r>
        <w:rPr>
          <w:rFonts w:hint="eastAsia"/>
        </w:rPr>
        <w:t>该表用于存储用户浏览商品的历史纪录数据。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F74FE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Pr="00F74FED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74FED">
              <w:rPr>
                <w:rFonts w:hint="eastAsia"/>
                <w:caps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F74FED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74FED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F74FE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F74FED" w:rsidRDefault="00F74FED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rFonts w:hint="eastAsia"/>
                <w:caps/>
                <w:color w:val="000000"/>
                <w:szCs w:val="21"/>
              </w:rPr>
              <w:t>记录</w:t>
            </w:r>
            <w:r>
              <w:rPr>
                <w:rFonts w:hint="eastAsia"/>
                <w:caps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F74FE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4FE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F74FE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Pr="00F74FED" w:rsidRDefault="000B6338">
            <w:pPr>
              <w:jc w:val="left"/>
              <w:rPr>
                <w:caps/>
                <w:color w:val="000000"/>
                <w:szCs w:val="21"/>
              </w:rPr>
            </w:pPr>
            <w:r w:rsidRPr="00F74FED">
              <w:rPr>
                <w:rFonts w:hint="eastAsia"/>
                <w:caps/>
                <w:color w:val="000000"/>
                <w:szCs w:val="21"/>
              </w:rPr>
              <w:t>唯一账号</w:t>
            </w:r>
            <w:r w:rsidRPr="00F74FED">
              <w:rPr>
                <w:rFonts w:hint="eastAsia"/>
                <w:caps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F74FE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4FE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4FE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984" w:type="dxa"/>
          </w:tcPr>
          <w:p w:rsidR="00AB3E35" w:rsidRPr="00F74FED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F74FED">
              <w:rPr>
                <w:rFonts w:hint="eastAsia"/>
                <w:caps/>
                <w:color w:val="000000"/>
                <w:szCs w:val="21"/>
              </w:rPr>
              <w:t>商品</w:t>
            </w:r>
            <w:r w:rsidRPr="00F74FED">
              <w:rPr>
                <w:caps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F74FE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4FED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4FE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984" w:type="dxa"/>
          </w:tcPr>
          <w:p w:rsidR="00AB3E35" w:rsidRPr="00F74FED" w:rsidRDefault="00F74FED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rFonts w:hint="eastAsia"/>
                <w:caps/>
                <w:color w:val="000000"/>
                <w:szCs w:val="21"/>
              </w:rPr>
              <w:t>O</w:t>
            </w:r>
            <w:r w:rsidR="006E6D68">
              <w:rPr>
                <w:caps/>
                <w:color w:val="000000"/>
                <w:szCs w:val="21"/>
              </w:rPr>
              <w:t>penID</w:t>
            </w:r>
          </w:p>
        </w:tc>
        <w:tc>
          <w:tcPr>
            <w:tcW w:w="1791" w:type="dxa"/>
          </w:tcPr>
          <w:p w:rsidR="00AB3E35" w:rsidRPr="00F74FE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4FED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74FE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984" w:type="dxa"/>
          </w:tcPr>
          <w:p w:rsidR="00AB3E35" w:rsidRPr="00F74FED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F74FED">
              <w:rPr>
                <w:rFonts w:hint="eastAsia"/>
                <w:caps/>
                <w:color w:val="000000"/>
                <w:szCs w:val="21"/>
              </w:rPr>
              <w:t>删除</w:t>
            </w:r>
          </w:p>
        </w:tc>
        <w:tc>
          <w:tcPr>
            <w:tcW w:w="1791" w:type="dxa"/>
          </w:tcPr>
          <w:p w:rsidR="00AB3E35" w:rsidRPr="00F74FE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4FED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4FE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4" w:type="dxa"/>
          </w:tcPr>
          <w:p w:rsidR="00AB3E35" w:rsidRPr="00F74FED" w:rsidRDefault="00311318">
            <w:pPr>
              <w:jc w:val="left"/>
              <w:rPr>
                <w:caps/>
                <w:color w:val="000000"/>
                <w:szCs w:val="21"/>
              </w:rPr>
            </w:pPr>
            <w:r w:rsidRPr="00F74FED">
              <w:rPr>
                <w:rFonts w:hint="eastAsia"/>
                <w:caps/>
                <w:color w:val="000000"/>
                <w:szCs w:val="21"/>
              </w:rPr>
              <w:t>建立时间</w:t>
            </w:r>
          </w:p>
        </w:tc>
        <w:tc>
          <w:tcPr>
            <w:tcW w:w="1791" w:type="dxa"/>
          </w:tcPr>
          <w:p w:rsidR="00AB3E35" w:rsidRPr="00F74FE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4FE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6E6D68">
      <w:pPr>
        <w:pStyle w:val="2"/>
      </w:pPr>
      <w:bookmarkStart w:id="154" w:name="_Toc468197099"/>
      <w:r>
        <w:rPr>
          <w:rFonts w:hint="eastAsia"/>
        </w:rPr>
        <w:t>用户</w:t>
      </w:r>
      <w:r w:rsidR="00311318">
        <w:rPr>
          <w:rFonts w:hint="eastAsia"/>
        </w:rPr>
        <w:t>级</w:t>
      </w:r>
      <w:r>
        <w:rPr>
          <w:rFonts w:hint="eastAsia"/>
        </w:rPr>
        <w:t>别</w:t>
      </w:r>
      <w:r w:rsidR="00311318">
        <w:rPr>
          <w:rFonts w:hint="eastAsia"/>
        </w:rPr>
        <w:t>表</w:t>
      </w:r>
      <w:r w:rsidR="00311318">
        <w:t>(ewei_shop_member_level)</w:t>
      </w:r>
      <w:bookmarkEnd w:id="154"/>
    </w:p>
    <w:p w:rsidR="006E6D68" w:rsidRPr="006E6D68" w:rsidRDefault="006E6D68" w:rsidP="006E6D68">
      <w:pPr>
        <w:pStyle w:val="a0"/>
      </w:pPr>
      <w:r>
        <w:rPr>
          <w:rFonts w:hint="eastAsia"/>
        </w:rPr>
        <w:t>该表用于存储用户的级别信息。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843"/>
        <w:gridCol w:w="1932"/>
        <w:gridCol w:w="2532"/>
      </w:tblGrid>
      <w:tr w:rsidR="00AB3E35" w:rsidTr="00703BF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Pr="00703BF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703BF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703BF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703BF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703BF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03BF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703BF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424AE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Pr="00703BF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03BF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703BF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level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</w:t>
            </w:r>
          </w:p>
        </w:tc>
        <w:tc>
          <w:tcPr>
            <w:tcW w:w="1932" w:type="dxa"/>
          </w:tcPr>
          <w:p w:rsidR="00AB3E35" w:rsidRPr="00703BF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03BF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703BF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levelname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级别名字</w:t>
            </w:r>
          </w:p>
        </w:tc>
        <w:tc>
          <w:tcPr>
            <w:tcW w:w="1932" w:type="dxa"/>
          </w:tcPr>
          <w:p w:rsidR="00AB3E35" w:rsidRPr="00703BF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703BF5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703BF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ordermoney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订单总额</w:t>
            </w:r>
          </w:p>
        </w:tc>
        <w:tc>
          <w:tcPr>
            <w:tcW w:w="1932" w:type="dxa"/>
          </w:tcPr>
          <w:p w:rsidR="00AB3E35" w:rsidRPr="00703BF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703BF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703BF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ordercount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订单次数</w:t>
            </w:r>
          </w:p>
        </w:tc>
        <w:tc>
          <w:tcPr>
            <w:tcW w:w="1932" w:type="dxa"/>
          </w:tcPr>
          <w:p w:rsidR="00AB3E35" w:rsidRPr="00703BF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703BF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703BF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discount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折扣</w:t>
            </w:r>
          </w:p>
        </w:tc>
        <w:tc>
          <w:tcPr>
            <w:tcW w:w="1932" w:type="dxa"/>
          </w:tcPr>
          <w:p w:rsidR="00AB3E35" w:rsidRPr="00703BF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703BF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55" w:name="_Toc468197100"/>
      <w:r>
        <w:rPr>
          <w:rFonts w:hint="eastAsia"/>
        </w:rPr>
        <w:t>用户充值记录表</w:t>
      </w:r>
      <w:r>
        <w:t>(ewei_shop_member_log)</w:t>
      </w:r>
      <w:bookmarkEnd w:id="155"/>
    </w:p>
    <w:p w:rsidR="00FD1B34" w:rsidRPr="00FD1B34" w:rsidRDefault="00FD1B34" w:rsidP="00FD1B34">
      <w:pPr>
        <w:pStyle w:val="a0"/>
      </w:pPr>
      <w:r>
        <w:rPr>
          <w:rFonts w:hint="eastAsia"/>
        </w:rPr>
        <w:t>该表用于存储商城用户的充值记录信息。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FD1B3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FD1B34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D1B34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FD1B34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D1B3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FD1B34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3A15F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D1B3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D1B3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984" w:type="dxa"/>
          </w:tcPr>
          <w:p w:rsidR="00AB3E35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D1B34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D1B3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984" w:type="dxa"/>
          </w:tcPr>
          <w:p w:rsidR="00AB3E35" w:rsidRDefault="00311318" w:rsidP="00FD1B3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D1B34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  <w:p w:rsidR="00FD1B34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充值</w:t>
            </w:r>
            <w:r>
              <w:rPr>
                <w:color w:val="000000"/>
                <w:szCs w:val="21"/>
              </w:rPr>
              <w:t xml:space="preserve"> 1 </w:t>
            </w:r>
            <w:r>
              <w:rPr>
                <w:rFonts w:hint="eastAsia"/>
                <w:color w:val="000000"/>
                <w:szCs w:val="21"/>
              </w:rPr>
              <w:t>提现</w:t>
            </w:r>
          </w:p>
        </w:tc>
      </w:tr>
      <w:tr w:rsidR="00AB3E35" w:rsidTr="00FD1B3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logno</w:t>
            </w:r>
          </w:p>
        </w:tc>
        <w:tc>
          <w:tcPr>
            <w:tcW w:w="1984" w:type="dxa"/>
          </w:tcPr>
          <w:p w:rsidR="00AB3E35" w:rsidRDefault="00311318" w:rsidP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openid </w:t>
            </w:r>
            <w:r>
              <w:rPr>
                <w:rFonts w:hint="eastAsia"/>
                <w:color w:val="000000"/>
                <w:szCs w:val="21"/>
              </w:rPr>
              <w:t>系统单号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D1B34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  <w:p w:rsidR="00FD1B34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SH </w:t>
            </w:r>
            <w:r>
              <w:rPr>
                <w:rFonts w:hint="eastAsia"/>
                <w:color w:val="000000"/>
                <w:szCs w:val="21"/>
              </w:rPr>
              <w:t>代表购物单号（企业支付退款单号一致）</w:t>
            </w:r>
          </w:p>
          <w:p w:rsidR="00FD1B34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RC </w:t>
            </w:r>
            <w:r>
              <w:rPr>
                <w:rFonts w:hint="eastAsia"/>
                <w:color w:val="000000"/>
                <w:szCs w:val="21"/>
              </w:rPr>
              <w:t>代表充值单号</w:t>
            </w:r>
            <w:r>
              <w:rPr>
                <w:color w:val="000000"/>
                <w:szCs w:val="21"/>
              </w:rPr>
              <w:t xml:space="preserve"> ( </w:t>
            </w:r>
            <w:r>
              <w:rPr>
                <w:rFonts w:hint="eastAsia"/>
                <w:color w:val="000000"/>
                <w:szCs w:val="21"/>
              </w:rPr>
              <w:t>企业支付退款单号一致）</w:t>
            </w:r>
            <w:r>
              <w:rPr>
                <w:color w:val="000000"/>
                <w:szCs w:val="21"/>
              </w:rPr>
              <w:t xml:space="preserve"> </w:t>
            </w:r>
          </w:p>
          <w:p w:rsidR="00FD1B34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RW </w:t>
            </w:r>
            <w:r>
              <w:rPr>
                <w:rFonts w:hint="eastAsia"/>
                <w:color w:val="000000"/>
                <w:szCs w:val="21"/>
              </w:rPr>
              <w:t>代表余额提现单号</w:t>
            </w:r>
            <w:r>
              <w:rPr>
                <w:color w:val="000000"/>
                <w:szCs w:val="21"/>
              </w:rPr>
              <w:t xml:space="preserve"> </w:t>
            </w:r>
          </w:p>
          <w:p w:rsidR="00FD1B34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CA </w:t>
            </w:r>
            <w:r>
              <w:rPr>
                <w:rFonts w:hint="eastAsia"/>
                <w:color w:val="000000"/>
                <w:szCs w:val="21"/>
              </w:rPr>
              <w:t>代表佣金提现单号</w:t>
            </w:r>
          </w:p>
        </w:tc>
      </w:tr>
      <w:tr w:rsidR="00AB3E35" w:rsidTr="00FD1B3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名字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D1B34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D1B3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D1B3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D1B3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984" w:type="dxa"/>
          </w:tcPr>
          <w:p w:rsidR="00AB3E35" w:rsidRDefault="00311318" w:rsidP="00FD1B3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  <w:r>
              <w:rPr>
                <w:color w:val="000000"/>
                <w:szCs w:val="21"/>
              </w:rPr>
              <w:t xml:space="preserve"> type 0 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D1B34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FD1B34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(0 </w:t>
            </w:r>
            <w:r>
              <w:rPr>
                <w:rFonts w:hint="eastAsia"/>
                <w:color w:val="000000"/>
                <w:szCs w:val="21"/>
              </w:rPr>
              <w:t>生成</w:t>
            </w:r>
            <w:r>
              <w:rPr>
                <w:color w:val="000000"/>
                <w:szCs w:val="21"/>
              </w:rPr>
              <w:t xml:space="preserve"> 1 </w:t>
            </w:r>
            <w:r>
              <w:rPr>
                <w:rFonts w:hint="eastAsia"/>
                <w:color w:val="000000"/>
                <w:szCs w:val="21"/>
              </w:rPr>
              <w:t>成功</w:t>
            </w:r>
            <w:r>
              <w:rPr>
                <w:color w:val="000000"/>
                <w:szCs w:val="21"/>
              </w:rPr>
              <w:t xml:space="preserve"> -1 </w:t>
            </w:r>
            <w:r>
              <w:rPr>
                <w:rFonts w:hint="eastAsia"/>
                <w:color w:val="000000"/>
                <w:szCs w:val="21"/>
              </w:rPr>
              <w:t>失败</w:t>
            </w:r>
            <w:r>
              <w:rPr>
                <w:color w:val="000000"/>
                <w:szCs w:val="21"/>
              </w:rPr>
              <w:t xml:space="preserve">) type 1 (0 </w:t>
            </w:r>
            <w:r>
              <w:rPr>
                <w:rFonts w:hint="eastAsia"/>
                <w:color w:val="000000"/>
                <w:szCs w:val="21"/>
              </w:rPr>
              <w:t>申请提现</w:t>
            </w:r>
            <w:r>
              <w:rPr>
                <w:color w:val="000000"/>
                <w:szCs w:val="21"/>
              </w:rPr>
              <w:t xml:space="preserve"> 1 </w:t>
            </w:r>
            <w:r>
              <w:rPr>
                <w:rFonts w:hint="eastAsia"/>
                <w:color w:val="000000"/>
                <w:szCs w:val="21"/>
              </w:rPr>
              <w:t>完成</w:t>
            </w:r>
            <w:r>
              <w:rPr>
                <w:color w:val="000000"/>
                <w:szCs w:val="21"/>
              </w:rPr>
              <w:t xml:space="preserve"> -1 </w:t>
            </w:r>
            <w:r>
              <w:rPr>
                <w:rFonts w:hint="eastAsia"/>
                <w:color w:val="000000"/>
                <w:szCs w:val="21"/>
              </w:rPr>
              <w:t>失败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AB3E35" w:rsidTr="00FD1B3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money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金额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FD1B34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FD1B3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 w:rsidP="006219D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</w:t>
            </w:r>
            <w:r w:rsidR="006219D6">
              <w:rPr>
                <w:color w:val="000000"/>
                <w:szCs w:val="21"/>
              </w:rPr>
              <w:t>char</w:t>
            </w:r>
            <w:r>
              <w:rPr>
                <w:color w:val="000000"/>
                <w:szCs w:val="21"/>
              </w:rPr>
              <w:t>getype</w:t>
            </w:r>
          </w:p>
        </w:tc>
        <w:tc>
          <w:tcPr>
            <w:tcW w:w="1984" w:type="dxa"/>
          </w:tcPr>
          <w:p w:rsidR="00AB3E35" w:rsidRDefault="00311318" w:rsidP="00FD1B3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91" w:type="dxa"/>
          </w:tcPr>
          <w:p w:rsidR="00AB3E35" w:rsidRPr="00FD1B34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D1B34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  <w:p w:rsidR="00FD1B34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wechat </w:t>
            </w:r>
            <w:r>
              <w:rPr>
                <w:rFonts w:hint="eastAsia"/>
                <w:color w:val="000000"/>
                <w:szCs w:val="21"/>
              </w:rPr>
              <w:t>微信支付</w:t>
            </w:r>
            <w:r>
              <w:rPr>
                <w:color w:val="000000"/>
                <w:szCs w:val="21"/>
              </w:rPr>
              <w:t>,;</w:t>
            </w:r>
          </w:p>
          <w:p w:rsidR="00FD1B34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 xml:space="preserve">alipay </w:t>
            </w:r>
            <w:r>
              <w:rPr>
                <w:rFonts w:hint="eastAsia"/>
                <w:color w:val="000000"/>
                <w:szCs w:val="21"/>
              </w:rPr>
              <w:t>支付宝</w:t>
            </w:r>
            <w:r>
              <w:rPr>
                <w:color w:val="000000"/>
                <w:szCs w:val="21"/>
              </w:rPr>
              <w:t xml:space="preserve">; </w:t>
            </w:r>
          </w:p>
          <w:p w:rsidR="00FD1B34" w:rsidRDefault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system </w:t>
            </w:r>
            <w:r>
              <w:rPr>
                <w:rFonts w:hint="eastAsia"/>
                <w:color w:val="000000"/>
                <w:szCs w:val="21"/>
              </w:rPr>
              <w:t>后台充值</w:t>
            </w:r>
            <w:r>
              <w:rPr>
                <w:color w:val="000000"/>
                <w:szCs w:val="21"/>
              </w:rPr>
              <w:t xml:space="preserve">; </w:t>
            </w:r>
          </w:p>
          <w:p w:rsidR="00FD1B34" w:rsidRDefault="00FD1B34" w:rsidP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system1 </w:t>
            </w:r>
            <w:r>
              <w:rPr>
                <w:rFonts w:hint="eastAsia"/>
                <w:color w:val="000000"/>
                <w:szCs w:val="21"/>
              </w:rPr>
              <w:t>后台退款</w:t>
            </w:r>
            <w:r>
              <w:rPr>
                <w:rFonts w:hint="eastAsia"/>
                <w:color w:val="000000"/>
                <w:szCs w:val="21"/>
              </w:rPr>
              <w:t> </w:t>
            </w:r>
            <w:r>
              <w:rPr>
                <w:color w:val="000000"/>
                <w:szCs w:val="21"/>
              </w:rPr>
              <w:t>;</w:t>
            </w:r>
          </w:p>
          <w:p w:rsidR="00FD1B34" w:rsidRDefault="00FD1B34" w:rsidP="00FD1B3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alipaym </w:t>
            </w:r>
            <w:r>
              <w:rPr>
                <w:rFonts w:hint="eastAsia"/>
                <w:color w:val="000000"/>
                <w:szCs w:val="21"/>
              </w:rPr>
              <w:t>支付宝直接到个人帐号汇款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BF6C71">
      <w:pPr>
        <w:pStyle w:val="2"/>
      </w:pPr>
      <w:bookmarkStart w:id="156" w:name="_Toc468197101"/>
      <w:r>
        <w:rPr>
          <w:rFonts w:hint="eastAsia"/>
        </w:rPr>
        <w:t>用户</w:t>
      </w:r>
      <w:r w:rsidR="00311318">
        <w:rPr>
          <w:rFonts w:hint="eastAsia"/>
        </w:rPr>
        <w:t>消息</w:t>
      </w:r>
      <w:r>
        <w:rPr>
          <w:rFonts w:hint="eastAsia"/>
        </w:rPr>
        <w:t>模板</w:t>
      </w:r>
      <w:r w:rsidR="00311318">
        <w:rPr>
          <w:rFonts w:hint="eastAsia"/>
        </w:rPr>
        <w:t>表</w:t>
      </w:r>
      <w:r w:rsidR="00311318">
        <w:t>(ewei_shop_member_message_template)</w:t>
      </w:r>
      <w:bookmarkEnd w:id="156"/>
    </w:p>
    <w:p w:rsidR="00E0472E" w:rsidRPr="00E0472E" w:rsidRDefault="00E0472E" w:rsidP="00E0472E">
      <w:pPr>
        <w:pStyle w:val="a0"/>
      </w:pPr>
      <w:r>
        <w:rPr>
          <w:rFonts w:hint="eastAsia"/>
        </w:rPr>
        <w:t>该表用于存储</w:t>
      </w:r>
      <w:r w:rsidR="0060572C">
        <w:rPr>
          <w:rFonts w:hint="eastAsia"/>
        </w:rPr>
        <w:t>商城用户的消息模板信息。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559"/>
        <w:gridCol w:w="1701"/>
        <w:gridCol w:w="3047"/>
      </w:tblGrid>
      <w:tr w:rsidR="00AB3E35" w:rsidTr="00E0472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E0472E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E0472E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304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E0472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E0472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047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E0472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23502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047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名字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0472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template_id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模板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0472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first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键名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firstcolor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键名颜色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0472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data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颜色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键值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remarkcolor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键值颜色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0472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559" w:type="dxa"/>
          </w:tcPr>
          <w:p w:rsidR="00AB3E35" w:rsidRDefault="00A6430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E0472E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047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sendtimes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发送时间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047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0472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sendcount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发送次数</w:t>
            </w:r>
          </w:p>
        </w:tc>
        <w:tc>
          <w:tcPr>
            <w:tcW w:w="1701" w:type="dxa"/>
          </w:tcPr>
          <w:p w:rsidR="00AB3E35" w:rsidRPr="00E0472E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E0472E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04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57" w:name="_Toc468197102"/>
      <w:r>
        <w:rPr>
          <w:rFonts w:hint="eastAsia"/>
        </w:rPr>
        <w:t>提醒表</w:t>
      </w:r>
      <w:r>
        <w:t>(ewei_shop_notice)</w:t>
      </w:r>
      <w:bookmarkEnd w:id="157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417"/>
        <w:gridCol w:w="1791"/>
        <w:gridCol w:w="2532"/>
      </w:tblGrid>
      <w:tr w:rsidR="00AB3E35" w:rsidTr="00460AF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460AFD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460AFD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460AF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提醒表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460AF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60AF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460AF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460AF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60AF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460AF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791" w:type="dxa"/>
          </w:tcPr>
          <w:p w:rsidR="00AB3E35" w:rsidRPr="00460AF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60AF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460AF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91" w:type="dxa"/>
          </w:tcPr>
          <w:p w:rsidR="00AB3E35" w:rsidRPr="00460AF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60AF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460AF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thumb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</w:t>
            </w:r>
          </w:p>
        </w:tc>
        <w:tc>
          <w:tcPr>
            <w:tcW w:w="1791" w:type="dxa"/>
          </w:tcPr>
          <w:p w:rsidR="00AB3E35" w:rsidRPr="00460AF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60AF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460AF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link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链接</w:t>
            </w:r>
          </w:p>
        </w:tc>
        <w:tc>
          <w:tcPr>
            <w:tcW w:w="1791" w:type="dxa"/>
          </w:tcPr>
          <w:p w:rsidR="00AB3E35" w:rsidRPr="00460AF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460AF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460AF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detail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详细</w:t>
            </w:r>
          </w:p>
        </w:tc>
        <w:tc>
          <w:tcPr>
            <w:tcW w:w="1791" w:type="dxa"/>
          </w:tcPr>
          <w:p w:rsidR="00AB3E35" w:rsidRPr="00460AF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460AF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791" w:type="dxa"/>
          </w:tcPr>
          <w:p w:rsidR="00AB3E35" w:rsidRPr="00460AF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460AF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460AF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791" w:type="dxa"/>
          </w:tcPr>
          <w:p w:rsidR="00AB3E35" w:rsidRPr="00460AF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460AF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C941AB">
      <w:pPr>
        <w:pStyle w:val="2"/>
      </w:pPr>
      <w:bookmarkStart w:id="158" w:name="_Toc468197103"/>
      <w:r>
        <w:rPr>
          <w:rFonts w:hint="eastAsia"/>
        </w:rPr>
        <w:t>商城</w:t>
      </w:r>
      <w:r w:rsidR="00311318">
        <w:rPr>
          <w:rFonts w:hint="eastAsia"/>
        </w:rPr>
        <w:t>订单表</w:t>
      </w:r>
      <w:r w:rsidR="00311318">
        <w:t>(ewei_shop_order)</w:t>
      </w:r>
      <w:bookmarkEnd w:id="158"/>
    </w:p>
    <w:p w:rsidR="00C941AB" w:rsidRPr="00C941AB" w:rsidRDefault="00C941AB" w:rsidP="00C941AB">
      <w:pPr>
        <w:pStyle w:val="a0"/>
      </w:pPr>
      <w:r>
        <w:rPr>
          <w:rFonts w:hint="eastAsia"/>
        </w:rPr>
        <w:t>该表用于存储商城的订单信息。</w:t>
      </w:r>
    </w:p>
    <w:p w:rsidR="00AC60EC" w:rsidRDefault="00AC60EC" w:rsidP="00AC60EC">
      <w:pPr>
        <w:pStyle w:val="3"/>
      </w:pPr>
      <w:r>
        <w:rPr>
          <w:rFonts w:hint="eastAsia"/>
        </w:rPr>
        <w:t>ENGINE</w:t>
      </w:r>
    </w:p>
    <w:p w:rsidR="00AC60EC" w:rsidRDefault="00AC60EC" w:rsidP="00AC60EC">
      <w:pPr>
        <w:pStyle w:val="a0"/>
      </w:pPr>
      <w:r>
        <w:t>MyISAM</w:t>
      </w:r>
    </w:p>
    <w:p w:rsidR="00AC60EC" w:rsidRDefault="00AC60EC" w:rsidP="00AC60EC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C60EC" w:rsidRDefault="00AC60EC" w:rsidP="00AC60EC">
      <w:pPr>
        <w:pStyle w:val="a0"/>
      </w:pPr>
      <w:r>
        <w:t>utf8</w:t>
      </w:r>
    </w:p>
    <w:p w:rsidR="00AC60EC" w:rsidRDefault="00AC60EC" w:rsidP="00AC60EC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843"/>
        <w:gridCol w:w="1984"/>
        <w:gridCol w:w="2480"/>
      </w:tblGrid>
      <w:tr w:rsidR="00AC60EC" w:rsidTr="00334EF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C60EC" w:rsidRDefault="00AC60EC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C60EC" w:rsidRDefault="00AC60EC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C60EC" w:rsidRDefault="00AC60EC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C60EC" w:rsidRDefault="00A64303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480" w:type="dxa"/>
            <w:shd w:val="clear" w:color="auto" w:fill="E6E6E6"/>
            <w:vAlign w:val="center"/>
          </w:tcPr>
          <w:p w:rsidR="00AC60EC" w:rsidRDefault="00AC60EC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C60EC" w:rsidTr="00334EFA">
        <w:trPr>
          <w:trHeight w:val="339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订单</w:t>
            </w:r>
            <w:r w:rsidR="00243BCD">
              <w:rPr>
                <w:color w:val="000000"/>
                <w:szCs w:val="21"/>
              </w:rPr>
              <w:t>I</w:t>
            </w:r>
            <w:r w:rsidR="00243BCD">
              <w:rPr>
                <w:rFonts w:hint="eastAsia"/>
                <w:color w:val="000000"/>
                <w:szCs w:val="21"/>
              </w:rPr>
              <w:t>D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6430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C60EC" w:rsidTr="00334EFA">
        <w:trPr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C60EC" w:rsidRDefault="00243BCD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6430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AC60EC" w:rsidRDefault="00A64303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64303">
              <w:rPr>
                <w:color w:val="000000"/>
                <w:szCs w:val="21"/>
              </w:rPr>
              <w:t>(50)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4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users_ew_id</w:t>
            </w:r>
          </w:p>
        </w:tc>
        <w:tc>
          <w:tcPr>
            <w:tcW w:w="1843" w:type="dxa"/>
          </w:tcPr>
          <w:p w:rsidR="00AC60EC" w:rsidRDefault="00AC60EC" w:rsidP="00A64303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船长</w:t>
            </w:r>
            <w:r w:rsidR="00A64303">
              <w:rPr>
                <w:color w:val="FF0000"/>
                <w:szCs w:val="21"/>
              </w:rPr>
              <w:t>I</w:t>
            </w:r>
            <w:r w:rsidR="00A64303">
              <w:rPr>
                <w:rFonts w:hint="eastAsia"/>
                <w:color w:val="FF0000"/>
                <w:szCs w:val="21"/>
              </w:rPr>
              <w:t>D</w:t>
            </w:r>
            <w:r w:rsidR="00A64303">
              <w:rPr>
                <w:color w:val="FF0000"/>
                <w:szCs w:val="21"/>
              </w:rPr>
              <w:t xml:space="preserve"> 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  <w:r w:rsidR="00A64303">
              <w:rPr>
                <w:color w:val="FF0000"/>
                <w:szCs w:val="21"/>
              </w:rPr>
              <w:t>(11)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非空；</w:t>
            </w:r>
            <w:r>
              <w:rPr>
                <w:rFonts w:hint="eastAsia"/>
                <w:color w:val="FF0000"/>
                <w:szCs w:val="21"/>
              </w:rPr>
              <w:t>默认</w:t>
            </w:r>
            <w:r>
              <w:rPr>
                <w:color w:val="FF0000"/>
                <w:szCs w:val="21"/>
              </w:rPr>
              <w:t>0</w:t>
            </w:r>
          </w:p>
          <w:p w:rsidR="00A64303" w:rsidRDefault="00A64303" w:rsidP="00223C9B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0</w:t>
            </w:r>
            <w:r>
              <w:rPr>
                <w:rFonts w:hint="eastAsia"/>
                <w:color w:val="FF0000"/>
                <w:szCs w:val="21"/>
              </w:rPr>
              <w:t>为</w:t>
            </w:r>
            <w:r>
              <w:rPr>
                <w:color w:val="FF0000"/>
                <w:szCs w:val="21"/>
              </w:rPr>
              <w:t>总店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agentid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代理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6430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6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ordersn</w:t>
            </w:r>
          </w:p>
        </w:tc>
        <w:tc>
          <w:tcPr>
            <w:tcW w:w="1843" w:type="dxa"/>
          </w:tcPr>
          <w:p w:rsidR="00AC60EC" w:rsidRDefault="00AC60EC" w:rsidP="00676BC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订单</w:t>
            </w:r>
            <w:r w:rsidR="00C941AB">
              <w:rPr>
                <w:rFonts w:hint="eastAsia"/>
                <w:color w:val="000000" w:themeColor="text1"/>
                <w:szCs w:val="21"/>
              </w:rPr>
              <w:t>编</w:t>
            </w:r>
            <w:r>
              <w:rPr>
                <w:rFonts w:hint="eastAsia"/>
                <w:color w:val="000000" w:themeColor="text1"/>
                <w:szCs w:val="21"/>
              </w:rPr>
              <w:t>号</w:t>
            </w:r>
            <w:r>
              <w:rPr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VARCHAR</w:t>
            </w:r>
            <w:r w:rsidR="002375C6">
              <w:rPr>
                <w:color w:val="000000" w:themeColor="text1"/>
                <w:szCs w:val="21"/>
              </w:rPr>
              <w:t>(</w:t>
            </w:r>
            <w:r w:rsidR="002375C6">
              <w:rPr>
                <w:rFonts w:hint="eastAsia"/>
                <w:color w:val="000000" w:themeColor="text1"/>
                <w:szCs w:val="21"/>
              </w:rPr>
              <w:t>3</w:t>
            </w:r>
            <w:r w:rsidR="00A64303">
              <w:rPr>
                <w:color w:val="000000" w:themeColor="text1"/>
                <w:szCs w:val="21"/>
              </w:rPr>
              <w:t>0)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默认</w:t>
            </w:r>
            <w:r>
              <w:rPr>
                <w:color w:val="000000" w:themeColor="text1"/>
                <w:szCs w:val="21"/>
              </w:rPr>
              <w:t>’’</w:t>
            </w:r>
          </w:p>
          <w:p w:rsidR="00676BCB" w:rsidRDefault="00676BCB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SH </w:t>
            </w:r>
            <w:r>
              <w:rPr>
                <w:rFonts w:hint="eastAsia"/>
                <w:color w:val="000000" w:themeColor="text1"/>
                <w:szCs w:val="21"/>
              </w:rPr>
              <w:t>正常订单</w:t>
            </w:r>
            <w:r>
              <w:rPr>
                <w:color w:val="000000" w:themeColor="text1"/>
                <w:szCs w:val="21"/>
              </w:rPr>
              <w:t xml:space="preserve"> </w:t>
            </w:r>
          </w:p>
          <w:p w:rsidR="00676BCB" w:rsidRDefault="00676BCB" w:rsidP="00223C9B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RC </w:t>
            </w:r>
            <w:r>
              <w:rPr>
                <w:rFonts w:hint="eastAsia"/>
                <w:color w:val="000000" w:themeColor="text1"/>
                <w:szCs w:val="21"/>
              </w:rPr>
              <w:t>充值订单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price</w:t>
            </w:r>
          </w:p>
        </w:tc>
        <w:tc>
          <w:tcPr>
            <w:tcW w:w="1843" w:type="dxa"/>
          </w:tcPr>
          <w:p w:rsidR="00AC60EC" w:rsidRDefault="00AC60EC" w:rsidP="004567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应收款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A64303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订单金额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含运费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goodsprice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商品金额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A64303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discountprice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会员折扣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A64303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AC60EC" w:rsidRDefault="00AC60EC" w:rsidP="004567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A64303">
              <w:rPr>
                <w:color w:val="000000"/>
                <w:szCs w:val="21"/>
              </w:rPr>
              <w:t>(4)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-1</w:t>
            </w:r>
            <w:r>
              <w:rPr>
                <w:rFonts w:hint="eastAsia"/>
                <w:color w:val="000000"/>
                <w:szCs w:val="21"/>
              </w:rPr>
              <w:t>取消状态（交易关闭），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普通状态（没付款</w:t>
            </w:r>
            <w:r>
              <w:rPr>
                <w:color w:val="000000"/>
                <w:szCs w:val="21"/>
              </w:rPr>
              <w:t xml:space="preserve">: </w:t>
            </w:r>
            <w:r>
              <w:rPr>
                <w:rFonts w:hint="eastAsia"/>
                <w:color w:val="000000"/>
                <w:szCs w:val="21"/>
              </w:rPr>
              <w:t>待付款</w:t>
            </w:r>
            <w:r>
              <w:rPr>
                <w:rFonts w:hint="eastAsia"/>
                <w:color w:val="000000"/>
                <w:szCs w:val="21"/>
              </w:rPr>
              <w:t> </w:t>
            </w:r>
            <w:r>
              <w:rPr>
                <w:color w:val="000000"/>
                <w:szCs w:val="21"/>
              </w:rPr>
              <w:t xml:space="preserve">; </w:t>
            </w:r>
            <w:r>
              <w:rPr>
                <w:rFonts w:hint="eastAsia"/>
                <w:color w:val="000000"/>
                <w:szCs w:val="21"/>
              </w:rPr>
              <w:t>付了款</w:t>
            </w:r>
            <w:r>
              <w:rPr>
                <w:color w:val="000000"/>
                <w:szCs w:val="21"/>
              </w:rPr>
              <w:t xml:space="preserve">: </w:t>
            </w:r>
            <w:r>
              <w:rPr>
                <w:rFonts w:hint="eastAsia"/>
                <w:color w:val="000000"/>
                <w:szCs w:val="21"/>
              </w:rPr>
              <w:t>待发货），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买家已付款（待发货），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卖家已发货（待收货），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 </w:t>
            </w:r>
            <w:r>
              <w:rPr>
                <w:rFonts w:hint="eastAsia"/>
                <w:color w:val="000000"/>
                <w:szCs w:val="21"/>
              </w:rPr>
              <w:t>成功（可评价</w:t>
            </w:r>
            <w:r>
              <w:rPr>
                <w:color w:val="000000"/>
                <w:szCs w:val="21"/>
              </w:rPr>
              <w:t xml:space="preserve">: </w:t>
            </w:r>
            <w:r>
              <w:rPr>
                <w:rFonts w:hint="eastAsia"/>
                <w:color w:val="000000"/>
                <w:szCs w:val="21"/>
              </w:rPr>
              <w:t>等待评价</w:t>
            </w:r>
            <w:r>
              <w:rPr>
                <w:rFonts w:hint="eastAsia"/>
                <w:color w:val="000000"/>
                <w:szCs w:val="21"/>
              </w:rPr>
              <w:t> </w:t>
            </w:r>
            <w:r>
              <w:rPr>
                <w:color w:val="000000"/>
                <w:szCs w:val="21"/>
              </w:rPr>
              <w:t xml:space="preserve">; </w:t>
            </w:r>
            <w:r>
              <w:rPr>
                <w:rFonts w:hint="eastAsia"/>
                <w:color w:val="000000"/>
                <w:szCs w:val="21"/>
              </w:rPr>
              <w:t>不可评价</w:t>
            </w:r>
            <w:r>
              <w:rPr>
                <w:rFonts w:hint="eastAsia"/>
                <w:color w:val="000000"/>
                <w:szCs w:val="21"/>
              </w:rPr>
              <w:t> </w:t>
            </w:r>
            <w:r>
              <w:rPr>
                <w:color w:val="000000"/>
                <w:szCs w:val="21"/>
              </w:rPr>
              <w:t xml:space="preserve">: </w:t>
            </w:r>
            <w:r>
              <w:rPr>
                <w:rFonts w:hint="eastAsia"/>
                <w:color w:val="000000"/>
                <w:szCs w:val="21"/>
              </w:rPr>
              <w:t>交易完成）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 </w:t>
            </w:r>
            <w:r>
              <w:rPr>
                <w:rFonts w:hint="eastAsia"/>
                <w:color w:val="000000"/>
                <w:szCs w:val="21"/>
              </w:rPr>
              <w:t>退款申请</w:t>
            </w:r>
          </w:p>
        </w:tc>
      </w:tr>
      <w:tr w:rsidR="00AC60EC" w:rsidTr="00334EFA">
        <w:trPr>
          <w:trHeight w:val="8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paytype</w:t>
            </w:r>
          </w:p>
        </w:tc>
        <w:tc>
          <w:tcPr>
            <w:tcW w:w="1843" w:type="dxa"/>
          </w:tcPr>
          <w:p w:rsidR="00AC60EC" w:rsidRDefault="00AC60EC" w:rsidP="0045670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A64303">
              <w:rPr>
                <w:color w:val="000000"/>
                <w:szCs w:val="21"/>
              </w:rPr>
              <w:t>(1)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为余额支付</w:t>
            </w:r>
            <w:r>
              <w:rPr>
                <w:color w:val="000000"/>
                <w:szCs w:val="21"/>
              </w:rPr>
              <w:t xml:space="preserve"> 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在线支付</w:t>
            </w:r>
            <w:r>
              <w:rPr>
                <w:color w:val="000000"/>
                <w:szCs w:val="21"/>
              </w:rPr>
              <w:t xml:space="preserve"> 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 </w:t>
            </w:r>
            <w:r>
              <w:rPr>
                <w:rFonts w:hint="eastAsia"/>
                <w:color w:val="000000"/>
                <w:szCs w:val="21"/>
              </w:rPr>
              <w:t>货到付款</w:t>
            </w:r>
            <w:r>
              <w:rPr>
                <w:color w:val="000000"/>
                <w:szCs w:val="21"/>
              </w:rPr>
              <w:t xml:space="preserve"> 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11 </w:t>
            </w:r>
            <w:r>
              <w:rPr>
                <w:rFonts w:hint="eastAsia"/>
                <w:color w:val="000000"/>
                <w:szCs w:val="21"/>
              </w:rPr>
              <w:t>后台付款</w:t>
            </w:r>
            <w:r>
              <w:rPr>
                <w:color w:val="000000"/>
                <w:szCs w:val="21"/>
              </w:rPr>
              <w:t xml:space="preserve"> 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 </w:t>
            </w:r>
            <w:r>
              <w:rPr>
                <w:rFonts w:hint="eastAsia"/>
                <w:color w:val="000000"/>
                <w:szCs w:val="21"/>
              </w:rPr>
              <w:t>微信支付</w:t>
            </w:r>
            <w:r>
              <w:rPr>
                <w:color w:val="000000"/>
                <w:szCs w:val="21"/>
              </w:rPr>
              <w:t xml:space="preserve"> 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22 </w:t>
            </w:r>
            <w:r>
              <w:rPr>
                <w:rFonts w:hint="eastAsia"/>
                <w:color w:val="000000"/>
                <w:szCs w:val="21"/>
              </w:rPr>
              <w:t>支付宝支付</w:t>
            </w:r>
            <w:r>
              <w:rPr>
                <w:color w:val="000000"/>
                <w:szCs w:val="21"/>
              </w:rPr>
              <w:t xml:space="preserve"> </w:t>
            </w:r>
          </w:p>
          <w:p w:rsidR="00456708" w:rsidRDefault="00456708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 </w:t>
            </w:r>
            <w:r>
              <w:rPr>
                <w:rFonts w:hint="eastAsia"/>
                <w:color w:val="000000"/>
                <w:szCs w:val="21"/>
              </w:rPr>
              <w:t>银联支付</w:t>
            </w:r>
          </w:p>
          <w:p w:rsidR="00443AEB" w:rsidRDefault="00443AEB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  <w:r>
              <w:rPr>
                <w:rFonts w:hint="eastAsia"/>
                <w:color w:val="000000"/>
                <w:szCs w:val="21"/>
              </w:rPr>
              <w:t>卡密支付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transid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微信支付单号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64303">
              <w:rPr>
                <w:color w:val="000000"/>
                <w:szCs w:val="21"/>
              </w:rPr>
              <w:t>(30)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remark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64303">
              <w:rPr>
                <w:color w:val="000000"/>
                <w:szCs w:val="21"/>
              </w:rPr>
              <w:t>(1000)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14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addressid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6430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dispatchprice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运费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A64303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dispatchid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配送方式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64303">
              <w:rPr>
                <w:color w:val="000000"/>
                <w:szCs w:val="21"/>
              </w:rPr>
              <w:t>(10)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64303">
              <w:rPr>
                <w:color w:val="000000"/>
                <w:szCs w:val="21"/>
              </w:rPr>
              <w:t>(10)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dispatchtype</w:t>
            </w:r>
          </w:p>
        </w:tc>
        <w:tc>
          <w:tcPr>
            <w:tcW w:w="1843" w:type="dxa"/>
          </w:tcPr>
          <w:p w:rsidR="00AC60EC" w:rsidRDefault="00A45B3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派送类型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A64303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A45B35" w:rsidRDefault="00A45B3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商家配送</w:t>
            </w:r>
            <w:r>
              <w:rPr>
                <w:color w:val="000000"/>
                <w:szCs w:val="21"/>
              </w:rPr>
              <w:t xml:space="preserve"> </w:t>
            </w:r>
          </w:p>
          <w:p w:rsidR="00A45B35" w:rsidRDefault="00A45B35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自提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carrier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自提联系人信息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refundid</w:t>
            </w:r>
          </w:p>
        </w:tc>
        <w:tc>
          <w:tcPr>
            <w:tcW w:w="1843" w:type="dxa"/>
          </w:tcPr>
          <w:p w:rsidR="00AC60EC" w:rsidRDefault="00AC60EC" w:rsidP="00994E2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退款申请</w:t>
            </w:r>
            <w:r>
              <w:rPr>
                <w:color w:val="000000"/>
                <w:szCs w:val="21"/>
              </w:rPr>
              <w:t xml:space="preserve">ID 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6430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994E29" w:rsidRDefault="00994E2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退款申请处理后清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iscomment</w:t>
            </w:r>
          </w:p>
        </w:tc>
        <w:tc>
          <w:tcPr>
            <w:tcW w:w="1843" w:type="dxa"/>
          </w:tcPr>
          <w:p w:rsidR="00AC60EC" w:rsidRDefault="00AC60EC" w:rsidP="00EE5A5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评价状态</w:t>
            </w:r>
            <w:r>
              <w:rPr>
                <w:color w:val="000000"/>
                <w:szCs w:val="21"/>
              </w:rPr>
              <w:t xml:space="preserve"> status 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A64303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EE5A5C" w:rsidRDefault="00EE5A5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3,4 </w:t>
            </w:r>
            <w:r>
              <w:rPr>
                <w:rFonts w:hint="eastAsia"/>
                <w:color w:val="000000"/>
                <w:szCs w:val="21"/>
              </w:rPr>
              <w:t>后允许评价</w:t>
            </w:r>
            <w:r>
              <w:rPr>
                <w:color w:val="000000"/>
                <w:szCs w:val="21"/>
              </w:rPr>
              <w:t xml:space="preserve"> </w:t>
            </w:r>
          </w:p>
          <w:p w:rsidR="00EE5A5C" w:rsidRDefault="00EE5A5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可评价</w:t>
            </w:r>
            <w:r>
              <w:rPr>
                <w:color w:val="000000"/>
                <w:szCs w:val="21"/>
              </w:rPr>
              <w:t xml:space="preserve"> </w:t>
            </w:r>
          </w:p>
          <w:p w:rsidR="00EE5A5C" w:rsidRDefault="00EE5A5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可追加评价</w:t>
            </w:r>
            <w:r>
              <w:rPr>
                <w:color w:val="000000"/>
                <w:szCs w:val="21"/>
              </w:rPr>
              <w:t xml:space="preserve"> </w:t>
            </w:r>
          </w:p>
          <w:p w:rsidR="00EE5A5C" w:rsidRDefault="00EE5A5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已评价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creditadd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积分赠送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A64303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A64303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C60EC" w:rsidTr="00334EFA">
        <w:trPr>
          <w:trHeight w:val="367"/>
          <w:jc w:val="center"/>
        </w:trPr>
        <w:tc>
          <w:tcPr>
            <w:tcW w:w="617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355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userdeleted</w:t>
            </w:r>
          </w:p>
        </w:tc>
        <w:tc>
          <w:tcPr>
            <w:tcW w:w="1843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用户删除</w:t>
            </w:r>
          </w:p>
        </w:tc>
        <w:tc>
          <w:tcPr>
            <w:tcW w:w="1984" w:type="dxa"/>
          </w:tcPr>
          <w:p w:rsidR="00AC60EC" w:rsidRDefault="00580FB9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A64303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AC60EC" w:rsidRDefault="00AC60EC" w:rsidP="00223C9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 w:rsidRPr="00CB6DB9">
              <w:rPr>
                <w:color w:val="000000"/>
                <w:szCs w:val="21"/>
              </w:rPr>
              <w:t>closetime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关闭时间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finishtime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交易完成时间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paytime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支付时间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expresscom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快递公司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47E21">
              <w:rPr>
                <w:color w:val="000000"/>
                <w:szCs w:val="21"/>
              </w:rPr>
              <w:t>(30)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expresssn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快递单号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47E21">
              <w:rPr>
                <w:color w:val="000000"/>
                <w:szCs w:val="21"/>
              </w:rPr>
              <w:t>(50)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express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快递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47E21">
              <w:rPr>
                <w:color w:val="000000"/>
                <w:szCs w:val="21"/>
              </w:rPr>
              <w:t>(255)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sendtime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发送时间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fetchtime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打包时间？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cash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现付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货到付款？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47E21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canceltime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取消时间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null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cancelpaytime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取消支付时间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refundtime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退款时间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退款申请后</w:t>
            </w:r>
            <w:r>
              <w:rPr>
                <w:color w:val="000000"/>
                <w:szCs w:val="21"/>
              </w:rPr>
              <w:t xml:space="preserve"> &gt;0 </w:t>
            </w:r>
            <w:r>
              <w:rPr>
                <w:rFonts w:hint="eastAsia"/>
                <w:color w:val="000000"/>
                <w:szCs w:val="21"/>
              </w:rPr>
              <w:t>即为已退款订单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isverify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47E21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verified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确认使用核销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47E21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verifyopenid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核销人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47E21">
              <w:rPr>
                <w:color w:val="000000"/>
                <w:szCs w:val="21"/>
              </w:rPr>
              <w:t>(255)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40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verifycode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核销码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verifytime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核销时间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verifystoreid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核销门店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deductprice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积分抵扣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547E21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deductcredit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余额抵扣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deductcredit2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余额抵扣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547E21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deductenough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满额优惠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547E21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virtual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虚拟物品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virtual_info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虚拟物品信息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virtual_str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虚拟物品字串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sysdeleted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系统删除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47E21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ordersn2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改价次数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547E2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限制</w:t>
            </w:r>
            <w:r>
              <w:rPr>
                <w:color w:val="000000"/>
                <w:szCs w:val="21"/>
              </w:rPr>
              <w:t>99</w:t>
            </w:r>
            <w:r>
              <w:rPr>
                <w:rFonts w:hint="eastAsia"/>
                <w:color w:val="000000"/>
                <w:szCs w:val="21"/>
              </w:rPr>
              <w:t>以内，支付订单号时会增加</w:t>
            </w:r>
            <w:r>
              <w:rPr>
                <w:color w:val="000000"/>
                <w:szCs w:val="21"/>
              </w:rPr>
              <w:t xml:space="preserve"> GJ + </w:t>
            </w:r>
            <w:r>
              <w:rPr>
                <w:rFonts w:hint="eastAsia"/>
                <w:color w:val="000000"/>
                <w:szCs w:val="21"/>
              </w:rPr>
              <w:t>此号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changeprice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订单改价金额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547E21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changedispatchprice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运费改价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547E21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oldprice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原订单金额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547E21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（含运费）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olddispatchprice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原运费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547E21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547E21" w:rsidTr="00334EFA">
        <w:trPr>
          <w:trHeight w:val="367"/>
          <w:jc w:val="center"/>
        </w:trPr>
        <w:tc>
          <w:tcPr>
            <w:tcW w:w="617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isvirtual</w:t>
            </w:r>
          </w:p>
        </w:tc>
        <w:tc>
          <w:tcPr>
            <w:tcW w:w="1843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是虚拟物品</w:t>
            </w:r>
          </w:p>
        </w:tc>
        <w:tc>
          <w:tcPr>
            <w:tcW w:w="1984" w:type="dxa"/>
          </w:tcPr>
          <w:p w:rsidR="00547E21" w:rsidRDefault="00580FB9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47E21">
              <w:rPr>
                <w:color w:val="000000"/>
                <w:szCs w:val="21"/>
              </w:rPr>
              <w:t>(3)</w:t>
            </w:r>
          </w:p>
        </w:tc>
        <w:tc>
          <w:tcPr>
            <w:tcW w:w="2480" w:type="dxa"/>
          </w:tcPr>
          <w:p w:rsidR="00547E21" w:rsidRDefault="00547E21" w:rsidP="00547E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47E21" w:rsidRPr="00D438C3" w:rsidTr="00334EFA">
        <w:trPr>
          <w:trHeight w:val="367"/>
          <w:jc w:val="center"/>
        </w:trPr>
        <w:tc>
          <w:tcPr>
            <w:tcW w:w="617" w:type="dxa"/>
          </w:tcPr>
          <w:p w:rsidR="00547E21" w:rsidRPr="007F7A10" w:rsidRDefault="00547E21" w:rsidP="00547E21">
            <w:pPr>
              <w:jc w:val="left"/>
              <w:rPr>
                <w:szCs w:val="21"/>
              </w:rPr>
            </w:pPr>
            <w:r w:rsidRPr="007F7A10">
              <w:rPr>
                <w:rFonts w:hint="eastAsia"/>
                <w:szCs w:val="21"/>
              </w:rPr>
              <w:t>58</w:t>
            </w:r>
          </w:p>
        </w:tc>
        <w:tc>
          <w:tcPr>
            <w:tcW w:w="1355" w:type="dxa"/>
          </w:tcPr>
          <w:p w:rsidR="00547E21" w:rsidRPr="007F7A10" w:rsidRDefault="00547E21" w:rsidP="00547E21">
            <w:pPr>
              <w:jc w:val="left"/>
              <w:rPr>
                <w:szCs w:val="21"/>
              </w:rPr>
            </w:pPr>
            <w:r w:rsidRPr="007F7A10">
              <w:t>is_commission_pay</w:t>
            </w:r>
          </w:p>
        </w:tc>
        <w:tc>
          <w:tcPr>
            <w:tcW w:w="1843" w:type="dxa"/>
          </w:tcPr>
          <w:p w:rsidR="00547E21" w:rsidRPr="007F7A10" w:rsidRDefault="00547E21" w:rsidP="00547E21">
            <w:pPr>
              <w:jc w:val="left"/>
              <w:rPr>
                <w:szCs w:val="21"/>
              </w:rPr>
            </w:pPr>
            <w:r w:rsidRPr="007F7A10">
              <w:rPr>
                <w:rFonts w:hint="eastAsia"/>
                <w:szCs w:val="21"/>
              </w:rPr>
              <w:t>佣金是否已发放</w:t>
            </w:r>
          </w:p>
        </w:tc>
        <w:tc>
          <w:tcPr>
            <w:tcW w:w="1984" w:type="dxa"/>
          </w:tcPr>
          <w:p w:rsidR="00547E21" w:rsidRPr="007F7A10" w:rsidRDefault="00580FB9" w:rsidP="00547E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TINYINT</w:t>
            </w:r>
            <w:r w:rsidR="00547E21" w:rsidRPr="007F7A10">
              <w:rPr>
                <w:szCs w:val="21"/>
              </w:rPr>
              <w:t>(3)</w:t>
            </w:r>
          </w:p>
        </w:tc>
        <w:tc>
          <w:tcPr>
            <w:tcW w:w="2480" w:type="dxa"/>
          </w:tcPr>
          <w:p w:rsidR="00547E21" w:rsidRPr="007F7A10" w:rsidRDefault="00547E21" w:rsidP="00547E21">
            <w:pPr>
              <w:jc w:val="left"/>
              <w:rPr>
                <w:szCs w:val="21"/>
              </w:rPr>
            </w:pPr>
            <w:r w:rsidRPr="007F7A10">
              <w:rPr>
                <w:rFonts w:hint="eastAsia"/>
                <w:szCs w:val="21"/>
              </w:rPr>
              <w:t>默认</w:t>
            </w:r>
            <w:r w:rsidRPr="007F7A10">
              <w:rPr>
                <w:rFonts w:hint="eastAsia"/>
                <w:szCs w:val="21"/>
              </w:rPr>
              <w:t>0</w:t>
            </w:r>
          </w:p>
          <w:p w:rsidR="00547E21" w:rsidRPr="007F7A10" w:rsidRDefault="00547E21" w:rsidP="00547E21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7F7A10">
              <w:rPr>
                <w:rFonts w:hint="eastAsia"/>
                <w:szCs w:val="21"/>
              </w:rPr>
              <w:t>未发；</w:t>
            </w:r>
          </w:p>
          <w:p w:rsidR="00547E21" w:rsidRPr="007F7A10" w:rsidRDefault="00547E21" w:rsidP="00547E21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7F7A10">
              <w:rPr>
                <w:rFonts w:hint="eastAsia"/>
                <w:szCs w:val="21"/>
              </w:rPr>
              <w:t>已发</w:t>
            </w:r>
          </w:p>
        </w:tc>
      </w:tr>
      <w:tr w:rsidR="00AB5047" w:rsidRPr="00D438C3" w:rsidTr="00334EFA">
        <w:trPr>
          <w:trHeight w:val="367"/>
          <w:jc w:val="center"/>
        </w:trPr>
        <w:tc>
          <w:tcPr>
            <w:tcW w:w="617" w:type="dxa"/>
          </w:tcPr>
          <w:p w:rsidR="00AB5047" w:rsidRDefault="00AB5047" w:rsidP="00AB504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59</w:t>
            </w:r>
          </w:p>
        </w:tc>
        <w:tc>
          <w:tcPr>
            <w:tcW w:w="1355" w:type="dxa"/>
          </w:tcPr>
          <w:p w:rsidR="00AB5047" w:rsidRDefault="00AB5047" w:rsidP="00AB5047">
            <w:pPr>
              <w:jc w:val="left"/>
              <w:rPr>
                <w:color w:val="000000"/>
                <w:szCs w:val="21"/>
              </w:rPr>
            </w:pPr>
            <w:r w:rsidRPr="00AB5047">
              <w:rPr>
                <w:color w:val="000000"/>
                <w:szCs w:val="21"/>
              </w:rPr>
              <w:t>self_delivery</w:t>
            </w:r>
          </w:p>
        </w:tc>
        <w:tc>
          <w:tcPr>
            <w:tcW w:w="1843" w:type="dxa"/>
          </w:tcPr>
          <w:p w:rsidR="00AB5047" w:rsidRDefault="00DB1F31" w:rsidP="00AB5047">
            <w:pPr>
              <w:jc w:val="left"/>
              <w:rPr>
                <w:color w:val="000000"/>
                <w:szCs w:val="21"/>
              </w:rPr>
            </w:pPr>
            <w:r w:rsidRPr="00DB1F31">
              <w:rPr>
                <w:rFonts w:hint="eastAsia"/>
                <w:color w:val="000000"/>
                <w:szCs w:val="21"/>
              </w:rPr>
              <w:t>顾客自提码</w:t>
            </w:r>
            <w:r w:rsidRPr="00DB1F31">
              <w:rPr>
                <w:rFonts w:hint="eastAsia"/>
                <w:color w:val="000000"/>
                <w:szCs w:val="21"/>
              </w:rPr>
              <w:t>id'</w:t>
            </w:r>
          </w:p>
        </w:tc>
        <w:tc>
          <w:tcPr>
            <w:tcW w:w="1984" w:type="dxa"/>
          </w:tcPr>
          <w:p w:rsidR="00AB5047" w:rsidRDefault="00580FB9" w:rsidP="00AB504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AB5047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B5047" w:rsidRDefault="00AB5047" w:rsidP="00AB504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B772EA" w:rsidRPr="00D438C3" w:rsidTr="00334EFA">
        <w:trPr>
          <w:trHeight w:val="367"/>
          <w:jc w:val="center"/>
        </w:trPr>
        <w:tc>
          <w:tcPr>
            <w:tcW w:w="617" w:type="dxa"/>
          </w:tcPr>
          <w:p w:rsidR="00B772EA" w:rsidRPr="007F7A10" w:rsidRDefault="00B772EA" w:rsidP="00AB5047">
            <w:pPr>
              <w:jc w:val="left"/>
              <w:rPr>
                <w:szCs w:val="21"/>
              </w:rPr>
            </w:pPr>
            <w:r w:rsidRPr="007F7A10">
              <w:rPr>
                <w:rFonts w:hint="eastAsia"/>
                <w:szCs w:val="21"/>
              </w:rPr>
              <w:t>60</w:t>
            </w:r>
          </w:p>
        </w:tc>
        <w:tc>
          <w:tcPr>
            <w:tcW w:w="1355" w:type="dxa"/>
          </w:tcPr>
          <w:p w:rsidR="00B772EA" w:rsidRPr="007F7A10" w:rsidRDefault="00B772EA" w:rsidP="00AB5047">
            <w:pPr>
              <w:jc w:val="left"/>
              <w:rPr>
                <w:szCs w:val="21"/>
              </w:rPr>
            </w:pPr>
            <w:r w:rsidRPr="007F7A10">
              <w:rPr>
                <w:szCs w:val="21"/>
              </w:rPr>
              <w:t>redenvelope_id</w:t>
            </w:r>
          </w:p>
        </w:tc>
        <w:tc>
          <w:tcPr>
            <w:tcW w:w="1843" w:type="dxa"/>
          </w:tcPr>
          <w:p w:rsidR="00B772EA" w:rsidRPr="007F7A10" w:rsidRDefault="00B772EA" w:rsidP="00AB5047">
            <w:pPr>
              <w:jc w:val="left"/>
              <w:rPr>
                <w:szCs w:val="21"/>
              </w:rPr>
            </w:pPr>
            <w:r w:rsidRPr="007F7A10">
              <w:rPr>
                <w:rFonts w:hint="eastAsia"/>
                <w:szCs w:val="21"/>
              </w:rPr>
              <w:t>红包</w:t>
            </w:r>
            <w:r w:rsidRPr="007F7A10">
              <w:rPr>
                <w:rFonts w:hint="eastAsia"/>
                <w:szCs w:val="21"/>
              </w:rPr>
              <w:t>detail id</w:t>
            </w:r>
          </w:p>
        </w:tc>
        <w:tc>
          <w:tcPr>
            <w:tcW w:w="1984" w:type="dxa"/>
          </w:tcPr>
          <w:p w:rsidR="00B772EA" w:rsidRPr="007F7A10" w:rsidRDefault="00580FB9" w:rsidP="00AB504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  <w:r w:rsidR="00B772EA" w:rsidRPr="007F7A10">
              <w:rPr>
                <w:szCs w:val="21"/>
              </w:rPr>
              <w:t>(11)</w:t>
            </w:r>
          </w:p>
        </w:tc>
        <w:tc>
          <w:tcPr>
            <w:tcW w:w="2480" w:type="dxa"/>
          </w:tcPr>
          <w:p w:rsidR="00B772EA" w:rsidRPr="007F7A10" w:rsidRDefault="00B772EA" w:rsidP="00AB5047">
            <w:pPr>
              <w:jc w:val="left"/>
              <w:rPr>
                <w:szCs w:val="21"/>
              </w:rPr>
            </w:pPr>
            <w:r w:rsidRPr="007F7A10">
              <w:rPr>
                <w:szCs w:val="21"/>
              </w:rPr>
              <w:t>默认</w:t>
            </w:r>
            <w:r w:rsidRPr="007F7A10">
              <w:rPr>
                <w:szCs w:val="21"/>
              </w:rPr>
              <w:t>0</w:t>
            </w:r>
          </w:p>
        </w:tc>
      </w:tr>
      <w:tr w:rsidR="007F7A10" w:rsidRPr="00D438C3" w:rsidTr="00334EFA">
        <w:trPr>
          <w:trHeight w:val="367"/>
          <w:jc w:val="center"/>
        </w:trPr>
        <w:tc>
          <w:tcPr>
            <w:tcW w:w="617" w:type="dxa"/>
          </w:tcPr>
          <w:p w:rsidR="007F7A10" w:rsidRPr="007F7A10" w:rsidRDefault="007F7A10" w:rsidP="007F7A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61</w:t>
            </w:r>
          </w:p>
        </w:tc>
        <w:tc>
          <w:tcPr>
            <w:tcW w:w="1355" w:type="dxa"/>
          </w:tcPr>
          <w:p w:rsidR="007F7A10" w:rsidRPr="007F7A10" w:rsidRDefault="007F7A10" w:rsidP="007F7A10">
            <w:pPr>
              <w:jc w:val="left"/>
              <w:rPr>
                <w:szCs w:val="21"/>
              </w:rPr>
            </w:pPr>
            <w:r w:rsidRPr="007F7A10">
              <w:t>order_type</w:t>
            </w:r>
          </w:p>
        </w:tc>
        <w:tc>
          <w:tcPr>
            <w:tcW w:w="1843" w:type="dxa"/>
          </w:tcPr>
          <w:p w:rsidR="007F7A10" w:rsidRPr="007F7A10" w:rsidRDefault="007F7A10" w:rsidP="007F7A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订单类型</w:t>
            </w:r>
          </w:p>
        </w:tc>
        <w:tc>
          <w:tcPr>
            <w:tcW w:w="1984" w:type="dxa"/>
          </w:tcPr>
          <w:p w:rsidR="007F7A10" w:rsidRPr="007F7A10" w:rsidRDefault="00580FB9" w:rsidP="007F7A1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TINYINT</w:t>
            </w:r>
            <w:r w:rsidR="007F7A10">
              <w:rPr>
                <w:szCs w:val="21"/>
              </w:rPr>
              <w:t>(</w:t>
            </w:r>
            <w:r w:rsidR="007F7A10">
              <w:rPr>
                <w:rFonts w:hint="eastAsia"/>
                <w:szCs w:val="21"/>
              </w:rPr>
              <w:t>1</w:t>
            </w:r>
            <w:r w:rsidR="007F7A10" w:rsidRPr="007F7A10">
              <w:rPr>
                <w:szCs w:val="21"/>
              </w:rPr>
              <w:t>)</w:t>
            </w:r>
          </w:p>
        </w:tc>
        <w:tc>
          <w:tcPr>
            <w:tcW w:w="2480" w:type="dxa"/>
          </w:tcPr>
          <w:p w:rsidR="007F7A10" w:rsidRPr="007F7A10" w:rsidRDefault="007F7A10" w:rsidP="007F7A10">
            <w:pPr>
              <w:jc w:val="left"/>
              <w:rPr>
                <w:szCs w:val="21"/>
              </w:rPr>
            </w:pPr>
            <w:r w:rsidRPr="007F7A10">
              <w:rPr>
                <w:rFonts w:hint="eastAsia"/>
                <w:szCs w:val="21"/>
              </w:rPr>
              <w:t>默认</w:t>
            </w:r>
            <w:r w:rsidRPr="007F7A10">
              <w:rPr>
                <w:rFonts w:hint="eastAsia"/>
                <w:szCs w:val="21"/>
              </w:rPr>
              <w:t>0</w:t>
            </w:r>
          </w:p>
          <w:p w:rsidR="007F7A10" w:rsidRPr="007F7A10" w:rsidRDefault="007F7A10" w:rsidP="007F7A10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  <w:r w:rsidRPr="007F7A10">
              <w:rPr>
                <w:rFonts w:hint="eastAsia"/>
                <w:szCs w:val="21"/>
              </w:rPr>
              <w:t>；</w:t>
            </w:r>
          </w:p>
          <w:p w:rsidR="007F7A10" w:rsidRDefault="007F7A10" w:rsidP="007F7A10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限时购买；</w:t>
            </w:r>
          </w:p>
          <w:p w:rsidR="007F7A10" w:rsidRDefault="007F7A10" w:rsidP="007F7A10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秒杀；</w:t>
            </w:r>
          </w:p>
          <w:p w:rsidR="007F7A10" w:rsidRDefault="007F7A10" w:rsidP="007F7A10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预售</w:t>
            </w:r>
          </w:p>
          <w:p w:rsidR="00D40E54" w:rsidRPr="007F7A10" w:rsidRDefault="00D40E54" w:rsidP="007F7A10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卡密</w:t>
            </w:r>
          </w:p>
        </w:tc>
      </w:tr>
    </w:tbl>
    <w:p w:rsidR="00AC60EC" w:rsidRDefault="00AC60EC" w:rsidP="00AC60EC">
      <w:pPr>
        <w:pStyle w:val="3"/>
      </w:pPr>
      <w:r>
        <w:rPr>
          <w:rFonts w:hint="eastAsia"/>
        </w:rPr>
        <w:t>其他</w:t>
      </w:r>
    </w:p>
    <w:p w:rsidR="00AB3E35" w:rsidRDefault="00AC60EC" w:rsidP="00AC60EC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59" w:name="_Toc468197104"/>
      <w:r>
        <w:rPr>
          <w:rFonts w:hint="eastAsia"/>
        </w:rPr>
        <w:lastRenderedPageBreak/>
        <w:t>订单评论表</w:t>
      </w:r>
      <w:r>
        <w:t>(ewei_shop_order_comment)</w:t>
      </w:r>
      <w:bookmarkEnd w:id="159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365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评论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用户的标识，对当前公众号唯一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nickname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用户昵称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headimgurl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用户头像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level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级别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311318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images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311318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311318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append_content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追加内容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append_images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追加图片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reply_content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回复内容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reply_images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回复图片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append_reply_content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追加回复内容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311318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append_reply_images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追加回复图片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60" w:name="_Toc468197105"/>
      <w:r>
        <w:rPr>
          <w:rFonts w:hint="eastAsia"/>
        </w:rPr>
        <w:t>订单商品表</w:t>
      </w:r>
      <w:r>
        <w:t>(ewei_shop_order_goods)</w:t>
      </w:r>
      <w:bookmarkEnd w:id="160"/>
    </w:p>
    <w:p w:rsidR="00AB3E35" w:rsidRDefault="00F27AFB">
      <w:pPr>
        <w:pStyle w:val="a0"/>
      </w:pPr>
      <w:r>
        <w:rPr>
          <w:rFonts w:hint="eastAsia"/>
        </w:rPr>
        <w:t>该表用于存储商城</w:t>
      </w:r>
      <w:r>
        <w:t>订单</w:t>
      </w:r>
      <w:r>
        <w:rPr>
          <w:rFonts w:hint="eastAsia"/>
        </w:rPr>
        <w:t>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843"/>
        <w:gridCol w:w="1985"/>
        <w:gridCol w:w="2196"/>
      </w:tblGrid>
      <w:tr w:rsidR="00AB3E35" w:rsidTr="00F7697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Pr="00F76975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76975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F7697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订单商品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F7697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price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订单价格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F7697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total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数量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1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optionid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选项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optionname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选项名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commission1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分销级别分成比率及子三级分成比率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applytime1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申请时间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checktime1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审核时间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paytime1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打款时间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invalidtime1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拒绝时间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deletetime1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status1</w:t>
            </w:r>
          </w:p>
        </w:tc>
        <w:tc>
          <w:tcPr>
            <w:tcW w:w="1843" w:type="dxa"/>
          </w:tcPr>
          <w:p w:rsidR="00AB3E35" w:rsidRDefault="00F76975" w:rsidP="00F769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申请状态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697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F76975" w:rsidRDefault="00F769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-2</w:t>
            </w:r>
            <w:r>
              <w:rPr>
                <w:rFonts w:hint="eastAsia"/>
                <w:color w:val="000000"/>
                <w:szCs w:val="21"/>
              </w:rPr>
              <w:t>删除，</w:t>
            </w:r>
          </w:p>
          <w:p w:rsidR="00F76975" w:rsidRDefault="00F769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-1</w:t>
            </w:r>
            <w:r>
              <w:rPr>
                <w:rFonts w:hint="eastAsia"/>
                <w:color w:val="000000"/>
                <w:szCs w:val="21"/>
              </w:rPr>
              <w:t>无效，</w:t>
            </w:r>
          </w:p>
          <w:p w:rsidR="00F76975" w:rsidRDefault="00F769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未申请，</w:t>
            </w:r>
          </w:p>
          <w:p w:rsidR="00F76975" w:rsidRDefault="00F769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申请，</w:t>
            </w:r>
          </w:p>
          <w:p w:rsidR="00F76975" w:rsidRDefault="00F769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审核通过</w:t>
            </w:r>
            <w:r>
              <w:rPr>
                <w:color w:val="000000"/>
                <w:szCs w:val="21"/>
              </w:rPr>
              <w:t xml:space="preserve"> </w:t>
            </w:r>
          </w:p>
          <w:p w:rsidR="00F76975" w:rsidRDefault="00F769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已打款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content1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commission2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分销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applytime2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checktime2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paytime2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invalidtime2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deletetime2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status2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697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content2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commission3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applytime3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checktime3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paytime3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invalidtime3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deletetime3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6975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status3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697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content3</w:t>
            </w:r>
          </w:p>
        </w:tc>
        <w:tc>
          <w:tcPr>
            <w:tcW w:w="1843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realprice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分销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F7697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goodssn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商品编码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697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productsn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产品条码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6975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nocommission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不参与分销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6975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changeprice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修改价格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F7697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oldprice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原价格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F76975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F7697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commissions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分销</w:t>
            </w:r>
          </w:p>
        </w:tc>
        <w:tc>
          <w:tcPr>
            <w:tcW w:w="1985" w:type="dxa"/>
          </w:tcPr>
          <w:p w:rsidR="00AB3E35" w:rsidRPr="00F76975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19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61" w:name="_Toc468197106"/>
      <w:r>
        <w:rPr>
          <w:rFonts w:hint="eastAsia"/>
        </w:rPr>
        <w:t>订单退货表</w:t>
      </w:r>
      <w:r>
        <w:t>(ewei_shop_order_refund)</w:t>
      </w:r>
      <w:bookmarkEnd w:id="161"/>
    </w:p>
    <w:p w:rsidR="00436F1A" w:rsidRPr="00436F1A" w:rsidRDefault="00436F1A" w:rsidP="00436F1A">
      <w:pPr>
        <w:pStyle w:val="a0"/>
      </w:pPr>
      <w:r>
        <w:rPr>
          <w:rFonts w:hint="eastAsia"/>
        </w:rPr>
        <w:t>该表用于存储商城的退货信息。</w:t>
      </w:r>
    </w:p>
    <w:p w:rsidR="00AB3E35" w:rsidRDefault="00311318">
      <w:pPr>
        <w:pStyle w:val="3"/>
      </w:pPr>
      <w:r>
        <w:rPr>
          <w:rFonts w:hint="eastAsia"/>
        </w:rPr>
        <w:lastRenderedPageBreak/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1134"/>
        <w:gridCol w:w="2126"/>
        <w:gridCol w:w="3189"/>
      </w:tblGrid>
      <w:tr w:rsidR="00AB3E35" w:rsidTr="00C7628A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AB3E35" w:rsidRPr="00C7628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C7628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318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C7628A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13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退款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7628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C7628A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13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7628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orderid</w:t>
            </w:r>
          </w:p>
        </w:tc>
        <w:tc>
          <w:tcPr>
            <w:tcW w:w="113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7628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refundno</w:t>
            </w:r>
          </w:p>
        </w:tc>
        <w:tc>
          <w:tcPr>
            <w:tcW w:w="1134" w:type="dxa"/>
          </w:tcPr>
          <w:p w:rsidR="00AB3E35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退货编号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7628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price</w:t>
            </w:r>
          </w:p>
        </w:tc>
        <w:tc>
          <w:tcPr>
            <w:tcW w:w="113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价格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7628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reason</w:t>
            </w:r>
          </w:p>
        </w:tc>
        <w:tc>
          <w:tcPr>
            <w:tcW w:w="113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原因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C7628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images</w:t>
            </w:r>
          </w:p>
        </w:tc>
        <w:tc>
          <w:tcPr>
            <w:tcW w:w="113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3189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content</w:t>
            </w:r>
          </w:p>
        </w:tc>
        <w:tc>
          <w:tcPr>
            <w:tcW w:w="1134" w:type="dxa"/>
          </w:tcPr>
          <w:p w:rsidR="00AB3E35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3189" w:type="dxa"/>
          </w:tcPr>
          <w:p w:rsidR="00AB3E35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退款申请时用户填写说明</w:t>
            </w: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13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C7628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134" w:type="dxa"/>
          </w:tcPr>
          <w:p w:rsidR="00AB3E35" w:rsidRDefault="00311318" w:rsidP="00436F1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C7628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申请</w:t>
            </w:r>
            <w:r>
              <w:rPr>
                <w:color w:val="000000"/>
                <w:szCs w:val="21"/>
              </w:rPr>
              <w:t xml:space="preserve"> 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通过</w:t>
            </w:r>
            <w:r>
              <w:rPr>
                <w:color w:val="000000"/>
                <w:szCs w:val="21"/>
              </w:rPr>
              <w:t xml:space="preserve"> 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 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 </w:t>
            </w:r>
            <w:r>
              <w:rPr>
                <w:rFonts w:hint="eastAsia"/>
                <w:color w:val="000000"/>
                <w:szCs w:val="21"/>
              </w:rPr>
              <w:t>通过申请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需客户寄回商品</w:t>
            </w:r>
            <w:r>
              <w:rPr>
                <w:color w:val="000000"/>
                <w:szCs w:val="21"/>
              </w:rPr>
              <w:t xml:space="preserve">) 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5 </w:t>
            </w:r>
            <w:r>
              <w:rPr>
                <w:rFonts w:hint="eastAsia"/>
                <w:color w:val="000000"/>
                <w:szCs w:val="21"/>
              </w:rPr>
              <w:t>关闭申请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换货完成</w:t>
            </w:r>
            <w:r>
              <w:rPr>
                <w:color w:val="000000"/>
                <w:szCs w:val="21"/>
              </w:rPr>
              <w:t>)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-1 </w:t>
            </w:r>
            <w:r>
              <w:rPr>
                <w:rFonts w:hint="eastAsia"/>
                <w:color w:val="000000"/>
                <w:szCs w:val="21"/>
              </w:rPr>
              <w:t>驳回</w:t>
            </w:r>
            <w:r>
              <w:rPr>
                <w:color w:val="000000"/>
                <w:szCs w:val="21"/>
              </w:rPr>
              <w:t xml:space="preserve"> 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-2 </w:t>
            </w:r>
            <w:r>
              <w:rPr>
                <w:rFonts w:hint="eastAsia"/>
                <w:color w:val="000000"/>
                <w:szCs w:val="21"/>
              </w:rPr>
              <w:t>客户取消</w:t>
            </w: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reply</w:t>
            </w:r>
          </w:p>
        </w:tc>
        <w:tc>
          <w:tcPr>
            <w:tcW w:w="113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回复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3189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C7628A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refundtype</w:t>
            </w:r>
          </w:p>
        </w:tc>
        <w:tc>
          <w:tcPr>
            <w:tcW w:w="1134" w:type="dxa"/>
          </w:tcPr>
          <w:p w:rsidR="00AB3E35" w:rsidRDefault="00311318" w:rsidP="00436F1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AB3E35" w:rsidRPr="00C7628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C7628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318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退回帐户余额</w:t>
            </w:r>
            <w:r>
              <w:rPr>
                <w:color w:val="000000"/>
                <w:szCs w:val="21"/>
              </w:rPr>
              <w:t xml:space="preserve"> 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退款和退余额混合</w:t>
            </w:r>
            <w:r>
              <w:rPr>
                <w:color w:val="000000"/>
                <w:szCs w:val="21"/>
              </w:rPr>
              <w:t xml:space="preserve"> </w:t>
            </w:r>
          </w:p>
          <w:p w:rsidR="00436F1A" w:rsidRDefault="0043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整单退款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62" w:name="_Toc468197107"/>
      <w:r>
        <w:rPr>
          <w:rFonts w:hint="eastAsia"/>
        </w:rPr>
        <w:lastRenderedPageBreak/>
        <w:t>权限日志</w:t>
      </w:r>
      <w:r>
        <w:t>(ewei_shop_perm_log)</w:t>
      </w:r>
      <w:bookmarkEnd w:id="162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701"/>
        <w:gridCol w:w="1984"/>
        <w:gridCol w:w="2622"/>
      </w:tblGrid>
      <w:tr w:rsidR="00AB3E35" w:rsidTr="00F978D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Pr="00F978D2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978D2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6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F978D2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E1697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F978D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978D2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F978D2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1701" w:type="dxa"/>
          </w:tcPr>
          <w:p w:rsidR="00AB3E35" w:rsidRDefault="00311318" w:rsidP="00F978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操作用户</w:t>
            </w:r>
            <w:r>
              <w:rPr>
                <w:color w:val="000000"/>
                <w:szCs w:val="21"/>
              </w:rPr>
              <w:t xml:space="preserve">ID </w:t>
            </w:r>
          </w:p>
        </w:tc>
        <w:tc>
          <w:tcPr>
            <w:tcW w:w="1984" w:type="dxa"/>
          </w:tcPr>
          <w:p w:rsidR="00AB3E35" w:rsidRPr="00F978D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978D2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F978D2" w:rsidRDefault="00F978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时为系统计划任务</w:t>
            </w:r>
          </w:p>
        </w:tc>
      </w:tr>
      <w:tr w:rsidR="00AB3E35" w:rsidTr="00F978D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23502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Pr="00F978D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978D2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978D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984" w:type="dxa"/>
          </w:tcPr>
          <w:p w:rsidR="00AB3E35" w:rsidRPr="00F978D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978D2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978D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984" w:type="dxa"/>
          </w:tcPr>
          <w:p w:rsidR="00AB3E35" w:rsidRPr="00F978D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978D2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F978D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</w:t>
            </w:r>
          </w:p>
        </w:tc>
        <w:tc>
          <w:tcPr>
            <w:tcW w:w="1984" w:type="dxa"/>
          </w:tcPr>
          <w:p w:rsidR="00AB3E35" w:rsidRPr="00F978D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62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F978D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984" w:type="dxa"/>
          </w:tcPr>
          <w:p w:rsidR="00AB3E35" w:rsidRPr="00F978D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978D2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F978D2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ip</w:t>
            </w:r>
          </w:p>
        </w:tc>
        <w:tc>
          <w:tcPr>
            <w:tcW w:w="1701" w:type="dxa"/>
          </w:tcPr>
          <w:p w:rsidR="00AB3E35" w:rsidRDefault="00F978D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IP</w:t>
            </w: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984" w:type="dxa"/>
          </w:tcPr>
          <w:p w:rsidR="00AB3E35" w:rsidRPr="00F978D2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978D2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6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8863ED">
      <w:pPr>
        <w:pStyle w:val="2"/>
      </w:pPr>
      <w:bookmarkStart w:id="163" w:name="_Toc468197108"/>
      <w:r>
        <w:rPr>
          <w:rFonts w:hint="eastAsia"/>
        </w:rPr>
        <w:t>商城</w:t>
      </w:r>
      <w:r w:rsidR="00311318">
        <w:rPr>
          <w:rFonts w:hint="eastAsia"/>
        </w:rPr>
        <w:t>权限</w:t>
      </w:r>
      <w:r>
        <w:rPr>
          <w:rFonts w:hint="eastAsia"/>
        </w:rPr>
        <w:t>插件表</w:t>
      </w:r>
      <w:r w:rsidR="00311318">
        <w:t>(ewei_shop_perm_plugin)</w:t>
      </w:r>
      <w:bookmarkEnd w:id="163"/>
      <w:r w:rsidR="00311318">
        <w:t xml:space="preserve"> 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930"/>
        <w:gridCol w:w="2126"/>
        <w:gridCol w:w="2074"/>
        <w:gridCol w:w="2532"/>
      </w:tblGrid>
      <w:tr w:rsidR="00AB3E35" w:rsidTr="0029456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93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074" w:type="dxa"/>
            <w:shd w:val="clear" w:color="auto" w:fill="E6E6E6"/>
            <w:vAlign w:val="center"/>
          </w:tcPr>
          <w:p w:rsidR="00AB3E35" w:rsidRPr="0029456D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29456D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29456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93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Default="008863E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29456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9456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29456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93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2126" w:type="dxa"/>
          </w:tcPr>
          <w:p w:rsidR="00AB3E35" w:rsidRDefault="003C484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074" w:type="dxa"/>
          </w:tcPr>
          <w:p w:rsidR="00AB3E35" w:rsidRPr="0029456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9456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29456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93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uid</w:t>
            </w:r>
          </w:p>
        </w:tc>
        <w:tc>
          <w:tcPr>
            <w:tcW w:w="2126" w:type="dxa"/>
          </w:tcPr>
          <w:p w:rsidR="00AB3E35" w:rsidRDefault="00311318" w:rsidP="008863E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操作用户</w:t>
            </w:r>
            <w:r>
              <w:rPr>
                <w:color w:val="000000"/>
                <w:szCs w:val="21"/>
              </w:rPr>
              <w:t xml:space="preserve">ID </w:t>
            </w:r>
          </w:p>
        </w:tc>
        <w:tc>
          <w:tcPr>
            <w:tcW w:w="2074" w:type="dxa"/>
          </w:tcPr>
          <w:p w:rsidR="00AB3E35" w:rsidRPr="0029456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29456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8863ED" w:rsidRDefault="008863E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时为系统计划任务</w:t>
            </w:r>
          </w:p>
        </w:tc>
      </w:tr>
      <w:tr w:rsidR="00AB3E35" w:rsidTr="0029456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3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74" w:type="dxa"/>
          </w:tcPr>
          <w:p w:rsidR="00AB3E35" w:rsidRPr="0029456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29456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29456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93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plugins</w:t>
            </w:r>
          </w:p>
        </w:tc>
        <w:tc>
          <w:tcPr>
            <w:tcW w:w="212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AB3E35" w:rsidRPr="0029456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1C58DD">
      <w:pPr>
        <w:pStyle w:val="2"/>
      </w:pPr>
      <w:bookmarkStart w:id="164" w:name="_Toc468197109"/>
      <w:r>
        <w:rPr>
          <w:rFonts w:hint="eastAsia"/>
        </w:rPr>
        <w:t>商城权限角色表</w:t>
      </w:r>
      <w:r w:rsidR="00311318">
        <w:t>(ewei_shop_perm_role)</w:t>
      </w:r>
      <w:bookmarkEnd w:id="164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984"/>
        <w:gridCol w:w="1791"/>
        <w:gridCol w:w="2532"/>
      </w:tblGrid>
      <w:tr w:rsidR="00AB3E35" w:rsidTr="001C58D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Pr="001C58DD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1C58DD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1C58D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4" w:type="dxa"/>
          </w:tcPr>
          <w:p w:rsidR="00AB3E35" w:rsidRDefault="0067701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权限规则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C58D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C58D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1C58D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4" w:type="dxa"/>
          </w:tcPr>
          <w:p w:rsidR="00AB3E35" w:rsidRDefault="0067701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Pr="001C58D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1C58DD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1C58D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rolename</w:t>
            </w:r>
          </w:p>
        </w:tc>
        <w:tc>
          <w:tcPr>
            <w:tcW w:w="1984" w:type="dxa"/>
          </w:tcPr>
          <w:p w:rsidR="00AB3E35" w:rsidRDefault="0067701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角色名称</w:t>
            </w:r>
          </w:p>
        </w:tc>
        <w:tc>
          <w:tcPr>
            <w:tcW w:w="1791" w:type="dxa"/>
          </w:tcPr>
          <w:p w:rsidR="00AB3E35" w:rsidRPr="001C58D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1C58DD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1C58D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984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91" w:type="dxa"/>
          </w:tcPr>
          <w:p w:rsidR="00AB3E35" w:rsidRPr="001C58D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C58D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1C58D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perms</w:t>
            </w:r>
          </w:p>
        </w:tc>
        <w:tc>
          <w:tcPr>
            <w:tcW w:w="1984" w:type="dxa"/>
          </w:tcPr>
          <w:p w:rsidR="00AB3E35" w:rsidRDefault="00C461F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权限</w:t>
            </w:r>
          </w:p>
        </w:tc>
        <w:tc>
          <w:tcPr>
            <w:tcW w:w="1791" w:type="dxa"/>
          </w:tcPr>
          <w:p w:rsidR="00AB3E35" w:rsidRPr="001C58D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1C58D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5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deleted</w:t>
            </w:r>
          </w:p>
        </w:tc>
        <w:tc>
          <w:tcPr>
            <w:tcW w:w="1984" w:type="dxa"/>
          </w:tcPr>
          <w:p w:rsidR="00AB3E35" w:rsidRDefault="00C461F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是否已删除</w:t>
            </w:r>
          </w:p>
        </w:tc>
        <w:tc>
          <w:tcPr>
            <w:tcW w:w="1791" w:type="dxa"/>
          </w:tcPr>
          <w:p w:rsidR="00AB3E35" w:rsidRPr="001C58DD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1C58DD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65" w:name="_Toc468197110"/>
      <w:r>
        <w:rPr>
          <w:rFonts w:hint="eastAsia"/>
        </w:rPr>
        <w:lastRenderedPageBreak/>
        <w:t>用户权限</w:t>
      </w:r>
      <w:r>
        <w:t>(ewei_shop_perm_user)</w:t>
      </w:r>
      <w:bookmarkEnd w:id="165"/>
    </w:p>
    <w:p w:rsidR="006C0079" w:rsidRDefault="006C0079" w:rsidP="006C0079">
      <w:pPr>
        <w:pStyle w:val="a0"/>
      </w:pPr>
      <w:r>
        <w:rPr>
          <w:rFonts w:hint="eastAsia"/>
        </w:rPr>
        <w:t>该表用于</w:t>
      </w:r>
      <w:r>
        <w:t>存储船长信息</w:t>
      </w:r>
    </w:p>
    <w:p w:rsidR="006C0079" w:rsidRDefault="006C0079" w:rsidP="006C0079">
      <w:pPr>
        <w:pStyle w:val="3"/>
      </w:pPr>
      <w:r>
        <w:rPr>
          <w:rFonts w:hint="eastAsia"/>
        </w:rPr>
        <w:t>ENGINE</w:t>
      </w:r>
    </w:p>
    <w:p w:rsidR="006C0079" w:rsidRDefault="006C0079" w:rsidP="006C0079">
      <w:pPr>
        <w:pStyle w:val="a0"/>
      </w:pPr>
      <w:r>
        <w:rPr>
          <w:rFonts w:hint="eastAsia"/>
        </w:rPr>
        <w:t>InnoDB</w:t>
      </w:r>
    </w:p>
    <w:p w:rsidR="006C0079" w:rsidRDefault="006C0079" w:rsidP="006C0079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6C0079" w:rsidRDefault="006C0079" w:rsidP="006C0079">
      <w:pPr>
        <w:pStyle w:val="a0"/>
      </w:pPr>
      <w:r>
        <w:t>utf8</w:t>
      </w:r>
    </w:p>
    <w:p w:rsidR="006C0079" w:rsidRDefault="006C0079" w:rsidP="006C0079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228"/>
        <w:gridCol w:w="1843"/>
        <w:gridCol w:w="1932"/>
        <w:gridCol w:w="2532"/>
      </w:tblGrid>
      <w:tr w:rsidR="006C0079" w:rsidTr="00AE5B0E">
        <w:trPr>
          <w:jc w:val="center"/>
        </w:trPr>
        <w:tc>
          <w:tcPr>
            <w:tcW w:w="744" w:type="dxa"/>
            <w:shd w:val="clear" w:color="auto" w:fill="E6E6E6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28" w:type="dxa"/>
            <w:shd w:val="clear" w:color="auto" w:fill="E6E6E6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6C0079" w:rsidRPr="001F4D7D" w:rsidRDefault="006C0079" w:rsidP="00223C9B">
            <w:pPr>
              <w:rPr>
                <w:caps/>
                <w:color w:val="000000"/>
                <w:sz w:val="20"/>
                <w:szCs w:val="21"/>
              </w:rPr>
            </w:pPr>
            <w:r w:rsidRPr="001F4D7D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6C0079" w:rsidTr="00AE5B0E">
        <w:trPr>
          <w:jc w:val="center"/>
        </w:trPr>
        <w:tc>
          <w:tcPr>
            <w:tcW w:w="744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</w:t>
            </w:r>
          </w:p>
        </w:tc>
        <w:tc>
          <w:tcPr>
            <w:tcW w:w="1228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:rsidR="006C0079" w:rsidRDefault="00097DA2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记录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6C0079" w:rsidRPr="001F4D7D" w:rsidRDefault="00580FB9" w:rsidP="00223C9B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INT</w:t>
            </w:r>
            <w:r w:rsidR="006C0079" w:rsidRPr="001F4D7D">
              <w:rPr>
                <w:caps/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非空；自增</w:t>
            </w:r>
          </w:p>
        </w:tc>
      </w:tr>
      <w:tr w:rsidR="006C0079" w:rsidTr="00AE5B0E">
        <w:trPr>
          <w:jc w:val="center"/>
        </w:trPr>
        <w:tc>
          <w:tcPr>
            <w:tcW w:w="744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</w:t>
            </w:r>
          </w:p>
        </w:tc>
        <w:tc>
          <w:tcPr>
            <w:tcW w:w="1228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uniacid</w:t>
            </w:r>
          </w:p>
        </w:tc>
        <w:tc>
          <w:tcPr>
            <w:tcW w:w="1843" w:type="dxa"/>
            <w:vAlign w:val="center"/>
          </w:tcPr>
          <w:p w:rsidR="006C0079" w:rsidRDefault="001F4D7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唯一账号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6C0079" w:rsidRPr="001F4D7D" w:rsidRDefault="00580FB9" w:rsidP="00223C9B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INT</w:t>
            </w:r>
            <w:r w:rsidR="006C0079" w:rsidRPr="001F4D7D">
              <w:rPr>
                <w:caps/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0</w:t>
            </w:r>
          </w:p>
        </w:tc>
      </w:tr>
      <w:tr w:rsidR="006C0079" w:rsidTr="00AE5B0E">
        <w:trPr>
          <w:jc w:val="center"/>
        </w:trPr>
        <w:tc>
          <w:tcPr>
            <w:tcW w:w="744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3</w:t>
            </w:r>
          </w:p>
        </w:tc>
        <w:tc>
          <w:tcPr>
            <w:tcW w:w="1228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openid</w:t>
            </w:r>
          </w:p>
        </w:tc>
        <w:tc>
          <w:tcPr>
            <w:tcW w:w="1843" w:type="dxa"/>
            <w:vAlign w:val="center"/>
          </w:tcPr>
          <w:p w:rsidR="006C0079" w:rsidRDefault="001F4D7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OpenID</w:t>
            </w:r>
          </w:p>
        </w:tc>
        <w:tc>
          <w:tcPr>
            <w:tcW w:w="1932" w:type="dxa"/>
            <w:vAlign w:val="center"/>
          </w:tcPr>
          <w:p w:rsidR="006C0079" w:rsidRPr="001F4D7D" w:rsidRDefault="00580FB9" w:rsidP="00223C9B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6C0079" w:rsidRPr="001F4D7D">
              <w:rPr>
                <w:caps/>
                <w:color w:val="000000"/>
                <w:sz w:val="20"/>
                <w:szCs w:val="21"/>
              </w:rPr>
              <w:t>(50)</w:t>
            </w:r>
          </w:p>
        </w:tc>
        <w:tc>
          <w:tcPr>
            <w:tcW w:w="2532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6C0079" w:rsidTr="00AE5B0E">
        <w:trPr>
          <w:jc w:val="center"/>
        </w:trPr>
        <w:tc>
          <w:tcPr>
            <w:tcW w:w="744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4</w:t>
            </w:r>
          </w:p>
        </w:tc>
        <w:tc>
          <w:tcPr>
            <w:tcW w:w="1228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uid</w:t>
            </w:r>
          </w:p>
        </w:tc>
        <w:tc>
          <w:tcPr>
            <w:tcW w:w="1843" w:type="dxa"/>
            <w:vAlign w:val="center"/>
          </w:tcPr>
          <w:p w:rsidR="006C0079" w:rsidRDefault="001F4D7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用户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6C0079" w:rsidRPr="001F4D7D" w:rsidRDefault="00580FB9" w:rsidP="00223C9B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INT</w:t>
            </w:r>
            <w:r w:rsidR="006C0079" w:rsidRPr="001F4D7D">
              <w:rPr>
                <w:caps/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0</w:t>
            </w:r>
          </w:p>
        </w:tc>
      </w:tr>
      <w:tr w:rsidR="006C0079" w:rsidTr="00AE5B0E">
        <w:trPr>
          <w:jc w:val="center"/>
        </w:trPr>
        <w:tc>
          <w:tcPr>
            <w:tcW w:w="744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5</w:t>
            </w:r>
          </w:p>
        </w:tc>
        <w:tc>
          <w:tcPr>
            <w:tcW w:w="1228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username</w:t>
            </w:r>
          </w:p>
        </w:tc>
        <w:tc>
          <w:tcPr>
            <w:tcW w:w="1843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用户名</w:t>
            </w:r>
          </w:p>
        </w:tc>
        <w:tc>
          <w:tcPr>
            <w:tcW w:w="1932" w:type="dxa"/>
            <w:vAlign w:val="center"/>
          </w:tcPr>
          <w:p w:rsidR="006C0079" w:rsidRPr="001F4D7D" w:rsidRDefault="00580FB9" w:rsidP="00223C9B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6C0079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6C0079" w:rsidTr="00AE5B0E">
        <w:trPr>
          <w:jc w:val="center"/>
        </w:trPr>
        <w:tc>
          <w:tcPr>
            <w:tcW w:w="744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6</w:t>
            </w:r>
          </w:p>
        </w:tc>
        <w:tc>
          <w:tcPr>
            <w:tcW w:w="1228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roleid</w:t>
            </w:r>
          </w:p>
        </w:tc>
        <w:tc>
          <w:tcPr>
            <w:tcW w:w="1843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用户角色</w:t>
            </w:r>
          </w:p>
        </w:tc>
        <w:tc>
          <w:tcPr>
            <w:tcW w:w="1932" w:type="dxa"/>
            <w:vAlign w:val="center"/>
          </w:tcPr>
          <w:p w:rsidR="006C0079" w:rsidRPr="001F4D7D" w:rsidRDefault="00580FB9" w:rsidP="00223C9B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rFonts w:hint="eastAsia"/>
                <w:caps/>
                <w:color w:val="000000"/>
                <w:sz w:val="20"/>
                <w:szCs w:val="21"/>
              </w:rPr>
              <w:t>INT</w:t>
            </w:r>
            <w:r w:rsidR="006C0079" w:rsidRPr="001F4D7D">
              <w:rPr>
                <w:rFonts w:hint="eastAsia"/>
                <w:caps/>
                <w:color w:val="000000"/>
                <w:sz w:val="20"/>
                <w:szCs w:val="21"/>
              </w:rPr>
              <w:t>(</w:t>
            </w:r>
            <w:r w:rsidR="006C0079" w:rsidRPr="001F4D7D">
              <w:rPr>
                <w:caps/>
                <w:color w:val="000000"/>
                <w:sz w:val="20"/>
                <w:szCs w:val="21"/>
              </w:rPr>
              <w:t>11</w:t>
            </w:r>
            <w:r w:rsidR="006C0079" w:rsidRPr="001F4D7D">
              <w:rPr>
                <w:rFonts w:hint="eastAsia"/>
                <w:caps/>
                <w:color w:val="000000"/>
                <w:sz w:val="20"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0</w:t>
            </w:r>
          </w:p>
        </w:tc>
      </w:tr>
      <w:tr w:rsidR="006C0079" w:rsidTr="00AE5B0E">
        <w:trPr>
          <w:jc w:val="center"/>
        </w:trPr>
        <w:tc>
          <w:tcPr>
            <w:tcW w:w="744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7</w:t>
            </w:r>
          </w:p>
        </w:tc>
        <w:tc>
          <w:tcPr>
            <w:tcW w:w="1228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status</w:t>
            </w:r>
          </w:p>
        </w:tc>
        <w:tc>
          <w:tcPr>
            <w:tcW w:w="1843" w:type="dxa"/>
            <w:vAlign w:val="center"/>
          </w:tcPr>
          <w:p w:rsidR="006C0079" w:rsidRDefault="001F4D7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状态</w:t>
            </w:r>
          </w:p>
        </w:tc>
        <w:tc>
          <w:tcPr>
            <w:tcW w:w="1932" w:type="dxa"/>
            <w:vAlign w:val="center"/>
          </w:tcPr>
          <w:p w:rsidR="006C0079" w:rsidRPr="001F4D7D" w:rsidRDefault="00580FB9" w:rsidP="00223C9B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INT</w:t>
            </w:r>
            <w:r w:rsidR="006C0079" w:rsidRPr="001F4D7D">
              <w:rPr>
                <w:caps/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6C0079" w:rsidRDefault="006C0079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0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8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 w:rsidRPr="00FF05F3">
              <w:rPr>
                <w:color w:val="000000"/>
                <w:sz w:val="20"/>
                <w:szCs w:val="21"/>
              </w:rPr>
              <w:t>descript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角色简介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DD6879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9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 w:rsidRPr="00CF342C">
              <w:rPr>
                <w:color w:val="000000"/>
                <w:sz w:val="20"/>
                <w:szCs w:val="21"/>
              </w:rPr>
              <w:t>mobile_check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 w:rsidRPr="00CF342C">
              <w:rPr>
                <w:rFonts w:hint="eastAsia"/>
                <w:color w:val="000000"/>
                <w:sz w:val="20"/>
                <w:szCs w:val="21"/>
              </w:rPr>
              <w:t>手机号是否验证</w:t>
            </w:r>
            <w:r w:rsidRPr="00CF342C">
              <w:rPr>
                <w:rFonts w:hint="eastAsia"/>
                <w:color w:val="000000"/>
                <w:sz w:val="20"/>
                <w:szCs w:val="21"/>
              </w:rPr>
              <w:t>1</w:t>
            </w:r>
            <w:r w:rsidRPr="00CF342C">
              <w:rPr>
                <w:rFonts w:hint="eastAsia"/>
                <w:color w:val="000000"/>
                <w:sz w:val="20"/>
                <w:szCs w:val="21"/>
              </w:rPr>
              <w:t>为已验证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TINYINT</w:t>
            </w:r>
            <w:r w:rsidR="00FF05F3" w:rsidRPr="00CF342C">
              <w:rPr>
                <w:caps/>
                <w:color w:val="000000"/>
                <w:sz w:val="20"/>
                <w:szCs w:val="21"/>
              </w:rPr>
              <w:t>(1)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0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10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perms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用户权限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TEXT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1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deleted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删除</w:t>
            </w:r>
            <w:r>
              <w:rPr>
                <w:color w:val="000000"/>
                <w:sz w:val="20"/>
                <w:szCs w:val="21"/>
              </w:rPr>
              <w:t>flag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TINYINT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(3)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0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12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 w:rsidRPr="00FF05F3">
              <w:rPr>
                <w:color w:val="000000"/>
                <w:sz w:val="20"/>
                <w:szCs w:val="21"/>
              </w:rPr>
              <w:t>note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角色备注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3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realname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真实姓名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4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moblie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手机号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5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storename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店铺名称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6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linename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联系</w:t>
            </w:r>
            <w:r>
              <w:rPr>
                <w:color w:val="000000"/>
                <w:sz w:val="20"/>
                <w:szCs w:val="21"/>
              </w:rPr>
              <w:t>人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  <w:r>
              <w:rPr>
                <w:color w:val="000000"/>
                <w:sz w:val="20"/>
                <w:szCs w:val="21"/>
              </w:rPr>
              <w:t>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7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linephone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联系电话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  <w:r>
              <w:rPr>
                <w:color w:val="000000"/>
                <w:sz w:val="20"/>
                <w:szCs w:val="21"/>
              </w:rPr>
              <w:t>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8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province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省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  <w:r>
              <w:rPr>
                <w:color w:val="000000"/>
                <w:sz w:val="20"/>
                <w:szCs w:val="21"/>
              </w:rPr>
              <w:t>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9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city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市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  <w:r>
              <w:rPr>
                <w:color w:val="000000"/>
                <w:sz w:val="20"/>
                <w:szCs w:val="21"/>
              </w:rPr>
              <w:t>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20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area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区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  <w:r>
              <w:rPr>
                <w:color w:val="000000"/>
                <w:sz w:val="20"/>
                <w:szCs w:val="21"/>
              </w:rPr>
              <w:t>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21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详细地址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  <w:r>
              <w:rPr>
                <w:color w:val="000000"/>
                <w:sz w:val="20"/>
                <w:szCs w:val="21"/>
              </w:rPr>
              <w:t>；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’’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22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 w:rsidRPr="00AE5B0E">
              <w:rPr>
                <w:color w:val="000000"/>
                <w:sz w:val="20"/>
                <w:szCs w:val="21"/>
              </w:rPr>
              <w:t>puid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配送点所属船长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INT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23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 w:rsidRPr="00AE5B0E">
              <w:rPr>
                <w:color w:val="000000"/>
                <w:sz w:val="20"/>
                <w:szCs w:val="21"/>
              </w:rPr>
              <w:t>lat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经度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</w:p>
        </w:tc>
      </w:tr>
      <w:tr w:rsidR="00FF05F3" w:rsidTr="00AE5B0E">
        <w:trPr>
          <w:jc w:val="center"/>
        </w:trPr>
        <w:tc>
          <w:tcPr>
            <w:tcW w:w="744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24</w:t>
            </w:r>
          </w:p>
        </w:tc>
        <w:tc>
          <w:tcPr>
            <w:tcW w:w="1228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lng</w:t>
            </w:r>
          </w:p>
        </w:tc>
        <w:tc>
          <w:tcPr>
            <w:tcW w:w="1843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纬度</w:t>
            </w:r>
          </w:p>
        </w:tc>
        <w:tc>
          <w:tcPr>
            <w:tcW w:w="1932" w:type="dxa"/>
            <w:vAlign w:val="center"/>
          </w:tcPr>
          <w:p w:rsidR="00FF05F3" w:rsidRPr="001F4D7D" w:rsidRDefault="00580FB9" w:rsidP="00FF05F3">
            <w:pPr>
              <w:rPr>
                <w:caps/>
                <w:color w:val="000000"/>
                <w:sz w:val="20"/>
                <w:szCs w:val="21"/>
              </w:rPr>
            </w:pPr>
            <w:r>
              <w:rPr>
                <w:caps/>
                <w:color w:val="000000"/>
                <w:sz w:val="20"/>
                <w:szCs w:val="21"/>
              </w:rPr>
              <w:t>VARCHAR</w:t>
            </w:r>
            <w:r w:rsidR="00FF05F3" w:rsidRPr="001F4D7D">
              <w:rPr>
                <w:caps/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FF05F3" w:rsidRDefault="00FF05F3" w:rsidP="00FF05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</w:p>
        </w:tc>
      </w:tr>
    </w:tbl>
    <w:p w:rsidR="006C0079" w:rsidRDefault="006C0079" w:rsidP="006C0079">
      <w:pPr>
        <w:pStyle w:val="3"/>
      </w:pPr>
      <w:r>
        <w:rPr>
          <w:rFonts w:hint="eastAsia"/>
        </w:rPr>
        <w:lastRenderedPageBreak/>
        <w:t>其他</w:t>
      </w:r>
    </w:p>
    <w:p w:rsidR="00AB3E35" w:rsidRDefault="006C0079" w:rsidP="006C0079">
      <w:pPr>
        <w:pStyle w:val="a0"/>
      </w:pPr>
      <w:r>
        <w:rPr>
          <w:rFonts w:hint="eastAsia"/>
        </w:rPr>
        <w:t>无</w:t>
      </w:r>
    </w:p>
    <w:p w:rsidR="00AB3E35" w:rsidRDefault="001F4D7D">
      <w:pPr>
        <w:pStyle w:val="2"/>
      </w:pPr>
      <w:bookmarkStart w:id="166" w:name="_Toc468197111"/>
      <w:r>
        <w:rPr>
          <w:rFonts w:hint="eastAsia"/>
        </w:rPr>
        <w:t>商城</w:t>
      </w:r>
      <w:r w:rsidR="00311318">
        <w:rPr>
          <w:rFonts w:hint="eastAsia"/>
        </w:rPr>
        <w:t>插件表</w:t>
      </w:r>
      <w:r w:rsidR="00311318">
        <w:t>(ewei_shop_plugin)</w:t>
      </w:r>
      <w:bookmarkEnd w:id="166"/>
    </w:p>
    <w:p w:rsidR="001F4D7D" w:rsidRPr="001F4D7D" w:rsidRDefault="001F4D7D" w:rsidP="001F4D7D">
      <w:pPr>
        <w:pStyle w:val="a0"/>
      </w:pPr>
      <w:r>
        <w:rPr>
          <w:rFonts w:hint="eastAsia"/>
        </w:rPr>
        <w:t>该表用于存储商城的插件信息</w:t>
      </w:r>
      <w:r w:rsidR="003D3889">
        <w:rPr>
          <w:rFonts w:hint="eastAsia"/>
        </w:rPr>
        <w:t>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701"/>
        <w:gridCol w:w="1649"/>
        <w:gridCol w:w="2532"/>
      </w:tblGrid>
      <w:tr w:rsidR="00AB3E35" w:rsidTr="003D388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649" w:type="dxa"/>
            <w:shd w:val="clear" w:color="auto" w:fill="E6E6E6"/>
            <w:vAlign w:val="center"/>
          </w:tcPr>
          <w:p w:rsidR="00AB3E35" w:rsidRPr="003D3889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3D3889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3D3889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A95D8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49" w:type="dxa"/>
          </w:tcPr>
          <w:p w:rsidR="00AB3E35" w:rsidRPr="003D38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D3889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3D3889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displayorder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显示顺序</w:t>
            </w:r>
          </w:p>
        </w:tc>
        <w:tc>
          <w:tcPr>
            <w:tcW w:w="1649" w:type="dxa"/>
          </w:tcPr>
          <w:p w:rsidR="00AB3E35" w:rsidRPr="003D38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3D3889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3D388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identity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唯一实体名</w:t>
            </w:r>
          </w:p>
        </w:tc>
        <w:tc>
          <w:tcPr>
            <w:tcW w:w="1649" w:type="dxa"/>
          </w:tcPr>
          <w:p w:rsidR="00AB3E35" w:rsidRPr="003D38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D3889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3D388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</w:p>
        </w:tc>
        <w:tc>
          <w:tcPr>
            <w:tcW w:w="1649" w:type="dxa"/>
          </w:tcPr>
          <w:p w:rsidR="00AB3E35" w:rsidRPr="003D38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D3889">
              <w:rPr>
                <w:caps/>
                <w:color w:val="000000"/>
                <w:szCs w:val="21"/>
              </w:rPr>
              <w:t>(50)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3D388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version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</w:t>
            </w:r>
          </w:p>
        </w:tc>
        <w:tc>
          <w:tcPr>
            <w:tcW w:w="1649" w:type="dxa"/>
          </w:tcPr>
          <w:p w:rsidR="00AB3E35" w:rsidRPr="003D38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D3889">
              <w:rPr>
                <w:caps/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3D388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author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649" w:type="dxa"/>
          </w:tcPr>
          <w:p w:rsidR="00AB3E35" w:rsidRPr="003D38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3D3889">
              <w:rPr>
                <w:caps/>
                <w:color w:val="000000"/>
                <w:szCs w:val="21"/>
              </w:rPr>
              <w:t>(20)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3D3889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  <w:r>
              <w:rPr>
                <w:color w:val="000000"/>
                <w:szCs w:val="21"/>
              </w:rPr>
              <w:t xml:space="preserve"> 1 </w:t>
            </w:r>
            <w:r>
              <w:rPr>
                <w:rFonts w:hint="eastAsia"/>
                <w:color w:val="000000"/>
                <w:szCs w:val="21"/>
              </w:rPr>
              <w:t>能用</w:t>
            </w:r>
          </w:p>
        </w:tc>
        <w:tc>
          <w:tcPr>
            <w:tcW w:w="1649" w:type="dxa"/>
          </w:tcPr>
          <w:p w:rsidR="00AB3E35" w:rsidRPr="003D3889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3D3889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67" w:name="_Toc468197112"/>
      <w:r>
        <w:rPr>
          <w:rFonts w:hint="eastAsia"/>
        </w:rPr>
        <w:t>活动海报表</w:t>
      </w:r>
      <w:r>
        <w:t>(ewei_shop_poster)</w:t>
      </w:r>
      <w:bookmarkEnd w:id="167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38"/>
        <w:gridCol w:w="1985"/>
        <w:gridCol w:w="1701"/>
        <w:gridCol w:w="2338"/>
      </w:tblGrid>
      <w:tr w:rsidR="00AB3E35" w:rsidTr="00E31A3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Pr="00F7740A" w:rsidRDefault="00311318">
            <w:pPr>
              <w:rPr>
                <w:caps/>
                <w:color w:val="000000"/>
                <w:sz w:val="20"/>
                <w:szCs w:val="21"/>
              </w:rPr>
            </w:pPr>
            <w:r w:rsidRPr="00F7740A">
              <w:rPr>
                <w:rFonts w:hint="eastAsia"/>
                <w:caps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E31A3D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Default="00F7740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740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E31A3D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5" w:type="dxa"/>
          </w:tcPr>
          <w:p w:rsidR="00AB3E35" w:rsidRDefault="00DA49B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740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985" w:type="dxa"/>
          </w:tcPr>
          <w:p w:rsidR="00AB3E35" w:rsidRDefault="00311318" w:rsidP="00454A0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740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Pr="00454A00" w:rsidRDefault="00311318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454A00">
              <w:rPr>
                <w:rFonts w:asciiTheme="minorEastAsia" w:eastAsiaTheme="minorEastAsia" w:hAnsiTheme="minorEastAsia"/>
                <w:color w:val="000000"/>
                <w:szCs w:val="21"/>
              </w:rPr>
              <w:t>默认0</w:t>
            </w:r>
          </w:p>
          <w:p w:rsidR="00454A00" w:rsidRPr="00454A00" w:rsidRDefault="00454A00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454A00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1 </w:t>
            </w:r>
            <w:r w:rsidRPr="00454A0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首页商城海报</w:t>
            </w:r>
            <w:r w:rsidRPr="00454A00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</w:p>
          <w:p w:rsidR="00454A00" w:rsidRPr="00454A00" w:rsidRDefault="00454A00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454A00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2 </w:t>
            </w:r>
            <w:r w:rsidRPr="00454A0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小店海报</w:t>
            </w:r>
            <w:r w:rsidRPr="00454A00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</w:p>
          <w:p w:rsidR="00454A00" w:rsidRPr="00454A00" w:rsidRDefault="00454A00" w:rsidP="00454A00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454A0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 商品海报</w:t>
            </w:r>
            <w:r w:rsidRPr="00454A00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</w:p>
          <w:p w:rsidR="00454A00" w:rsidRPr="00454A00" w:rsidRDefault="00454A00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454A00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4 </w:t>
            </w:r>
            <w:r w:rsidRPr="00454A0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自定义（关注二维码）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标题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bg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背景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data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keyword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关键字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times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二维码有效时长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740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follows</w:t>
            </w:r>
          </w:p>
        </w:tc>
        <w:tc>
          <w:tcPr>
            <w:tcW w:w="1985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740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isdefault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是否默认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740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resptitle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推送标题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respthumb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推送图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740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respdesc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推送介绍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respurl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推送链接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638" w:type="dxa"/>
          </w:tcPr>
          <w:p w:rsidR="00AB3E35" w:rsidRDefault="00311318" w:rsidP="0086132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wait</w:t>
            </w:r>
            <w:r w:rsidR="0086132C">
              <w:rPr>
                <w:color w:val="000000"/>
                <w:szCs w:val="21"/>
              </w:rPr>
              <w:t>text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等待文字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638" w:type="dxa"/>
          </w:tcPr>
          <w:p w:rsidR="00AB3E35" w:rsidRDefault="00311318" w:rsidP="0086132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ok</w:t>
            </w:r>
            <w:r w:rsidR="0086132C">
              <w:rPr>
                <w:color w:val="000000"/>
                <w:szCs w:val="21"/>
              </w:rPr>
              <w:t>text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生成成功文字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subcredit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关注获得积分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740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submoney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关注获得现金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F7740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reccredit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推荐获得积分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INT</w:t>
            </w:r>
            <w:r w:rsidR="00311318" w:rsidRPr="00F7740A">
              <w:rPr>
                <w:caps/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recmoney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推荐获得现金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DECIMAL</w:t>
            </w:r>
            <w:r w:rsidR="00311318" w:rsidRPr="00F7740A">
              <w:rPr>
                <w:caps/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paytype</w:t>
            </w:r>
          </w:p>
        </w:tc>
        <w:tc>
          <w:tcPr>
            <w:tcW w:w="1985" w:type="dxa"/>
          </w:tcPr>
          <w:p w:rsidR="00AB3E35" w:rsidRDefault="00311318" w:rsidP="0095261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奖励现金方式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740A">
              <w:rPr>
                <w:caps/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952610" w:rsidRDefault="0095261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Cs w:val="21"/>
              </w:rPr>
              <w:t>余额</w:t>
            </w:r>
            <w:r>
              <w:rPr>
                <w:color w:val="000000"/>
                <w:szCs w:val="21"/>
              </w:rPr>
              <w:t xml:space="preserve"> </w:t>
            </w:r>
          </w:p>
          <w:p w:rsidR="00952610" w:rsidRDefault="0095261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微信钱包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1638" w:type="dxa"/>
          </w:tcPr>
          <w:p w:rsidR="00AB3E35" w:rsidRDefault="00311318" w:rsidP="0086132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scan</w:t>
            </w:r>
            <w:r w:rsidR="0086132C">
              <w:rPr>
                <w:color w:val="000000"/>
                <w:szCs w:val="21"/>
              </w:rPr>
              <w:t>text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扫描文字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1638" w:type="dxa"/>
          </w:tcPr>
          <w:p w:rsidR="00AB3E35" w:rsidRDefault="00311318" w:rsidP="0086132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</w:t>
            </w:r>
            <w:r w:rsidR="0086132C">
              <w:rPr>
                <w:color w:val="000000"/>
                <w:szCs w:val="21"/>
              </w:rPr>
              <w:t>text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推荐者关注后的通知文字格式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beagent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扫码关注成分销商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740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26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bedown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扫码关注成下线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740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27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isopen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开放权限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是否允许非分销商生成自己的海报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TINYINT</w:t>
            </w:r>
            <w:r w:rsidR="00311318" w:rsidRPr="00F7740A">
              <w:rPr>
                <w:caps/>
                <w:color w:val="000000"/>
                <w:szCs w:val="21"/>
              </w:rPr>
              <w:t>(3)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</w:t>
            </w:r>
          </w:p>
        </w:tc>
        <w:tc>
          <w:tcPr>
            <w:tcW w:w="1638" w:type="dxa"/>
          </w:tcPr>
          <w:p w:rsidR="00AB3E35" w:rsidRDefault="00311318" w:rsidP="0086132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</w:t>
            </w:r>
            <w:r w:rsidR="0086132C">
              <w:rPr>
                <w:color w:val="000000"/>
                <w:szCs w:val="21"/>
              </w:rPr>
              <w:t>text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未开放时候的提示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29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openurl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未开放时候的说明连接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templateid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模板消息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31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subpaycontent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关注者现金奖励入账描述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32</w:t>
            </w:r>
          </w:p>
        </w:tc>
        <w:tc>
          <w:tcPr>
            <w:tcW w:w="16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recpaycontent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推荐者现金奖励入账描述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TEXT</w:t>
            </w:r>
          </w:p>
        </w:tc>
        <w:tc>
          <w:tcPr>
            <w:tcW w:w="2338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E31A3D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33</w:t>
            </w:r>
          </w:p>
        </w:tc>
        <w:tc>
          <w:tcPr>
            <w:tcW w:w="1638" w:type="dxa"/>
          </w:tcPr>
          <w:p w:rsidR="00AB3E35" w:rsidRDefault="00311318" w:rsidP="0086132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entry</w:t>
            </w:r>
            <w:r w:rsidR="0086132C">
              <w:rPr>
                <w:color w:val="000000"/>
                <w:szCs w:val="21"/>
              </w:rPr>
              <w:t>text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关注者通知</w:t>
            </w:r>
          </w:p>
        </w:tc>
        <w:tc>
          <w:tcPr>
            <w:tcW w:w="1701" w:type="dxa"/>
          </w:tcPr>
          <w:p w:rsidR="00AB3E35" w:rsidRPr="00F7740A" w:rsidRDefault="00580FB9">
            <w:pPr>
              <w:jc w:val="left"/>
              <w:rPr>
                <w:caps/>
                <w:color w:val="000000"/>
                <w:szCs w:val="21"/>
              </w:rPr>
            </w:pPr>
            <w:r>
              <w:rPr>
                <w:caps/>
                <w:color w:val="000000"/>
                <w:szCs w:val="21"/>
              </w:rPr>
              <w:t>VARCHAR</w:t>
            </w:r>
            <w:r w:rsidR="00311318" w:rsidRPr="00F7740A">
              <w:rPr>
                <w:caps/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68" w:name="_Toc468197113"/>
      <w:r>
        <w:rPr>
          <w:rFonts w:hint="eastAsia"/>
        </w:rPr>
        <w:t>超级海报日志表</w:t>
      </w:r>
      <w:r>
        <w:t>(ewei_shop_poster_log)</w:t>
      </w:r>
      <w:bookmarkEnd w:id="168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1701"/>
        <w:gridCol w:w="1932"/>
        <w:gridCol w:w="2532"/>
      </w:tblGrid>
      <w:tr w:rsidR="00AB3E35" w:rsidTr="00BF5AB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F5ABC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BF5AB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F5ABC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BF5ABC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701" w:type="dxa"/>
          </w:tcPr>
          <w:p w:rsidR="00AB3E35" w:rsidRDefault="00A60AA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F5ABC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BF5AB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B3E35" w:rsidRDefault="00BF5AB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BF5ABC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F5AB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posterid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海报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F5ABC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BF5AB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from_openid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分享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BF5ABC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F5AB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subcredit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关注获得积分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F5ABC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BF5AB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submoney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关注获得现金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BF5ABC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BF5AB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reccredit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推荐人获得积分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F5ABC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BF5AB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recmoney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推荐人获得现金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BF5ABC">
              <w:rPr>
                <w:color w:val="000000"/>
                <w:szCs w:val="21"/>
              </w:rPr>
              <w:t>(10,2)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AB3E35" w:rsidTr="00BF5ABC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1932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F5ABC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69" w:name="_Toc468197114"/>
      <w:r>
        <w:rPr>
          <w:rFonts w:hint="eastAsia"/>
        </w:rPr>
        <w:t>超级海报二维码表</w:t>
      </w:r>
      <w:r>
        <w:t>(ewei_shop_poster_qr)</w:t>
      </w:r>
      <w:bookmarkEnd w:id="169"/>
    </w:p>
    <w:p w:rsidR="005260B6" w:rsidRPr="005260B6" w:rsidRDefault="005260B6" w:rsidP="005260B6">
      <w:pPr>
        <w:pStyle w:val="a0"/>
      </w:pPr>
      <w:r>
        <w:rPr>
          <w:rFonts w:hint="eastAsia"/>
        </w:rPr>
        <w:t>该表用于存储海报的二维码信息。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1701"/>
        <w:gridCol w:w="2216"/>
        <w:gridCol w:w="2532"/>
      </w:tblGrid>
      <w:tr w:rsidR="00AB3E35" w:rsidTr="00DC7E1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21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DC7E10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DC7E1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C7E10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DC7E10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acid</w:t>
            </w:r>
          </w:p>
        </w:tc>
        <w:tc>
          <w:tcPr>
            <w:tcW w:w="1701" w:type="dxa"/>
          </w:tcPr>
          <w:p w:rsidR="00AB3E35" w:rsidRDefault="00DC7E1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C7E1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DC7E1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B3E35" w:rsidRDefault="00DC7E1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C7E10">
              <w:rPr>
                <w:color w:val="000000"/>
                <w:szCs w:val="21"/>
              </w:rPr>
              <w:t>(100)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C7E1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1" w:type="dxa"/>
          </w:tcPr>
          <w:p w:rsidR="00AB3E35" w:rsidRDefault="00311318" w:rsidP="00F10A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DC7E10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  <w:p w:rsidR="00F10A21" w:rsidRDefault="00F10A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Cs w:val="21"/>
              </w:rPr>
              <w:t>首页商城海报</w:t>
            </w:r>
            <w:r>
              <w:rPr>
                <w:color w:val="000000"/>
                <w:szCs w:val="21"/>
              </w:rPr>
              <w:t xml:space="preserve"> </w:t>
            </w:r>
          </w:p>
          <w:p w:rsidR="00F10A21" w:rsidRDefault="00F10A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小店海报</w:t>
            </w:r>
            <w:r>
              <w:rPr>
                <w:color w:val="000000"/>
                <w:szCs w:val="21"/>
              </w:rPr>
              <w:t xml:space="preserve"> </w:t>
            </w:r>
          </w:p>
          <w:p w:rsidR="00F10A21" w:rsidRDefault="00F10A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 </w:t>
            </w:r>
            <w:r>
              <w:rPr>
                <w:rFonts w:hint="eastAsia"/>
                <w:color w:val="000000"/>
                <w:szCs w:val="21"/>
              </w:rPr>
              <w:t>商品海报</w:t>
            </w:r>
            <w:r>
              <w:rPr>
                <w:color w:val="000000"/>
                <w:szCs w:val="21"/>
              </w:rPr>
              <w:t xml:space="preserve"> </w:t>
            </w:r>
          </w:p>
          <w:p w:rsidR="00F10A21" w:rsidRDefault="00F10A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 </w:t>
            </w:r>
            <w:r>
              <w:rPr>
                <w:rFonts w:hint="eastAsia"/>
                <w:color w:val="000000"/>
                <w:szCs w:val="21"/>
              </w:rPr>
              <w:t>自定义（关注二维码）</w:t>
            </w:r>
          </w:p>
        </w:tc>
      </w:tr>
      <w:tr w:rsidR="00AB3E35" w:rsidTr="00DC7E1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sceneid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场景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C7E10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C7E1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mediaid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媒体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C7E10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DC7E1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ticket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二维码票据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C7E10">
              <w:rPr>
                <w:color w:val="000000"/>
                <w:szCs w:val="21"/>
              </w:rPr>
              <w:t>(250)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DC7E1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url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二维码地址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C7E10">
              <w:rPr>
                <w:color w:val="000000"/>
                <w:szCs w:val="21"/>
              </w:rPr>
              <w:t>(80)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DC7E1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建立时间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C7E10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DC7E1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C7E10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DC7E10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qrimg</w:t>
            </w:r>
          </w:p>
        </w:tc>
        <w:tc>
          <w:tcPr>
            <w:tcW w:w="1701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二维码图片</w:t>
            </w:r>
          </w:p>
        </w:tc>
        <w:tc>
          <w:tcPr>
            <w:tcW w:w="2216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C7E10">
              <w:rPr>
                <w:color w:val="000000"/>
                <w:szCs w:val="21"/>
              </w:rPr>
              <w:t>(1000)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70" w:name="_Toc468197115"/>
      <w:r>
        <w:rPr>
          <w:rFonts w:hint="eastAsia"/>
        </w:rPr>
        <w:t>超级海报扫描表</w:t>
      </w:r>
      <w:r>
        <w:t>(ewei_shop_poster_scan)</w:t>
      </w:r>
      <w:bookmarkEnd w:id="170"/>
    </w:p>
    <w:p w:rsidR="00277471" w:rsidRPr="00277471" w:rsidRDefault="00277471" w:rsidP="00277471">
      <w:pPr>
        <w:pStyle w:val="a0"/>
      </w:pPr>
      <w:r>
        <w:rPr>
          <w:rFonts w:hint="eastAsia"/>
        </w:rPr>
        <w:t>该表用于存储海报的扫描信息。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417"/>
        <w:gridCol w:w="1791"/>
        <w:gridCol w:w="2532"/>
      </w:tblGrid>
      <w:tr w:rsidR="00AB3E35" w:rsidTr="00B6127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B61274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 w:rsidR="00AB3E35" w:rsidRDefault="009D3DA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扫描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61274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B61274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417" w:type="dxa"/>
          </w:tcPr>
          <w:p w:rsidR="00AB3E35" w:rsidRDefault="00A60AA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61274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B6127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posterid</w:t>
            </w:r>
          </w:p>
        </w:tc>
        <w:tc>
          <w:tcPr>
            <w:tcW w:w="1417" w:type="dxa"/>
          </w:tcPr>
          <w:p w:rsidR="00AB3E35" w:rsidRDefault="009D3DA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提交者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61274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B6127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扫描人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B61274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6127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from_openid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推荐人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B61274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B61274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scantime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扫描时间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B61274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71" w:name="_Toc468197116"/>
      <w:r>
        <w:rPr>
          <w:rFonts w:hint="eastAsia"/>
        </w:rPr>
        <w:t>核销人员表</w:t>
      </w:r>
      <w:r>
        <w:t>(ewei_shop_saler)</w:t>
      </w:r>
      <w:bookmarkEnd w:id="171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2552"/>
        <w:gridCol w:w="1701"/>
        <w:gridCol w:w="2196"/>
      </w:tblGrid>
      <w:tr w:rsidR="00AB3E35" w:rsidTr="009D3DA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55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D3DA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552" w:type="dxa"/>
          </w:tcPr>
          <w:p w:rsidR="00AB3E35" w:rsidRDefault="006B2F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9D3DA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storeid</w:t>
            </w:r>
          </w:p>
        </w:tc>
        <w:tc>
          <w:tcPr>
            <w:tcW w:w="255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所属门店</w:t>
            </w:r>
            <w:r>
              <w:rPr>
                <w:color w:val="000000"/>
                <w:szCs w:val="21"/>
              </w:rPr>
              <w:t xml:space="preserve">ID 0 </w:t>
            </w:r>
            <w:r>
              <w:rPr>
                <w:rFonts w:hint="eastAsia"/>
                <w:color w:val="000000"/>
                <w:szCs w:val="21"/>
              </w:rPr>
              <w:t>全部门店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552" w:type="dxa"/>
          </w:tcPr>
          <w:p w:rsidR="00AB3E35" w:rsidRDefault="00B4436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2552" w:type="dxa"/>
          </w:tcPr>
          <w:p w:rsidR="00AB3E35" w:rsidRDefault="006B2F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55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  <w:r>
              <w:rPr>
                <w:color w:val="000000"/>
                <w:szCs w:val="21"/>
              </w:rPr>
              <w:t xml:space="preserve"> 0 </w:t>
            </w:r>
            <w:r>
              <w:rPr>
                <w:rFonts w:hint="eastAsia"/>
                <w:color w:val="000000"/>
                <w:szCs w:val="21"/>
              </w:rPr>
              <w:t>禁用</w:t>
            </w:r>
            <w:r>
              <w:rPr>
                <w:color w:val="000000"/>
                <w:szCs w:val="21"/>
              </w:rPr>
              <w:t xml:space="preserve"> 1 </w:t>
            </w:r>
            <w:r>
              <w:rPr>
                <w:rFonts w:hint="eastAsia"/>
                <w:color w:val="000000"/>
                <w:szCs w:val="21"/>
              </w:rPr>
              <w:t>启用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9D3DA3">
              <w:rPr>
                <w:color w:val="000000"/>
                <w:szCs w:val="21"/>
              </w:rPr>
              <w:t>(3)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72" w:name="_Toc468197117"/>
      <w:r>
        <w:rPr>
          <w:rFonts w:hint="eastAsia"/>
        </w:rPr>
        <w:t>商店表</w:t>
      </w:r>
      <w:r>
        <w:t>(ewei_shop_store)</w:t>
      </w:r>
      <w:bookmarkEnd w:id="172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213"/>
        <w:gridCol w:w="2126"/>
        <w:gridCol w:w="426"/>
        <w:gridCol w:w="1365"/>
        <w:gridCol w:w="2532"/>
      </w:tblGrid>
      <w:tr w:rsidR="00AB3E35" w:rsidTr="009D3DA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21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552" w:type="dxa"/>
            <w:gridSpan w:val="2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D3DA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1791" w:type="dxa"/>
            <w:gridSpan w:val="2"/>
          </w:tcPr>
          <w:p w:rsidR="00AB3E35" w:rsidRPr="009D3DA3" w:rsidRDefault="00580FB9" w:rsidP="009D3DA3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 w:rsidRP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9D3DA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2126" w:type="dxa"/>
          </w:tcPr>
          <w:p w:rsidR="00AB3E35" w:rsidRDefault="002D111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  <w:gridSpan w:val="2"/>
          </w:tcPr>
          <w:p w:rsidR="00AB3E35" w:rsidRPr="009D3DA3" w:rsidRDefault="00580FB9" w:rsidP="009D3DA3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 w:rsidRP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storename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门店名</w:t>
            </w:r>
          </w:p>
        </w:tc>
        <w:tc>
          <w:tcPr>
            <w:tcW w:w="1791" w:type="dxa"/>
            <w:gridSpan w:val="2"/>
          </w:tcPr>
          <w:p w:rsidR="00AB3E35" w:rsidRPr="009D3DA3" w:rsidRDefault="00580FB9" w:rsidP="009D3DA3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 w:rsidRP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791" w:type="dxa"/>
            <w:gridSpan w:val="2"/>
          </w:tcPr>
          <w:p w:rsidR="00AB3E35" w:rsidRPr="009D3DA3" w:rsidRDefault="00580FB9" w:rsidP="009D3DA3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 w:rsidRP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tel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</w:t>
            </w:r>
          </w:p>
        </w:tc>
        <w:tc>
          <w:tcPr>
            <w:tcW w:w="1791" w:type="dxa"/>
            <w:gridSpan w:val="2"/>
          </w:tcPr>
          <w:p w:rsidR="00AB3E35" w:rsidRPr="009D3DA3" w:rsidRDefault="00580FB9" w:rsidP="009D3DA3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 w:rsidRP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lat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经度</w:t>
            </w:r>
          </w:p>
        </w:tc>
        <w:tc>
          <w:tcPr>
            <w:tcW w:w="1791" w:type="dxa"/>
            <w:gridSpan w:val="2"/>
          </w:tcPr>
          <w:p w:rsidR="00AB3E35" w:rsidRPr="009D3DA3" w:rsidRDefault="00580FB9" w:rsidP="009D3DA3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 w:rsidRP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lng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纬度</w:t>
            </w:r>
          </w:p>
        </w:tc>
        <w:tc>
          <w:tcPr>
            <w:tcW w:w="1791" w:type="dxa"/>
            <w:gridSpan w:val="2"/>
          </w:tcPr>
          <w:p w:rsidR="00AB3E35" w:rsidRPr="009D3DA3" w:rsidRDefault="00580FB9" w:rsidP="009D3DA3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 w:rsidRP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80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21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status</w:t>
            </w:r>
          </w:p>
        </w:tc>
        <w:tc>
          <w:tcPr>
            <w:tcW w:w="212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791" w:type="dxa"/>
            <w:gridSpan w:val="2"/>
          </w:tcPr>
          <w:p w:rsidR="00AB3E35" w:rsidRPr="009D3DA3" w:rsidRDefault="00580FB9" w:rsidP="009D3DA3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9D3DA3" w:rsidRPr="009D3DA3">
              <w:rPr>
                <w:color w:val="000000"/>
                <w:szCs w:val="21"/>
              </w:rPr>
              <w:t>(3)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E31A3D">
      <w:pPr>
        <w:pStyle w:val="2"/>
      </w:pPr>
      <w:bookmarkStart w:id="173" w:name="_Toc468197118"/>
      <w:r>
        <w:rPr>
          <w:rFonts w:hint="eastAsia"/>
        </w:rPr>
        <w:t>商城</w:t>
      </w:r>
      <w:r w:rsidR="00311318">
        <w:rPr>
          <w:rFonts w:hint="eastAsia"/>
        </w:rPr>
        <w:t>设置</w:t>
      </w:r>
      <w:r>
        <w:rPr>
          <w:rFonts w:hint="eastAsia"/>
        </w:rPr>
        <w:t>表</w:t>
      </w:r>
      <w:r w:rsidR="00311318">
        <w:t>(ewei_shop_sysset)</w:t>
      </w:r>
      <w:bookmarkEnd w:id="173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985"/>
        <w:gridCol w:w="1365"/>
        <w:gridCol w:w="2532"/>
      </w:tblGrid>
      <w:tr w:rsidR="00AB3E35" w:rsidTr="00817F5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817F5E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顺序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817F5E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唯一公号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817F5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sets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设置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817F5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plugins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插件名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  <w:tr w:rsidR="00AB3E35" w:rsidTr="00817F5E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sec</w:t>
            </w:r>
          </w:p>
        </w:tc>
        <w:tc>
          <w:tcPr>
            <w:tcW w:w="1985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证书入库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AB3E35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74" w:name="_Toc468197119"/>
      <w:r>
        <w:rPr>
          <w:rFonts w:hint="eastAsia"/>
        </w:rPr>
        <w:t>虚拟商品分类</w:t>
      </w:r>
      <w:r>
        <w:t>(ewei_shop_virtual_category)</w:t>
      </w:r>
      <w:bookmarkEnd w:id="174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701"/>
        <w:gridCol w:w="2196"/>
      </w:tblGrid>
      <w:tr w:rsidR="00AB3E35" w:rsidTr="009D3DA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D3DA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顺序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9D3DA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唯一公号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分类名称</w:t>
            </w:r>
          </w:p>
        </w:tc>
        <w:tc>
          <w:tcPr>
            <w:tcW w:w="170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>
              <w:rPr>
                <w:color w:val="000000"/>
                <w:szCs w:val="21"/>
              </w:rPr>
              <w:t>(50)</w:t>
            </w:r>
          </w:p>
        </w:tc>
        <w:tc>
          <w:tcPr>
            <w:tcW w:w="2196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null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75" w:name="_Toc468197120"/>
      <w:r>
        <w:rPr>
          <w:rFonts w:hint="eastAsia"/>
        </w:rPr>
        <w:t>虚拟商品数据</w:t>
      </w:r>
      <w:r>
        <w:t>(ewei_shop_virtual_data)</w:t>
      </w:r>
      <w:bookmarkEnd w:id="175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559"/>
        <w:gridCol w:w="1649"/>
        <w:gridCol w:w="52"/>
        <w:gridCol w:w="2480"/>
      </w:tblGrid>
      <w:tr w:rsidR="00AB3E35" w:rsidTr="009D3DA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649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gridSpan w:val="2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D3DA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顺序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9D3DA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唯一公号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typeid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pvalue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主键键值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fields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字段集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559" w:type="dxa"/>
          </w:tcPr>
          <w:p w:rsidR="00AB3E35" w:rsidRDefault="006B2F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usetime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使用时间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orderid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ordersn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订单编号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price</w:t>
            </w:r>
          </w:p>
        </w:tc>
        <w:tc>
          <w:tcPr>
            <w:tcW w:w="1559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价格</w:t>
            </w:r>
          </w:p>
        </w:tc>
        <w:tc>
          <w:tcPr>
            <w:tcW w:w="1701" w:type="dxa"/>
            <w:gridSpan w:val="2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9D3DA3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76" w:name="_Toc468197121"/>
      <w:r>
        <w:rPr>
          <w:rFonts w:hint="eastAsia"/>
        </w:rPr>
        <w:lastRenderedPageBreak/>
        <w:t>虚拟商品类型</w:t>
      </w:r>
      <w:r>
        <w:t>(ewei_shop_virtual_type)</w:t>
      </w:r>
      <w:bookmarkEnd w:id="176"/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t>MyISAM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417"/>
        <w:gridCol w:w="1791"/>
        <w:gridCol w:w="2532"/>
      </w:tblGrid>
      <w:tr w:rsidR="00AB3E35" w:rsidTr="009D3DA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 w:rsidTr="009D3DA3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顺序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 w:rsidTr="009D3DA3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唯一公号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cate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title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分类名称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DA3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fields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字段集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TEXT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usedata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已用数据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B3E35" w:rsidTr="009D3DA3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alldata</w:t>
            </w:r>
          </w:p>
        </w:tc>
        <w:tc>
          <w:tcPr>
            <w:tcW w:w="14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全部数据</w:t>
            </w:r>
          </w:p>
        </w:tc>
        <w:tc>
          <w:tcPr>
            <w:tcW w:w="1791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非空；</w:t>
            </w: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C82803" w:rsidRDefault="00C82803" w:rsidP="00E15E98">
      <w:pPr>
        <w:pStyle w:val="a0"/>
      </w:pPr>
    </w:p>
    <w:p w:rsidR="00AB3E35" w:rsidRDefault="00311318">
      <w:pPr>
        <w:pStyle w:val="1"/>
      </w:pPr>
      <w:bookmarkStart w:id="177" w:name="_Toc468197122"/>
      <w:r>
        <w:rPr>
          <w:rFonts w:hint="eastAsia"/>
        </w:rPr>
        <w:t>三次开发</w:t>
      </w:r>
      <w:bookmarkEnd w:id="177"/>
    </w:p>
    <w:p w:rsidR="00AB3E35" w:rsidRDefault="00F438F8">
      <w:pPr>
        <w:pStyle w:val="a0"/>
      </w:pPr>
      <w:r>
        <w:rPr>
          <w:rFonts w:hint="eastAsia"/>
        </w:rPr>
        <w:t>海格力斯团队开发的表为</w:t>
      </w:r>
      <w:r w:rsidR="00311318">
        <w:rPr>
          <w:rFonts w:hint="eastAsia"/>
        </w:rPr>
        <w:t>三次开发</w:t>
      </w:r>
      <w:r>
        <w:rPr>
          <w:rFonts w:hint="eastAsia"/>
        </w:rPr>
        <w:t>表</w:t>
      </w:r>
      <w:r w:rsidR="00311318">
        <w:rPr>
          <w:rFonts w:hint="eastAsia"/>
        </w:rPr>
        <w:t>。</w:t>
      </w:r>
    </w:p>
    <w:p w:rsidR="00AB3E35" w:rsidRDefault="00311318">
      <w:pPr>
        <w:pStyle w:val="2"/>
      </w:pPr>
      <w:bookmarkStart w:id="178" w:name="_Toc468197123"/>
      <w:bookmarkStart w:id="179" w:name="OLE_LINK24"/>
      <w:bookmarkStart w:id="180" w:name="OLE_LINK23"/>
      <w:r>
        <w:t>库存表</w:t>
      </w:r>
      <w:r>
        <w:rPr>
          <w:rFonts w:hint="eastAsia"/>
        </w:rPr>
        <w:t>(</w:t>
      </w:r>
      <w:r>
        <w:t>ewei_shop_goods_stock</w:t>
      </w:r>
      <w:r>
        <w:rPr>
          <w:rFonts w:hint="eastAsia"/>
        </w:rPr>
        <w:t>)</w:t>
      </w:r>
      <w:bookmarkEnd w:id="178"/>
    </w:p>
    <w:p w:rsidR="00AB3E35" w:rsidRDefault="00311318">
      <w:pPr>
        <w:pStyle w:val="a0"/>
      </w:pPr>
      <w:r>
        <w:rPr>
          <w:rFonts w:hint="eastAsia"/>
        </w:rPr>
        <w:t>该表</w:t>
      </w:r>
      <w:r>
        <w:t>用于展示不同船长持有的库存量</w:t>
      </w:r>
      <w:r>
        <w:t xml:space="preserve"> </w:t>
      </w:r>
      <w:r>
        <w:t>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rPr>
          <w:rFonts w:hint="eastAsia"/>
        </w:rPr>
        <w:t>InnoDB</w:t>
      </w:r>
    </w:p>
    <w:p w:rsidR="00AB3E35" w:rsidRDefault="00311318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843"/>
        <w:gridCol w:w="1365"/>
        <w:gridCol w:w="2532"/>
      </w:tblGrid>
      <w:tr w:rsidR="00AB3E35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365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trHeight w:val="339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库存商品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  <w:r>
              <w:rPr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自增</w:t>
            </w:r>
          </w:p>
        </w:tc>
      </w:tr>
      <w:tr w:rsidR="00AB3E35">
        <w:trPr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公众号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(10)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3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users_ew_id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船长</w:t>
            </w:r>
            <w:r>
              <w:rPr>
                <w:color w:val="FF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  <w:r w:rsidR="009D3DA3">
              <w:rPr>
                <w:color w:val="FF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非空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good_id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AB3E35">
        <w:trPr>
          <w:trHeight w:val="367"/>
          <w:jc w:val="center"/>
        </w:trPr>
        <w:tc>
          <w:tcPr>
            <w:tcW w:w="617" w:type="dxa"/>
          </w:tcPr>
          <w:p w:rsidR="00AB3E35" w:rsidRDefault="00C952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total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color w:val="000000"/>
                <w:szCs w:val="21"/>
              </w:rPr>
              <w:t>数量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1</w:t>
            </w:r>
          </w:p>
        </w:tc>
      </w:tr>
      <w:tr w:rsidR="00AB3E35">
        <w:trPr>
          <w:trHeight w:val="395"/>
          <w:jc w:val="center"/>
        </w:trPr>
        <w:tc>
          <w:tcPr>
            <w:tcW w:w="617" w:type="dxa"/>
          </w:tcPr>
          <w:p w:rsidR="00AB3E35" w:rsidRDefault="00C952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创建时间</w:t>
            </w:r>
          </w:p>
        </w:tc>
        <w:tc>
          <w:tcPr>
            <w:tcW w:w="1365" w:type="dxa"/>
          </w:tcPr>
          <w:p w:rsidR="00AB3E35" w:rsidRDefault="00580FB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DA3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AB3E35" w:rsidRDefault="0031131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非空</w:t>
            </w:r>
          </w:p>
        </w:tc>
      </w:tr>
      <w:tr w:rsidR="00FE0478">
        <w:trPr>
          <w:trHeight w:val="395"/>
          <w:jc w:val="center"/>
        </w:trPr>
        <w:tc>
          <w:tcPr>
            <w:tcW w:w="617" w:type="dxa"/>
          </w:tcPr>
          <w:p w:rsidR="00FE0478" w:rsidRDefault="00FE0478" w:rsidP="00FE047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FE0478" w:rsidRDefault="00FE0478" w:rsidP="00FE0478">
            <w:pPr>
              <w:jc w:val="left"/>
              <w:rPr>
                <w:color w:val="000000"/>
                <w:szCs w:val="21"/>
              </w:rPr>
            </w:pPr>
            <w:r w:rsidRPr="00FE0478">
              <w:rPr>
                <w:color w:val="000000"/>
                <w:szCs w:val="21"/>
              </w:rPr>
              <w:t>alert_total</w:t>
            </w:r>
          </w:p>
        </w:tc>
        <w:tc>
          <w:tcPr>
            <w:tcW w:w="1843" w:type="dxa"/>
          </w:tcPr>
          <w:p w:rsidR="00FE0478" w:rsidRDefault="00FE0478" w:rsidP="00FE04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告警数量</w:t>
            </w:r>
          </w:p>
        </w:tc>
        <w:tc>
          <w:tcPr>
            <w:tcW w:w="1365" w:type="dxa"/>
          </w:tcPr>
          <w:p w:rsidR="00FE0478" w:rsidRDefault="00580FB9" w:rsidP="00FE047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FE0478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FE0478" w:rsidRDefault="00FE0478" w:rsidP="00FE047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81" w:name="_Toc468197124"/>
      <w:r>
        <w:t>库存日志表</w:t>
      </w:r>
      <w:r>
        <w:rPr>
          <w:rFonts w:hint="eastAsia"/>
        </w:rPr>
        <w:t>(</w:t>
      </w:r>
      <w:r>
        <w:t>ewei_shop_goods_stock_log</w:t>
      </w:r>
      <w:r>
        <w:rPr>
          <w:rFonts w:hint="eastAsia"/>
        </w:rPr>
        <w:t>)</w:t>
      </w:r>
      <w:bookmarkEnd w:id="181"/>
    </w:p>
    <w:p w:rsidR="00AB3E35" w:rsidRDefault="00311318">
      <w:pPr>
        <w:pStyle w:val="a0"/>
      </w:pPr>
      <w:r>
        <w:rPr>
          <w:rFonts w:hint="eastAsia"/>
        </w:rPr>
        <w:t>该表用于记录</w:t>
      </w:r>
      <w:r>
        <w:t>库存修改日志。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rPr>
          <w:rFonts w:hint="eastAsia"/>
        </w:rPr>
        <w:t>InnoDB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AB3E35">
        <w:trPr>
          <w:jc w:val="center"/>
        </w:trPr>
        <w:tc>
          <w:tcPr>
            <w:tcW w:w="744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53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库存日志</w:t>
            </w: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非空；自增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uniacid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统一公众号</w:t>
            </w: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(10)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FF0000"/>
                <w:sz w:val="20"/>
                <w:szCs w:val="21"/>
              </w:rPr>
            </w:pPr>
            <w:r>
              <w:rPr>
                <w:rFonts w:hint="eastAsia"/>
                <w:color w:val="FF0000"/>
                <w:sz w:val="20"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FF0000"/>
                <w:sz w:val="20"/>
                <w:szCs w:val="21"/>
              </w:rPr>
            </w:pPr>
            <w:r>
              <w:rPr>
                <w:color w:val="FF0000"/>
                <w:sz w:val="20"/>
                <w:szCs w:val="21"/>
              </w:rPr>
              <w:t>users_ew_id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FF0000"/>
                <w:sz w:val="20"/>
                <w:szCs w:val="21"/>
              </w:rPr>
            </w:pPr>
            <w:r>
              <w:rPr>
                <w:color w:val="FF0000"/>
                <w:sz w:val="20"/>
                <w:szCs w:val="21"/>
              </w:rPr>
              <w:t>船长</w:t>
            </w:r>
            <w:r>
              <w:rPr>
                <w:color w:val="FF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FF0000"/>
                <w:sz w:val="20"/>
                <w:szCs w:val="21"/>
              </w:rPr>
            </w:pPr>
            <w:r>
              <w:rPr>
                <w:color w:val="FF0000"/>
                <w:sz w:val="20"/>
                <w:szCs w:val="21"/>
              </w:rPr>
              <w:t>INT</w:t>
            </w:r>
            <w:r w:rsidR="009D3DA3">
              <w:rPr>
                <w:color w:val="FF0000"/>
                <w:sz w:val="20"/>
                <w:szCs w:val="21"/>
              </w:rPr>
              <w:t>(10)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FF0000"/>
                <w:sz w:val="20"/>
                <w:szCs w:val="21"/>
              </w:rPr>
            </w:pPr>
            <w:r>
              <w:rPr>
                <w:color w:val="FF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good_id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商品</w:t>
            </w: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0</w:t>
            </w:r>
            <w:r>
              <w:rPr>
                <w:color w:val="000000"/>
                <w:sz w:val="20"/>
                <w:szCs w:val="21"/>
              </w:rPr>
              <w:t>出库</w:t>
            </w:r>
            <w:r>
              <w:rPr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入库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TINYINT</w:t>
            </w:r>
            <w:r w:rsidR="009D3DA3">
              <w:rPr>
                <w:color w:val="000000"/>
                <w:sz w:val="20"/>
                <w:szCs w:val="21"/>
              </w:rPr>
              <w:t>(1)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lastRenderedPageBreak/>
              <w:t>6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quantity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出库</w:t>
            </w:r>
            <w:r>
              <w:rPr>
                <w:color w:val="000000"/>
                <w:sz w:val="20"/>
                <w:szCs w:val="21"/>
              </w:rPr>
              <w:t>入库数量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creare_time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创建时间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 w:rsidP="00582FCB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82" w:name="_Toc468197125"/>
      <w:r>
        <w:t>常见问题表</w:t>
      </w:r>
      <w:r>
        <w:rPr>
          <w:rFonts w:hint="eastAsia"/>
        </w:rPr>
        <w:t>(</w:t>
      </w:r>
      <w:r>
        <w:t>ewei_shop_faq</w:t>
      </w:r>
      <w:r>
        <w:rPr>
          <w:rFonts w:hint="eastAsia"/>
        </w:rPr>
        <w:t>)</w:t>
      </w:r>
      <w:bookmarkEnd w:id="182"/>
    </w:p>
    <w:p w:rsidR="00AB3E35" w:rsidRDefault="00311318">
      <w:pPr>
        <w:pStyle w:val="a0"/>
      </w:pPr>
      <w:r>
        <w:rPr>
          <w:rFonts w:hint="eastAsia"/>
        </w:rPr>
        <w:t>该表用于</w:t>
      </w:r>
      <w:r w:rsidR="003A4958">
        <w:rPr>
          <w:rFonts w:hint="eastAsia"/>
        </w:rPr>
        <w:t>存储商城</w:t>
      </w:r>
      <w:r w:rsidR="00264753">
        <w:t>的常见问题</w:t>
      </w:r>
      <w:r w:rsidR="00264753">
        <w:rPr>
          <w:rFonts w:hint="eastAsia"/>
        </w:rPr>
        <w:t>信息。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rPr>
          <w:rFonts w:hint="eastAsia"/>
        </w:rPr>
        <w:t>InnoDB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p w:rsidR="00AB3E35" w:rsidRDefault="00311318">
      <w:pPr>
        <w:ind w:firstLine="420"/>
      </w:pPr>
      <w:r>
        <w:rPr>
          <w:rFonts w:hint="eastAsia"/>
        </w:rPr>
        <w:t>: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AB3E35">
        <w:trPr>
          <w:jc w:val="center"/>
        </w:trPr>
        <w:tc>
          <w:tcPr>
            <w:tcW w:w="744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53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问题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非空；自增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id_category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问题类型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title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提出</w:t>
            </w:r>
            <w:r>
              <w:rPr>
                <w:color w:val="000000"/>
                <w:sz w:val="20"/>
                <w:szCs w:val="21"/>
              </w:rPr>
              <w:t>问题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9D3DA3">
              <w:rPr>
                <w:color w:val="000000"/>
                <w:sz w:val="20"/>
                <w:szCs w:val="21"/>
              </w:rPr>
              <w:t>(50)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content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答案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TEXT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images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回复图片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TEXT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displayorder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排序序号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TINYINT</w:t>
            </w:r>
            <w:r w:rsidR="009D3DA3">
              <w:rPr>
                <w:color w:val="000000"/>
                <w:sz w:val="20"/>
                <w:szCs w:val="21"/>
              </w:rPr>
              <w:t>(3)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F932F3">
        <w:trPr>
          <w:jc w:val="center"/>
        </w:trPr>
        <w:tc>
          <w:tcPr>
            <w:tcW w:w="744" w:type="dxa"/>
            <w:vAlign w:val="center"/>
          </w:tcPr>
          <w:p w:rsidR="00F932F3" w:rsidRDefault="00F932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F932F3" w:rsidRDefault="00F932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author</w:t>
            </w:r>
          </w:p>
        </w:tc>
        <w:tc>
          <w:tcPr>
            <w:tcW w:w="1418" w:type="dxa"/>
            <w:vAlign w:val="center"/>
          </w:tcPr>
          <w:p w:rsidR="00F932F3" w:rsidRDefault="00F932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添加人</w:t>
            </w:r>
          </w:p>
        </w:tc>
        <w:tc>
          <w:tcPr>
            <w:tcW w:w="1932" w:type="dxa"/>
            <w:vAlign w:val="center"/>
          </w:tcPr>
          <w:p w:rsidR="00F932F3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9D3DA3">
              <w:rPr>
                <w:color w:val="000000"/>
                <w:sz w:val="20"/>
                <w:szCs w:val="21"/>
              </w:rPr>
              <w:t>(50)</w:t>
            </w:r>
          </w:p>
        </w:tc>
        <w:tc>
          <w:tcPr>
            <w:tcW w:w="2532" w:type="dxa"/>
            <w:vAlign w:val="center"/>
          </w:tcPr>
          <w:p w:rsidR="00F932F3" w:rsidRDefault="00F932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F932F3">
        <w:trPr>
          <w:jc w:val="center"/>
        </w:trPr>
        <w:tc>
          <w:tcPr>
            <w:tcW w:w="744" w:type="dxa"/>
            <w:vAlign w:val="center"/>
          </w:tcPr>
          <w:p w:rsidR="00F932F3" w:rsidRDefault="00F932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F932F3" w:rsidRDefault="00F932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F932F3" w:rsidRDefault="00F932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状态（是否发布）</w:t>
            </w:r>
          </w:p>
        </w:tc>
        <w:tc>
          <w:tcPr>
            <w:tcW w:w="1932" w:type="dxa"/>
            <w:vAlign w:val="center"/>
          </w:tcPr>
          <w:p w:rsidR="00F932F3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F932F3" w:rsidRDefault="00F932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F932F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createtime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创建时间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3A4958">
        <w:trPr>
          <w:jc w:val="center"/>
        </w:trPr>
        <w:tc>
          <w:tcPr>
            <w:tcW w:w="744" w:type="dxa"/>
            <w:vAlign w:val="center"/>
          </w:tcPr>
          <w:p w:rsidR="003A4958" w:rsidRDefault="003A495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10</w:t>
            </w:r>
          </w:p>
        </w:tc>
        <w:tc>
          <w:tcPr>
            <w:tcW w:w="1653" w:type="dxa"/>
            <w:vAlign w:val="center"/>
          </w:tcPr>
          <w:p w:rsidR="003A4958" w:rsidRDefault="003A495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uniacid</w:t>
            </w:r>
          </w:p>
        </w:tc>
        <w:tc>
          <w:tcPr>
            <w:tcW w:w="1418" w:type="dxa"/>
            <w:vAlign w:val="center"/>
          </w:tcPr>
          <w:p w:rsidR="003A4958" w:rsidRDefault="003A495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唯一账号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3A4958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3A4958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3A4958" w:rsidRDefault="003A495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默认空</w:t>
            </w:r>
          </w:p>
        </w:tc>
      </w:tr>
      <w:tr w:rsidR="003A4958">
        <w:trPr>
          <w:jc w:val="center"/>
        </w:trPr>
        <w:tc>
          <w:tcPr>
            <w:tcW w:w="744" w:type="dxa"/>
            <w:vAlign w:val="center"/>
          </w:tcPr>
          <w:p w:rsidR="003A4958" w:rsidRDefault="003A495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11</w:t>
            </w:r>
          </w:p>
        </w:tc>
        <w:tc>
          <w:tcPr>
            <w:tcW w:w="1653" w:type="dxa"/>
            <w:vAlign w:val="center"/>
          </w:tcPr>
          <w:p w:rsidR="003A4958" w:rsidRDefault="003A495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viewcount</w:t>
            </w:r>
          </w:p>
        </w:tc>
        <w:tc>
          <w:tcPr>
            <w:tcW w:w="1418" w:type="dxa"/>
            <w:vAlign w:val="center"/>
          </w:tcPr>
          <w:p w:rsidR="003A4958" w:rsidRDefault="003A495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查看次数</w:t>
            </w:r>
          </w:p>
        </w:tc>
        <w:tc>
          <w:tcPr>
            <w:tcW w:w="1932" w:type="dxa"/>
            <w:vAlign w:val="center"/>
          </w:tcPr>
          <w:p w:rsidR="003A4958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3A4958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3A4958" w:rsidRDefault="003A495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rFonts w:hint="eastAsia"/>
                <w:color w:val="000000"/>
                <w:sz w:val="20"/>
                <w:szCs w:val="21"/>
              </w:rPr>
              <w:t>0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83" w:name="_Toc468197126"/>
      <w:r>
        <w:lastRenderedPageBreak/>
        <w:t>商品套餐关联表</w:t>
      </w:r>
      <w:r>
        <w:rPr>
          <w:rFonts w:hint="eastAsia"/>
        </w:rPr>
        <w:t>(</w:t>
      </w:r>
      <w:r>
        <w:t>ewei_shop_package_goods</w:t>
      </w:r>
      <w:r>
        <w:rPr>
          <w:rFonts w:hint="eastAsia"/>
        </w:rPr>
        <w:t>)</w:t>
      </w:r>
      <w:bookmarkEnd w:id="183"/>
    </w:p>
    <w:p w:rsidR="00AB3E35" w:rsidRDefault="00311318">
      <w:pPr>
        <w:pStyle w:val="a0"/>
      </w:pPr>
      <w:r>
        <w:rPr>
          <w:rFonts w:hint="eastAsia"/>
        </w:rPr>
        <w:t>该表用于</w:t>
      </w:r>
      <w:r>
        <w:t>关联套餐和商品，</w:t>
      </w:r>
      <w:r>
        <w:rPr>
          <w:rFonts w:hint="eastAsia"/>
        </w:rPr>
        <w:t>同时记录其</w:t>
      </w:r>
      <w:r>
        <w:t>数量。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rPr>
          <w:rFonts w:hint="eastAsia"/>
        </w:rPr>
        <w:t>InnoDB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p w:rsidR="00AB3E35" w:rsidRDefault="00311318">
      <w:pPr>
        <w:ind w:firstLine="420"/>
      </w:pPr>
      <w:r>
        <w:rPr>
          <w:rFonts w:hint="eastAsia"/>
        </w:rPr>
        <w:t>: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AB3E35">
        <w:trPr>
          <w:jc w:val="center"/>
        </w:trPr>
        <w:tc>
          <w:tcPr>
            <w:tcW w:w="744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53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AB3E35" w:rsidRDefault="000E587D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关联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非空；自增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package_id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套餐</w:t>
            </w:r>
            <w:r w:rsidR="008442AC">
              <w:rPr>
                <w:color w:val="000000"/>
                <w:sz w:val="20"/>
                <w:szCs w:val="21"/>
              </w:rPr>
              <w:t>I</w:t>
            </w:r>
            <w:r w:rsidR="008442AC">
              <w:rPr>
                <w:rFonts w:hint="eastAsia"/>
                <w:color w:val="000000"/>
                <w:sz w:val="20"/>
                <w:szCs w:val="21"/>
              </w:rPr>
              <w:t>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good_id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商品</w:t>
            </w:r>
            <w:r w:rsidR="008442AC">
              <w:rPr>
                <w:color w:val="000000"/>
                <w:sz w:val="20"/>
                <w:szCs w:val="21"/>
              </w:rPr>
              <w:t>I</w:t>
            </w:r>
            <w:r w:rsidR="008442AC">
              <w:rPr>
                <w:rFonts w:hint="eastAsia"/>
                <w:color w:val="000000"/>
                <w:sz w:val="20"/>
                <w:szCs w:val="21"/>
              </w:rPr>
              <w:t>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quantity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商品数量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非空，</w:t>
            </w: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color w:val="000000"/>
                <w:sz w:val="20"/>
                <w:szCs w:val="21"/>
              </w:rPr>
              <w:t>1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 w:rsidP="00B32707">
      <w:pPr>
        <w:pStyle w:val="a0"/>
      </w:pPr>
      <w:r>
        <w:rPr>
          <w:rFonts w:hint="eastAsia"/>
        </w:rPr>
        <w:t>无</w:t>
      </w:r>
    </w:p>
    <w:p w:rsidR="00AB3E35" w:rsidRDefault="00311318">
      <w:pPr>
        <w:pStyle w:val="2"/>
      </w:pPr>
      <w:bookmarkStart w:id="184" w:name="_Toc468197127"/>
      <w:r>
        <w:t>船长</w:t>
      </w:r>
      <w:r>
        <w:rPr>
          <w:rFonts w:hint="eastAsia"/>
        </w:rPr>
        <w:t>配送区域表(</w:t>
      </w:r>
      <w:r>
        <w:t>ewei_shop_captain_delivery</w:t>
      </w:r>
      <w:r>
        <w:rPr>
          <w:rFonts w:hint="eastAsia"/>
        </w:rPr>
        <w:t>)</w:t>
      </w:r>
      <w:bookmarkEnd w:id="184"/>
    </w:p>
    <w:p w:rsidR="00AB3E35" w:rsidRDefault="00311318">
      <w:pPr>
        <w:pStyle w:val="a0"/>
      </w:pPr>
      <w:r>
        <w:rPr>
          <w:rFonts w:hint="eastAsia"/>
        </w:rPr>
        <w:t>该表用于存储船长配送区域信息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rPr>
          <w:rFonts w:hint="eastAsia"/>
        </w:rPr>
        <w:t>InnoDB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lastRenderedPageBreak/>
        <w:t>结构</w:t>
      </w:r>
    </w:p>
    <w:p w:rsidR="00AB3E35" w:rsidRDefault="00311318">
      <w:pPr>
        <w:ind w:firstLine="420"/>
      </w:pPr>
      <w:r>
        <w:rPr>
          <w:rFonts w:hint="eastAsia"/>
        </w:rPr>
        <w:t>: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AB3E35">
        <w:trPr>
          <w:jc w:val="center"/>
        </w:trPr>
        <w:tc>
          <w:tcPr>
            <w:tcW w:w="744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53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AB3E35" w:rsidRDefault="006A4645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记录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非空；自增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uid</w:t>
            </w:r>
          </w:p>
        </w:tc>
        <w:tc>
          <w:tcPr>
            <w:tcW w:w="1418" w:type="dxa"/>
            <w:vAlign w:val="center"/>
          </w:tcPr>
          <w:p w:rsidR="00AB3E35" w:rsidRDefault="006A4645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船长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DA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非空；默认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d_province</w:t>
            </w:r>
          </w:p>
        </w:tc>
        <w:tc>
          <w:tcPr>
            <w:tcW w:w="1418" w:type="dxa"/>
            <w:vAlign w:val="center"/>
          </w:tcPr>
          <w:p w:rsidR="00AB3E35" w:rsidRDefault="006A4645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所属省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9D3DA3">
              <w:rPr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非空；默认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d_</w:t>
            </w:r>
            <w:r>
              <w:rPr>
                <w:rFonts w:hint="eastAsia"/>
                <w:color w:val="000000"/>
                <w:sz w:val="20"/>
                <w:szCs w:val="21"/>
              </w:rPr>
              <w:t>city</w:t>
            </w:r>
          </w:p>
        </w:tc>
        <w:tc>
          <w:tcPr>
            <w:tcW w:w="1418" w:type="dxa"/>
            <w:vAlign w:val="center"/>
          </w:tcPr>
          <w:p w:rsidR="00AB3E35" w:rsidRDefault="006A4645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所属地级市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9D3DA3">
              <w:rPr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非空；默认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d_area</w:t>
            </w:r>
          </w:p>
        </w:tc>
        <w:tc>
          <w:tcPr>
            <w:tcW w:w="1418" w:type="dxa"/>
            <w:vAlign w:val="center"/>
          </w:tcPr>
          <w:p w:rsidR="00AB3E35" w:rsidRDefault="006A4645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配送区</w:t>
            </w:r>
            <w:r>
              <w:rPr>
                <w:rFonts w:hint="eastAsia"/>
                <w:color w:val="000000"/>
                <w:sz w:val="20"/>
                <w:szCs w:val="21"/>
              </w:rPr>
              <w:t>/</w:t>
            </w:r>
            <w:r>
              <w:rPr>
                <w:rFonts w:hint="eastAsia"/>
                <w:color w:val="000000"/>
                <w:sz w:val="20"/>
                <w:szCs w:val="21"/>
              </w:rPr>
              <w:t>县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9D3DA3">
              <w:rPr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非空；默认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deleted</w:t>
            </w:r>
          </w:p>
        </w:tc>
        <w:tc>
          <w:tcPr>
            <w:tcW w:w="1418" w:type="dxa"/>
            <w:vAlign w:val="center"/>
          </w:tcPr>
          <w:p w:rsidR="00AB3E35" w:rsidRDefault="006A4645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是否已删除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9D3DA3">
              <w:rPr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非空；</w:t>
            </w:r>
          </w:p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默认：</w:t>
            </w:r>
            <w:r>
              <w:rPr>
                <w:rFonts w:hint="eastAsia"/>
                <w:color w:val="000000"/>
                <w:sz w:val="20"/>
                <w:szCs w:val="21"/>
              </w:rPr>
              <w:t>0(</w:t>
            </w:r>
            <w:r>
              <w:rPr>
                <w:rFonts w:hint="eastAsia"/>
                <w:color w:val="000000"/>
                <w:sz w:val="20"/>
                <w:szCs w:val="21"/>
              </w:rPr>
              <w:t>未删除</w:t>
            </w:r>
            <w:r>
              <w:rPr>
                <w:rFonts w:hint="eastAsia"/>
                <w:color w:val="000000"/>
                <w:sz w:val="20"/>
                <w:szCs w:val="21"/>
              </w:rPr>
              <w:t>)</w:t>
            </w:r>
            <w:r>
              <w:rPr>
                <w:color w:val="000000"/>
                <w:sz w:val="2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1"/>
              </w:rPr>
              <w:t>1</w:t>
            </w:r>
            <w:r>
              <w:rPr>
                <w:rFonts w:hint="eastAsia"/>
                <w:color w:val="000000"/>
                <w:sz w:val="20"/>
                <w:szCs w:val="21"/>
              </w:rPr>
              <w:t>（已删除）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p w:rsidR="00AB3E35" w:rsidRDefault="00B84C53">
      <w:pPr>
        <w:pStyle w:val="2"/>
      </w:pPr>
      <w:bookmarkStart w:id="185" w:name="_Toc468197128"/>
      <w:r>
        <w:rPr>
          <w:rFonts w:hint="eastAsia"/>
        </w:rPr>
        <w:t>商城</w:t>
      </w:r>
      <w:r w:rsidR="00311318">
        <w:rPr>
          <w:rFonts w:hint="eastAsia"/>
        </w:rPr>
        <w:t>常见问题分类表(ewei_shop_faq_category)</w:t>
      </w:r>
      <w:bookmarkEnd w:id="185"/>
    </w:p>
    <w:p w:rsidR="00AB3E35" w:rsidRDefault="00311318">
      <w:pPr>
        <w:pStyle w:val="a0"/>
      </w:pPr>
      <w:r>
        <w:rPr>
          <w:rFonts w:hint="eastAsia"/>
        </w:rPr>
        <w:t>该表用于存储</w:t>
      </w:r>
      <w:r w:rsidR="00B84C53">
        <w:rPr>
          <w:rFonts w:hint="eastAsia"/>
        </w:rPr>
        <w:t>商城的</w:t>
      </w:r>
      <w:r>
        <w:rPr>
          <w:rFonts w:hint="eastAsia"/>
        </w:rPr>
        <w:t>常见问题分类</w:t>
      </w:r>
    </w:p>
    <w:p w:rsidR="00AB3E35" w:rsidRDefault="00311318">
      <w:pPr>
        <w:pStyle w:val="3"/>
      </w:pPr>
      <w:r>
        <w:rPr>
          <w:rFonts w:hint="eastAsia"/>
        </w:rPr>
        <w:t>ENGINE</w:t>
      </w:r>
    </w:p>
    <w:p w:rsidR="00AB3E35" w:rsidRDefault="00311318">
      <w:pPr>
        <w:pStyle w:val="a0"/>
      </w:pPr>
      <w:r>
        <w:rPr>
          <w:rFonts w:hint="eastAsia"/>
        </w:rPr>
        <w:t>InnoDB</w:t>
      </w:r>
    </w:p>
    <w:p w:rsidR="00AB3E35" w:rsidRDefault="00311318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AB3E35" w:rsidRDefault="00311318">
      <w:pPr>
        <w:pStyle w:val="a0"/>
      </w:pPr>
      <w:r>
        <w:t>utf8</w:t>
      </w:r>
    </w:p>
    <w:p w:rsidR="00AB3E35" w:rsidRDefault="00311318">
      <w:pPr>
        <w:pStyle w:val="3"/>
      </w:pPr>
      <w:r>
        <w:rPr>
          <w:rFonts w:hint="eastAsia"/>
        </w:rPr>
        <w:t>结构</w:t>
      </w:r>
    </w:p>
    <w:p w:rsidR="00AB3E35" w:rsidRDefault="00311318">
      <w:pPr>
        <w:ind w:firstLine="420"/>
      </w:pPr>
      <w:r>
        <w:rPr>
          <w:rFonts w:hint="eastAsia"/>
        </w:rPr>
        <w:t>: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AB3E35">
        <w:trPr>
          <w:jc w:val="center"/>
        </w:trPr>
        <w:tc>
          <w:tcPr>
            <w:tcW w:w="744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53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932" w:type="dxa"/>
            <w:shd w:val="clear" w:color="auto" w:fill="E6E6E6"/>
            <w:vAlign w:val="center"/>
          </w:tcPr>
          <w:p w:rsidR="00AB3E35" w:rsidRDefault="0031131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分类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0836E6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非空；自增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分类名称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0836E6">
              <w:rPr>
                <w:color w:val="000000"/>
                <w:sz w:val="20"/>
                <w:szCs w:val="21"/>
              </w:rPr>
              <w:t>(30)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descript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分类描述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0836E6">
              <w:rPr>
                <w:color w:val="000000"/>
                <w:sz w:val="20"/>
                <w:szCs w:val="21"/>
              </w:rPr>
              <w:t>(30)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displayorder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排序序号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TINYINT</w:t>
            </w:r>
            <w:r w:rsidR="000836E6">
              <w:rPr>
                <w:color w:val="000000"/>
                <w:sz w:val="20"/>
                <w:szCs w:val="21"/>
              </w:rPr>
              <w:t>(3)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AB3E35">
        <w:trPr>
          <w:jc w:val="center"/>
        </w:trPr>
        <w:tc>
          <w:tcPr>
            <w:tcW w:w="744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createtime</w:t>
            </w:r>
          </w:p>
        </w:tc>
        <w:tc>
          <w:tcPr>
            <w:tcW w:w="1418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创建时间</w:t>
            </w:r>
          </w:p>
        </w:tc>
        <w:tc>
          <w:tcPr>
            <w:tcW w:w="1932" w:type="dxa"/>
            <w:vAlign w:val="center"/>
          </w:tcPr>
          <w:p w:rsidR="00AB3E35" w:rsidRDefault="00580FB9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0836E6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AB3E35" w:rsidRDefault="00311318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275357">
        <w:trPr>
          <w:jc w:val="center"/>
        </w:trPr>
        <w:tc>
          <w:tcPr>
            <w:tcW w:w="744" w:type="dxa"/>
            <w:vAlign w:val="center"/>
          </w:tcPr>
          <w:p w:rsidR="00275357" w:rsidRDefault="00275357" w:rsidP="00275357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275357" w:rsidRDefault="00275357" w:rsidP="00275357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uniacid</w:t>
            </w:r>
          </w:p>
        </w:tc>
        <w:tc>
          <w:tcPr>
            <w:tcW w:w="1418" w:type="dxa"/>
            <w:vAlign w:val="center"/>
          </w:tcPr>
          <w:p w:rsidR="00275357" w:rsidRDefault="00275357" w:rsidP="00275357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唯一账号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275357" w:rsidRDefault="00580FB9" w:rsidP="00275357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275357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275357" w:rsidRDefault="00275357" w:rsidP="00275357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</w:tbl>
    <w:p w:rsidR="00AB3E35" w:rsidRDefault="00311318">
      <w:pPr>
        <w:pStyle w:val="3"/>
      </w:pPr>
      <w:r>
        <w:rPr>
          <w:rFonts w:hint="eastAsia"/>
        </w:rPr>
        <w:lastRenderedPageBreak/>
        <w:t>其他</w:t>
      </w:r>
    </w:p>
    <w:p w:rsidR="00AB3E35" w:rsidRDefault="00311318">
      <w:pPr>
        <w:pStyle w:val="a0"/>
      </w:pPr>
      <w:r>
        <w:rPr>
          <w:rFonts w:hint="eastAsia"/>
        </w:rPr>
        <w:t>无</w:t>
      </w:r>
    </w:p>
    <w:bookmarkEnd w:id="179"/>
    <w:bookmarkEnd w:id="180"/>
    <w:p w:rsidR="00AB3E35" w:rsidRDefault="00AB3E35">
      <w:pPr>
        <w:pStyle w:val="a0"/>
      </w:pPr>
    </w:p>
    <w:p w:rsidR="00CD1B3D" w:rsidRDefault="00B84C53" w:rsidP="00CD1B3D">
      <w:pPr>
        <w:pStyle w:val="2"/>
      </w:pPr>
      <w:bookmarkStart w:id="186" w:name="_Toc468197129"/>
      <w:r>
        <w:rPr>
          <w:rFonts w:hint="eastAsia"/>
        </w:rPr>
        <w:t>商城</w:t>
      </w:r>
      <w:r w:rsidR="00CD1B3D">
        <w:rPr>
          <w:rFonts w:hint="eastAsia"/>
        </w:rPr>
        <w:t>咨询管理表(</w:t>
      </w:r>
      <w:r w:rsidR="00CD1B3D" w:rsidRPr="00F653CE">
        <w:t>ewei_shop_consult</w:t>
      </w:r>
      <w:r w:rsidR="00CD1B3D">
        <w:rPr>
          <w:rFonts w:hint="eastAsia"/>
        </w:rPr>
        <w:t>)</w:t>
      </w:r>
      <w:bookmarkEnd w:id="186"/>
    </w:p>
    <w:p w:rsidR="00CD1B3D" w:rsidRDefault="00CD1B3D" w:rsidP="00CD1B3D">
      <w:pPr>
        <w:pStyle w:val="a0"/>
      </w:pPr>
      <w:r>
        <w:rPr>
          <w:rFonts w:hint="eastAsia"/>
        </w:rPr>
        <w:t>该表用于存储</w:t>
      </w:r>
      <w:r w:rsidR="00B84C53">
        <w:rPr>
          <w:rFonts w:hint="eastAsia"/>
        </w:rPr>
        <w:t>商城的</w:t>
      </w:r>
      <w:r>
        <w:rPr>
          <w:rFonts w:hint="eastAsia"/>
        </w:rPr>
        <w:t>咨询记录</w:t>
      </w:r>
      <w:r w:rsidR="00B84C53">
        <w:rPr>
          <w:rFonts w:hint="eastAsia"/>
        </w:rPr>
        <w:t>。</w:t>
      </w:r>
    </w:p>
    <w:p w:rsidR="00CD1B3D" w:rsidRDefault="00CD1B3D" w:rsidP="00CD1B3D">
      <w:pPr>
        <w:pStyle w:val="3"/>
      </w:pPr>
      <w:r>
        <w:rPr>
          <w:rFonts w:hint="eastAsia"/>
        </w:rPr>
        <w:t>ENGINE</w:t>
      </w:r>
    </w:p>
    <w:p w:rsidR="00CD1B3D" w:rsidRDefault="00CD1B3D" w:rsidP="00CD1B3D">
      <w:pPr>
        <w:pStyle w:val="a0"/>
      </w:pPr>
      <w:r>
        <w:rPr>
          <w:rFonts w:hint="eastAsia"/>
        </w:rPr>
        <w:t>InnoDB</w:t>
      </w:r>
    </w:p>
    <w:p w:rsidR="00CD1B3D" w:rsidRDefault="00CD1B3D" w:rsidP="00CD1B3D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CD1B3D" w:rsidRDefault="00CD1B3D" w:rsidP="00CD1B3D">
      <w:pPr>
        <w:pStyle w:val="a0"/>
      </w:pPr>
      <w:r>
        <w:t>utf8</w:t>
      </w:r>
    </w:p>
    <w:p w:rsidR="00CD1B3D" w:rsidRDefault="00CD1B3D" w:rsidP="00CD1B3D">
      <w:pPr>
        <w:pStyle w:val="3"/>
      </w:pPr>
      <w:r>
        <w:rPr>
          <w:rFonts w:hint="eastAsia"/>
        </w:rPr>
        <w:t>结构</w:t>
      </w:r>
    </w:p>
    <w:p w:rsidR="00CD1B3D" w:rsidRPr="00F653CE" w:rsidRDefault="00CD1B3D" w:rsidP="00CD1B3D">
      <w:pPr>
        <w:pStyle w:val="a0"/>
      </w:pPr>
    </w:p>
    <w:p w:rsidR="00CD1B3D" w:rsidRDefault="00CD1B3D" w:rsidP="00CD1B3D">
      <w:pPr>
        <w:ind w:firstLine="420"/>
      </w:pPr>
      <w:r>
        <w:rPr>
          <w:rFonts w:hint="eastAsia"/>
        </w:rPr>
        <w:t>: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559"/>
        <w:gridCol w:w="1791"/>
        <w:gridCol w:w="2532"/>
      </w:tblGrid>
      <w:tr w:rsidR="00CD1B3D" w:rsidTr="006B2F78">
        <w:trPr>
          <w:jc w:val="center"/>
        </w:trPr>
        <w:tc>
          <w:tcPr>
            <w:tcW w:w="744" w:type="dxa"/>
            <w:shd w:val="clear" w:color="auto" w:fill="E6E6E6"/>
            <w:vAlign w:val="center"/>
          </w:tcPr>
          <w:p w:rsidR="00CD1B3D" w:rsidRDefault="00CD1B3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653" w:type="dxa"/>
            <w:shd w:val="clear" w:color="auto" w:fill="E6E6E6"/>
            <w:vAlign w:val="center"/>
          </w:tcPr>
          <w:p w:rsidR="00CD1B3D" w:rsidRDefault="00CD1B3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CD1B3D" w:rsidRDefault="00CD1B3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CD1B3D" w:rsidRDefault="00CD1B3D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CD1B3D" w:rsidRDefault="00CD1B3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CD1B3D" w:rsidTr="006B2F78">
        <w:trPr>
          <w:jc w:val="center"/>
        </w:trPr>
        <w:tc>
          <w:tcPr>
            <w:tcW w:w="744" w:type="dxa"/>
            <w:vAlign w:val="center"/>
          </w:tcPr>
          <w:p w:rsidR="00CD1B3D" w:rsidRDefault="00CD1B3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CD1B3D" w:rsidRDefault="00CD1B3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CD1B3D" w:rsidRDefault="00CD1B3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咨询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791" w:type="dxa"/>
            <w:vAlign w:val="center"/>
          </w:tcPr>
          <w:p w:rsidR="00CD1B3D" w:rsidRDefault="00580FB9" w:rsidP="00223C9B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9D3F5E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CD1B3D" w:rsidRDefault="00CD1B3D" w:rsidP="00223C9B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非空；自增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 w:rsidRPr="00454B13">
              <w:rPr>
                <w:color w:val="000000"/>
                <w:sz w:val="20"/>
                <w:szCs w:val="21"/>
              </w:rPr>
              <w:t>uniacid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唯一账号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454B1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</w:t>
            </w:r>
            <w:r>
              <w:rPr>
                <w:rFonts w:hint="eastAsia"/>
                <w:color w:val="000000"/>
                <w:sz w:val="20"/>
                <w:szCs w:val="21"/>
              </w:rPr>
              <w:t>0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uid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回复者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454B13">
              <w:rPr>
                <w:color w:val="000000"/>
                <w:sz w:val="20"/>
                <w:szCs w:val="21"/>
              </w:rPr>
              <w:t>(50)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非空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o</w:t>
            </w:r>
            <w:r>
              <w:rPr>
                <w:rFonts w:hint="eastAsia"/>
                <w:color w:val="000000"/>
                <w:sz w:val="20"/>
                <w:szCs w:val="21"/>
              </w:rPr>
              <w:t>pen</w:t>
            </w:r>
            <w:r>
              <w:rPr>
                <w:color w:val="000000"/>
                <w:sz w:val="20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咨询者</w:t>
            </w: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454B13">
              <w:rPr>
                <w:color w:val="000000"/>
                <w:sz w:val="20"/>
                <w:szCs w:val="21"/>
              </w:rPr>
              <w:t>(50)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goodsid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咨询商品</w:t>
            </w:r>
            <w:r>
              <w:rPr>
                <w:rFonts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TINYINT</w:t>
            </w:r>
            <w:r w:rsidR="00454B13">
              <w:rPr>
                <w:color w:val="000000"/>
                <w:sz w:val="20"/>
                <w:szCs w:val="21"/>
              </w:rPr>
              <w:t>(3)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consultid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资讯单号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454B1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stat</w:t>
            </w:r>
            <w:r>
              <w:rPr>
                <w:color w:val="000000"/>
                <w:sz w:val="20"/>
                <w:szCs w:val="21"/>
              </w:rPr>
              <w:t>us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状态</w:t>
            </w:r>
            <w:r>
              <w:rPr>
                <w:rFonts w:hint="eastAsia"/>
                <w:color w:val="000000"/>
                <w:sz w:val="20"/>
                <w:szCs w:val="21"/>
              </w:rPr>
              <w:t xml:space="preserve"> 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TINYINT</w:t>
            </w:r>
            <w:r w:rsidR="00454B13">
              <w:rPr>
                <w:color w:val="000000"/>
                <w:sz w:val="20"/>
                <w:szCs w:val="21"/>
              </w:rPr>
              <w:t>(1)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</w:t>
            </w:r>
            <w:r>
              <w:rPr>
                <w:rFonts w:hint="eastAsia"/>
                <w:color w:val="000000"/>
                <w:sz w:val="20"/>
                <w:szCs w:val="21"/>
              </w:rPr>
              <w:t>0</w:t>
            </w:r>
            <w:r>
              <w:rPr>
                <w:rFonts w:hint="eastAsia"/>
                <w:color w:val="000000"/>
                <w:sz w:val="20"/>
                <w:szCs w:val="21"/>
              </w:rPr>
              <w:t>待回复</w:t>
            </w:r>
            <w:r>
              <w:rPr>
                <w:rFonts w:hint="eastAsia"/>
                <w:color w:val="000000"/>
                <w:sz w:val="20"/>
                <w:szCs w:val="21"/>
              </w:rPr>
              <w:t xml:space="preserve"> 1</w:t>
            </w:r>
            <w:r>
              <w:rPr>
                <w:rFonts w:hint="eastAsia"/>
                <w:color w:val="000000"/>
                <w:sz w:val="20"/>
                <w:szCs w:val="21"/>
              </w:rPr>
              <w:t>已回复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content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咨询内容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454B13">
              <w:rPr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reply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回复内容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VARCHAR</w:t>
            </w:r>
            <w:r w:rsidR="00454B13">
              <w:rPr>
                <w:color w:val="000000"/>
                <w:sz w:val="20"/>
                <w:szCs w:val="21"/>
              </w:rPr>
              <w:t>(255)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默认为空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10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createtime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创建时间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454B1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</w:t>
            </w:r>
            <w:r>
              <w:rPr>
                <w:rFonts w:hint="eastAsia"/>
                <w:color w:val="000000"/>
                <w:sz w:val="20"/>
                <w:szCs w:val="21"/>
              </w:rPr>
              <w:t>0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11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processtime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回复时间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454B1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</w:t>
            </w:r>
            <w:r>
              <w:rPr>
                <w:rFonts w:hint="eastAsia"/>
                <w:color w:val="000000"/>
                <w:sz w:val="20"/>
                <w:szCs w:val="21"/>
              </w:rPr>
              <w:t>0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12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top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置顶状态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454B13">
              <w:rPr>
                <w:color w:val="000000"/>
                <w:sz w:val="20"/>
                <w:szCs w:val="21"/>
              </w:rPr>
              <w:t>(1)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</w:t>
            </w:r>
            <w:r>
              <w:rPr>
                <w:rFonts w:hint="eastAsia"/>
                <w:color w:val="000000"/>
                <w:sz w:val="20"/>
                <w:szCs w:val="21"/>
              </w:rPr>
              <w:t>0</w:t>
            </w:r>
            <w:r>
              <w:rPr>
                <w:rFonts w:hint="eastAsia"/>
                <w:color w:val="000000"/>
                <w:sz w:val="20"/>
                <w:szCs w:val="21"/>
              </w:rPr>
              <w:t>未置顶</w:t>
            </w:r>
            <w:r>
              <w:rPr>
                <w:rFonts w:hint="eastAsia"/>
                <w:color w:val="000000"/>
                <w:sz w:val="20"/>
                <w:szCs w:val="21"/>
              </w:rPr>
              <w:t xml:space="preserve"> 1</w:t>
            </w:r>
            <w:r>
              <w:rPr>
                <w:rFonts w:hint="eastAsia"/>
                <w:color w:val="000000"/>
                <w:sz w:val="20"/>
                <w:szCs w:val="21"/>
              </w:rPr>
              <w:t>已置顶</w:t>
            </w:r>
          </w:p>
        </w:tc>
      </w:tr>
      <w:tr w:rsidR="00454B13" w:rsidTr="006B2F78">
        <w:trPr>
          <w:jc w:val="center"/>
        </w:trPr>
        <w:tc>
          <w:tcPr>
            <w:tcW w:w="744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13</w:t>
            </w:r>
          </w:p>
        </w:tc>
        <w:tc>
          <w:tcPr>
            <w:tcW w:w="1653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toptime</w:t>
            </w:r>
          </w:p>
        </w:tc>
        <w:tc>
          <w:tcPr>
            <w:tcW w:w="1559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置顶时间</w:t>
            </w:r>
          </w:p>
        </w:tc>
        <w:tc>
          <w:tcPr>
            <w:tcW w:w="1791" w:type="dxa"/>
            <w:vAlign w:val="center"/>
          </w:tcPr>
          <w:p w:rsidR="00454B13" w:rsidRDefault="00580FB9" w:rsidP="00454B13">
            <w:pPr>
              <w:rPr>
                <w:color w:val="000000"/>
                <w:sz w:val="20"/>
                <w:szCs w:val="21"/>
              </w:rPr>
            </w:pPr>
            <w:r>
              <w:rPr>
                <w:color w:val="000000"/>
                <w:sz w:val="20"/>
                <w:szCs w:val="21"/>
              </w:rPr>
              <w:t>INT</w:t>
            </w:r>
            <w:r w:rsidR="00454B13">
              <w:rPr>
                <w:color w:val="000000"/>
                <w:sz w:val="20"/>
                <w:szCs w:val="21"/>
              </w:rPr>
              <w:t>(11)</w:t>
            </w:r>
          </w:p>
        </w:tc>
        <w:tc>
          <w:tcPr>
            <w:tcW w:w="2532" w:type="dxa"/>
            <w:vAlign w:val="center"/>
          </w:tcPr>
          <w:p w:rsidR="00454B13" w:rsidRDefault="00454B13" w:rsidP="00454B13">
            <w:pPr>
              <w:jc w:val="left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默认为</w:t>
            </w:r>
            <w:r>
              <w:rPr>
                <w:rFonts w:hint="eastAsia"/>
                <w:color w:val="000000"/>
                <w:sz w:val="20"/>
                <w:szCs w:val="21"/>
              </w:rPr>
              <w:t>0</w:t>
            </w:r>
          </w:p>
        </w:tc>
      </w:tr>
    </w:tbl>
    <w:p w:rsidR="00CD1B3D" w:rsidRDefault="00CD1B3D" w:rsidP="00CD1B3D">
      <w:pPr>
        <w:pStyle w:val="3"/>
      </w:pPr>
      <w:r>
        <w:rPr>
          <w:rFonts w:hint="eastAsia"/>
        </w:rPr>
        <w:t>其他</w:t>
      </w:r>
    </w:p>
    <w:p w:rsidR="00CD1B3D" w:rsidRDefault="00CD1B3D" w:rsidP="00CD1B3D">
      <w:pPr>
        <w:pStyle w:val="a0"/>
      </w:pPr>
      <w:r>
        <w:rPr>
          <w:rFonts w:hint="eastAsia"/>
        </w:rPr>
        <w:t>无</w:t>
      </w:r>
    </w:p>
    <w:p w:rsidR="0015629B" w:rsidRDefault="0015629B" w:rsidP="0015629B">
      <w:pPr>
        <w:pStyle w:val="2"/>
      </w:pPr>
      <w:bookmarkStart w:id="187" w:name="_Toc468197130"/>
      <w:r>
        <w:rPr>
          <w:rFonts w:hint="eastAsia"/>
        </w:rPr>
        <w:lastRenderedPageBreak/>
        <w:t>加盟管理</w:t>
      </w:r>
      <w:r>
        <w:t>(ewei_shop</w:t>
      </w:r>
      <w:r>
        <w:rPr>
          <w:rFonts w:hint="eastAsia"/>
        </w:rPr>
        <w:t>_league</w:t>
      </w:r>
      <w:r>
        <w:t>_manage)</w:t>
      </w:r>
      <w:bookmarkEnd w:id="187"/>
    </w:p>
    <w:p w:rsidR="00724A0E" w:rsidRPr="00724A0E" w:rsidRDefault="00724A0E" w:rsidP="00724A0E">
      <w:pPr>
        <w:pStyle w:val="a0"/>
      </w:pPr>
      <w:r>
        <w:rPr>
          <w:rFonts w:hint="eastAsia"/>
        </w:rPr>
        <w:t>该表用于存储商城的船长加盟申请信息。</w:t>
      </w:r>
    </w:p>
    <w:p w:rsidR="0015629B" w:rsidRDefault="0015629B" w:rsidP="0015629B">
      <w:pPr>
        <w:pStyle w:val="3"/>
      </w:pPr>
      <w:r>
        <w:rPr>
          <w:rFonts w:hint="eastAsia"/>
        </w:rPr>
        <w:t>ENGINE</w:t>
      </w:r>
    </w:p>
    <w:p w:rsidR="0015629B" w:rsidRDefault="0015629B" w:rsidP="0015629B">
      <w:pPr>
        <w:pStyle w:val="a0"/>
      </w:pPr>
      <w:r>
        <w:t>MyISAM</w:t>
      </w:r>
    </w:p>
    <w:p w:rsidR="0015629B" w:rsidRDefault="0015629B" w:rsidP="0015629B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15629B" w:rsidRDefault="0015629B" w:rsidP="0015629B">
      <w:pPr>
        <w:pStyle w:val="a0"/>
      </w:pPr>
      <w:r>
        <w:t>utf8</w:t>
      </w:r>
    </w:p>
    <w:p w:rsidR="0015629B" w:rsidRDefault="0015629B" w:rsidP="0015629B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417"/>
        <w:gridCol w:w="1791"/>
        <w:gridCol w:w="2532"/>
      </w:tblGrid>
      <w:tr w:rsidR="0015629B" w:rsidTr="009D3F5E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532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15629B" w:rsidTr="009D3F5E">
        <w:trPr>
          <w:trHeight w:val="339"/>
          <w:jc w:val="center"/>
        </w:trPr>
        <w:tc>
          <w:tcPr>
            <w:tcW w:w="6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 w:rsidR="0015629B" w:rsidRDefault="006C7486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加盟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9D3F5E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主键；非空；自增</w:t>
            </w:r>
          </w:p>
        </w:tc>
      </w:tr>
      <w:tr w:rsidR="005516EE" w:rsidTr="009D3F5E">
        <w:trPr>
          <w:trHeight w:val="339"/>
          <w:jc w:val="center"/>
        </w:trPr>
        <w:tc>
          <w:tcPr>
            <w:tcW w:w="617" w:type="dxa"/>
          </w:tcPr>
          <w:p w:rsidR="005516EE" w:rsidRDefault="00AE7D8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5516EE" w:rsidRDefault="005516EE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1417" w:type="dxa"/>
          </w:tcPr>
          <w:p w:rsidR="002C3ADE" w:rsidRDefault="005516EE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 w:rsidR="002C3ADE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91" w:type="dxa"/>
          </w:tcPr>
          <w:p w:rsidR="005516EE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2C3ADE">
              <w:rPr>
                <w:color w:val="000000"/>
                <w:szCs w:val="21"/>
              </w:rPr>
              <w:t>(11)</w:t>
            </w:r>
          </w:p>
        </w:tc>
        <w:tc>
          <w:tcPr>
            <w:tcW w:w="2532" w:type="dxa"/>
          </w:tcPr>
          <w:p w:rsidR="005516EE" w:rsidRDefault="002C3ADE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15629B" w:rsidTr="009D3F5E">
        <w:trPr>
          <w:jc w:val="center"/>
        </w:trPr>
        <w:tc>
          <w:tcPr>
            <w:tcW w:w="617" w:type="dxa"/>
          </w:tcPr>
          <w:p w:rsidR="0015629B" w:rsidRDefault="00AE7D8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application_date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申请日期</w:t>
            </w:r>
          </w:p>
        </w:tc>
        <w:tc>
          <w:tcPr>
            <w:tcW w:w="179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523A0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15629B" w:rsidRDefault="00515808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非空；</w:t>
            </w:r>
          </w:p>
        </w:tc>
      </w:tr>
      <w:tr w:rsidR="0015629B" w:rsidTr="009D3F5E">
        <w:trPr>
          <w:trHeight w:val="367"/>
          <w:jc w:val="center"/>
        </w:trPr>
        <w:tc>
          <w:tcPr>
            <w:tcW w:w="617" w:type="dxa"/>
          </w:tcPr>
          <w:p w:rsidR="0015629B" w:rsidRDefault="00AE7D8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area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地区</w:t>
            </w:r>
          </w:p>
        </w:tc>
        <w:tc>
          <w:tcPr>
            <w:tcW w:w="179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F5E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15629B" w:rsidRDefault="00515808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非空；</w:t>
            </w:r>
          </w:p>
        </w:tc>
      </w:tr>
      <w:tr w:rsidR="0015629B" w:rsidTr="009D3F5E">
        <w:trPr>
          <w:trHeight w:val="283"/>
          <w:jc w:val="center"/>
        </w:trPr>
        <w:tc>
          <w:tcPr>
            <w:tcW w:w="617" w:type="dxa"/>
          </w:tcPr>
          <w:p w:rsidR="0015629B" w:rsidRDefault="00AE7D8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address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详细地址</w:t>
            </w:r>
          </w:p>
        </w:tc>
        <w:tc>
          <w:tcPr>
            <w:tcW w:w="179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F5E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15629B" w:rsidRDefault="00515808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非空；</w:t>
            </w:r>
          </w:p>
        </w:tc>
      </w:tr>
      <w:tr w:rsidR="0015629B" w:rsidTr="009D3F5E">
        <w:trPr>
          <w:trHeight w:val="283"/>
          <w:jc w:val="center"/>
        </w:trPr>
        <w:tc>
          <w:tcPr>
            <w:tcW w:w="617" w:type="dxa"/>
          </w:tcPr>
          <w:p w:rsidR="0015629B" w:rsidRDefault="00AE7D8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pplicant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申请人</w:t>
            </w:r>
          </w:p>
        </w:tc>
        <w:tc>
          <w:tcPr>
            <w:tcW w:w="179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F5E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15629B" w:rsidRDefault="00515808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非空；</w:t>
            </w:r>
          </w:p>
        </w:tc>
      </w:tr>
      <w:tr w:rsidR="0015629B" w:rsidTr="009D3F5E">
        <w:trPr>
          <w:trHeight w:val="283"/>
          <w:jc w:val="center"/>
        </w:trPr>
        <w:tc>
          <w:tcPr>
            <w:tcW w:w="617" w:type="dxa"/>
          </w:tcPr>
          <w:p w:rsidR="0015629B" w:rsidRDefault="00AE7D8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hone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</w:p>
        </w:tc>
        <w:tc>
          <w:tcPr>
            <w:tcW w:w="179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9D3F5E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</w:p>
        </w:tc>
      </w:tr>
      <w:tr w:rsidR="0015629B" w:rsidTr="009D3F5E">
        <w:trPr>
          <w:trHeight w:val="283"/>
          <w:jc w:val="center"/>
        </w:trPr>
        <w:tc>
          <w:tcPr>
            <w:tcW w:w="617" w:type="dxa"/>
          </w:tcPr>
          <w:p w:rsidR="0015629B" w:rsidRDefault="00AE7D8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eal</w:t>
            </w:r>
            <w:r>
              <w:rPr>
                <w:color w:val="000000"/>
                <w:szCs w:val="21"/>
              </w:rPr>
              <w:t>_state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处理状态</w:t>
            </w:r>
          </w:p>
        </w:tc>
        <w:tc>
          <w:tcPr>
            <w:tcW w:w="179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2523A0">
              <w:rPr>
                <w:color w:val="000000"/>
                <w:szCs w:val="21"/>
              </w:rPr>
              <w:t>(</w:t>
            </w:r>
            <w:r w:rsidR="002523A0">
              <w:rPr>
                <w:rFonts w:hint="eastAsia"/>
                <w:color w:val="000000"/>
                <w:szCs w:val="21"/>
              </w:rPr>
              <w:t>11</w:t>
            </w:r>
            <w:r w:rsidR="009D3F5E">
              <w:rPr>
                <w:color w:val="000000"/>
                <w:szCs w:val="21"/>
              </w:rPr>
              <w:t>)</w:t>
            </w:r>
          </w:p>
        </w:tc>
        <w:tc>
          <w:tcPr>
            <w:tcW w:w="253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</w:p>
        </w:tc>
      </w:tr>
      <w:tr w:rsidR="0015629B" w:rsidTr="009D3F5E">
        <w:trPr>
          <w:trHeight w:val="283"/>
          <w:jc w:val="center"/>
        </w:trPr>
        <w:tc>
          <w:tcPr>
            <w:tcW w:w="617" w:type="dxa"/>
          </w:tcPr>
          <w:p w:rsidR="0015629B" w:rsidRDefault="00AE7D8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deal_part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处理部门</w:t>
            </w:r>
          </w:p>
        </w:tc>
        <w:tc>
          <w:tcPr>
            <w:tcW w:w="179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523A0">
              <w:rPr>
                <w:color w:val="000000"/>
                <w:szCs w:val="21"/>
              </w:rPr>
              <w:t>(2</w:t>
            </w:r>
            <w:r w:rsidR="002523A0">
              <w:rPr>
                <w:rFonts w:hint="eastAsia"/>
                <w:color w:val="000000"/>
                <w:szCs w:val="21"/>
              </w:rPr>
              <w:t>55</w:t>
            </w:r>
            <w:r w:rsidR="009D3F5E">
              <w:rPr>
                <w:color w:val="000000"/>
                <w:szCs w:val="21"/>
              </w:rPr>
              <w:t>)</w:t>
            </w:r>
          </w:p>
        </w:tc>
        <w:tc>
          <w:tcPr>
            <w:tcW w:w="253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</w:p>
        </w:tc>
      </w:tr>
      <w:tr w:rsidR="002523A0" w:rsidTr="009D3F5E">
        <w:trPr>
          <w:trHeight w:val="283"/>
          <w:jc w:val="center"/>
        </w:trPr>
        <w:tc>
          <w:tcPr>
            <w:tcW w:w="617" w:type="dxa"/>
          </w:tcPr>
          <w:p w:rsidR="002523A0" w:rsidRDefault="00AE7D8D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2523A0" w:rsidRDefault="002523A0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eal</w:t>
            </w:r>
            <w:r>
              <w:rPr>
                <w:color w:val="000000"/>
                <w:szCs w:val="21"/>
              </w:rPr>
              <w:t>_date</w:t>
            </w:r>
          </w:p>
        </w:tc>
        <w:tc>
          <w:tcPr>
            <w:tcW w:w="1417" w:type="dxa"/>
          </w:tcPr>
          <w:p w:rsidR="002523A0" w:rsidRDefault="002523A0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处理日期</w:t>
            </w:r>
          </w:p>
        </w:tc>
        <w:tc>
          <w:tcPr>
            <w:tcW w:w="1791" w:type="dxa"/>
          </w:tcPr>
          <w:p w:rsidR="002523A0" w:rsidRDefault="00580FB9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523A0">
              <w:rPr>
                <w:color w:val="000000"/>
                <w:szCs w:val="21"/>
              </w:rPr>
              <w:t>(2</w:t>
            </w:r>
            <w:r w:rsidR="002523A0">
              <w:rPr>
                <w:rFonts w:hint="eastAsia"/>
                <w:color w:val="000000"/>
                <w:szCs w:val="21"/>
              </w:rPr>
              <w:t>55</w:t>
            </w:r>
            <w:r w:rsidR="002523A0">
              <w:rPr>
                <w:color w:val="000000"/>
                <w:szCs w:val="21"/>
              </w:rPr>
              <w:t>)</w:t>
            </w:r>
          </w:p>
        </w:tc>
        <w:tc>
          <w:tcPr>
            <w:tcW w:w="2532" w:type="dxa"/>
          </w:tcPr>
          <w:p w:rsidR="002523A0" w:rsidRDefault="002523A0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</w:p>
        </w:tc>
      </w:tr>
      <w:tr w:rsidR="002523A0" w:rsidTr="009D3F5E">
        <w:trPr>
          <w:trHeight w:val="283"/>
          <w:jc w:val="center"/>
        </w:trPr>
        <w:tc>
          <w:tcPr>
            <w:tcW w:w="617" w:type="dxa"/>
          </w:tcPr>
          <w:p w:rsidR="002523A0" w:rsidRDefault="00AE7D8D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2523A0" w:rsidRDefault="002523A0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eal</w:t>
            </w:r>
            <w:r>
              <w:rPr>
                <w:color w:val="000000"/>
                <w:szCs w:val="21"/>
              </w:rPr>
              <w:t>_results</w:t>
            </w:r>
          </w:p>
        </w:tc>
        <w:tc>
          <w:tcPr>
            <w:tcW w:w="1417" w:type="dxa"/>
          </w:tcPr>
          <w:p w:rsidR="002523A0" w:rsidRDefault="002523A0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处理结果</w:t>
            </w:r>
          </w:p>
        </w:tc>
        <w:tc>
          <w:tcPr>
            <w:tcW w:w="1791" w:type="dxa"/>
          </w:tcPr>
          <w:p w:rsidR="002523A0" w:rsidRDefault="00580FB9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523A0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2523A0" w:rsidRDefault="002523A0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</w:p>
        </w:tc>
      </w:tr>
      <w:tr w:rsidR="002523A0" w:rsidTr="009D3F5E">
        <w:trPr>
          <w:trHeight w:val="283"/>
          <w:jc w:val="center"/>
        </w:trPr>
        <w:tc>
          <w:tcPr>
            <w:tcW w:w="617" w:type="dxa"/>
          </w:tcPr>
          <w:p w:rsidR="002523A0" w:rsidRDefault="00AE7D8D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2523A0" w:rsidRDefault="002523A0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principal</w:t>
            </w:r>
          </w:p>
        </w:tc>
        <w:tc>
          <w:tcPr>
            <w:tcW w:w="1417" w:type="dxa"/>
          </w:tcPr>
          <w:p w:rsidR="002523A0" w:rsidRDefault="002523A0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处理人</w:t>
            </w:r>
          </w:p>
        </w:tc>
        <w:tc>
          <w:tcPr>
            <w:tcW w:w="1791" w:type="dxa"/>
          </w:tcPr>
          <w:p w:rsidR="002523A0" w:rsidRDefault="00580FB9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523A0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2523A0" w:rsidRDefault="002523A0" w:rsidP="002523A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  <w:r>
              <w:rPr>
                <w:color w:val="000000"/>
                <w:szCs w:val="21"/>
              </w:rPr>
              <w:t>；</w:t>
            </w:r>
          </w:p>
        </w:tc>
      </w:tr>
      <w:tr w:rsidR="00AE7D8D" w:rsidTr="009D3F5E">
        <w:trPr>
          <w:trHeight w:val="283"/>
          <w:jc w:val="center"/>
        </w:trPr>
        <w:tc>
          <w:tcPr>
            <w:tcW w:w="617" w:type="dxa"/>
          </w:tcPr>
          <w:p w:rsidR="00AE7D8D" w:rsidRDefault="00AE7D8D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922" w:type="dxa"/>
          </w:tcPr>
          <w:p w:rsidR="00AE7D8D" w:rsidRDefault="00AE7D8D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province</w:t>
            </w:r>
          </w:p>
        </w:tc>
        <w:tc>
          <w:tcPr>
            <w:tcW w:w="1417" w:type="dxa"/>
          </w:tcPr>
          <w:p w:rsidR="00AE7D8D" w:rsidRDefault="00AE7D8D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</w:t>
            </w:r>
          </w:p>
        </w:tc>
        <w:tc>
          <w:tcPr>
            <w:tcW w:w="1791" w:type="dxa"/>
          </w:tcPr>
          <w:p w:rsidR="00AE7D8D" w:rsidRDefault="00580FB9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E7D8D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E7D8D" w:rsidRDefault="00AE7D8D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AE7D8D" w:rsidTr="009D3F5E">
        <w:trPr>
          <w:trHeight w:val="283"/>
          <w:jc w:val="center"/>
        </w:trPr>
        <w:tc>
          <w:tcPr>
            <w:tcW w:w="617" w:type="dxa"/>
          </w:tcPr>
          <w:p w:rsidR="00AE7D8D" w:rsidRDefault="00AE7D8D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922" w:type="dxa"/>
          </w:tcPr>
          <w:p w:rsidR="00AE7D8D" w:rsidRDefault="00AE7D8D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city</w:t>
            </w:r>
          </w:p>
        </w:tc>
        <w:tc>
          <w:tcPr>
            <w:tcW w:w="1417" w:type="dxa"/>
          </w:tcPr>
          <w:p w:rsidR="00AE7D8D" w:rsidRDefault="00AE7D8D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市</w:t>
            </w:r>
          </w:p>
        </w:tc>
        <w:tc>
          <w:tcPr>
            <w:tcW w:w="1791" w:type="dxa"/>
          </w:tcPr>
          <w:p w:rsidR="00AE7D8D" w:rsidRDefault="00580FB9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E7D8D">
              <w:rPr>
                <w:color w:val="000000"/>
                <w:szCs w:val="21"/>
              </w:rPr>
              <w:t>(255)</w:t>
            </w:r>
          </w:p>
        </w:tc>
        <w:tc>
          <w:tcPr>
            <w:tcW w:w="2532" w:type="dxa"/>
          </w:tcPr>
          <w:p w:rsidR="00AE7D8D" w:rsidRDefault="00AE7D8D" w:rsidP="00AE7D8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15629B" w:rsidRDefault="0015629B" w:rsidP="0015629B">
      <w:pPr>
        <w:pStyle w:val="3"/>
      </w:pPr>
      <w:r>
        <w:rPr>
          <w:rFonts w:hint="eastAsia"/>
        </w:rPr>
        <w:t>其他</w:t>
      </w:r>
    </w:p>
    <w:p w:rsidR="0015629B" w:rsidRDefault="0015629B" w:rsidP="0015629B">
      <w:pPr>
        <w:pStyle w:val="a0"/>
      </w:pPr>
      <w:r>
        <w:rPr>
          <w:rFonts w:hint="eastAsia"/>
        </w:rPr>
        <w:t>无</w:t>
      </w:r>
    </w:p>
    <w:p w:rsidR="0015629B" w:rsidRDefault="0015629B" w:rsidP="0015629B">
      <w:pPr>
        <w:pStyle w:val="2"/>
      </w:pPr>
      <w:bookmarkStart w:id="188" w:name="_Toc468197131"/>
      <w:r>
        <w:rPr>
          <w:rFonts w:hint="eastAsia"/>
        </w:rPr>
        <w:t>佣金税费记录表</w:t>
      </w:r>
      <w:r>
        <w:t>(ewei_shop_commission_fee_log)</w:t>
      </w:r>
      <w:bookmarkEnd w:id="188"/>
    </w:p>
    <w:p w:rsidR="0015629B" w:rsidRDefault="0015629B" w:rsidP="0015629B">
      <w:pPr>
        <w:pStyle w:val="3"/>
      </w:pPr>
      <w:r>
        <w:rPr>
          <w:rFonts w:hint="eastAsia"/>
        </w:rPr>
        <w:t>ENGINE</w:t>
      </w:r>
    </w:p>
    <w:p w:rsidR="0015629B" w:rsidRDefault="0015629B" w:rsidP="0015629B">
      <w:pPr>
        <w:pStyle w:val="a0"/>
      </w:pPr>
      <w:r>
        <w:t>InnoDB</w:t>
      </w:r>
    </w:p>
    <w:p w:rsidR="0015629B" w:rsidRDefault="0015629B" w:rsidP="0015629B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15629B" w:rsidRDefault="0015629B" w:rsidP="0015629B">
      <w:pPr>
        <w:pStyle w:val="a0"/>
      </w:pPr>
      <w:r>
        <w:t>utf8</w:t>
      </w:r>
    </w:p>
    <w:p w:rsidR="0015629B" w:rsidRDefault="0015629B" w:rsidP="0015629B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922"/>
        <w:gridCol w:w="1417"/>
        <w:gridCol w:w="1701"/>
        <w:gridCol w:w="2622"/>
      </w:tblGrid>
      <w:tr w:rsidR="0015629B" w:rsidTr="001C6D6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922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622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15629B" w:rsidTr="001C6D61">
        <w:trPr>
          <w:trHeight w:val="339"/>
          <w:jc w:val="center"/>
        </w:trPr>
        <w:tc>
          <w:tcPr>
            <w:tcW w:w="6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15629B">
              <w:rPr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主键；非空</w:t>
            </w:r>
          </w:p>
        </w:tc>
      </w:tr>
      <w:tr w:rsidR="0015629B" w:rsidTr="001C6D61">
        <w:trPr>
          <w:jc w:val="center"/>
        </w:trPr>
        <w:tc>
          <w:tcPr>
            <w:tcW w:w="6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15629B">
              <w:rPr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15629B" w:rsidTr="001C6D61">
        <w:trPr>
          <w:trHeight w:val="283"/>
          <w:jc w:val="center"/>
        </w:trPr>
        <w:tc>
          <w:tcPr>
            <w:tcW w:w="617" w:type="dxa"/>
          </w:tcPr>
          <w:p w:rsidR="0015629B" w:rsidRDefault="001C6D61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captain_id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船长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15629B">
              <w:rPr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15629B" w:rsidTr="001C6D61">
        <w:trPr>
          <w:trHeight w:val="283"/>
          <w:jc w:val="center"/>
        </w:trPr>
        <w:tc>
          <w:tcPr>
            <w:tcW w:w="617" w:type="dxa"/>
          </w:tcPr>
          <w:p w:rsidR="0015629B" w:rsidRDefault="001C6D61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日志类型</w:t>
            </w:r>
          </w:p>
        </w:tc>
        <w:tc>
          <w:tcPr>
            <w:tcW w:w="170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5629B">
              <w:rPr>
                <w:color w:val="000000"/>
                <w:szCs w:val="21"/>
              </w:rPr>
              <w:t>(1)</w:t>
            </w:r>
          </w:p>
        </w:tc>
        <w:tc>
          <w:tcPr>
            <w:tcW w:w="26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 w:rsidR="001C6D61"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 xml:space="preserve">; </w:t>
            </w:r>
          </w:p>
          <w:p w:rsidR="0015629B" w:rsidRPr="00E15E98" w:rsidRDefault="0015629B" w:rsidP="002515AC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E15E98">
              <w:rPr>
                <w:rFonts w:hint="eastAsia"/>
                <w:color w:val="000000"/>
                <w:szCs w:val="21"/>
              </w:rPr>
              <w:t>提款</w:t>
            </w:r>
          </w:p>
          <w:p w:rsidR="0015629B" w:rsidRPr="00E15E98" w:rsidRDefault="008A7047" w:rsidP="002515AC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发放</w:t>
            </w:r>
          </w:p>
        </w:tc>
      </w:tr>
      <w:tr w:rsidR="0015629B" w:rsidTr="001C6D61">
        <w:trPr>
          <w:trHeight w:val="283"/>
          <w:jc w:val="center"/>
        </w:trPr>
        <w:tc>
          <w:tcPr>
            <w:tcW w:w="617" w:type="dxa"/>
          </w:tcPr>
          <w:p w:rsidR="0015629B" w:rsidRDefault="001C6D61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9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order_sn</w:t>
            </w:r>
          </w:p>
        </w:tc>
        <w:tc>
          <w:tcPr>
            <w:tcW w:w="14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订单编号</w:t>
            </w:r>
          </w:p>
        </w:tc>
        <w:tc>
          <w:tcPr>
            <w:tcW w:w="1701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15629B">
              <w:rPr>
                <w:color w:val="000000"/>
                <w:szCs w:val="21"/>
              </w:rPr>
              <w:t>(20)</w:t>
            </w:r>
          </w:p>
        </w:tc>
        <w:tc>
          <w:tcPr>
            <w:tcW w:w="2622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9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 w:rsidRPr="001C6D61">
              <w:rPr>
                <w:color w:val="000000"/>
                <w:szCs w:val="21"/>
              </w:rPr>
              <w:t>order_money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订单金额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1C6D61">
              <w:rPr>
                <w:color w:val="000000"/>
                <w:szCs w:val="21"/>
              </w:rPr>
              <w:t>(10,2)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922" w:type="dxa"/>
          </w:tcPr>
          <w:p w:rsidR="001C6D61" w:rsidRPr="001C6D61" w:rsidRDefault="001C6D61" w:rsidP="001C6D61">
            <w:pPr>
              <w:jc w:val="left"/>
              <w:rPr>
                <w:color w:val="000000"/>
                <w:szCs w:val="21"/>
              </w:rPr>
            </w:pPr>
            <w:r w:rsidRPr="001C6D61">
              <w:rPr>
                <w:color w:val="000000"/>
                <w:szCs w:val="21"/>
              </w:rPr>
              <w:t>m_id_1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级税款用户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1C6D61">
              <w:rPr>
                <w:color w:val="000000"/>
                <w:szCs w:val="21"/>
              </w:rPr>
              <w:t>(1</w:t>
            </w:r>
            <w:r w:rsidR="001C6D61">
              <w:rPr>
                <w:rFonts w:hint="eastAsia"/>
                <w:color w:val="000000"/>
                <w:szCs w:val="21"/>
              </w:rPr>
              <w:t>0</w:t>
            </w:r>
            <w:r w:rsidR="001C6D61">
              <w:rPr>
                <w:color w:val="000000"/>
                <w:szCs w:val="21"/>
              </w:rPr>
              <w:t>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9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commission_1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级分佣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1C6D61">
              <w:rPr>
                <w:color w:val="000000"/>
                <w:szCs w:val="21"/>
              </w:rPr>
              <w:t>(10,2)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9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commission_fee_1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级税款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1C6D61">
              <w:rPr>
                <w:color w:val="000000"/>
                <w:szCs w:val="21"/>
              </w:rPr>
              <w:t>(10,2)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BC2FF8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922" w:type="dxa"/>
          </w:tcPr>
          <w:p w:rsidR="001C6D61" w:rsidRP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m_id_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级税款用户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1C6D61">
              <w:rPr>
                <w:color w:val="000000"/>
                <w:szCs w:val="21"/>
              </w:rPr>
              <w:t>(1</w:t>
            </w:r>
            <w:r w:rsidR="001C6D61">
              <w:rPr>
                <w:rFonts w:hint="eastAsia"/>
                <w:color w:val="000000"/>
                <w:szCs w:val="21"/>
              </w:rPr>
              <w:t>0</w:t>
            </w:r>
            <w:r w:rsidR="001C6D61">
              <w:rPr>
                <w:color w:val="000000"/>
                <w:szCs w:val="21"/>
              </w:rPr>
              <w:t>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BC2FF8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9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级分佣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1C6D61">
              <w:rPr>
                <w:color w:val="000000"/>
                <w:szCs w:val="21"/>
              </w:rPr>
              <w:t>(10,2)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BC2FF8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9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commission_fee_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级税款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1C6D61">
              <w:rPr>
                <w:color w:val="000000"/>
                <w:szCs w:val="21"/>
              </w:rPr>
              <w:t>(10,2)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BC2FF8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922" w:type="dxa"/>
          </w:tcPr>
          <w:p w:rsidR="001C6D61" w:rsidRP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m_id_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级税款用户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1C6D61">
              <w:rPr>
                <w:color w:val="000000"/>
                <w:szCs w:val="21"/>
              </w:rPr>
              <w:t>(1</w:t>
            </w:r>
            <w:r w:rsidR="001C6D61">
              <w:rPr>
                <w:rFonts w:hint="eastAsia"/>
                <w:color w:val="000000"/>
                <w:szCs w:val="21"/>
              </w:rPr>
              <w:t>0</w:t>
            </w:r>
            <w:r w:rsidR="001C6D61">
              <w:rPr>
                <w:color w:val="000000"/>
                <w:szCs w:val="21"/>
              </w:rPr>
              <w:t>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BC2FF8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9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级分佣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1C6D61">
              <w:rPr>
                <w:color w:val="000000"/>
                <w:szCs w:val="21"/>
              </w:rPr>
              <w:t>(10,2)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BC2FF8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19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commission_fee_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级税款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1C6D61">
              <w:rPr>
                <w:color w:val="000000"/>
                <w:szCs w:val="21"/>
              </w:rPr>
              <w:t>(10,2)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0.00</w:t>
            </w:r>
          </w:p>
        </w:tc>
      </w:tr>
      <w:tr w:rsidR="001C6D61" w:rsidTr="001C6D61">
        <w:trPr>
          <w:trHeight w:val="283"/>
          <w:jc w:val="center"/>
        </w:trPr>
        <w:tc>
          <w:tcPr>
            <w:tcW w:w="617" w:type="dxa"/>
          </w:tcPr>
          <w:p w:rsidR="001C6D61" w:rsidRDefault="00BC2FF8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19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1417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生成时间</w:t>
            </w:r>
          </w:p>
        </w:tc>
        <w:tc>
          <w:tcPr>
            <w:tcW w:w="1701" w:type="dxa"/>
          </w:tcPr>
          <w:p w:rsidR="001C6D61" w:rsidRDefault="00580FB9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1C6D61">
              <w:rPr>
                <w:color w:val="000000"/>
                <w:szCs w:val="21"/>
              </w:rPr>
              <w:t>(11)</w:t>
            </w:r>
          </w:p>
        </w:tc>
        <w:tc>
          <w:tcPr>
            <w:tcW w:w="2622" w:type="dxa"/>
          </w:tcPr>
          <w:p w:rsidR="001C6D61" w:rsidRDefault="001C6D61" w:rsidP="001C6D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15629B" w:rsidRDefault="0015629B" w:rsidP="0015629B">
      <w:pPr>
        <w:pStyle w:val="3"/>
      </w:pPr>
      <w:r>
        <w:rPr>
          <w:rFonts w:hint="eastAsia"/>
        </w:rPr>
        <w:t>其他</w:t>
      </w:r>
    </w:p>
    <w:p w:rsidR="0015629B" w:rsidRDefault="0015629B" w:rsidP="0015629B">
      <w:pPr>
        <w:pStyle w:val="a0"/>
      </w:pPr>
      <w:r>
        <w:rPr>
          <w:rFonts w:hint="eastAsia"/>
        </w:rPr>
        <w:t>无</w:t>
      </w:r>
    </w:p>
    <w:p w:rsidR="0015629B" w:rsidRDefault="0015629B" w:rsidP="0015629B">
      <w:pPr>
        <w:pStyle w:val="2"/>
      </w:pPr>
      <w:bookmarkStart w:id="189" w:name="_Toc468197132"/>
      <w:r>
        <w:rPr>
          <w:rFonts w:hint="eastAsia"/>
        </w:rPr>
        <w:t>佣金税费记录表</w:t>
      </w:r>
      <w:r>
        <w:t>(ewei_shop_goods_money_log)</w:t>
      </w:r>
      <w:bookmarkEnd w:id="189"/>
    </w:p>
    <w:p w:rsidR="008A0559" w:rsidRPr="008A0559" w:rsidRDefault="008A0559" w:rsidP="008A0559">
      <w:pPr>
        <w:pStyle w:val="a0"/>
      </w:pPr>
      <w:r>
        <w:rPr>
          <w:rFonts w:hint="eastAsia"/>
        </w:rPr>
        <w:t>该表存储商场的货款日志信息。</w:t>
      </w:r>
    </w:p>
    <w:p w:rsidR="0015629B" w:rsidRDefault="0015629B" w:rsidP="0015629B">
      <w:pPr>
        <w:pStyle w:val="3"/>
      </w:pPr>
      <w:r>
        <w:rPr>
          <w:rFonts w:hint="eastAsia"/>
        </w:rPr>
        <w:t>ENGINE</w:t>
      </w:r>
    </w:p>
    <w:p w:rsidR="0015629B" w:rsidRDefault="0015629B" w:rsidP="0015629B">
      <w:pPr>
        <w:pStyle w:val="a0"/>
      </w:pPr>
      <w:r>
        <w:t>InnoDB</w:t>
      </w:r>
    </w:p>
    <w:p w:rsidR="0015629B" w:rsidRDefault="0015629B" w:rsidP="0015629B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15629B" w:rsidRDefault="0015629B" w:rsidP="0015629B">
      <w:pPr>
        <w:pStyle w:val="a0"/>
      </w:pPr>
      <w:r>
        <w:t>utf8</w:t>
      </w:r>
    </w:p>
    <w:p w:rsidR="0015629B" w:rsidRDefault="0015629B" w:rsidP="0015629B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559"/>
        <w:gridCol w:w="1843"/>
        <w:gridCol w:w="2480"/>
      </w:tblGrid>
      <w:tr w:rsidR="0015629B" w:rsidTr="002515A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480" w:type="dxa"/>
            <w:shd w:val="clear" w:color="auto" w:fill="E6E6E6"/>
            <w:vAlign w:val="center"/>
          </w:tcPr>
          <w:p w:rsidR="0015629B" w:rsidRDefault="0015629B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15629B" w:rsidTr="002515AC">
        <w:trPr>
          <w:trHeight w:val="339"/>
          <w:jc w:val="center"/>
        </w:trPr>
        <w:tc>
          <w:tcPr>
            <w:tcW w:w="6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15629B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15629B" w:rsidTr="002515AC">
        <w:trPr>
          <w:jc w:val="center"/>
        </w:trPr>
        <w:tc>
          <w:tcPr>
            <w:tcW w:w="617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captain_id</w:t>
            </w:r>
          </w:p>
        </w:tc>
        <w:tc>
          <w:tcPr>
            <w:tcW w:w="1559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船长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15629B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15629B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15629B" w:rsidRDefault="0015629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A63B5B" w:rsidTr="002515AC">
        <w:trPr>
          <w:jc w:val="center"/>
        </w:trPr>
        <w:tc>
          <w:tcPr>
            <w:tcW w:w="617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A63B5B" w:rsidRDefault="00580FB9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A63B5B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A63B5B" w:rsidRDefault="00B65363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A63B5B" w:rsidTr="002515AC">
        <w:trPr>
          <w:trHeight w:val="367"/>
          <w:jc w:val="center"/>
        </w:trPr>
        <w:tc>
          <w:tcPr>
            <w:tcW w:w="617" w:type="dxa"/>
          </w:tcPr>
          <w:p w:rsidR="00A63B5B" w:rsidRDefault="0024515C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559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843" w:type="dxa"/>
          </w:tcPr>
          <w:p w:rsidR="00A63B5B" w:rsidRDefault="00580FB9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A63B5B">
              <w:rPr>
                <w:color w:val="000000"/>
                <w:szCs w:val="21"/>
              </w:rPr>
              <w:t>(1)</w:t>
            </w:r>
          </w:p>
        </w:tc>
        <w:tc>
          <w:tcPr>
            <w:tcW w:w="2480" w:type="dxa"/>
          </w:tcPr>
          <w:p w:rsidR="00A63B5B" w:rsidRPr="00126C72" w:rsidRDefault="00A63B5B" w:rsidP="00A63B5B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126C72">
              <w:rPr>
                <w:rFonts w:hint="eastAsia"/>
                <w:color w:val="000000"/>
                <w:szCs w:val="21"/>
              </w:rPr>
              <w:t>提款</w:t>
            </w:r>
          </w:p>
          <w:p w:rsidR="00A63B5B" w:rsidRPr="00126C72" w:rsidRDefault="00A63B5B" w:rsidP="00A63B5B">
            <w:pPr>
              <w:pStyle w:val="ad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发放</w:t>
            </w:r>
          </w:p>
        </w:tc>
      </w:tr>
      <w:tr w:rsidR="00A63B5B" w:rsidTr="002515AC">
        <w:trPr>
          <w:trHeight w:val="283"/>
          <w:jc w:val="center"/>
        </w:trPr>
        <w:tc>
          <w:tcPr>
            <w:tcW w:w="617" w:type="dxa"/>
          </w:tcPr>
          <w:p w:rsidR="00A63B5B" w:rsidRDefault="0024515C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order_sn</w:t>
            </w:r>
          </w:p>
        </w:tc>
        <w:tc>
          <w:tcPr>
            <w:tcW w:w="1559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订单编号</w:t>
            </w:r>
          </w:p>
        </w:tc>
        <w:tc>
          <w:tcPr>
            <w:tcW w:w="1843" w:type="dxa"/>
          </w:tcPr>
          <w:p w:rsidR="00A63B5B" w:rsidRDefault="00580FB9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A63B5B">
              <w:rPr>
                <w:color w:val="000000"/>
                <w:szCs w:val="21"/>
              </w:rPr>
              <w:t>(20)</w:t>
            </w:r>
          </w:p>
        </w:tc>
        <w:tc>
          <w:tcPr>
            <w:tcW w:w="2480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</w:p>
        </w:tc>
      </w:tr>
      <w:tr w:rsidR="00A63B5B" w:rsidTr="002515AC">
        <w:trPr>
          <w:trHeight w:val="283"/>
          <w:jc w:val="center"/>
        </w:trPr>
        <w:tc>
          <w:tcPr>
            <w:tcW w:w="617" w:type="dxa"/>
          </w:tcPr>
          <w:p w:rsidR="00A63B5B" w:rsidRDefault="0024515C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order_money</w:t>
            </w:r>
          </w:p>
        </w:tc>
        <w:tc>
          <w:tcPr>
            <w:tcW w:w="1559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订单金额</w:t>
            </w:r>
          </w:p>
        </w:tc>
        <w:tc>
          <w:tcPr>
            <w:tcW w:w="1843" w:type="dxa"/>
          </w:tcPr>
          <w:p w:rsidR="00A63B5B" w:rsidRDefault="00580FB9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A63B5B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0; </w:t>
            </w:r>
          </w:p>
          <w:p w:rsidR="00A63B5B" w:rsidRPr="00E15E98" w:rsidRDefault="00A63B5B" w:rsidP="00A63B5B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E15E98">
              <w:rPr>
                <w:rFonts w:hint="eastAsia"/>
                <w:color w:val="000000"/>
                <w:szCs w:val="21"/>
              </w:rPr>
              <w:t>提款</w:t>
            </w:r>
          </w:p>
          <w:p w:rsidR="00A63B5B" w:rsidRPr="00E15E98" w:rsidRDefault="00A63B5B" w:rsidP="00A63B5B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发放</w:t>
            </w:r>
          </w:p>
        </w:tc>
      </w:tr>
      <w:tr w:rsidR="008C6ECA" w:rsidTr="002515AC">
        <w:trPr>
          <w:trHeight w:val="283"/>
          <w:jc w:val="center"/>
        </w:trPr>
        <w:tc>
          <w:tcPr>
            <w:tcW w:w="617" w:type="dxa"/>
          </w:tcPr>
          <w:p w:rsidR="008C6ECA" w:rsidRDefault="006E0FAF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8C6ECA" w:rsidRDefault="008C6ECA" w:rsidP="00A63B5B">
            <w:pPr>
              <w:jc w:val="left"/>
              <w:rPr>
                <w:color w:val="000000"/>
                <w:szCs w:val="21"/>
              </w:rPr>
            </w:pPr>
            <w:r w:rsidRPr="008C6ECA">
              <w:rPr>
                <w:color w:val="000000"/>
                <w:szCs w:val="21"/>
              </w:rPr>
              <w:t>total_back_money</w:t>
            </w:r>
          </w:p>
        </w:tc>
        <w:tc>
          <w:tcPr>
            <w:tcW w:w="1559" w:type="dxa"/>
          </w:tcPr>
          <w:p w:rsidR="008C6ECA" w:rsidRDefault="008C6ECA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返款总额</w:t>
            </w:r>
          </w:p>
        </w:tc>
        <w:tc>
          <w:tcPr>
            <w:tcW w:w="1843" w:type="dxa"/>
          </w:tcPr>
          <w:p w:rsidR="008C6ECA" w:rsidRDefault="00580FB9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8C6ECA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8C6ECA" w:rsidRDefault="008C6ECA" w:rsidP="008C6EC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0; </w:t>
            </w:r>
          </w:p>
          <w:p w:rsidR="008C6ECA" w:rsidRDefault="008C6ECA" w:rsidP="008C6EC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货款</w:t>
            </w:r>
            <w:r>
              <w:rPr>
                <w:rFonts w:hint="eastAsia"/>
                <w:color w:val="000000"/>
                <w:szCs w:val="21"/>
              </w:rPr>
              <w:t>+</w:t>
            </w:r>
            <w:r>
              <w:rPr>
                <w:rFonts w:hint="eastAsia"/>
                <w:color w:val="000000"/>
                <w:szCs w:val="21"/>
              </w:rPr>
              <w:t>发货佣金</w:t>
            </w:r>
            <w:r>
              <w:rPr>
                <w:rFonts w:hint="eastAsia"/>
                <w:color w:val="000000"/>
                <w:szCs w:val="21"/>
              </w:rPr>
              <w:t>+</w:t>
            </w:r>
            <w:r>
              <w:rPr>
                <w:rFonts w:hint="eastAsia"/>
                <w:color w:val="000000"/>
                <w:szCs w:val="21"/>
              </w:rPr>
              <w:t>运费</w:t>
            </w:r>
          </w:p>
        </w:tc>
      </w:tr>
      <w:tr w:rsidR="00A63B5B" w:rsidTr="002515AC">
        <w:trPr>
          <w:trHeight w:val="283"/>
          <w:jc w:val="center"/>
        </w:trPr>
        <w:tc>
          <w:tcPr>
            <w:tcW w:w="617" w:type="dxa"/>
          </w:tcPr>
          <w:p w:rsidR="00A63B5B" w:rsidRDefault="006E0FAF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goods_money</w:t>
            </w:r>
          </w:p>
        </w:tc>
        <w:tc>
          <w:tcPr>
            <w:tcW w:w="1559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订单总货款</w:t>
            </w:r>
          </w:p>
        </w:tc>
        <w:tc>
          <w:tcPr>
            <w:tcW w:w="1843" w:type="dxa"/>
          </w:tcPr>
          <w:p w:rsidR="00A63B5B" w:rsidRDefault="00580FB9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A63B5B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A63B5B" w:rsidRDefault="00A63B5B" w:rsidP="00A63B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7B2B60" w:rsidTr="002515AC">
        <w:trPr>
          <w:trHeight w:val="283"/>
          <w:jc w:val="center"/>
        </w:trPr>
        <w:tc>
          <w:tcPr>
            <w:tcW w:w="617" w:type="dxa"/>
          </w:tcPr>
          <w:p w:rsidR="007B2B60" w:rsidRDefault="006E0FAF" w:rsidP="007B2B6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7B2B60" w:rsidRDefault="007B2B60" w:rsidP="007B2B60">
            <w:pPr>
              <w:jc w:val="left"/>
              <w:rPr>
                <w:color w:val="000000"/>
                <w:szCs w:val="21"/>
              </w:rPr>
            </w:pPr>
            <w:r w:rsidRPr="008C6ECA">
              <w:rPr>
                <w:color w:val="000000"/>
                <w:szCs w:val="21"/>
              </w:rPr>
              <w:t>dispatch_price</w:t>
            </w:r>
          </w:p>
        </w:tc>
        <w:tc>
          <w:tcPr>
            <w:tcW w:w="1559" w:type="dxa"/>
          </w:tcPr>
          <w:p w:rsidR="007B2B60" w:rsidRDefault="007B2B60" w:rsidP="007B2B6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订单运费</w:t>
            </w:r>
          </w:p>
        </w:tc>
        <w:tc>
          <w:tcPr>
            <w:tcW w:w="1843" w:type="dxa"/>
          </w:tcPr>
          <w:p w:rsidR="007B2B60" w:rsidRDefault="00580FB9" w:rsidP="007B2B6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7B2B60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7B2B60" w:rsidRDefault="007B2B60" w:rsidP="007B2B60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0; </w:t>
            </w:r>
          </w:p>
        </w:tc>
      </w:tr>
      <w:tr w:rsidR="006A3B11" w:rsidTr="002515AC">
        <w:trPr>
          <w:trHeight w:val="283"/>
          <w:jc w:val="center"/>
        </w:trPr>
        <w:tc>
          <w:tcPr>
            <w:tcW w:w="617" w:type="dxa"/>
          </w:tcPr>
          <w:p w:rsidR="006A3B11" w:rsidRDefault="006E0FAF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6A3B11" w:rsidRDefault="006A3B11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earn_money</w:t>
            </w:r>
          </w:p>
        </w:tc>
        <w:tc>
          <w:tcPr>
            <w:tcW w:w="1559" w:type="dxa"/>
          </w:tcPr>
          <w:p w:rsidR="006A3B11" w:rsidRDefault="006E0FAF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纯利润</w:t>
            </w:r>
          </w:p>
        </w:tc>
        <w:tc>
          <w:tcPr>
            <w:tcW w:w="1843" w:type="dxa"/>
          </w:tcPr>
          <w:p w:rsidR="006A3B11" w:rsidRDefault="00580FB9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6A3B11">
              <w:rPr>
                <w:color w:val="000000"/>
                <w:szCs w:val="21"/>
              </w:rPr>
              <w:t>(10,2)</w:t>
            </w:r>
          </w:p>
        </w:tc>
        <w:tc>
          <w:tcPr>
            <w:tcW w:w="2480" w:type="dxa"/>
          </w:tcPr>
          <w:p w:rsidR="006A3B11" w:rsidRDefault="006A3B11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0; </w:t>
            </w:r>
          </w:p>
        </w:tc>
      </w:tr>
      <w:tr w:rsidR="006A3B11" w:rsidTr="002515AC">
        <w:trPr>
          <w:trHeight w:val="283"/>
          <w:jc w:val="center"/>
        </w:trPr>
        <w:tc>
          <w:tcPr>
            <w:tcW w:w="617" w:type="dxa"/>
          </w:tcPr>
          <w:p w:rsidR="006A3B11" w:rsidRDefault="006E0FAF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6A3B11" w:rsidRDefault="006A3B11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1559" w:type="dxa"/>
          </w:tcPr>
          <w:p w:rsidR="006A3B11" w:rsidRDefault="006A3B11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843" w:type="dxa"/>
          </w:tcPr>
          <w:p w:rsidR="006A3B11" w:rsidRDefault="00580FB9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6A3B11">
              <w:rPr>
                <w:color w:val="000000"/>
                <w:szCs w:val="21"/>
              </w:rPr>
              <w:t>(11)</w:t>
            </w:r>
          </w:p>
        </w:tc>
        <w:tc>
          <w:tcPr>
            <w:tcW w:w="2480" w:type="dxa"/>
          </w:tcPr>
          <w:p w:rsidR="006A3B11" w:rsidRDefault="006A3B11" w:rsidP="006A3B1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15629B" w:rsidRDefault="0015629B" w:rsidP="0015629B">
      <w:pPr>
        <w:pStyle w:val="3"/>
      </w:pPr>
      <w:r>
        <w:rPr>
          <w:rFonts w:hint="eastAsia"/>
        </w:rPr>
        <w:t>其他</w:t>
      </w:r>
    </w:p>
    <w:p w:rsidR="0015629B" w:rsidRDefault="0015629B" w:rsidP="0015629B">
      <w:pPr>
        <w:pStyle w:val="a0"/>
      </w:pPr>
      <w:r>
        <w:rPr>
          <w:rFonts w:hint="eastAsia"/>
        </w:rPr>
        <w:t>无</w:t>
      </w:r>
    </w:p>
    <w:p w:rsidR="00D31EF6" w:rsidRDefault="00D31EF6" w:rsidP="00D31EF6">
      <w:pPr>
        <w:pStyle w:val="2"/>
      </w:pPr>
      <w:bookmarkStart w:id="190" w:name="_Toc468197133"/>
      <w:r>
        <w:rPr>
          <w:rFonts w:hint="eastAsia"/>
        </w:rPr>
        <w:t>支付日志记录表</w:t>
      </w:r>
      <w:r>
        <w:t>(</w:t>
      </w:r>
      <w:r w:rsidRPr="00D31EF6">
        <w:t>ewei_shop_pay_log</w:t>
      </w:r>
      <w:r>
        <w:t>)</w:t>
      </w:r>
      <w:bookmarkEnd w:id="190"/>
    </w:p>
    <w:p w:rsidR="00D31EF6" w:rsidRPr="00D31EF6" w:rsidRDefault="00D31EF6" w:rsidP="00D31EF6">
      <w:pPr>
        <w:pStyle w:val="a0"/>
      </w:pPr>
      <w:r>
        <w:rPr>
          <w:rFonts w:hint="eastAsia"/>
        </w:rPr>
        <w:t>该表用于存储系统</w:t>
      </w:r>
      <w:r w:rsidRPr="00D31EF6">
        <w:rPr>
          <w:rFonts w:hint="eastAsia"/>
        </w:rPr>
        <w:t>支付到用户</w:t>
      </w:r>
      <w:r w:rsidRPr="00D31EF6">
        <w:rPr>
          <w:rFonts w:hint="eastAsia"/>
        </w:rPr>
        <w:t>log</w:t>
      </w:r>
      <w:r w:rsidRPr="00D31EF6">
        <w:rPr>
          <w:rFonts w:hint="eastAsia"/>
        </w:rPr>
        <w:t>，只插入不更新</w:t>
      </w:r>
      <w:r>
        <w:rPr>
          <w:rFonts w:hint="eastAsia"/>
        </w:rPr>
        <w:t>。</w:t>
      </w:r>
    </w:p>
    <w:p w:rsidR="00D31EF6" w:rsidRDefault="00D31EF6" w:rsidP="00D31EF6">
      <w:pPr>
        <w:pStyle w:val="3"/>
      </w:pPr>
      <w:r>
        <w:rPr>
          <w:rFonts w:hint="eastAsia"/>
        </w:rPr>
        <w:t>ENGINE</w:t>
      </w:r>
    </w:p>
    <w:p w:rsidR="00D31EF6" w:rsidRDefault="00D31EF6" w:rsidP="00D31EF6">
      <w:pPr>
        <w:pStyle w:val="a0"/>
      </w:pPr>
      <w:r>
        <w:t>InnoDB</w:t>
      </w:r>
    </w:p>
    <w:p w:rsidR="00D31EF6" w:rsidRDefault="00D31EF6" w:rsidP="00D31EF6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D31EF6" w:rsidRDefault="00D31EF6" w:rsidP="00D31EF6">
      <w:pPr>
        <w:pStyle w:val="a0"/>
      </w:pPr>
      <w:r>
        <w:t>utf8</w:t>
      </w:r>
    </w:p>
    <w:p w:rsidR="00D31EF6" w:rsidRDefault="00D31EF6" w:rsidP="00D31EF6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D31EF6" w:rsidTr="00AC170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D31EF6" w:rsidRDefault="00D31EF6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D31EF6" w:rsidRDefault="00D31EF6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D31EF6" w:rsidRDefault="00D31EF6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D31EF6" w:rsidRDefault="00D31EF6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D31EF6" w:rsidRDefault="00D31EF6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D31EF6" w:rsidTr="00AC1700">
        <w:trPr>
          <w:trHeight w:val="339"/>
          <w:jc w:val="center"/>
        </w:trPr>
        <w:tc>
          <w:tcPr>
            <w:tcW w:w="617" w:type="dxa"/>
          </w:tcPr>
          <w:p w:rsidR="00D31EF6" w:rsidRDefault="00D31EF6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D31EF6" w:rsidRDefault="00D31EF6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D31EF6" w:rsidRDefault="00D31EF6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日志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31EF6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D31EF6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D31EF6" w:rsidRDefault="00D31EF6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AC1700" w:rsidTr="00AC1700">
        <w:trPr>
          <w:trHeight w:val="339"/>
          <w:jc w:val="center"/>
        </w:trPr>
        <w:tc>
          <w:tcPr>
            <w:tcW w:w="617" w:type="dxa"/>
          </w:tcPr>
          <w:p w:rsidR="00AC1700" w:rsidRDefault="00AC1700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AC1700" w:rsidRDefault="00AC1700" w:rsidP="002515AC">
            <w:pPr>
              <w:jc w:val="left"/>
              <w:rPr>
                <w:color w:val="000000"/>
                <w:szCs w:val="21"/>
              </w:rPr>
            </w:pPr>
            <w:r w:rsidRPr="00AC1700">
              <w:rPr>
                <w:color w:val="000000"/>
                <w:szCs w:val="21"/>
              </w:rPr>
              <w:t>partner_trade_no</w:t>
            </w:r>
          </w:p>
        </w:tc>
        <w:tc>
          <w:tcPr>
            <w:tcW w:w="1843" w:type="dxa"/>
          </w:tcPr>
          <w:p w:rsidR="00AC1700" w:rsidRDefault="006C0FEB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微信订单号</w:t>
            </w:r>
          </w:p>
        </w:tc>
        <w:tc>
          <w:tcPr>
            <w:tcW w:w="1701" w:type="dxa"/>
          </w:tcPr>
          <w:p w:rsidR="00AC1700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C0FEB">
              <w:rPr>
                <w:color w:val="000000"/>
                <w:szCs w:val="21"/>
              </w:rPr>
              <w:t>(</w:t>
            </w:r>
            <w:r w:rsidR="006C0FEB">
              <w:rPr>
                <w:rFonts w:hint="eastAsia"/>
                <w:color w:val="000000"/>
                <w:szCs w:val="21"/>
              </w:rPr>
              <w:t>3</w:t>
            </w:r>
            <w:r w:rsidR="006C0FEB">
              <w:rPr>
                <w:color w:val="000000"/>
                <w:szCs w:val="21"/>
              </w:rPr>
              <w:t>0)</w:t>
            </w:r>
          </w:p>
        </w:tc>
        <w:tc>
          <w:tcPr>
            <w:tcW w:w="2338" w:type="dxa"/>
          </w:tcPr>
          <w:p w:rsidR="00AC1700" w:rsidRDefault="00AB4490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8A2168" w:rsidTr="00AC1700">
        <w:trPr>
          <w:trHeight w:val="339"/>
          <w:jc w:val="center"/>
        </w:trPr>
        <w:tc>
          <w:tcPr>
            <w:tcW w:w="617" w:type="dxa"/>
          </w:tcPr>
          <w:p w:rsidR="008A2168" w:rsidRDefault="0040059E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8A2168" w:rsidRPr="00AC1700" w:rsidRDefault="008A2168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trade_status</w:t>
            </w:r>
          </w:p>
        </w:tc>
        <w:tc>
          <w:tcPr>
            <w:tcW w:w="1843" w:type="dxa"/>
          </w:tcPr>
          <w:p w:rsidR="008A2168" w:rsidRDefault="008A2168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支付状态</w:t>
            </w:r>
          </w:p>
        </w:tc>
        <w:tc>
          <w:tcPr>
            <w:tcW w:w="1701" w:type="dxa"/>
          </w:tcPr>
          <w:p w:rsidR="008A2168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CD559C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8A2168" w:rsidRDefault="00D33D07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D31EF6" w:rsidTr="00AC1700">
        <w:trPr>
          <w:jc w:val="center"/>
        </w:trPr>
        <w:tc>
          <w:tcPr>
            <w:tcW w:w="617" w:type="dxa"/>
          </w:tcPr>
          <w:p w:rsidR="00D31EF6" w:rsidRDefault="0040059E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D31EF6" w:rsidRDefault="00A539A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</w:t>
            </w:r>
            <w:r w:rsidR="00D31EF6"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D31EF6" w:rsidRDefault="00A539A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 w:rsidR="00D31EF6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31EF6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D31EF6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D31EF6" w:rsidRDefault="00D31EF6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56287" w:rsidTr="00AC1700">
        <w:trPr>
          <w:trHeight w:val="367"/>
          <w:jc w:val="center"/>
        </w:trPr>
        <w:tc>
          <w:tcPr>
            <w:tcW w:w="617" w:type="dxa"/>
          </w:tcPr>
          <w:p w:rsidR="00556287" w:rsidRDefault="0040059E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556287" w:rsidRDefault="00556287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556287" w:rsidRDefault="00556287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微信用户</w:t>
            </w: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556287" w:rsidRDefault="00580FB9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556287">
              <w:rPr>
                <w:color w:val="000000"/>
                <w:szCs w:val="21"/>
              </w:rPr>
              <w:t>(</w:t>
            </w:r>
            <w:r w:rsidR="00556287">
              <w:rPr>
                <w:rFonts w:hint="eastAsia"/>
                <w:color w:val="000000"/>
                <w:szCs w:val="21"/>
              </w:rPr>
              <w:t>5</w:t>
            </w:r>
            <w:r w:rsidR="00556287">
              <w:rPr>
                <w:color w:val="000000"/>
                <w:szCs w:val="21"/>
              </w:rPr>
              <w:t>0)</w:t>
            </w:r>
          </w:p>
        </w:tc>
        <w:tc>
          <w:tcPr>
            <w:tcW w:w="2338" w:type="dxa"/>
          </w:tcPr>
          <w:p w:rsidR="00556287" w:rsidRP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556287" w:rsidTr="00AC1700">
        <w:trPr>
          <w:trHeight w:val="283"/>
          <w:jc w:val="center"/>
        </w:trPr>
        <w:tc>
          <w:tcPr>
            <w:tcW w:w="617" w:type="dxa"/>
          </w:tcPr>
          <w:p w:rsidR="00556287" w:rsidRDefault="0040059E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556287" w:rsidRDefault="00556287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captain_id</w:t>
            </w:r>
          </w:p>
        </w:tc>
        <w:tc>
          <w:tcPr>
            <w:tcW w:w="1843" w:type="dxa"/>
          </w:tcPr>
          <w:p w:rsidR="00556287" w:rsidRDefault="009F7144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船长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556287" w:rsidRDefault="00580FB9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556287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556287" w:rsidRDefault="00EC27F8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EC27F8" w:rsidTr="00AC1700">
        <w:trPr>
          <w:trHeight w:val="283"/>
          <w:jc w:val="center"/>
        </w:trPr>
        <w:tc>
          <w:tcPr>
            <w:tcW w:w="617" w:type="dxa"/>
          </w:tcPr>
          <w:p w:rsidR="00EC27F8" w:rsidRDefault="0040059E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m_id</w:t>
            </w:r>
          </w:p>
        </w:tc>
        <w:tc>
          <w:tcPr>
            <w:tcW w:w="1843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会员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EC27F8" w:rsidRDefault="00580FB9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EC27F8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EC27F8" w:rsidRPr="0009057F" w:rsidRDefault="00EC27F8" w:rsidP="0009057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0; </w:t>
            </w:r>
          </w:p>
        </w:tc>
      </w:tr>
      <w:tr w:rsidR="00556287" w:rsidTr="00AC1700">
        <w:trPr>
          <w:trHeight w:val="283"/>
          <w:jc w:val="center"/>
        </w:trPr>
        <w:tc>
          <w:tcPr>
            <w:tcW w:w="617" w:type="dxa"/>
          </w:tcPr>
          <w:p w:rsidR="00556287" w:rsidRDefault="0040059E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556287" w:rsidRDefault="00556287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556287" w:rsidRDefault="00556287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订单总货款</w:t>
            </w:r>
          </w:p>
        </w:tc>
        <w:tc>
          <w:tcPr>
            <w:tcW w:w="1701" w:type="dxa"/>
          </w:tcPr>
          <w:p w:rsidR="00556287" w:rsidRDefault="00580FB9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56287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556287" w:rsidRDefault="0009057F" w:rsidP="0055628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  <w:r w:rsidR="006A5BB9">
              <w:rPr>
                <w:rFonts w:hint="eastAsia"/>
                <w:color w:val="000000"/>
                <w:szCs w:val="21"/>
              </w:rPr>
              <w:t>；</w:t>
            </w:r>
          </w:p>
          <w:p w:rsidR="0009057F" w:rsidRPr="006A5BB9" w:rsidRDefault="006A5BB9" w:rsidP="006A5BB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956ED1">
              <w:rPr>
                <w:rFonts w:hint="eastAsia"/>
                <w:color w:val="000000"/>
                <w:szCs w:val="21"/>
              </w:rPr>
              <w:t>：佣金</w:t>
            </w:r>
            <w:r w:rsidRPr="006A5BB9">
              <w:rPr>
                <w:rFonts w:hint="eastAsia"/>
                <w:color w:val="000000"/>
                <w:szCs w:val="21"/>
              </w:rPr>
              <w:t>；</w:t>
            </w:r>
          </w:p>
          <w:p w:rsidR="006A5BB9" w:rsidRDefault="00956ED1" w:rsidP="00956ED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：货款；</w:t>
            </w:r>
          </w:p>
          <w:p w:rsidR="00956ED1" w:rsidRDefault="00956ED1" w:rsidP="00956ED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：代扣税款；</w:t>
            </w:r>
          </w:p>
          <w:p w:rsidR="0009057F" w:rsidRDefault="00956ED1" w:rsidP="0009057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：用户退款</w:t>
            </w:r>
          </w:p>
        </w:tc>
      </w:tr>
      <w:tr w:rsidR="00EC27F8" w:rsidTr="00AC1700">
        <w:trPr>
          <w:trHeight w:val="283"/>
          <w:jc w:val="center"/>
        </w:trPr>
        <w:tc>
          <w:tcPr>
            <w:tcW w:w="617" w:type="dxa"/>
          </w:tcPr>
          <w:p w:rsidR="00EC27F8" w:rsidRDefault="0040059E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money</w:t>
            </w:r>
          </w:p>
        </w:tc>
        <w:tc>
          <w:tcPr>
            <w:tcW w:w="1843" w:type="dxa"/>
          </w:tcPr>
          <w:p w:rsidR="00EC27F8" w:rsidRDefault="00F8012B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支付金额</w:t>
            </w:r>
          </w:p>
        </w:tc>
        <w:tc>
          <w:tcPr>
            <w:tcW w:w="1701" w:type="dxa"/>
          </w:tcPr>
          <w:p w:rsidR="00EC27F8" w:rsidRDefault="00580FB9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EC27F8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EC27F8" w:rsidRDefault="00F8012B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EC27F8" w:rsidTr="00AC1700">
        <w:trPr>
          <w:trHeight w:val="283"/>
          <w:jc w:val="center"/>
        </w:trPr>
        <w:tc>
          <w:tcPr>
            <w:tcW w:w="617" w:type="dxa"/>
          </w:tcPr>
          <w:p w:rsidR="00EC27F8" w:rsidRDefault="0040059E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order_sn</w:t>
            </w:r>
          </w:p>
        </w:tc>
        <w:tc>
          <w:tcPr>
            <w:tcW w:w="1843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订单编号</w:t>
            </w:r>
          </w:p>
        </w:tc>
        <w:tc>
          <w:tcPr>
            <w:tcW w:w="1701" w:type="dxa"/>
          </w:tcPr>
          <w:p w:rsidR="00EC27F8" w:rsidRDefault="00580FB9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EC27F8">
              <w:rPr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EC27F8" w:rsidRDefault="00F8012B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EC27F8" w:rsidTr="00AC1700">
        <w:trPr>
          <w:trHeight w:val="283"/>
          <w:jc w:val="center"/>
        </w:trPr>
        <w:tc>
          <w:tcPr>
            <w:tcW w:w="617" w:type="dxa"/>
          </w:tcPr>
          <w:p w:rsidR="00EC27F8" w:rsidRDefault="0040059E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EC27F8" w:rsidRDefault="00580FB9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EC27F8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EC27F8" w:rsidTr="00AC1700">
        <w:trPr>
          <w:trHeight w:val="283"/>
          <w:jc w:val="center"/>
        </w:trPr>
        <w:tc>
          <w:tcPr>
            <w:tcW w:w="617" w:type="dxa"/>
          </w:tcPr>
          <w:p w:rsidR="00EC27F8" w:rsidRDefault="0040059E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remark</w:t>
            </w:r>
          </w:p>
        </w:tc>
        <w:tc>
          <w:tcPr>
            <w:tcW w:w="1843" w:type="dxa"/>
          </w:tcPr>
          <w:p w:rsidR="00EC27F8" w:rsidRDefault="00EC27F8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701" w:type="dxa"/>
          </w:tcPr>
          <w:p w:rsidR="00EC27F8" w:rsidRDefault="00580FB9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EC27F8">
              <w:rPr>
                <w:color w:val="000000"/>
                <w:szCs w:val="21"/>
              </w:rPr>
              <w:t>(</w:t>
            </w:r>
            <w:r w:rsidR="00EC27F8">
              <w:rPr>
                <w:rFonts w:hint="eastAsia"/>
                <w:color w:val="000000"/>
                <w:szCs w:val="21"/>
              </w:rPr>
              <w:t>200</w:t>
            </w:r>
            <w:r w:rsidR="00EC27F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EC27F8" w:rsidRDefault="00F8012B" w:rsidP="00EC27F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</w:tbl>
    <w:p w:rsidR="00D31EF6" w:rsidRDefault="00D31EF6" w:rsidP="00D31EF6">
      <w:pPr>
        <w:pStyle w:val="3"/>
      </w:pPr>
      <w:r>
        <w:rPr>
          <w:rFonts w:hint="eastAsia"/>
        </w:rPr>
        <w:t>其他</w:t>
      </w:r>
    </w:p>
    <w:p w:rsidR="00D31EF6" w:rsidRDefault="00D31EF6" w:rsidP="00D31EF6">
      <w:pPr>
        <w:pStyle w:val="a0"/>
      </w:pPr>
      <w:r>
        <w:rPr>
          <w:rFonts w:hint="eastAsia"/>
        </w:rPr>
        <w:t>无</w:t>
      </w:r>
    </w:p>
    <w:p w:rsidR="00F017EC" w:rsidRDefault="00F017EC" w:rsidP="00F017EC">
      <w:pPr>
        <w:pStyle w:val="2"/>
      </w:pPr>
      <w:bookmarkStart w:id="191" w:name="_Toc468197134"/>
      <w:r>
        <w:rPr>
          <w:rFonts w:hint="eastAsia"/>
        </w:rPr>
        <w:t>月度数据统计表</w:t>
      </w:r>
      <w:r>
        <w:t>(</w:t>
      </w:r>
      <w:r w:rsidR="005332A6">
        <w:t>ewei_shop_credit_month_capture</w:t>
      </w:r>
      <w:r>
        <w:t>)</w:t>
      </w:r>
      <w:bookmarkEnd w:id="191"/>
    </w:p>
    <w:p w:rsidR="00F017EC" w:rsidRPr="00D31EF6" w:rsidRDefault="00F017EC" w:rsidP="00F017EC">
      <w:pPr>
        <w:pStyle w:val="a0"/>
      </w:pPr>
      <w:r>
        <w:rPr>
          <w:rFonts w:hint="eastAsia"/>
        </w:rPr>
        <w:t>该表用于</w:t>
      </w:r>
      <w:r w:rsidR="00B515FB">
        <w:rPr>
          <w:rFonts w:hint="eastAsia"/>
        </w:rPr>
        <w:t>月初脚本处理程序插入数据，</w:t>
      </w:r>
      <w:r w:rsidR="00B515FB" w:rsidRPr="00B515FB">
        <w:rPr>
          <w:rFonts w:hint="eastAsia"/>
        </w:rPr>
        <w:t>对帐单月初月未数据</w:t>
      </w:r>
      <w:r>
        <w:rPr>
          <w:rFonts w:hint="eastAsia"/>
        </w:rPr>
        <w:t>。</w:t>
      </w:r>
    </w:p>
    <w:p w:rsidR="00F017EC" w:rsidRDefault="00F017EC" w:rsidP="00F017EC">
      <w:pPr>
        <w:pStyle w:val="3"/>
      </w:pPr>
      <w:r>
        <w:rPr>
          <w:rFonts w:hint="eastAsia"/>
        </w:rPr>
        <w:t>ENGINE</w:t>
      </w:r>
    </w:p>
    <w:p w:rsidR="00F017EC" w:rsidRDefault="00F017EC" w:rsidP="00F017EC">
      <w:pPr>
        <w:pStyle w:val="a0"/>
      </w:pPr>
      <w:r>
        <w:t>InnoDB</w:t>
      </w:r>
    </w:p>
    <w:p w:rsidR="00F017EC" w:rsidRDefault="00F017EC" w:rsidP="00F017EC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F017EC" w:rsidRDefault="00F017EC" w:rsidP="00F017EC">
      <w:pPr>
        <w:pStyle w:val="a0"/>
      </w:pPr>
      <w:r>
        <w:t>utf8</w:t>
      </w:r>
    </w:p>
    <w:p w:rsidR="00F017EC" w:rsidRDefault="00F017EC" w:rsidP="00F017EC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F017EC" w:rsidTr="002515AC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F017EC" w:rsidRDefault="00F017EC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F017EC" w:rsidRDefault="00F017EC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F017EC" w:rsidRDefault="00F017EC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F017EC" w:rsidRDefault="00F017EC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F017EC" w:rsidRDefault="00F017EC" w:rsidP="002515AC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F017EC" w:rsidTr="002515AC">
        <w:trPr>
          <w:trHeight w:val="339"/>
          <w:jc w:val="center"/>
        </w:trPr>
        <w:tc>
          <w:tcPr>
            <w:tcW w:w="617" w:type="dxa"/>
          </w:tcPr>
          <w:p w:rsidR="00F017EC" w:rsidRDefault="00F017EC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F017EC" w:rsidRDefault="00F017EC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F017EC" w:rsidRDefault="00496F1A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 w:rsidR="00F017EC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F017EC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F017EC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F017EC" w:rsidRDefault="00F017EC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496F1A" w:rsidTr="002515AC">
        <w:trPr>
          <w:trHeight w:val="339"/>
          <w:jc w:val="center"/>
        </w:trPr>
        <w:tc>
          <w:tcPr>
            <w:tcW w:w="617" w:type="dxa"/>
          </w:tcPr>
          <w:p w:rsidR="00496F1A" w:rsidRDefault="00241CFD" w:rsidP="00496F1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1780" w:type="dxa"/>
          </w:tcPr>
          <w:p w:rsidR="00496F1A" w:rsidRDefault="00496F1A" w:rsidP="0049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496F1A" w:rsidRDefault="00496F1A" w:rsidP="00496F1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496F1A" w:rsidRDefault="00580FB9" w:rsidP="00496F1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496F1A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496F1A" w:rsidRDefault="00496F1A" w:rsidP="00496F1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F017EC" w:rsidTr="002515AC">
        <w:trPr>
          <w:trHeight w:val="339"/>
          <w:jc w:val="center"/>
        </w:trPr>
        <w:tc>
          <w:tcPr>
            <w:tcW w:w="617" w:type="dxa"/>
          </w:tcPr>
          <w:p w:rsidR="00F017EC" w:rsidRDefault="00241CF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F017EC" w:rsidRPr="00AC1700" w:rsidRDefault="00496F1A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captain_id</w:t>
            </w:r>
          </w:p>
        </w:tc>
        <w:tc>
          <w:tcPr>
            <w:tcW w:w="1843" w:type="dxa"/>
          </w:tcPr>
          <w:p w:rsidR="00F017EC" w:rsidRDefault="00496F1A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船长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F017EC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496F1A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F017EC" w:rsidRDefault="00F017EC" w:rsidP="002515AC">
            <w:pPr>
              <w:jc w:val="left"/>
              <w:rPr>
                <w:color w:val="000000"/>
                <w:szCs w:val="21"/>
              </w:rPr>
            </w:pPr>
          </w:p>
        </w:tc>
      </w:tr>
      <w:tr w:rsidR="00F017EC" w:rsidTr="002515AC">
        <w:trPr>
          <w:jc w:val="center"/>
        </w:trPr>
        <w:tc>
          <w:tcPr>
            <w:tcW w:w="617" w:type="dxa"/>
          </w:tcPr>
          <w:p w:rsidR="00F017EC" w:rsidRDefault="00241CF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F017EC" w:rsidRDefault="00496F1A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month</w:t>
            </w:r>
          </w:p>
        </w:tc>
        <w:tc>
          <w:tcPr>
            <w:tcW w:w="1843" w:type="dxa"/>
          </w:tcPr>
          <w:p w:rsidR="00F017EC" w:rsidRDefault="00496F1A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计算日期</w:t>
            </w:r>
          </w:p>
        </w:tc>
        <w:tc>
          <w:tcPr>
            <w:tcW w:w="1701" w:type="dxa"/>
          </w:tcPr>
          <w:p w:rsidR="00F017EC" w:rsidRDefault="00496F1A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F017EC" w:rsidRDefault="00F017EC" w:rsidP="002515AC">
            <w:pPr>
              <w:jc w:val="left"/>
              <w:rPr>
                <w:color w:val="000000"/>
                <w:szCs w:val="21"/>
              </w:rPr>
            </w:pPr>
          </w:p>
        </w:tc>
      </w:tr>
      <w:tr w:rsidR="00241CFD" w:rsidTr="002515AC">
        <w:trPr>
          <w:trHeight w:val="367"/>
          <w:jc w:val="center"/>
        </w:trPr>
        <w:tc>
          <w:tcPr>
            <w:tcW w:w="617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</w:t>
            </w:r>
          </w:p>
        </w:tc>
        <w:tc>
          <w:tcPr>
            <w:tcW w:w="1843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佣金余额</w:t>
            </w:r>
          </w:p>
        </w:tc>
        <w:tc>
          <w:tcPr>
            <w:tcW w:w="1701" w:type="dxa"/>
          </w:tcPr>
          <w:p w:rsidR="00241CFD" w:rsidRDefault="00580FB9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241CFD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241CFD" w:rsidTr="002515AC">
        <w:trPr>
          <w:trHeight w:val="283"/>
          <w:jc w:val="center"/>
        </w:trPr>
        <w:tc>
          <w:tcPr>
            <w:tcW w:w="617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commission_fee</w:t>
            </w:r>
          </w:p>
        </w:tc>
        <w:tc>
          <w:tcPr>
            <w:tcW w:w="1843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代扣税款</w:t>
            </w:r>
          </w:p>
        </w:tc>
        <w:tc>
          <w:tcPr>
            <w:tcW w:w="1701" w:type="dxa"/>
          </w:tcPr>
          <w:p w:rsidR="00241CFD" w:rsidRDefault="00580FB9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241CFD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241CFD" w:rsidTr="002515AC">
        <w:trPr>
          <w:trHeight w:val="283"/>
          <w:jc w:val="center"/>
        </w:trPr>
        <w:tc>
          <w:tcPr>
            <w:tcW w:w="617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goods_money</w:t>
            </w:r>
          </w:p>
        </w:tc>
        <w:tc>
          <w:tcPr>
            <w:tcW w:w="1843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货款</w:t>
            </w:r>
          </w:p>
        </w:tc>
        <w:tc>
          <w:tcPr>
            <w:tcW w:w="1701" w:type="dxa"/>
          </w:tcPr>
          <w:p w:rsidR="00241CFD" w:rsidRDefault="00580FB9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241CFD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241CFD" w:rsidTr="002515AC">
        <w:trPr>
          <w:trHeight w:val="283"/>
          <w:jc w:val="center"/>
        </w:trPr>
        <w:tc>
          <w:tcPr>
            <w:tcW w:w="617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frozen</w:t>
            </w:r>
          </w:p>
        </w:tc>
        <w:tc>
          <w:tcPr>
            <w:tcW w:w="1843" w:type="dxa"/>
          </w:tcPr>
          <w:p w:rsidR="00241CFD" w:rsidRDefault="003261E1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提款未到账金额</w:t>
            </w:r>
          </w:p>
        </w:tc>
        <w:tc>
          <w:tcPr>
            <w:tcW w:w="1701" w:type="dxa"/>
          </w:tcPr>
          <w:p w:rsidR="00241CFD" w:rsidRDefault="00580FB9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241CFD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241CFD" w:rsidRDefault="00241CFD" w:rsidP="00241CF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F017EC" w:rsidTr="002515AC">
        <w:trPr>
          <w:trHeight w:val="283"/>
          <w:jc w:val="center"/>
        </w:trPr>
        <w:tc>
          <w:tcPr>
            <w:tcW w:w="617" w:type="dxa"/>
          </w:tcPr>
          <w:p w:rsidR="00F017EC" w:rsidRDefault="00241CFD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F017EC" w:rsidRDefault="00F017EC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F017EC" w:rsidRDefault="00F017EC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F017EC" w:rsidRDefault="00580FB9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F017EC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F017EC" w:rsidRDefault="00F017EC" w:rsidP="002515AC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</w:tbl>
    <w:p w:rsidR="00F017EC" w:rsidRDefault="00F017EC" w:rsidP="00F017EC">
      <w:pPr>
        <w:pStyle w:val="3"/>
      </w:pPr>
      <w:r>
        <w:rPr>
          <w:rFonts w:hint="eastAsia"/>
        </w:rPr>
        <w:t>其他</w:t>
      </w:r>
    </w:p>
    <w:p w:rsidR="00AB3E35" w:rsidRDefault="00F017EC" w:rsidP="00F017EC">
      <w:pPr>
        <w:pStyle w:val="a0"/>
      </w:pPr>
      <w:r>
        <w:rPr>
          <w:rFonts w:hint="eastAsia"/>
        </w:rPr>
        <w:t>无</w:t>
      </w:r>
    </w:p>
    <w:p w:rsidR="005C7F95" w:rsidRDefault="005C7F95" w:rsidP="005C7F95">
      <w:pPr>
        <w:pStyle w:val="2"/>
      </w:pPr>
      <w:bookmarkStart w:id="192" w:name="_Toc468197135"/>
      <w:r w:rsidRPr="005C7F95">
        <w:rPr>
          <w:rFonts w:hint="eastAsia"/>
        </w:rPr>
        <w:t>订单资金明细</w:t>
      </w:r>
      <w:r>
        <w:rPr>
          <w:rFonts w:hint="eastAsia"/>
        </w:rPr>
        <w:t>表</w:t>
      </w:r>
      <w:r>
        <w:t>(</w:t>
      </w:r>
      <w:r w:rsidRPr="005C7F95">
        <w:t>ewei_shop_order_money_detail_log</w:t>
      </w:r>
      <w:r>
        <w:t>)</w:t>
      </w:r>
      <w:bookmarkEnd w:id="192"/>
    </w:p>
    <w:p w:rsidR="005C7F95" w:rsidRPr="00D31EF6" w:rsidRDefault="005C7F95" w:rsidP="005C7F95">
      <w:pPr>
        <w:pStyle w:val="a0"/>
      </w:pPr>
      <w:r>
        <w:rPr>
          <w:rFonts w:hint="eastAsia"/>
        </w:rPr>
        <w:t>该表用于存储商城订单的详细资金明细信息。</w:t>
      </w:r>
    </w:p>
    <w:p w:rsidR="005C7F95" w:rsidRDefault="005C7F95" w:rsidP="005C7F95">
      <w:pPr>
        <w:pStyle w:val="3"/>
      </w:pPr>
      <w:r>
        <w:rPr>
          <w:rFonts w:hint="eastAsia"/>
        </w:rPr>
        <w:t>ENGINE</w:t>
      </w:r>
    </w:p>
    <w:p w:rsidR="005C7F95" w:rsidRDefault="005C7F95" w:rsidP="005C7F95">
      <w:pPr>
        <w:pStyle w:val="a0"/>
      </w:pPr>
      <w:r>
        <w:t>InnoDB</w:t>
      </w:r>
    </w:p>
    <w:p w:rsidR="005C7F95" w:rsidRDefault="005C7F95" w:rsidP="005C7F95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5C7F95" w:rsidRDefault="005C7F95" w:rsidP="005C7F95">
      <w:pPr>
        <w:pStyle w:val="a0"/>
      </w:pPr>
      <w:r>
        <w:t>utf8</w:t>
      </w:r>
    </w:p>
    <w:p w:rsidR="005C7F95" w:rsidRDefault="005C7F95" w:rsidP="005C7F95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2064"/>
        <w:gridCol w:w="1559"/>
        <w:gridCol w:w="1843"/>
        <w:gridCol w:w="2196"/>
      </w:tblGrid>
      <w:tr w:rsidR="005C7F95" w:rsidTr="005B7D3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5C7F95" w:rsidRDefault="005C7F95" w:rsidP="00DD4B6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2064" w:type="dxa"/>
            <w:shd w:val="clear" w:color="auto" w:fill="E6E6E6"/>
            <w:vAlign w:val="center"/>
          </w:tcPr>
          <w:p w:rsidR="005C7F95" w:rsidRDefault="005C7F95" w:rsidP="00DD4B6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5C7F95" w:rsidRDefault="005C7F95" w:rsidP="00DD4B6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5C7F95" w:rsidRDefault="005C7F95" w:rsidP="00DD4B6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196" w:type="dxa"/>
            <w:shd w:val="clear" w:color="auto" w:fill="E6E6E6"/>
            <w:vAlign w:val="center"/>
          </w:tcPr>
          <w:p w:rsidR="005C7F95" w:rsidRDefault="005C7F95" w:rsidP="00DD4B6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5C7F95" w:rsidTr="005B7D3F">
        <w:trPr>
          <w:trHeight w:val="339"/>
          <w:jc w:val="center"/>
        </w:trPr>
        <w:tc>
          <w:tcPr>
            <w:tcW w:w="617" w:type="dxa"/>
          </w:tcPr>
          <w:p w:rsidR="005C7F95" w:rsidRDefault="005C7F95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64" w:type="dxa"/>
          </w:tcPr>
          <w:p w:rsidR="005C7F95" w:rsidRDefault="005C7F95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559" w:type="dxa"/>
          </w:tcPr>
          <w:p w:rsidR="005C7F95" w:rsidRDefault="005C7F95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5C7F95" w:rsidRDefault="00580FB9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5C7F95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5C7F95" w:rsidRDefault="005C7F95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5C7F95" w:rsidTr="005B7D3F">
        <w:trPr>
          <w:trHeight w:val="339"/>
          <w:jc w:val="center"/>
        </w:trPr>
        <w:tc>
          <w:tcPr>
            <w:tcW w:w="617" w:type="dxa"/>
          </w:tcPr>
          <w:p w:rsidR="005C7F95" w:rsidRDefault="005C7F95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064" w:type="dxa"/>
          </w:tcPr>
          <w:p w:rsidR="005C7F95" w:rsidRDefault="005C7F95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559" w:type="dxa"/>
          </w:tcPr>
          <w:p w:rsidR="005C7F95" w:rsidRDefault="005C7F95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5C7F95" w:rsidRDefault="00580FB9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5C7F95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5C7F95" w:rsidRDefault="005C7F95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5C7F95" w:rsidTr="005B7D3F">
        <w:trPr>
          <w:trHeight w:val="339"/>
          <w:jc w:val="center"/>
        </w:trPr>
        <w:tc>
          <w:tcPr>
            <w:tcW w:w="617" w:type="dxa"/>
          </w:tcPr>
          <w:p w:rsidR="005C7F95" w:rsidRDefault="005C7F95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064" w:type="dxa"/>
          </w:tcPr>
          <w:p w:rsidR="005C7F95" w:rsidRPr="00AC1700" w:rsidRDefault="00625186" w:rsidP="00DD4B66">
            <w:pPr>
              <w:jc w:val="left"/>
              <w:rPr>
                <w:color w:val="000000"/>
                <w:szCs w:val="21"/>
              </w:rPr>
            </w:pPr>
            <w:r w:rsidRPr="00625186">
              <w:rPr>
                <w:color w:val="000000"/>
                <w:szCs w:val="21"/>
              </w:rPr>
              <w:t>dispatch_captain_id</w:t>
            </w:r>
          </w:p>
        </w:tc>
        <w:tc>
          <w:tcPr>
            <w:tcW w:w="1559" w:type="dxa"/>
          </w:tcPr>
          <w:p w:rsidR="005C7F95" w:rsidRDefault="00625186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配送</w:t>
            </w:r>
            <w:r w:rsidR="005C7F95">
              <w:rPr>
                <w:rFonts w:hint="eastAsia"/>
                <w:color w:val="000000"/>
                <w:szCs w:val="21"/>
              </w:rPr>
              <w:t>船长</w:t>
            </w:r>
            <w:r w:rsidR="005C7F95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5C7F95" w:rsidRDefault="00580FB9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5C7F95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5C7F95" w:rsidRDefault="00625186" w:rsidP="00DD4B6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源自</w:t>
            </w:r>
            <w:r>
              <w:rPr>
                <w:rFonts w:hint="eastAsia"/>
                <w:color w:val="000000"/>
                <w:szCs w:val="21"/>
              </w:rPr>
              <w:t>users.id</w:t>
            </w:r>
          </w:p>
        </w:tc>
      </w:tr>
      <w:tr w:rsidR="00625186" w:rsidTr="005B7D3F">
        <w:trPr>
          <w:trHeight w:val="339"/>
          <w:jc w:val="center"/>
        </w:trPr>
        <w:tc>
          <w:tcPr>
            <w:tcW w:w="617" w:type="dxa"/>
          </w:tcPr>
          <w:p w:rsidR="00625186" w:rsidRDefault="005B7D3F" w:rsidP="006251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064" w:type="dxa"/>
          </w:tcPr>
          <w:p w:rsidR="00625186" w:rsidRPr="00AC1700" w:rsidRDefault="00625186" w:rsidP="00625186">
            <w:pPr>
              <w:jc w:val="left"/>
              <w:rPr>
                <w:color w:val="000000"/>
                <w:szCs w:val="21"/>
              </w:rPr>
            </w:pPr>
            <w:r w:rsidRPr="00625186">
              <w:rPr>
                <w:color w:val="000000"/>
                <w:szCs w:val="21"/>
              </w:rPr>
              <w:t>commission_captain_id</w:t>
            </w:r>
          </w:p>
        </w:tc>
        <w:tc>
          <w:tcPr>
            <w:tcW w:w="1559" w:type="dxa"/>
          </w:tcPr>
          <w:p w:rsidR="00625186" w:rsidRDefault="00625186" w:rsidP="006251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有佣金的船长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625186" w:rsidRDefault="00580FB9" w:rsidP="006251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625186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625186" w:rsidRDefault="00625186" w:rsidP="006251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源自</w:t>
            </w:r>
            <w:r>
              <w:rPr>
                <w:rFonts w:hint="eastAsia"/>
                <w:color w:val="000000"/>
                <w:szCs w:val="21"/>
              </w:rPr>
              <w:t>users.id</w:t>
            </w:r>
          </w:p>
        </w:tc>
      </w:tr>
      <w:tr w:rsidR="00486E5A" w:rsidRPr="00F85D2B" w:rsidTr="00CF5FE7">
        <w:trPr>
          <w:trHeight w:val="339"/>
          <w:jc w:val="center"/>
        </w:trPr>
        <w:tc>
          <w:tcPr>
            <w:tcW w:w="617" w:type="dxa"/>
          </w:tcPr>
          <w:p w:rsidR="00486E5A" w:rsidRDefault="00486E5A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064" w:type="dxa"/>
          </w:tcPr>
          <w:p w:rsidR="00486E5A" w:rsidRDefault="006A4803" w:rsidP="00CF5FE7">
            <w:pPr>
              <w:jc w:val="left"/>
              <w:rPr>
                <w:color w:val="000000"/>
                <w:szCs w:val="21"/>
              </w:rPr>
            </w:pPr>
            <w:r w:rsidRPr="006A4803">
              <w:rPr>
                <w:color w:val="000000"/>
                <w:szCs w:val="21"/>
              </w:rPr>
              <w:t>captain_commission</w:t>
            </w:r>
          </w:p>
        </w:tc>
        <w:tc>
          <w:tcPr>
            <w:tcW w:w="1559" w:type="dxa"/>
          </w:tcPr>
          <w:p w:rsidR="00486E5A" w:rsidRDefault="006A4803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船长所获佣金</w:t>
            </w:r>
          </w:p>
        </w:tc>
        <w:tc>
          <w:tcPr>
            <w:tcW w:w="1843" w:type="dxa"/>
          </w:tcPr>
          <w:p w:rsidR="00486E5A" w:rsidRDefault="00580FB9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486E5A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486E5A" w:rsidRDefault="00486E5A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  <w:p w:rsidR="00486E5A" w:rsidRPr="00F85D2B" w:rsidRDefault="009C0FE5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包含总店</w:t>
            </w:r>
          </w:p>
        </w:tc>
      </w:tr>
      <w:tr w:rsidR="00625186" w:rsidTr="005B7D3F">
        <w:trPr>
          <w:trHeight w:val="339"/>
          <w:jc w:val="center"/>
        </w:trPr>
        <w:tc>
          <w:tcPr>
            <w:tcW w:w="617" w:type="dxa"/>
          </w:tcPr>
          <w:p w:rsidR="00625186" w:rsidRDefault="00486E5A" w:rsidP="006251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064" w:type="dxa"/>
          </w:tcPr>
          <w:p w:rsidR="00625186" w:rsidRPr="00625186" w:rsidRDefault="00625186" w:rsidP="00625186">
            <w:pPr>
              <w:jc w:val="left"/>
              <w:rPr>
                <w:color w:val="000000"/>
                <w:szCs w:val="21"/>
              </w:rPr>
            </w:pPr>
            <w:r w:rsidRPr="00625186">
              <w:rPr>
                <w:color w:val="000000"/>
                <w:szCs w:val="21"/>
              </w:rPr>
              <w:t>order_sn</w:t>
            </w:r>
          </w:p>
        </w:tc>
        <w:tc>
          <w:tcPr>
            <w:tcW w:w="1559" w:type="dxa"/>
          </w:tcPr>
          <w:p w:rsidR="00625186" w:rsidRDefault="00625186" w:rsidP="006251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订单编号</w:t>
            </w:r>
          </w:p>
        </w:tc>
        <w:tc>
          <w:tcPr>
            <w:tcW w:w="1843" w:type="dxa"/>
          </w:tcPr>
          <w:p w:rsidR="00625186" w:rsidRDefault="00580FB9" w:rsidP="006251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625186">
              <w:rPr>
                <w:rFonts w:hint="eastAsia"/>
                <w:color w:val="000000"/>
                <w:szCs w:val="21"/>
              </w:rPr>
              <w:t>(</w:t>
            </w:r>
            <w:r w:rsidR="00625186">
              <w:rPr>
                <w:color w:val="000000"/>
                <w:szCs w:val="21"/>
              </w:rPr>
              <w:t>30</w:t>
            </w:r>
            <w:r w:rsidR="00625186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2196" w:type="dxa"/>
          </w:tcPr>
          <w:p w:rsidR="00625186" w:rsidRDefault="00F85D2B" w:rsidP="0062518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F85D2B" w:rsidTr="005B7D3F">
        <w:trPr>
          <w:trHeight w:val="339"/>
          <w:jc w:val="center"/>
        </w:trPr>
        <w:tc>
          <w:tcPr>
            <w:tcW w:w="617" w:type="dxa"/>
          </w:tcPr>
          <w:p w:rsidR="00F85D2B" w:rsidRDefault="00486E5A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064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order</w:t>
            </w:r>
          </w:p>
        </w:tc>
        <w:tc>
          <w:tcPr>
            <w:tcW w:w="1559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订单金额</w:t>
            </w:r>
          </w:p>
        </w:tc>
        <w:tc>
          <w:tcPr>
            <w:tcW w:w="1843" w:type="dxa"/>
          </w:tcPr>
          <w:p w:rsidR="00F85D2B" w:rsidRDefault="00580FB9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F85D2B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F85D2B" w:rsidTr="005B7D3F">
        <w:trPr>
          <w:trHeight w:val="339"/>
          <w:jc w:val="center"/>
        </w:trPr>
        <w:tc>
          <w:tcPr>
            <w:tcW w:w="617" w:type="dxa"/>
          </w:tcPr>
          <w:p w:rsidR="00F85D2B" w:rsidRDefault="00486E5A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064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  <w:r w:rsidRPr="00F85D2B">
              <w:rPr>
                <w:color w:val="000000"/>
                <w:szCs w:val="21"/>
              </w:rPr>
              <w:t>total_back</w:t>
            </w:r>
          </w:p>
        </w:tc>
        <w:tc>
          <w:tcPr>
            <w:tcW w:w="1559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返款总额</w:t>
            </w:r>
          </w:p>
        </w:tc>
        <w:tc>
          <w:tcPr>
            <w:tcW w:w="1843" w:type="dxa"/>
          </w:tcPr>
          <w:p w:rsidR="00F85D2B" w:rsidRDefault="00580FB9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F85D2B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  <w:p w:rsidR="00F85D2B" w:rsidRPr="00F85D2B" w:rsidRDefault="00F85D2B" w:rsidP="00F85D2B">
            <w:pPr>
              <w:jc w:val="left"/>
              <w:rPr>
                <w:color w:val="000000"/>
                <w:szCs w:val="21"/>
              </w:rPr>
            </w:pPr>
            <w:r w:rsidRPr="00F85D2B">
              <w:rPr>
                <w:rFonts w:hint="eastAsia"/>
                <w:color w:val="000000"/>
                <w:szCs w:val="21"/>
              </w:rPr>
              <w:t>货款</w:t>
            </w:r>
            <w:r w:rsidRPr="00F85D2B">
              <w:rPr>
                <w:rFonts w:hint="eastAsia"/>
                <w:color w:val="000000"/>
                <w:szCs w:val="21"/>
              </w:rPr>
              <w:t>+</w:t>
            </w:r>
            <w:r w:rsidRPr="00F85D2B">
              <w:rPr>
                <w:rFonts w:hint="eastAsia"/>
                <w:color w:val="000000"/>
                <w:szCs w:val="21"/>
              </w:rPr>
              <w:t>发货佣金</w:t>
            </w:r>
            <w:r w:rsidRPr="00F85D2B">
              <w:rPr>
                <w:rFonts w:hint="eastAsia"/>
                <w:color w:val="000000"/>
                <w:szCs w:val="21"/>
              </w:rPr>
              <w:t>+</w:t>
            </w:r>
            <w:r w:rsidRPr="00F85D2B">
              <w:rPr>
                <w:rFonts w:hint="eastAsia"/>
                <w:color w:val="000000"/>
                <w:szCs w:val="21"/>
              </w:rPr>
              <w:t>运费</w:t>
            </w:r>
          </w:p>
        </w:tc>
      </w:tr>
      <w:tr w:rsidR="00F85D2B" w:rsidTr="005B7D3F">
        <w:trPr>
          <w:trHeight w:val="339"/>
          <w:jc w:val="center"/>
        </w:trPr>
        <w:tc>
          <w:tcPr>
            <w:tcW w:w="617" w:type="dxa"/>
          </w:tcPr>
          <w:p w:rsidR="00F85D2B" w:rsidRDefault="00486E5A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064" w:type="dxa"/>
          </w:tcPr>
          <w:p w:rsidR="00F85D2B" w:rsidRPr="00F85D2B" w:rsidRDefault="00F85D2B" w:rsidP="00F85D2B">
            <w:pPr>
              <w:jc w:val="left"/>
              <w:rPr>
                <w:color w:val="000000"/>
                <w:szCs w:val="21"/>
              </w:rPr>
            </w:pPr>
            <w:r w:rsidRPr="00F85D2B">
              <w:rPr>
                <w:color w:val="000000"/>
                <w:szCs w:val="21"/>
              </w:rPr>
              <w:t>total_back_content</w:t>
            </w:r>
          </w:p>
        </w:tc>
        <w:tc>
          <w:tcPr>
            <w:tcW w:w="1559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返款详情</w:t>
            </w:r>
          </w:p>
        </w:tc>
        <w:tc>
          <w:tcPr>
            <w:tcW w:w="1843" w:type="dxa"/>
          </w:tcPr>
          <w:p w:rsidR="00F85D2B" w:rsidRDefault="00580FB9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5B7D3F">
              <w:rPr>
                <w:rFonts w:hint="eastAsia"/>
                <w:color w:val="000000"/>
                <w:szCs w:val="21"/>
              </w:rPr>
              <w:t>(100</w:t>
            </w:r>
            <w:r w:rsidR="005B7D3F">
              <w:rPr>
                <w:color w:val="000000"/>
                <w:szCs w:val="21"/>
              </w:rPr>
              <w:t>0</w:t>
            </w:r>
            <w:r w:rsidR="005B7D3F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2196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</w:p>
        </w:tc>
      </w:tr>
      <w:tr w:rsidR="00F85D2B" w:rsidTr="005B7D3F">
        <w:trPr>
          <w:trHeight w:val="367"/>
          <w:jc w:val="center"/>
        </w:trPr>
        <w:tc>
          <w:tcPr>
            <w:tcW w:w="617" w:type="dxa"/>
          </w:tcPr>
          <w:p w:rsidR="00F85D2B" w:rsidRDefault="00486E5A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2064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</w:t>
            </w:r>
          </w:p>
        </w:tc>
        <w:tc>
          <w:tcPr>
            <w:tcW w:w="1559" w:type="dxa"/>
          </w:tcPr>
          <w:p w:rsidR="00F85D2B" w:rsidRDefault="00DD4B66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总佣金</w:t>
            </w:r>
          </w:p>
        </w:tc>
        <w:tc>
          <w:tcPr>
            <w:tcW w:w="1843" w:type="dxa"/>
          </w:tcPr>
          <w:p w:rsidR="00F85D2B" w:rsidRDefault="00580FB9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F85D2B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F85D2B" w:rsidRDefault="00F85D2B" w:rsidP="00F85D2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5B7D3F" w:rsidTr="005B7D3F">
        <w:trPr>
          <w:trHeight w:val="283"/>
          <w:jc w:val="center"/>
        </w:trPr>
        <w:tc>
          <w:tcPr>
            <w:tcW w:w="617" w:type="dxa"/>
          </w:tcPr>
          <w:p w:rsidR="005B7D3F" w:rsidRDefault="00486E5A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064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commission_content</w:t>
            </w:r>
          </w:p>
        </w:tc>
        <w:tc>
          <w:tcPr>
            <w:tcW w:w="1559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佣金明细</w:t>
            </w:r>
          </w:p>
        </w:tc>
        <w:tc>
          <w:tcPr>
            <w:tcW w:w="1843" w:type="dxa"/>
          </w:tcPr>
          <w:p w:rsidR="005B7D3F" w:rsidRDefault="00580FB9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5B7D3F">
              <w:rPr>
                <w:rFonts w:hint="eastAsia"/>
                <w:color w:val="000000"/>
                <w:szCs w:val="21"/>
              </w:rPr>
              <w:t>(100</w:t>
            </w:r>
            <w:r w:rsidR="005B7D3F">
              <w:rPr>
                <w:color w:val="000000"/>
                <w:szCs w:val="21"/>
              </w:rPr>
              <w:t>0</w:t>
            </w:r>
            <w:r w:rsidR="005B7D3F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2196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</w:p>
        </w:tc>
      </w:tr>
      <w:tr w:rsidR="005B7D3F" w:rsidTr="005B7D3F">
        <w:trPr>
          <w:trHeight w:val="283"/>
          <w:jc w:val="center"/>
        </w:trPr>
        <w:tc>
          <w:tcPr>
            <w:tcW w:w="617" w:type="dxa"/>
          </w:tcPr>
          <w:p w:rsidR="005B7D3F" w:rsidRDefault="00486E5A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064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</w:t>
            </w:r>
          </w:p>
        </w:tc>
        <w:tc>
          <w:tcPr>
            <w:tcW w:w="1559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货款</w:t>
            </w:r>
          </w:p>
        </w:tc>
        <w:tc>
          <w:tcPr>
            <w:tcW w:w="1843" w:type="dxa"/>
          </w:tcPr>
          <w:p w:rsidR="005B7D3F" w:rsidRDefault="00580FB9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5B7D3F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5B7D3F" w:rsidTr="005B7D3F">
        <w:trPr>
          <w:trHeight w:val="283"/>
          <w:jc w:val="center"/>
        </w:trPr>
        <w:tc>
          <w:tcPr>
            <w:tcW w:w="617" w:type="dxa"/>
          </w:tcPr>
          <w:p w:rsidR="005B7D3F" w:rsidRDefault="00486E5A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064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 w:rsidRPr="00AE0DFB">
              <w:rPr>
                <w:color w:val="000000"/>
                <w:szCs w:val="21"/>
              </w:rPr>
              <w:t>dispatch_commission</w:t>
            </w:r>
          </w:p>
        </w:tc>
        <w:tc>
          <w:tcPr>
            <w:tcW w:w="1559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发货佣金</w:t>
            </w:r>
          </w:p>
        </w:tc>
        <w:tc>
          <w:tcPr>
            <w:tcW w:w="1843" w:type="dxa"/>
          </w:tcPr>
          <w:p w:rsidR="005B7D3F" w:rsidRDefault="00580FB9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5B7D3F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5B7D3F" w:rsidTr="005B7D3F">
        <w:trPr>
          <w:trHeight w:val="283"/>
          <w:jc w:val="center"/>
        </w:trPr>
        <w:tc>
          <w:tcPr>
            <w:tcW w:w="617" w:type="dxa"/>
          </w:tcPr>
          <w:p w:rsidR="005B7D3F" w:rsidRDefault="00486E5A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2064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 w:rsidRPr="00AE0DFB">
              <w:rPr>
                <w:color w:val="000000"/>
                <w:szCs w:val="21"/>
              </w:rPr>
              <w:t>dispatch</w:t>
            </w:r>
          </w:p>
        </w:tc>
        <w:tc>
          <w:tcPr>
            <w:tcW w:w="1559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订单运费</w:t>
            </w:r>
          </w:p>
        </w:tc>
        <w:tc>
          <w:tcPr>
            <w:tcW w:w="1843" w:type="dxa"/>
          </w:tcPr>
          <w:p w:rsidR="005B7D3F" w:rsidRDefault="00580FB9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5B7D3F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  <w:tr w:rsidR="005B7D3F" w:rsidTr="005B7D3F">
        <w:trPr>
          <w:trHeight w:val="283"/>
          <w:jc w:val="center"/>
        </w:trPr>
        <w:tc>
          <w:tcPr>
            <w:tcW w:w="617" w:type="dxa"/>
          </w:tcPr>
          <w:p w:rsidR="005B7D3F" w:rsidRDefault="00486E5A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2064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 w:rsidRPr="00AE0DFB">
              <w:rPr>
                <w:color w:val="000000"/>
                <w:szCs w:val="21"/>
              </w:rPr>
              <w:t>percentage</w:t>
            </w:r>
          </w:p>
        </w:tc>
        <w:tc>
          <w:tcPr>
            <w:tcW w:w="1559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平台提成</w:t>
            </w:r>
          </w:p>
        </w:tc>
        <w:tc>
          <w:tcPr>
            <w:tcW w:w="1843" w:type="dxa"/>
          </w:tcPr>
          <w:p w:rsidR="005B7D3F" w:rsidRDefault="00580FB9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DECIMAL</w:t>
            </w:r>
            <w:r w:rsidR="005B7D3F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  <w:r>
              <w:rPr>
                <w:rFonts w:hint="eastAsia"/>
                <w:color w:val="000000"/>
                <w:szCs w:val="21"/>
              </w:rPr>
              <w:t>；预留</w:t>
            </w:r>
          </w:p>
        </w:tc>
      </w:tr>
      <w:tr w:rsidR="005B7D3F" w:rsidTr="005B7D3F">
        <w:trPr>
          <w:trHeight w:val="283"/>
          <w:jc w:val="center"/>
        </w:trPr>
        <w:tc>
          <w:tcPr>
            <w:tcW w:w="617" w:type="dxa"/>
          </w:tcPr>
          <w:p w:rsidR="005B7D3F" w:rsidRDefault="00486E5A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2064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1559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843" w:type="dxa"/>
          </w:tcPr>
          <w:p w:rsidR="005B7D3F" w:rsidRDefault="00580FB9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5B7D3F">
              <w:rPr>
                <w:color w:val="000000"/>
                <w:szCs w:val="21"/>
              </w:rPr>
              <w:t>(11)</w:t>
            </w:r>
          </w:p>
        </w:tc>
        <w:tc>
          <w:tcPr>
            <w:tcW w:w="2196" w:type="dxa"/>
          </w:tcPr>
          <w:p w:rsidR="005B7D3F" w:rsidRDefault="005B7D3F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CD69B5" w:rsidTr="005B7D3F">
        <w:trPr>
          <w:trHeight w:val="283"/>
          <w:jc w:val="center"/>
        </w:trPr>
        <w:tc>
          <w:tcPr>
            <w:tcW w:w="617" w:type="dxa"/>
          </w:tcPr>
          <w:p w:rsidR="00CD69B5" w:rsidRDefault="00CD69B5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2064" w:type="dxa"/>
          </w:tcPr>
          <w:p w:rsidR="00CD69B5" w:rsidRDefault="00CD69B5" w:rsidP="005B7D3F">
            <w:pPr>
              <w:jc w:val="left"/>
              <w:rPr>
                <w:color w:val="000000"/>
                <w:szCs w:val="21"/>
              </w:rPr>
            </w:pPr>
            <w:r w:rsidRPr="00CD69B5">
              <w:rPr>
                <w:color w:val="000000"/>
                <w:szCs w:val="21"/>
              </w:rPr>
              <w:t>red_envelope</w:t>
            </w:r>
          </w:p>
        </w:tc>
        <w:tc>
          <w:tcPr>
            <w:tcW w:w="1559" w:type="dxa"/>
          </w:tcPr>
          <w:p w:rsidR="00CD69B5" w:rsidRDefault="00CD69B5" w:rsidP="005B7D3F">
            <w:pPr>
              <w:jc w:val="left"/>
              <w:rPr>
                <w:color w:val="000000"/>
                <w:szCs w:val="21"/>
              </w:rPr>
            </w:pPr>
            <w:r w:rsidRPr="00CD69B5">
              <w:rPr>
                <w:rFonts w:hint="eastAsia"/>
                <w:color w:val="000000"/>
                <w:szCs w:val="21"/>
              </w:rPr>
              <w:t>使用红包金额</w:t>
            </w:r>
          </w:p>
        </w:tc>
        <w:tc>
          <w:tcPr>
            <w:tcW w:w="1843" w:type="dxa"/>
          </w:tcPr>
          <w:p w:rsidR="00CD69B5" w:rsidRDefault="00580FB9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CD69B5" w:rsidRPr="00CD69B5">
              <w:rPr>
                <w:color w:val="000000"/>
                <w:szCs w:val="21"/>
              </w:rPr>
              <w:t>(10,2)</w:t>
            </w:r>
          </w:p>
        </w:tc>
        <w:tc>
          <w:tcPr>
            <w:tcW w:w="2196" w:type="dxa"/>
          </w:tcPr>
          <w:p w:rsidR="00CD69B5" w:rsidRDefault="00CD69B5" w:rsidP="005B7D3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.00</w:t>
            </w:r>
          </w:p>
        </w:tc>
      </w:tr>
    </w:tbl>
    <w:p w:rsidR="005C7F95" w:rsidRDefault="005C7F95" w:rsidP="005C7F95">
      <w:pPr>
        <w:pStyle w:val="3"/>
      </w:pPr>
      <w:r>
        <w:rPr>
          <w:rFonts w:hint="eastAsia"/>
        </w:rPr>
        <w:t>其他</w:t>
      </w:r>
    </w:p>
    <w:p w:rsidR="005C7F95" w:rsidRDefault="005C7F95" w:rsidP="005C7F95">
      <w:pPr>
        <w:pStyle w:val="a0"/>
      </w:pPr>
      <w:r>
        <w:rPr>
          <w:rFonts w:hint="eastAsia"/>
        </w:rPr>
        <w:t>无</w:t>
      </w:r>
    </w:p>
    <w:p w:rsidR="0012657B" w:rsidRDefault="00807362" w:rsidP="00807362">
      <w:pPr>
        <w:pStyle w:val="2"/>
      </w:pPr>
      <w:bookmarkStart w:id="193" w:name="_Toc468197136"/>
      <w:r>
        <w:rPr>
          <w:rFonts w:hint="eastAsia"/>
        </w:rPr>
        <w:t>商城微信交易表</w:t>
      </w:r>
      <w:r w:rsidR="0012657B">
        <w:t>(</w:t>
      </w:r>
      <w:r w:rsidRPr="00807362">
        <w:t>ewei_shop_wechats_bill</w:t>
      </w:r>
      <w:r w:rsidR="0012657B">
        <w:t>)</w:t>
      </w:r>
      <w:bookmarkEnd w:id="193"/>
    </w:p>
    <w:p w:rsidR="0012657B" w:rsidRPr="00D31EF6" w:rsidRDefault="0012657B" w:rsidP="0012657B">
      <w:pPr>
        <w:pStyle w:val="a0"/>
      </w:pPr>
      <w:r>
        <w:rPr>
          <w:rFonts w:hint="eastAsia"/>
        </w:rPr>
        <w:t>该表用于存储</w:t>
      </w:r>
      <w:r w:rsidR="00C21BD9">
        <w:rPr>
          <w:rFonts w:hint="eastAsia"/>
        </w:rPr>
        <w:t>商城的微信交易记录信息</w:t>
      </w:r>
      <w:r>
        <w:rPr>
          <w:rFonts w:hint="eastAsia"/>
        </w:rPr>
        <w:t>。</w:t>
      </w:r>
    </w:p>
    <w:p w:rsidR="0012657B" w:rsidRDefault="0012657B" w:rsidP="0012657B">
      <w:pPr>
        <w:pStyle w:val="3"/>
      </w:pPr>
      <w:r>
        <w:rPr>
          <w:rFonts w:hint="eastAsia"/>
        </w:rPr>
        <w:t>ENGINE</w:t>
      </w:r>
    </w:p>
    <w:p w:rsidR="0012657B" w:rsidRDefault="0012657B" w:rsidP="0012657B">
      <w:pPr>
        <w:pStyle w:val="a0"/>
      </w:pPr>
      <w:r>
        <w:t>InnoDB</w:t>
      </w:r>
    </w:p>
    <w:p w:rsidR="0012657B" w:rsidRDefault="0012657B" w:rsidP="0012657B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12657B" w:rsidRDefault="0012657B" w:rsidP="0012657B">
      <w:pPr>
        <w:pStyle w:val="a0"/>
      </w:pPr>
      <w:r>
        <w:t>utf8</w:t>
      </w:r>
    </w:p>
    <w:p w:rsidR="0012657B" w:rsidRDefault="0012657B" w:rsidP="0012657B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12657B" w:rsidTr="0088070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12657B" w:rsidRDefault="0012657B" w:rsidP="008807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12657B" w:rsidRDefault="0012657B" w:rsidP="008807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12657B" w:rsidRDefault="0012657B" w:rsidP="008807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12657B" w:rsidRDefault="0012657B" w:rsidP="008807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12657B" w:rsidRDefault="0012657B" w:rsidP="008807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12657B" w:rsidTr="0088070F">
        <w:trPr>
          <w:trHeight w:val="339"/>
          <w:jc w:val="center"/>
        </w:trPr>
        <w:tc>
          <w:tcPr>
            <w:tcW w:w="617" w:type="dxa"/>
          </w:tcPr>
          <w:p w:rsidR="0012657B" w:rsidRDefault="0012657B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12657B" w:rsidRDefault="0012657B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12657B" w:rsidRDefault="0012657B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12657B" w:rsidRDefault="00423FE8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</w:t>
            </w:r>
            <w:r w:rsidR="00580FB9">
              <w:rPr>
                <w:rFonts w:hint="eastAsia"/>
                <w:color w:val="000000"/>
                <w:szCs w:val="21"/>
              </w:rPr>
              <w:t>INT</w:t>
            </w:r>
            <w:r w:rsidR="00AF09DF"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 w:rsidR="0012657B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12657B" w:rsidRDefault="0012657B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12657B" w:rsidTr="0088070F">
        <w:trPr>
          <w:trHeight w:val="339"/>
          <w:jc w:val="center"/>
        </w:trPr>
        <w:tc>
          <w:tcPr>
            <w:tcW w:w="617" w:type="dxa"/>
          </w:tcPr>
          <w:p w:rsidR="0012657B" w:rsidRDefault="0012657B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12657B" w:rsidRDefault="00CC3C25" w:rsidP="0088070F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deal_time</w:t>
            </w:r>
          </w:p>
        </w:tc>
        <w:tc>
          <w:tcPr>
            <w:tcW w:w="1843" w:type="dxa"/>
          </w:tcPr>
          <w:p w:rsidR="0012657B" w:rsidRDefault="00CC3C25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交易时间</w:t>
            </w:r>
          </w:p>
        </w:tc>
        <w:tc>
          <w:tcPr>
            <w:tcW w:w="1701" w:type="dxa"/>
          </w:tcPr>
          <w:p w:rsidR="0012657B" w:rsidRDefault="00580FB9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CC3C25">
              <w:rPr>
                <w:color w:val="000000"/>
                <w:szCs w:val="21"/>
              </w:rPr>
              <w:t>(1</w:t>
            </w:r>
            <w:r w:rsidR="00CC3C25">
              <w:rPr>
                <w:rFonts w:hint="eastAsia"/>
                <w:color w:val="000000"/>
                <w:szCs w:val="21"/>
              </w:rPr>
              <w:t>1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12657B" w:rsidRDefault="00CC3C25" w:rsidP="008807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AF09DF" w:rsidTr="0088070F">
        <w:trPr>
          <w:trHeight w:val="339"/>
          <w:jc w:val="center"/>
        </w:trPr>
        <w:tc>
          <w:tcPr>
            <w:tcW w:w="617" w:type="dxa"/>
          </w:tcPr>
          <w:p w:rsidR="00AF09DF" w:rsidRDefault="00AF09DF" w:rsidP="00AF09D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AF09DF" w:rsidRPr="00AC1700" w:rsidRDefault="00CC3C25" w:rsidP="00AF09DF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wechats_id</w:t>
            </w:r>
          </w:p>
        </w:tc>
        <w:tc>
          <w:tcPr>
            <w:tcW w:w="1843" w:type="dxa"/>
          </w:tcPr>
          <w:p w:rsidR="00AF09DF" w:rsidRDefault="00CC3C25" w:rsidP="00AF09DF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rFonts w:hint="eastAsia"/>
                <w:color w:val="000000"/>
                <w:szCs w:val="21"/>
              </w:rPr>
              <w:t>公众账号</w:t>
            </w:r>
            <w:r w:rsidRPr="00CC3C25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F09DF" w:rsidRDefault="00580FB9" w:rsidP="00AF09D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30</w:t>
            </w:r>
            <w:r w:rsidR="00AF09DF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AF09DF" w:rsidRDefault="00CC3C25" w:rsidP="00AF09D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="00AF09DF"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CC3C25" w:rsidTr="0088070F">
        <w:trPr>
          <w:trHeight w:val="339"/>
          <w:jc w:val="center"/>
        </w:trPr>
        <w:tc>
          <w:tcPr>
            <w:tcW w:w="617" w:type="dxa"/>
          </w:tcPr>
          <w:p w:rsidR="00CC3C25" w:rsidRDefault="004F3C6A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CC3C25" w:rsidRPr="00AC1700" w:rsidRDefault="00CC3C25" w:rsidP="00CC3C25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account_id</w:t>
            </w:r>
          </w:p>
        </w:tc>
        <w:tc>
          <w:tcPr>
            <w:tcW w:w="1843" w:type="dxa"/>
          </w:tcPr>
          <w:p w:rsidR="00CC3C25" w:rsidRDefault="00CC3C25" w:rsidP="00CC3C25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rFonts w:hint="eastAsia"/>
                <w:color w:val="000000"/>
                <w:szCs w:val="21"/>
              </w:rPr>
              <w:t>商户号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CC3C25" w:rsidRDefault="00580FB9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30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C3C25" w:rsidRDefault="00CC3C25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CC3C25" w:rsidTr="0088070F">
        <w:trPr>
          <w:trHeight w:val="339"/>
          <w:jc w:val="center"/>
        </w:trPr>
        <w:tc>
          <w:tcPr>
            <w:tcW w:w="617" w:type="dxa"/>
          </w:tcPr>
          <w:p w:rsidR="00CC3C25" w:rsidRDefault="004F3C6A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CC3C25" w:rsidRPr="00AC1700" w:rsidRDefault="00CC3C25" w:rsidP="00CC3C25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sub_account_id</w:t>
            </w:r>
          </w:p>
        </w:tc>
        <w:tc>
          <w:tcPr>
            <w:tcW w:w="1843" w:type="dxa"/>
          </w:tcPr>
          <w:p w:rsidR="00CC3C25" w:rsidRDefault="00CC3C25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子</w:t>
            </w:r>
            <w:r w:rsidRPr="00CC3C25">
              <w:rPr>
                <w:rFonts w:hint="eastAsia"/>
                <w:color w:val="000000"/>
                <w:szCs w:val="21"/>
              </w:rPr>
              <w:t>商户号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CC3C25" w:rsidRDefault="00580FB9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30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C3C25" w:rsidRDefault="00CC3C25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CC3C25" w:rsidTr="0088070F">
        <w:trPr>
          <w:trHeight w:val="339"/>
          <w:jc w:val="center"/>
        </w:trPr>
        <w:tc>
          <w:tcPr>
            <w:tcW w:w="617" w:type="dxa"/>
          </w:tcPr>
          <w:p w:rsidR="00CC3C25" w:rsidRDefault="004F3C6A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CC3C25" w:rsidRPr="00AC1700" w:rsidRDefault="00CC3C25" w:rsidP="00CC3C25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device_no</w:t>
            </w:r>
          </w:p>
        </w:tc>
        <w:tc>
          <w:tcPr>
            <w:tcW w:w="1843" w:type="dxa"/>
          </w:tcPr>
          <w:p w:rsidR="00CC3C25" w:rsidRDefault="00CC3C25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设备号</w:t>
            </w:r>
          </w:p>
        </w:tc>
        <w:tc>
          <w:tcPr>
            <w:tcW w:w="1701" w:type="dxa"/>
          </w:tcPr>
          <w:p w:rsidR="00CC3C25" w:rsidRDefault="00580FB9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30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C3C25" w:rsidRDefault="00CC3C25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CC3C25" w:rsidTr="0088070F">
        <w:trPr>
          <w:trHeight w:val="339"/>
          <w:jc w:val="center"/>
        </w:trPr>
        <w:tc>
          <w:tcPr>
            <w:tcW w:w="617" w:type="dxa"/>
          </w:tcPr>
          <w:p w:rsidR="00CC3C25" w:rsidRDefault="004F3C6A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CC3C25" w:rsidRPr="00AC1700" w:rsidRDefault="00CC3C25" w:rsidP="00CC3C25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wechats_order_no</w:t>
            </w:r>
          </w:p>
        </w:tc>
        <w:tc>
          <w:tcPr>
            <w:tcW w:w="1843" w:type="dxa"/>
          </w:tcPr>
          <w:p w:rsidR="00CC3C25" w:rsidRDefault="00CC3C25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</w:t>
            </w:r>
            <w:r w:rsidRPr="00CC3C25">
              <w:rPr>
                <w:rFonts w:hint="eastAsia"/>
                <w:color w:val="000000"/>
                <w:szCs w:val="21"/>
              </w:rPr>
              <w:t>订单号</w:t>
            </w:r>
          </w:p>
        </w:tc>
        <w:tc>
          <w:tcPr>
            <w:tcW w:w="1701" w:type="dxa"/>
          </w:tcPr>
          <w:p w:rsidR="00CC3C25" w:rsidRDefault="00580FB9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50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C3C25" w:rsidRDefault="00CC3C25" w:rsidP="00CC3C2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CC3C25" w:rsidTr="00A24521">
        <w:trPr>
          <w:trHeight w:val="339"/>
          <w:jc w:val="center"/>
        </w:trPr>
        <w:tc>
          <w:tcPr>
            <w:tcW w:w="617" w:type="dxa"/>
          </w:tcPr>
          <w:p w:rsidR="00CC3C25" w:rsidRDefault="004F3C6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CC3C25" w:rsidRPr="00AC1700" w:rsidRDefault="00CC3C25" w:rsidP="00A24521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order_sn</w:t>
            </w:r>
          </w:p>
        </w:tc>
        <w:tc>
          <w:tcPr>
            <w:tcW w:w="1843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rFonts w:hint="eastAsia"/>
                <w:color w:val="000000"/>
                <w:szCs w:val="21"/>
              </w:rPr>
              <w:t>商户订单号</w:t>
            </w:r>
          </w:p>
        </w:tc>
        <w:tc>
          <w:tcPr>
            <w:tcW w:w="1701" w:type="dxa"/>
          </w:tcPr>
          <w:p w:rsidR="00CC3C25" w:rsidRDefault="00580FB9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30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CC3C25" w:rsidTr="00A24521">
        <w:trPr>
          <w:trHeight w:val="339"/>
          <w:jc w:val="center"/>
        </w:trPr>
        <w:tc>
          <w:tcPr>
            <w:tcW w:w="617" w:type="dxa"/>
          </w:tcPr>
          <w:p w:rsidR="00CC3C25" w:rsidRDefault="004F3C6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CC3C25" w:rsidRPr="00AC1700" w:rsidRDefault="00CC3C25" w:rsidP="00A24521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CC3C25" w:rsidRDefault="00580FB9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50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CC3C25" w:rsidTr="00A24521">
        <w:trPr>
          <w:trHeight w:val="339"/>
          <w:jc w:val="center"/>
        </w:trPr>
        <w:tc>
          <w:tcPr>
            <w:tcW w:w="617" w:type="dxa"/>
          </w:tcPr>
          <w:p w:rsidR="00CC3C25" w:rsidRDefault="004F3C6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CC3C25" w:rsidRPr="00AC1700" w:rsidRDefault="00CC3C25" w:rsidP="00A24521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deal_type</w:t>
            </w:r>
          </w:p>
        </w:tc>
        <w:tc>
          <w:tcPr>
            <w:tcW w:w="1843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交易类型</w:t>
            </w:r>
          </w:p>
        </w:tc>
        <w:tc>
          <w:tcPr>
            <w:tcW w:w="1701" w:type="dxa"/>
          </w:tcPr>
          <w:p w:rsidR="00CC3C25" w:rsidRDefault="00580FB9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30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CC3C25" w:rsidTr="00A24521">
        <w:trPr>
          <w:trHeight w:val="339"/>
          <w:jc w:val="center"/>
        </w:trPr>
        <w:tc>
          <w:tcPr>
            <w:tcW w:w="617" w:type="dxa"/>
          </w:tcPr>
          <w:p w:rsidR="00CC3C25" w:rsidRDefault="004F3C6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CC3C25" w:rsidRPr="00AC1700" w:rsidRDefault="00CC3C25" w:rsidP="00A24521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rFonts w:hint="eastAsia"/>
                <w:color w:val="000000"/>
                <w:szCs w:val="21"/>
              </w:rPr>
              <w:t>交易状态</w:t>
            </w:r>
          </w:p>
        </w:tc>
        <w:tc>
          <w:tcPr>
            <w:tcW w:w="1701" w:type="dxa"/>
          </w:tcPr>
          <w:p w:rsidR="00CC3C25" w:rsidRDefault="00580FB9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30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CC3C25" w:rsidTr="00A24521">
        <w:trPr>
          <w:trHeight w:val="339"/>
          <w:jc w:val="center"/>
        </w:trPr>
        <w:tc>
          <w:tcPr>
            <w:tcW w:w="617" w:type="dxa"/>
          </w:tcPr>
          <w:p w:rsidR="00CC3C25" w:rsidRDefault="004F3C6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12</w:t>
            </w:r>
          </w:p>
        </w:tc>
        <w:tc>
          <w:tcPr>
            <w:tcW w:w="1780" w:type="dxa"/>
          </w:tcPr>
          <w:p w:rsidR="00CC3C25" w:rsidRPr="00AC1700" w:rsidRDefault="00CC3C25" w:rsidP="00A24521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color w:val="000000"/>
                <w:szCs w:val="21"/>
              </w:rPr>
              <w:t>pay_bank</w:t>
            </w:r>
          </w:p>
        </w:tc>
        <w:tc>
          <w:tcPr>
            <w:tcW w:w="1843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 w:rsidRPr="00CC3C25">
              <w:rPr>
                <w:rFonts w:hint="eastAsia"/>
                <w:color w:val="000000"/>
                <w:szCs w:val="21"/>
              </w:rPr>
              <w:t>付款银行</w:t>
            </w:r>
          </w:p>
        </w:tc>
        <w:tc>
          <w:tcPr>
            <w:tcW w:w="1701" w:type="dxa"/>
          </w:tcPr>
          <w:p w:rsidR="00CC3C25" w:rsidRDefault="00580FB9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C3C25">
              <w:rPr>
                <w:color w:val="000000"/>
                <w:szCs w:val="21"/>
              </w:rPr>
              <w:t>(</w:t>
            </w:r>
            <w:r w:rsidR="00CC3C25">
              <w:rPr>
                <w:rFonts w:hint="eastAsia"/>
                <w:color w:val="000000"/>
                <w:szCs w:val="21"/>
              </w:rPr>
              <w:t>30</w:t>
            </w:r>
            <w:r w:rsidR="00CC3C25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C3C25" w:rsidRDefault="00CC3C25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A863D3" w:rsidTr="0088070F">
        <w:trPr>
          <w:trHeight w:val="339"/>
          <w:jc w:val="center"/>
        </w:trPr>
        <w:tc>
          <w:tcPr>
            <w:tcW w:w="617" w:type="dxa"/>
          </w:tcPr>
          <w:p w:rsidR="00A863D3" w:rsidRDefault="004F3C6A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A863D3" w:rsidRPr="00AC1700" w:rsidRDefault="0059490E" w:rsidP="00A863D3">
            <w:pPr>
              <w:jc w:val="left"/>
              <w:rPr>
                <w:color w:val="000000"/>
                <w:szCs w:val="21"/>
              </w:rPr>
            </w:pPr>
            <w:r w:rsidRPr="0059490E">
              <w:rPr>
                <w:color w:val="000000"/>
                <w:szCs w:val="21"/>
              </w:rPr>
              <w:t>money_type</w:t>
            </w:r>
          </w:p>
        </w:tc>
        <w:tc>
          <w:tcPr>
            <w:tcW w:w="1843" w:type="dxa"/>
          </w:tcPr>
          <w:p w:rsidR="00A863D3" w:rsidRDefault="0059490E" w:rsidP="00A863D3">
            <w:pPr>
              <w:jc w:val="left"/>
              <w:rPr>
                <w:color w:val="000000"/>
                <w:szCs w:val="21"/>
              </w:rPr>
            </w:pPr>
            <w:r w:rsidRPr="0059490E">
              <w:rPr>
                <w:rFonts w:hint="eastAsia"/>
                <w:color w:val="000000"/>
                <w:szCs w:val="21"/>
              </w:rPr>
              <w:t>货币种类</w:t>
            </w:r>
          </w:p>
        </w:tc>
        <w:tc>
          <w:tcPr>
            <w:tcW w:w="1701" w:type="dxa"/>
          </w:tcPr>
          <w:p w:rsidR="00A863D3" w:rsidRDefault="00580FB9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A863D3">
              <w:rPr>
                <w:color w:val="000000"/>
                <w:szCs w:val="21"/>
              </w:rPr>
              <w:t>(</w:t>
            </w:r>
            <w:r w:rsidR="00A863D3">
              <w:rPr>
                <w:rFonts w:hint="eastAsia"/>
                <w:color w:val="000000"/>
                <w:szCs w:val="21"/>
              </w:rPr>
              <w:t>30</w:t>
            </w:r>
            <w:r w:rsidR="00A863D3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A863D3" w:rsidRDefault="00A863D3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A863D3" w:rsidTr="0088070F">
        <w:trPr>
          <w:trHeight w:val="339"/>
          <w:jc w:val="center"/>
        </w:trPr>
        <w:tc>
          <w:tcPr>
            <w:tcW w:w="617" w:type="dxa"/>
          </w:tcPr>
          <w:p w:rsidR="00A863D3" w:rsidRDefault="004F3C6A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780" w:type="dxa"/>
          </w:tcPr>
          <w:p w:rsidR="00A863D3" w:rsidRPr="00AC1700" w:rsidRDefault="00A24521" w:rsidP="00A863D3">
            <w:pPr>
              <w:jc w:val="left"/>
              <w:rPr>
                <w:color w:val="000000"/>
                <w:szCs w:val="21"/>
              </w:rPr>
            </w:pPr>
            <w:r w:rsidRPr="00A24521">
              <w:rPr>
                <w:color w:val="000000"/>
                <w:szCs w:val="21"/>
              </w:rPr>
              <w:t>money</w:t>
            </w:r>
          </w:p>
        </w:tc>
        <w:tc>
          <w:tcPr>
            <w:tcW w:w="1843" w:type="dxa"/>
          </w:tcPr>
          <w:p w:rsidR="00A863D3" w:rsidRDefault="00A24521" w:rsidP="00A863D3">
            <w:pPr>
              <w:jc w:val="left"/>
              <w:rPr>
                <w:color w:val="000000"/>
                <w:szCs w:val="21"/>
              </w:rPr>
            </w:pPr>
            <w:r w:rsidRPr="00A24521">
              <w:rPr>
                <w:rFonts w:hint="eastAsia"/>
                <w:color w:val="000000"/>
                <w:szCs w:val="21"/>
              </w:rPr>
              <w:t>总金额</w:t>
            </w:r>
          </w:p>
        </w:tc>
        <w:tc>
          <w:tcPr>
            <w:tcW w:w="1701" w:type="dxa"/>
          </w:tcPr>
          <w:p w:rsidR="00A863D3" w:rsidRDefault="00580FB9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A24521" w:rsidRPr="00A24521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A863D3" w:rsidRDefault="001D6B54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 w:rsidR="00055CBA">
              <w:rPr>
                <w:rFonts w:hint="eastAsia"/>
                <w:color w:val="000000"/>
                <w:szCs w:val="21"/>
              </w:rPr>
              <w:t>.00</w:t>
            </w:r>
          </w:p>
        </w:tc>
      </w:tr>
      <w:tr w:rsidR="00A863D3" w:rsidTr="0088070F">
        <w:trPr>
          <w:trHeight w:val="339"/>
          <w:jc w:val="center"/>
        </w:trPr>
        <w:tc>
          <w:tcPr>
            <w:tcW w:w="617" w:type="dxa"/>
          </w:tcPr>
          <w:p w:rsidR="00A863D3" w:rsidRDefault="004F3C6A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1780" w:type="dxa"/>
          </w:tcPr>
          <w:p w:rsidR="00A863D3" w:rsidRPr="00AC1700" w:rsidRDefault="00A24521" w:rsidP="00A863D3">
            <w:pPr>
              <w:jc w:val="left"/>
              <w:rPr>
                <w:color w:val="000000"/>
                <w:szCs w:val="21"/>
              </w:rPr>
            </w:pPr>
            <w:r w:rsidRPr="00A24521">
              <w:rPr>
                <w:color w:val="000000"/>
                <w:szCs w:val="21"/>
              </w:rPr>
              <w:t>hongbao</w:t>
            </w:r>
          </w:p>
        </w:tc>
        <w:tc>
          <w:tcPr>
            <w:tcW w:w="1843" w:type="dxa"/>
          </w:tcPr>
          <w:p w:rsidR="00A863D3" w:rsidRDefault="00A24521" w:rsidP="00A863D3">
            <w:pPr>
              <w:jc w:val="left"/>
              <w:rPr>
                <w:color w:val="000000"/>
                <w:szCs w:val="21"/>
              </w:rPr>
            </w:pPr>
            <w:r w:rsidRPr="00A24521">
              <w:rPr>
                <w:rFonts w:hint="eastAsia"/>
                <w:color w:val="000000"/>
                <w:szCs w:val="21"/>
              </w:rPr>
              <w:t>企业红包金额</w:t>
            </w:r>
          </w:p>
        </w:tc>
        <w:tc>
          <w:tcPr>
            <w:tcW w:w="1701" w:type="dxa"/>
          </w:tcPr>
          <w:p w:rsidR="00A863D3" w:rsidRDefault="00580FB9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A24521" w:rsidRPr="00A24521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A863D3" w:rsidRDefault="00055CBA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0.00</w:t>
            </w:r>
          </w:p>
        </w:tc>
      </w:tr>
      <w:tr w:rsidR="00A863D3" w:rsidTr="0088070F">
        <w:trPr>
          <w:trHeight w:val="339"/>
          <w:jc w:val="center"/>
        </w:trPr>
        <w:tc>
          <w:tcPr>
            <w:tcW w:w="617" w:type="dxa"/>
          </w:tcPr>
          <w:p w:rsidR="00A863D3" w:rsidRDefault="004F3C6A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1780" w:type="dxa"/>
          </w:tcPr>
          <w:p w:rsidR="00A863D3" w:rsidRPr="00AC1700" w:rsidRDefault="00A24521" w:rsidP="00A863D3">
            <w:pPr>
              <w:jc w:val="left"/>
              <w:rPr>
                <w:color w:val="000000"/>
                <w:szCs w:val="21"/>
              </w:rPr>
            </w:pPr>
            <w:r w:rsidRPr="00A24521">
              <w:rPr>
                <w:color w:val="000000"/>
                <w:szCs w:val="21"/>
              </w:rPr>
              <w:t>wechats_rollback_order_no</w:t>
            </w:r>
          </w:p>
        </w:tc>
        <w:tc>
          <w:tcPr>
            <w:tcW w:w="1843" w:type="dxa"/>
          </w:tcPr>
          <w:p w:rsidR="00A863D3" w:rsidRDefault="00A24521" w:rsidP="00A863D3">
            <w:pPr>
              <w:jc w:val="left"/>
              <w:rPr>
                <w:color w:val="000000"/>
                <w:szCs w:val="21"/>
              </w:rPr>
            </w:pPr>
            <w:r w:rsidRPr="00A24521">
              <w:rPr>
                <w:rFonts w:hint="eastAsia"/>
                <w:color w:val="000000"/>
                <w:szCs w:val="21"/>
              </w:rPr>
              <w:t>微信退款单号</w:t>
            </w:r>
          </w:p>
        </w:tc>
        <w:tc>
          <w:tcPr>
            <w:tcW w:w="1701" w:type="dxa"/>
          </w:tcPr>
          <w:p w:rsidR="00A863D3" w:rsidRDefault="00580FB9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A863D3">
              <w:rPr>
                <w:color w:val="000000"/>
                <w:szCs w:val="21"/>
              </w:rPr>
              <w:t>(</w:t>
            </w:r>
            <w:r w:rsidR="00A24521">
              <w:rPr>
                <w:rFonts w:hint="eastAsia"/>
                <w:color w:val="000000"/>
                <w:szCs w:val="21"/>
              </w:rPr>
              <w:t>5</w:t>
            </w:r>
            <w:r w:rsidR="00A863D3">
              <w:rPr>
                <w:rFonts w:hint="eastAsia"/>
                <w:color w:val="000000"/>
                <w:szCs w:val="21"/>
              </w:rPr>
              <w:t>0</w:t>
            </w:r>
            <w:r w:rsidR="00A863D3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A863D3" w:rsidRDefault="00A863D3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A24521" w:rsidTr="00A24521">
        <w:trPr>
          <w:trHeight w:val="339"/>
          <w:jc w:val="center"/>
        </w:trPr>
        <w:tc>
          <w:tcPr>
            <w:tcW w:w="617" w:type="dxa"/>
          </w:tcPr>
          <w:p w:rsidR="00A24521" w:rsidRDefault="004F3C6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1780" w:type="dxa"/>
          </w:tcPr>
          <w:p w:rsidR="00A24521" w:rsidRPr="00AC1700" w:rsidRDefault="00A24521" w:rsidP="00A24521">
            <w:pPr>
              <w:jc w:val="left"/>
              <w:rPr>
                <w:color w:val="000000"/>
                <w:szCs w:val="21"/>
              </w:rPr>
            </w:pPr>
            <w:r w:rsidRPr="00A24521">
              <w:rPr>
                <w:color w:val="000000"/>
                <w:szCs w:val="21"/>
              </w:rPr>
              <w:t>rollback_order_sn</w:t>
            </w:r>
          </w:p>
        </w:tc>
        <w:tc>
          <w:tcPr>
            <w:tcW w:w="1843" w:type="dxa"/>
          </w:tcPr>
          <w:p w:rsidR="00A24521" w:rsidRDefault="00A24521" w:rsidP="00A24521">
            <w:pPr>
              <w:jc w:val="left"/>
              <w:rPr>
                <w:color w:val="000000"/>
                <w:szCs w:val="21"/>
              </w:rPr>
            </w:pPr>
            <w:r w:rsidRPr="00A24521">
              <w:rPr>
                <w:rFonts w:hint="eastAsia"/>
                <w:color w:val="000000"/>
                <w:szCs w:val="21"/>
              </w:rPr>
              <w:t>商户退款单号</w:t>
            </w:r>
          </w:p>
        </w:tc>
        <w:tc>
          <w:tcPr>
            <w:tcW w:w="1701" w:type="dxa"/>
          </w:tcPr>
          <w:p w:rsidR="00A24521" w:rsidRDefault="00580FB9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A24521">
              <w:rPr>
                <w:color w:val="000000"/>
                <w:szCs w:val="21"/>
              </w:rPr>
              <w:t>(</w:t>
            </w:r>
            <w:r w:rsidR="00A24521">
              <w:rPr>
                <w:rFonts w:hint="eastAsia"/>
                <w:color w:val="000000"/>
                <w:szCs w:val="21"/>
              </w:rPr>
              <w:t>30</w:t>
            </w:r>
            <w:r w:rsidR="00A24521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A24521" w:rsidRDefault="00A24521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A24521" w:rsidTr="00A24521">
        <w:trPr>
          <w:trHeight w:val="339"/>
          <w:jc w:val="center"/>
        </w:trPr>
        <w:tc>
          <w:tcPr>
            <w:tcW w:w="617" w:type="dxa"/>
          </w:tcPr>
          <w:p w:rsidR="00A24521" w:rsidRDefault="004F3C6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780" w:type="dxa"/>
          </w:tcPr>
          <w:p w:rsidR="00A24521" w:rsidRPr="00AC1700" w:rsidRDefault="001D6B54" w:rsidP="00A24521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color w:val="000000"/>
                <w:szCs w:val="21"/>
              </w:rPr>
              <w:t>rollback_money</w:t>
            </w:r>
          </w:p>
        </w:tc>
        <w:tc>
          <w:tcPr>
            <w:tcW w:w="1843" w:type="dxa"/>
          </w:tcPr>
          <w:p w:rsidR="00A24521" w:rsidRDefault="001D6B54" w:rsidP="00A24521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rFonts w:hint="eastAsia"/>
                <w:color w:val="000000"/>
                <w:szCs w:val="21"/>
              </w:rPr>
              <w:t>退款金额</w:t>
            </w:r>
          </w:p>
        </w:tc>
        <w:tc>
          <w:tcPr>
            <w:tcW w:w="1701" w:type="dxa"/>
          </w:tcPr>
          <w:p w:rsidR="00A24521" w:rsidRDefault="00580FB9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A24521" w:rsidRPr="00A24521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A24521" w:rsidRDefault="00055CB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0.00</w:t>
            </w:r>
          </w:p>
        </w:tc>
      </w:tr>
      <w:tr w:rsidR="00A24521" w:rsidTr="00A24521">
        <w:trPr>
          <w:trHeight w:val="339"/>
          <w:jc w:val="center"/>
        </w:trPr>
        <w:tc>
          <w:tcPr>
            <w:tcW w:w="617" w:type="dxa"/>
          </w:tcPr>
          <w:p w:rsidR="00A24521" w:rsidRDefault="004F3C6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1780" w:type="dxa"/>
          </w:tcPr>
          <w:p w:rsidR="00A24521" w:rsidRPr="00AC1700" w:rsidRDefault="001D6B54" w:rsidP="00A24521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color w:val="000000"/>
                <w:szCs w:val="21"/>
              </w:rPr>
              <w:t>rollback_hongbao</w:t>
            </w:r>
          </w:p>
        </w:tc>
        <w:tc>
          <w:tcPr>
            <w:tcW w:w="1843" w:type="dxa"/>
          </w:tcPr>
          <w:p w:rsidR="00A24521" w:rsidRDefault="001D6B54" w:rsidP="00A24521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rFonts w:hint="eastAsia"/>
                <w:color w:val="000000"/>
                <w:szCs w:val="21"/>
              </w:rPr>
              <w:t>企业红包退款金额</w:t>
            </w:r>
          </w:p>
        </w:tc>
        <w:tc>
          <w:tcPr>
            <w:tcW w:w="1701" w:type="dxa"/>
          </w:tcPr>
          <w:p w:rsidR="00A24521" w:rsidRDefault="00580FB9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A24521" w:rsidRPr="00A24521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A24521" w:rsidRDefault="00055CBA" w:rsidP="00A245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0.00</w:t>
            </w:r>
          </w:p>
        </w:tc>
      </w:tr>
      <w:tr w:rsidR="001D6B54" w:rsidTr="00D0350F">
        <w:trPr>
          <w:trHeight w:val="339"/>
          <w:jc w:val="center"/>
        </w:trPr>
        <w:tc>
          <w:tcPr>
            <w:tcW w:w="617" w:type="dxa"/>
          </w:tcPr>
          <w:p w:rsidR="001D6B54" w:rsidRDefault="004F3C6A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780" w:type="dxa"/>
          </w:tcPr>
          <w:p w:rsidR="001D6B54" w:rsidRPr="00AC1700" w:rsidRDefault="001D6B54" w:rsidP="00D0350F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color w:val="000000"/>
                <w:szCs w:val="21"/>
              </w:rPr>
              <w:t>rollback_type</w:t>
            </w:r>
          </w:p>
        </w:tc>
        <w:tc>
          <w:tcPr>
            <w:tcW w:w="1843" w:type="dxa"/>
          </w:tcPr>
          <w:p w:rsidR="001D6B54" w:rsidRDefault="001D6B54" w:rsidP="00D0350F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rFonts w:hint="eastAsia"/>
                <w:color w:val="000000"/>
                <w:szCs w:val="21"/>
              </w:rPr>
              <w:t>退款类型</w:t>
            </w:r>
          </w:p>
        </w:tc>
        <w:tc>
          <w:tcPr>
            <w:tcW w:w="1701" w:type="dxa"/>
          </w:tcPr>
          <w:p w:rsidR="001D6B54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1D6B54">
              <w:rPr>
                <w:color w:val="000000"/>
                <w:szCs w:val="21"/>
              </w:rPr>
              <w:t>(</w:t>
            </w:r>
            <w:r w:rsidR="001D6B54">
              <w:rPr>
                <w:rFonts w:hint="eastAsia"/>
                <w:color w:val="000000"/>
                <w:szCs w:val="21"/>
              </w:rPr>
              <w:t>30</w:t>
            </w:r>
            <w:r w:rsidR="001D6B54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1D6B54" w:rsidRDefault="001D6B54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1D6B54" w:rsidTr="00D0350F">
        <w:trPr>
          <w:trHeight w:val="339"/>
          <w:jc w:val="center"/>
        </w:trPr>
        <w:tc>
          <w:tcPr>
            <w:tcW w:w="617" w:type="dxa"/>
          </w:tcPr>
          <w:p w:rsidR="001D6B54" w:rsidRDefault="004F3C6A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1780" w:type="dxa"/>
          </w:tcPr>
          <w:p w:rsidR="001D6B54" w:rsidRPr="00AC1700" w:rsidRDefault="001D6B54" w:rsidP="00D0350F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color w:val="000000"/>
                <w:szCs w:val="21"/>
              </w:rPr>
              <w:t>rollback_status</w:t>
            </w:r>
          </w:p>
        </w:tc>
        <w:tc>
          <w:tcPr>
            <w:tcW w:w="1843" w:type="dxa"/>
          </w:tcPr>
          <w:p w:rsidR="001D6B54" w:rsidRDefault="001D6B54" w:rsidP="00D0350F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rFonts w:hint="eastAsia"/>
                <w:color w:val="000000"/>
                <w:szCs w:val="21"/>
              </w:rPr>
              <w:t>退款状态</w:t>
            </w:r>
          </w:p>
        </w:tc>
        <w:tc>
          <w:tcPr>
            <w:tcW w:w="1701" w:type="dxa"/>
          </w:tcPr>
          <w:p w:rsidR="001D6B54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1D6B54">
              <w:rPr>
                <w:color w:val="000000"/>
                <w:szCs w:val="21"/>
              </w:rPr>
              <w:t>(</w:t>
            </w:r>
            <w:r w:rsidR="001D6B54">
              <w:rPr>
                <w:rFonts w:hint="eastAsia"/>
                <w:color w:val="000000"/>
                <w:szCs w:val="21"/>
              </w:rPr>
              <w:t>30</w:t>
            </w:r>
            <w:r w:rsidR="001D6B54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1D6B54" w:rsidRDefault="001D6B54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1D6B54" w:rsidTr="00D0350F">
        <w:trPr>
          <w:trHeight w:val="339"/>
          <w:jc w:val="center"/>
        </w:trPr>
        <w:tc>
          <w:tcPr>
            <w:tcW w:w="617" w:type="dxa"/>
          </w:tcPr>
          <w:p w:rsidR="001D6B54" w:rsidRDefault="004F3C6A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1780" w:type="dxa"/>
          </w:tcPr>
          <w:p w:rsidR="001D6B54" w:rsidRPr="00AC1700" w:rsidRDefault="001D6B54" w:rsidP="00D0350F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color w:val="000000"/>
                <w:szCs w:val="21"/>
              </w:rPr>
              <w:t>order_name</w:t>
            </w:r>
          </w:p>
        </w:tc>
        <w:tc>
          <w:tcPr>
            <w:tcW w:w="1843" w:type="dxa"/>
          </w:tcPr>
          <w:p w:rsidR="001D6B54" w:rsidRDefault="001D6B54" w:rsidP="00D0350F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rFonts w:hint="eastAsia"/>
                <w:color w:val="000000"/>
                <w:szCs w:val="21"/>
              </w:rPr>
              <w:t>商品名称</w:t>
            </w:r>
          </w:p>
        </w:tc>
        <w:tc>
          <w:tcPr>
            <w:tcW w:w="1701" w:type="dxa"/>
          </w:tcPr>
          <w:p w:rsidR="001D6B54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1D6B54">
              <w:rPr>
                <w:color w:val="000000"/>
                <w:szCs w:val="21"/>
              </w:rPr>
              <w:t>(</w:t>
            </w:r>
            <w:r w:rsidR="001D6B54">
              <w:rPr>
                <w:rFonts w:hint="eastAsia"/>
                <w:color w:val="000000"/>
                <w:szCs w:val="21"/>
              </w:rPr>
              <w:t>200</w:t>
            </w:r>
            <w:r w:rsidR="001D6B54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1D6B54" w:rsidRDefault="001D6B54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1D6B54" w:rsidTr="00D0350F">
        <w:trPr>
          <w:trHeight w:val="339"/>
          <w:jc w:val="center"/>
        </w:trPr>
        <w:tc>
          <w:tcPr>
            <w:tcW w:w="617" w:type="dxa"/>
          </w:tcPr>
          <w:p w:rsidR="001D6B54" w:rsidRDefault="004F3C6A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1780" w:type="dxa"/>
          </w:tcPr>
          <w:p w:rsidR="001D6B54" w:rsidRPr="00AC1700" w:rsidRDefault="001D6B54" w:rsidP="00D0350F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color w:val="000000"/>
                <w:szCs w:val="21"/>
              </w:rPr>
              <w:t>date_package</w:t>
            </w:r>
          </w:p>
        </w:tc>
        <w:tc>
          <w:tcPr>
            <w:tcW w:w="1843" w:type="dxa"/>
          </w:tcPr>
          <w:p w:rsidR="001D6B54" w:rsidRDefault="001D6B54" w:rsidP="00D0350F">
            <w:pPr>
              <w:jc w:val="left"/>
              <w:rPr>
                <w:color w:val="000000"/>
                <w:szCs w:val="21"/>
              </w:rPr>
            </w:pPr>
            <w:r w:rsidRPr="001D6B54">
              <w:rPr>
                <w:rFonts w:hint="eastAsia"/>
                <w:color w:val="000000"/>
                <w:szCs w:val="21"/>
              </w:rPr>
              <w:t>商户数据包</w:t>
            </w:r>
          </w:p>
        </w:tc>
        <w:tc>
          <w:tcPr>
            <w:tcW w:w="1701" w:type="dxa"/>
          </w:tcPr>
          <w:p w:rsidR="001D6B54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1D6B54">
              <w:rPr>
                <w:color w:val="000000"/>
                <w:szCs w:val="21"/>
              </w:rPr>
              <w:t>(</w:t>
            </w:r>
            <w:r w:rsidR="001D6B54">
              <w:rPr>
                <w:rFonts w:hint="eastAsia"/>
                <w:color w:val="000000"/>
                <w:szCs w:val="21"/>
              </w:rPr>
              <w:t>300</w:t>
            </w:r>
            <w:r w:rsidR="001D6B54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1D6B54" w:rsidRDefault="001D6B54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A24521" w:rsidTr="0088070F">
        <w:trPr>
          <w:trHeight w:val="339"/>
          <w:jc w:val="center"/>
        </w:trPr>
        <w:tc>
          <w:tcPr>
            <w:tcW w:w="617" w:type="dxa"/>
          </w:tcPr>
          <w:p w:rsidR="00A24521" w:rsidRDefault="004F3C6A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1780" w:type="dxa"/>
          </w:tcPr>
          <w:p w:rsidR="00A24521" w:rsidRPr="00A24521" w:rsidRDefault="00055CBA" w:rsidP="00A863D3">
            <w:pPr>
              <w:jc w:val="left"/>
              <w:rPr>
                <w:color w:val="000000"/>
                <w:szCs w:val="21"/>
              </w:rPr>
            </w:pPr>
            <w:r w:rsidRPr="00055CBA">
              <w:rPr>
                <w:color w:val="000000"/>
                <w:szCs w:val="21"/>
              </w:rPr>
              <w:t>fee</w:t>
            </w:r>
          </w:p>
        </w:tc>
        <w:tc>
          <w:tcPr>
            <w:tcW w:w="1843" w:type="dxa"/>
          </w:tcPr>
          <w:p w:rsidR="00A24521" w:rsidRPr="00CC3C25" w:rsidRDefault="00055CBA" w:rsidP="00A863D3">
            <w:pPr>
              <w:jc w:val="left"/>
              <w:rPr>
                <w:color w:val="000000"/>
                <w:szCs w:val="21"/>
              </w:rPr>
            </w:pPr>
            <w:r w:rsidRPr="00055CBA">
              <w:rPr>
                <w:rFonts w:hint="eastAsia"/>
                <w:color w:val="000000"/>
                <w:szCs w:val="21"/>
              </w:rPr>
              <w:t>手续费</w:t>
            </w:r>
          </w:p>
        </w:tc>
        <w:tc>
          <w:tcPr>
            <w:tcW w:w="1701" w:type="dxa"/>
          </w:tcPr>
          <w:p w:rsidR="00A24521" w:rsidRDefault="00580FB9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055CBA">
              <w:rPr>
                <w:color w:val="000000"/>
                <w:szCs w:val="21"/>
              </w:rPr>
              <w:t>(10,</w:t>
            </w:r>
            <w:r w:rsidR="00055CBA">
              <w:rPr>
                <w:rFonts w:hint="eastAsia"/>
                <w:color w:val="000000"/>
                <w:szCs w:val="21"/>
              </w:rPr>
              <w:t>5</w:t>
            </w:r>
            <w:r w:rsidR="00055CBA" w:rsidRPr="00A24521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A24521" w:rsidRDefault="00055CBA" w:rsidP="00A863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0.0000</w:t>
            </w:r>
          </w:p>
        </w:tc>
      </w:tr>
      <w:tr w:rsidR="00055CBA" w:rsidTr="0088070F">
        <w:trPr>
          <w:trHeight w:val="283"/>
          <w:jc w:val="center"/>
        </w:trPr>
        <w:tc>
          <w:tcPr>
            <w:tcW w:w="617" w:type="dxa"/>
          </w:tcPr>
          <w:p w:rsidR="00055CBA" w:rsidRDefault="004F3C6A" w:rsidP="00055C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1780" w:type="dxa"/>
          </w:tcPr>
          <w:p w:rsidR="00055CBA" w:rsidRPr="00AC1700" w:rsidRDefault="00055CBA" w:rsidP="00055CBA">
            <w:pPr>
              <w:jc w:val="left"/>
              <w:rPr>
                <w:color w:val="000000"/>
                <w:szCs w:val="21"/>
              </w:rPr>
            </w:pPr>
            <w:r w:rsidRPr="00055CBA">
              <w:rPr>
                <w:color w:val="000000"/>
                <w:szCs w:val="21"/>
              </w:rPr>
              <w:t>fee_present</w:t>
            </w:r>
          </w:p>
        </w:tc>
        <w:tc>
          <w:tcPr>
            <w:tcW w:w="1843" w:type="dxa"/>
          </w:tcPr>
          <w:p w:rsidR="00055CBA" w:rsidRDefault="00055CBA" w:rsidP="00055CBA">
            <w:pPr>
              <w:jc w:val="left"/>
              <w:rPr>
                <w:color w:val="000000"/>
                <w:szCs w:val="21"/>
              </w:rPr>
            </w:pPr>
            <w:r w:rsidRPr="00055CBA">
              <w:rPr>
                <w:rFonts w:hint="eastAsia"/>
                <w:color w:val="000000"/>
                <w:szCs w:val="21"/>
              </w:rPr>
              <w:t>费率</w:t>
            </w:r>
          </w:p>
        </w:tc>
        <w:tc>
          <w:tcPr>
            <w:tcW w:w="1701" w:type="dxa"/>
          </w:tcPr>
          <w:p w:rsidR="00055CBA" w:rsidRDefault="00580FB9" w:rsidP="00055C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055CBA">
              <w:rPr>
                <w:color w:val="000000"/>
                <w:szCs w:val="21"/>
              </w:rPr>
              <w:t>(</w:t>
            </w:r>
            <w:r w:rsidR="00055CBA">
              <w:rPr>
                <w:rFonts w:hint="eastAsia"/>
                <w:color w:val="000000"/>
                <w:szCs w:val="21"/>
              </w:rPr>
              <w:t>10</w:t>
            </w:r>
            <w:r w:rsidR="00055CBA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055CBA" w:rsidRDefault="00055CBA" w:rsidP="00055C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055CBA" w:rsidTr="0088070F">
        <w:trPr>
          <w:trHeight w:val="283"/>
          <w:jc w:val="center"/>
        </w:trPr>
        <w:tc>
          <w:tcPr>
            <w:tcW w:w="617" w:type="dxa"/>
          </w:tcPr>
          <w:p w:rsidR="00055CBA" w:rsidRDefault="004F3C6A" w:rsidP="00055C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26</w:t>
            </w:r>
          </w:p>
        </w:tc>
        <w:tc>
          <w:tcPr>
            <w:tcW w:w="1780" w:type="dxa"/>
          </w:tcPr>
          <w:p w:rsidR="00055CBA" w:rsidRPr="00AC1700" w:rsidRDefault="00055CBA" w:rsidP="00055CBA">
            <w:pPr>
              <w:jc w:val="left"/>
              <w:rPr>
                <w:color w:val="000000"/>
                <w:szCs w:val="21"/>
              </w:rPr>
            </w:pPr>
            <w:r w:rsidRPr="00055CBA">
              <w:rPr>
                <w:color w:val="000000"/>
                <w:szCs w:val="21"/>
              </w:rPr>
              <w:t>nickname</w:t>
            </w:r>
          </w:p>
        </w:tc>
        <w:tc>
          <w:tcPr>
            <w:tcW w:w="1843" w:type="dxa"/>
          </w:tcPr>
          <w:p w:rsidR="00055CBA" w:rsidRDefault="00055CBA" w:rsidP="00055CBA">
            <w:pPr>
              <w:jc w:val="left"/>
              <w:rPr>
                <w:color w:val="000000"/>
                <w:szCs w:val="21"/>
              </w:rPr>
            </w:pPr>
            <w:r w:rsidRPr="00055CBA">
              <w:rPr>
                <w:rFonts w:hint="eastAsia"/>
                <w:color w:val="000000"/>
                <w:szCs w:val="21"/>
              </w:rPr>
              <w:t>昵称</w:t>
            </w:r>
          </w:p>
        </w:tc>
        <w:tc>
          <w:tcPr>
            <w:tcW w:w="1701" w:type="dxa"/>
          </w:tcPr>
          <w:p w:rsidR="00055CBA" w:rsidRDefault="00580FB9" w:rsidP="00055C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055CBA">
              <w:rPr>
                <w:color w:val="000000"/>
                <w:szCs w:val="21"/>
              </w:rPr>
              <w:t>(</w:t>
            </w:r>
            <w:r w:rsidR="00055CBA">
              <w:rPr>
                <w:rFonts w:hint="eastAsia"/>
                <w:color w:val="000000"/>
                <w:szCs w:val="21"/>
              </w:rPr>
              <w:t>30</w:t>
            </w:r>
            <w:r w:rsidR="00055CBA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055CBA" w:rsidRDefault="00055CBA" w:rsidP="00055C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</w:tbl>
    <w:p w:rsidR="0012657B" w:rsidRDefault="0012657B" w:rsidP="0012657B">
      <w:pPr>
        <w:pStyle w:val="3"/>
      </w:pPr>
      <w:r>
        <w:rPr>
          <w:rFonts w:hint="eastAsia"/>
        </w:rPr>
        <w:t>其他</w:t>
      </w:r>
    </w:p>
    <w:p w:rsidR="0012657B" w:rsidRDefault="0012657B" w:rsidP="0012657B">
      <w:pPr>
        <w:pStyle w:val="a0"/>
      </w:pPr>
      <w:r>
        <w:rPr>
          <w:rFonts w:hint="eastAsia"/>
        </w:rPr>
        <w:t>无</w:t>
      </w:r>
    </w:p>
    <w:p w:rsidR="00CF5FE7" w:rsidRDefault="00CF5FE7" w:rsidP="00CF5FE7">
      <w:pPr>
        <w:pStyle w:val="2"/>
      </w:pPr>
      <w:bookmarkStart w:id="194" w:name="_Toc468197137"/>
      <w:r>
        <w:rPr>
          <w:rFonts w:hint="eastAsia"/>
        </w:rPr>
        <w:t>短信验证码表</w:t>
      </w:r>
      <w:r>
        <w:t>(</w:t>
      </w:r>
      <w:r w:rsidRPr="0012657B">
        <w:t>user_identify_code</w:t>
      </w:r>
      <w:r>
        <w:t>)</w:t>
      </w:r>
      <w:bookmarkEnd w:id="194"/>
    </w:p>
    <w:p w:rsidR="00CF5FE7" w:rsidRPr="00D31EF6" w:rsidRDefault="00CF5FE7" w:rsidP="00CF5FE7">
      <w:pPr>
        <w:pStyle w:val="a0"/>
      </w:pPr>
      <w:r>
        <w:rPr>
          <w:rFonts w:hint="eastAsia"/>
        </w:rPr>
        <w:t>该表用于存储发送到手机的短信验证码数据信息。</w:t>
      </w:r>
    </w:p>
    <w:p w:rsidR="00CF5FE7" w:rsidRDefault="00CF5FE7" w:rsidP="00CF5FE7">
      <w:pPr>
        <w:pStyle w:val="3"/>
      </w:pPr>
      <w:r>
        <w:rPr>
          <w:rFonts w:hint="eastAsia"/>
        </w:rPr>
        <w:t>ENGINE</w:t>
      </w:r>
    </w:p>
    <w:p w:rsidR="00CF5FE7" w:rsidRDefault="00CF5FE7" w:rsidP="00CF5FE7">
      <w:pPr>
        <w:pStyle w:val="a0"/>
      </w:pPr>
      <w:r>
        <w:t>InnoDB</w:t>
      </w:r>
    </w:p>
    <w:p w:rsidR="00CF5FE7" w:rsidRDefault="00CF5FE7" w:rsidP="00CF5FE7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CF5FE7" w:rsidRDefault="00CF5FE7" w:rsidP="00CF5FE7">
      <w:pPr>
        <w:pStyle w:val="a0"/>
      </w:pPr>
      <w:r>
        <w:t>utf8</w:t>
      </w:r>
    </w:p>
    <w:p w:rsidR="00CF5FE7" w:rsidRDefault="00CF5FE7" w:rsidP="00CF5FE7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CF5FE7" w:rsidTr="00CF5FE7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CF5FE7" w:rsidRDefault="00CF5FE7" w:rsidP="00CF5FE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CF5FE7" w:rsidRDefault="00CF5FE7" w:rsidP="00CF5FE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CF5FE7" w:rsidRDefault="00CF5FE7" w:rsidP="00CF5FE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CF5FE7" w:rsidRDefault="00CF5FE7" w:rsidP="00CF5FE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CF5FE7" w:rsidRDefault="00CF5FE7" w:rsidP="00CF5FE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CF5FE7" w:rsidTr="00CF5FE7">
        <w:trPr>
          <w:trHeight w:val="339"/>
          <w:jc w:val="center"/>
        </w:trPr>
        <w:tc>
          <w:tcPr>
            <w:tcW w:w="617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CF5FE7" w:rsidRDefault="00580FB9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CF5FE7">
              <w:rPr>
                <w:color w:val="000000"/>
                <w:szCs w:val="21"/>
              </w:rPr>
              <w:t>(1</w:t>
            </w:r>
            <w:r w:rsidR="00CF5FE7">
              <w:rPr>
                <w:rFonts w:hint="eastAsia"/>
                <w:color w:val="000000"/>
                <w:szCs w:val="21"/>
              </w:rPr>
              <w:t>0</w:t>
            </w:r>
            <w:r w:rsidR="00CF5FE7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CF5FE7" w:rsidTr="00CF5FE7">
        <w:trPr>
          <w:trHeight w:val="339"/>
          <w:jc w:val="center"/>
        </w:trPr>
        <w:tc>
          <w:tcPr>
            <w:tcW w:w="617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telephone</w:t>
            </w:r>
          </w:p>
        </w:tc>
        <w:tc>
          <w:tcPr>
            <w:tcW w:w="1843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手机号码</w:t>
            </w:r>
          </w:p>
        </w:tc>
        <w:tc>
          <w:tcPr>
            <w:tcW w:w="1701" w:type="dxa"/>
          </w:tcPr>
          <w:p w:rsidR="00CF5FE7" w:rsidRDefault="00580FB9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F5FE7">
              <w:rPr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CF5FE7" w:rsidTr="00CF5FE7">
        <w:trPr>
          <w:trHeight w:val="339"/>
          <w:jc w:val="center"/>
        </w:trPr>
        <w:tc>
          <w:tcPr>
            <w:tcW w:w="617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CF5FE7" w:rsidRPr="00AC1700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dentify_code</w:t>
            </w:r>
          </w:p>
        </w:tc>
        <w:tc>
          <w:tcPr>
            <w:tcW w:w="1843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验证码</w:t>
            </w:r>
          </w:p>
        </w:tc>
        <w:tc>
          <w:tcPr>
            <w:tcW w:w="1701" w:type="dxa"/>
          </w:tcPr>
          <w:p w:rsidR="00CF5FE7" w:rsidRDefault="00580FB9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F5FE7">
              <w:rPr>
                <w:color w:val="000000"/>
                <w:szCs w:val="21"/>
              </w:rPr>
              <w:t>(255)</w:t>
            </w:r>
          </w:p>
        </w:tc>
        <w:tc>
          <w:tcPr>
            <w:tcW w:w="2338" w:type="dxa"/>
          </w:tcPr>
          <w:p w:rsidR="00CF5FE7" w:rsidRDefault="00CF5FE7" w:rsidP="00CF5FE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491275" w:rsidTr="00CF5FE7">
        <w:trPr>
          <w:trHeight w:val="339"/>
          <w:jc w:val="center"/>
        </w:trPr>
        <w:tc>
          <w:tcPr>
            <w:tcW w:w="617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780" w:type="dxa"/>
          </w:tcPr>
          <w:p w:rsidR="00491275" w:rsidRPr="00AC1700" w:rsidRDefault="00491275" w:rsidP="00491275">
            <w:pPr>
              <w:jc w:val="left"/>
              <w:rPr>
                <w:color w:val="000000"/>
                <w:szCs w:val="21"/>
              </w:rPr>
            </w:pPr>
            <w:r w:rsidRPr="00491275">
              <w:rPr>
                <w:color w:val="000000"/>
                <w:szCs w:val="21"/>
              </w:rPr>
              <w:t>content</w:t>
            </w:r>
          </w:p>
        </w:tc>
        <w:tc>
          <w:tcPr>
            <w:tcW w:w="1843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 w:rsidRPr="00491275">
              <w:rPr>
                <w:rFonts w:hint="eastAsia"/>
                <w:color w:val="000000"/>
                <w:szCs w:val="21"/>
              </w:rPr>
              <w:t>短信内容</w:t>
            </w:r>
          </w:p>
        </w:tc>
        <w:tc>
          <w:tcPr>
            <w:tcW w:w="1701" w:type="dxa"/>
          </w:tcPr>
          <w:p w:rsidR="00491275" w:rsidRDefault="00580FB9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491275">
              <w:rPr>
                <w:color w:val="000000"/>
                <w:szCs w:val="21"/>
              </w:rPr>
              <w:t>(300)</w:t>
            </w:r>
          </w:p>
        </w:tc>
        <w:tc>
          <w:tcPr>
            <w:tcW w:w="2338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491275" w:rsidTr="00CF5FE7">
        <w:trPr>
          <w:trHeight w:val="283"/>
          <w:jc w:val="center"/>
        </w:trPr>
        <w:tc>
          <w:tcPr>
            <w:tcW w:w="617" w:type="dxa"/>
          </w:tcPr>
          <w:p w:rsidR="00491275" w:rsidRDefault="0023730F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491275" w:rsidTr="00CF5FE7">
        <w:trPr>
          <w:trHeight w:val="283"/>
          <w:jc w:val="center"/>
        </w:trPr>
        <w:tc>
          <w:tcPr>
            <w:tcW w:w="617" w:type="dxa"/>
          </w:tcPr>
          <w:p w:rsidR="00491275" w:rsidRDefault="0023730F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expire_time</w:t>
            </w:r>
          </w:p>
        </w:tc>
        <w:tc>
          <w:tcPr>
            <w:tcW w:w="1843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过期时间</w:t>
            </w:r>
          </w:p>
        </w:tc>
        <w:tc>
          <w:tcPr>
            <w:tcW w:w="1701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491275" w:rsidTr="00CF5FE7">
        <w:trPr>
          <w:trHeight w:val="283"/>
          <w:jc w:val="center"/>
        </w:trPr>
        <w:tc>
          <w:tcPr>
            <w:tcW w:w="617" w:type="dxa"/>
          </w:tcPr>
          <w:p w:rsidR="00491275" w:rsidRDefault="0023730F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message_</w:t>
            </w:r>
            <w:r w:rsidRPr="00491275"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 w:rsidRPr="00491275">
              <w:rPr>
                <w:rFonts w:hint="eastAsia"/>
                <w:color w:val="000000"/>
                <w:szCs w:val="21"/>
              </w:rPr>
              <w:t>消息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491275" w:rsidRDefault="00580FB9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91275" w:rsidRPr="00491275">
              <w:rPr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491275" w:rsidRDefault="00491275" w:rsidP="0049127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491275" w:rsidTr="005A0B96">
        <w:trPr>
          <w:trHeight w:val="283"/>
          <w:jc w:val="center"/>
        </w:trPr>
        <w:tc>
          <w:tcPr>
            <w:tcW w:w="617" w:type="dxa"/>
          </w:tcPr>
          <w:p w:rsidR="00491275" w:rsidRDefault="0023730F" w:rsidP="005A0B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491275" w:rsidRDefault="00491275" w:rsidP="005A0B96">
            <w:pPr>
              <w:jc w:val="left"/>
              <w:rPr>
                <w:color w:val="000000"/>
                <w:szCs w:val="21"/>
              </w:rPr>
            </w:pPr>
            <w:r w:rsidRPr="00491275"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491275" w:rsidRDefault="00491275" w:rsidP="005A0B96">
            <w:pPr>
              <w:jc w:val="left"/>
              <w:rPr>
                <w:color w:val="000000"/>
                <w:szCs w:val="21"/>
              </w:rPr>
            </w:pPr>
            <w:r w:rsidRPr="00491275">
              <w:rPr>
                <w:rFonts w:hint="eastAsia"/>
                <w:color w:val="000000"/>
                <w:szCs w:val="21"/>
              </w:rPr>
              <w:t>消息状态</w:t>
            </w:r>
          </w:p>
        </w:tc>
        <w:tc>
          <w:tcPr>
            <w:tcW w:w="1701" w:type="dxa"/>
          </w:tcPr>
          <w:p w:rsidR="00491275" w:rsidRDefault="00580FB9" w:rsidP="005A0B9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91275">
              <w:rPr>
                <w:color w:val="000000"/>
                <w:szCs w:val="21"/>
              </w:rPr>
              <w:t>(</w:t>
            </w:r>
            <w:r w:rsidR="00491275">
              <w:rPr>
                <w:rFonts w:hint="eastAsia"/>
                <w:color w:val="000000"/>
                <w:szCs w:val="21"/>
              </w:rPr>
              <w:t>3</w:t>
            </w:r>
            <w:r w:rsidR="00491275" w:rsidRPr="00491275">
              <w:rPr>
                <w:color w:val="000000"/>
                <w:szCs w:val="21"/>
              </w:rPr>
              <w:t>0)</w:t>
            </w:r>
          </w:p>
        </w:tc>
        <w:tc>
          <w:tcPr>
            <w:tcW w:w="2338" w:type="dxa"/>
          </w:tcPr>
          <w:p w:rsidR="00491275" w:rsidRDefault="00491275" w:rsidP="005A0B9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C253A2" w:rsidTr="005A0B96">
        <w:trPr>
          <w:trHeight w:val="283"/>
          <w:jc w:val="center"/>
        </w:trPr>
        <w:tc>
          <w:tcPr>
            <w:tcW w:w="617" w:type="dxa"/>
          </w:tcPr>
          <w:p w:rsidR="00C253A2" w:rsidRDefault="0023730F" w:rsidP="00C253A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C253A2" w:rsidRDefault="00C253A2" w:rsidP="00C253A2">
            <w:pPr>
              <w:jc w:val="left"/>
              <w:rPr>
                <w:color w:val="000000"/>
                <w:szCs w:val="21"/>
              </w:rPr>
            </w:pPr>
            <w:r w:rsidRPr="00C253A2">
              <w:rPr>
                <w:color w:val="000000"/>
                <w:szCs w:val="21"/>
              </w:rPr>
              <w:t>message_type</w:t>
            </w:r>
          </w:p>
        </w:tc>
        <w:tc>
          <w:tcPr>
            <w:tcW w:w="1843" w:type="dxa"/>
          </w:tcPr>
          <w:p w:rsidR="00C253A2" w:rsidRDefault="00C253A2" w:rsidP="00C253A2">
            <w:pPr>
              <w:jc w:val="left"/>
              <w:rPr>
                <w:color w:val="000000"/>
                <w:szCs w:val="21"/>
              </w:rPr>
            </w:pPr>
            <w:r w:rsidRPr="00491275">
              <w:rPr>
                <w:rFonts w:hint="eastAsia"/>
                <w:color w:val="000000"/>
                <w:szCs w:val="21"/>
              </w:rPr>
              <w:t>消息</w:t>
            </w: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701" w:type="dxa"/>
          </w:tcPr>
          <w:p w:rsidR="00C253A2" w:rsidRDefault="00580FB9" w:rsidP="00C253A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C253A2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C253A2" w:rsidRDefault="00C253A2" w:rsidP="00C253A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  <w:p w:rsidR="007C30BE" w:rsidRPr="007C30BE" w:rsidRDefault="007C30BE" w:rsidP="007C30BE">
            <w:pPr>
              <w:jc w:val="left"/>
              <w:rPr>
                <w:color w:val="000000"/>
                <w:szCs w:val="21"/>
              </w:rPr>
            </w:pPr>
            <w:r w:rsidRPr="007C30BE">
              <w:rPr>
                <w:rFonts w:hint="eastAsia"/>
                <w:color w:val="000000"/>
                <w:szCs w:val="21"/>
              </w:rPr>
              <w:t>1:</w:t>
            </w:r>
            <w:r w:rsidRPr="007C30BE">
              <w:rPr>
                <w:rFonts w:hint="eastAsia"/>
                <w:color w:val="000000"/>
                <w:szCs w:val="21"/>
              </w:rPr>
              <w:t>密码重置</w:t>
            </w:r>
          </w:p>
          <w:p w:rsidR="007C30BE" w:rsidRPr="007C30BE" w:rsidRDefault="007C30BE" w:rsidP="007C30BE">
            <w:pPr>
              <w:jc w:val="left"/>
              <w:rPr>
                <w:color w:val="000000"/>
                <w:szCs w:val="21"/>
              </w:rPr>
            </w:pPr>
            <w:r w:rsidRPr="007C30BE">
              <w:rPr>
                <w:rFonts w:hint="eastAsia"/>
                <w:color w:val="000000"/>
                <w:szCs w:val="21"/>
              </w:rPr>
              <w:t>2:</w:t>
            </w:r>
            <w:r w:rsidRPr="007C30BE">
              <w:rPr>
                <w:rFonts w:hint="eastAsia"/>
                <w:color w:val="000000"/>
                <w:szCs w:val="21"/>
              </w:rPr>
              <w:t>新建船长</w:t>
            </w:r>
          </w:p>
          <w:p w:rsidR="007C30BE" w:rsidRPr="007C30BE" w:rsidRDefault="007C30BE" w:rsidP="007C30BE">
            <w:pPr>
              <w:jc w:val="left"/>
              <w:rPr>
                <w:color w:val="000000"/>
                <w:szCs w:val="21"/>
              </w:rPr>
            </w:pPr>
            <w:r w:rsidRPr="007C30BE">
              <w:rPr>
                <w:rFonts w:hint="eastAsia"/>
                <w:color w:val="000000"/>
                <w:szCs w:val="21"/>
              </w:rPr>
              <w:t>3:</w:t>
            </w:r>
            <w:r w:rsidRPr="007C30BE">
              <w:rPr>
                <w:rFonts w:hint="eastAsia"/>
                <w:color w:val="000000"/>
                <w:szCs w:val="21"/>
              </w:rPr>
              <w:t>船长认证</w:t>
            </w:r>
          </w:p>
          <w:p w:rsidR="007C30BE" w:rsidRPr="007C30BE" w:rsidRDefault="007C30BE" w:rsidP="007C30BE">
            <w:pPr>
              <w:jc w:val="left"/>
              <w:rPr>
                <w:color w:val="000000"/>
                <w:szCs w:val="21"/>
              </w:rPr>
            </w:pPr>
            <w:r w:rsidRPr="007C30BE">
              <w:rPr>
                <w:rFonts w:hint="eastAsia"/>
                <w:color w:val="000000"/>
                <w:szCs w:val="21"/>
              </w:rPr>
              <w:t>4:</w:t>
            </w:r>
            <w:r w:rsidRPr="007C30BE">
              <w:rPr>
                <w:rFonts w:hint="eastAsia"/>
                <w:color w:val="000000"/>
                <w:szCs w:val="21"/>
              </w:rPr>
              <w:t>平台待提现余额通知</w:t>
            </w:r>
          </w:p>
          <w:p w:rsidR="007C30BE" w:rsidRDefault="007C30BE" w:rsidP="007C30BE">
            <w:pPr>
              <w:jc w:val="left"/>
              <w:rPr>
                <w:color w:val="000000"/>
                <w:szCs w:val="21"/>
              </w:rPr>
            </w:pPr>
            <w:r w:rsidRPr="007C30BE">
              <w:rPr>
                <w:rFonts w:hint="eastAsia"/>
                <w:color w:val="000000"/>
                <w:szCs w:val="21"/>
              </w:rPr>
              <w:t>5:</w:t>
            </w:r>
            <w:r w:rsidRPr="007C30BE">
              <w:rPr>
                <w:rFonts w:hint="eastAsia"/>
                <w:color w:val="000000"/>
                <w:szCs w:val="21"/>
              </w:rPr>
              <w:t>默认验证码</w:t>
            </w:r>
          </w:p>
        </w:tc>
      </w:tr>
      <w:tr w:rsidR="00C253A2" w:rsidTr="00CF5FE7">
        <w:trPr>
          <w:trHeight w:val="283"/>
          <w:jc w:val="center"/>
        </w:trPr>
        <w:tc>
          <w:tcPr>
            <w:tcW w:w="617" w:type="dxa"/>
          </w:tcPr>
          <w:p w:rsidR="00C253A2" w:rsidRDefault="0023730F" w:rsidP="00C253A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C253A2" w:rsidRDefault="0023730F" w:rsidP="00C253A2">
            <w:pPr>
              <w:jc w:val="left"/>
              <w:rPr>
                <w:color w:val="000000"/>
                <w:szCs w:val="21"/>
              </w:rPr>
            </w:pPr>
            <w:r w:rsidRPr="0023730F">
              <w:rPr>
                <w:color w:val="000000"/>
                <w:szCs w:val="21"/>
              </w:rPr>
              <w:t>notice_time</w:t>
            </w:r>
          </w:p>
        </w:tc>
        <w:tc>
          <w:tcPr>
            <w:tcW w:w="1843" w:type="dxa"/>
          </w:tcPr>
          <w:p w:rsidR="00C253A2" w:rsidRPr="00491275" w:rsidRDefault="0023730F" w:rsidP="00C253A2">
            <w:pPr>
              <w:jc w:val="left"/>
              <w:rPr>
                <w:color w:val="000000"/>
                <w:szCs w:val="21"/>
              </w:rPr>
            </w:pPr>
            <w:r w:rsidRPr="0023730F">
              <w:rPr>
                <w:rFonts w:hint="eastAsia"/>
                <w:color w:val="000000"/>
                <w:szCs w:val="21"/>
              </w:rPr>
              <w:t>通知时间</w:t>
            </w:r>
          </w:p>
        </w:tc>
        <w:tc>
          <w:tcPr>
            <w:tcW w:w="1701" w:type="dxa"/>
          </w:tcPr>
          <w:p w:rsidR="00C253A2" w:rsidRPr="00491275" w:rsidRDefault="0023730F" w:rsidP="00C253A2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C253A2" w:rsidRDefault="00E97511" w:rsidP="00C253A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</w:tbl>
    <w:p w:rsidR="00CF5FE7" w:rsidRDefault="00CF5FE7" w:rsidP="00CF5FE7">
      <w:pPr>
        <w:pStyle w:val="3"/>
      </w:pPr>
      <w:r>
        <w:rPr>
          <w:rFonts w:hint="eastAsia"/>
        </w:rPr>
        <w:t>其他</w:t>
      </w:r>
    </w:p>
    <w:p w:rsidR="0012657B" w:rsidRDefault="00CF5FE7" w:rsidP="00CF5FE7">
      <w:pPr>
        <w:pStyle w:val="a0"/>
      </w:pPr>
      <w:r>
        <w:rPr>
          <w:rFonts w:hint="eastAsia"/>
        </w:rPr>
        <w:t>无</w:t>
      </w:r>
    </w:p>
    <w:p w:rsidR="00787F82" w:rsidRDefault="00043E39" w:rsidP="00787F82">
      <w:pPr>
        <w:pStyle w:val="2"/>
      </w:pPr>
      <w:bookmarkStart w:id="195" w:name="_Toc468197138"/>
      <w:r>
        <w:rPr>
          <w:rFonts w:hint="eastAsia"/>
        </w:rPr>
        <w:t>商城微信支付订单</w:t>
      </w:r>
      <w:r w:rsidR="00787F82">
        <w:rPr>
          <w:rFonts w:hint="eastAsia"/>
        </w:rPr>
        <w:t>表</w:t>
      </w:r>
      <w:r w:rsidR="00787F82">
        <w:t>(</w:t>
      </w:r>
      <w:r w:rsidR="00787F82" w:rsidRPr="00787F82">
        <w:t>ewei_shop_wechats_pay_bill</w:t>
      </w:r>
      <w:r w:rsidR="00787F82">
        <w:t>)</w:t>
      </w:r>
      <w:bookmarkEnd w:id="195"/>
    </w:p>
    <w:p w:rsidR="00787F82" w:rsidRPr="00D31EF6" w:rsidRDefault="00787F82" w:rsidP="00787F82">
      <w:pPr>
        <w:pStyle w:val="a0"/>
      </w:pPr>
      <w:r>
        <w:rPr>
          <w:rFonts w:hint="eastAsia"/>
        </w:rPr>
        <w:t>该表用于</w:t>
      </w:r>
      <w:r w:rsidR="00043E39">
        <w:rPr>
          <w:rFonts w:hint="eastAsia"/>
        </w:rPr>
        <w:t>商城微信支付订单信息</w:t>
      </w:r>
      <w:r>
        <w:rPr>
          <w:rFonts w:hint="eastAsia"/>
        </w:rPr>
        <w:t>。</w:t>
      </w:r>
    </w:p>
    <w:p w:rsidR="00787F82" w:rsidRDefault="00787F82" w:rsidP="00787F82">
      <w:pPr>
        <w:pStyle w:val="3"/>
      </w:pPr>
      <w:r>
        <w:rPr>
          <w:rFonts w:hint="eastAsia"/>
        </w:rPr>
        <w:t>ENGINE</w:t>
      </w:r>
    </w:p>
    <w:p w:rsidR="00787F82" w:rsidRDefault="00787F82" w:rsidP="00787F82">
      <w:pPr>
        <w:pStyle w:val="a0"/>
      </w:pPr>
      <w:r>
        <w:t>InnoDB</w:t>
      </w:r>
    </w:p>
    <w:p w:rsidR="00787F82" w:rsidRDefault="00787F82" w:rsidP="00787F82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787F82" w:rsidRDefault="00787F82" w:rsidP="00787F82">
      <w:pPr>
        <w:pStyle w:val="a0"/>
      </w:pPr>
      <w:r>
        <w:t>utf8</w:t>
      </w:r>
    </w:p>
    <w:p w:rsidR="00787F82" w:rsidRDefault="00787F82" w:rsidP="00787F82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787F82" w:rsidTr="00D0350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787F82" w:rsidRDefault="00787F82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787F82" w:rsidRDefault="00787F82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787F82" w:rsidRDefault="00787F82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787F82" w:rsidRDefault="00787F82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787F82" w:rsidRDefault="00787F82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787F82" w:rsidTr="00D0350F">
        <w:trPr>
          <w:trHeight w:val="339"/>
          <w:jc w:val="center"/>
        </w:trPr>
        <w:tc>
          <w:tcPr>
            <w:tcW w:w="617" w:type="dxa"/>
          </w:tcPr>
          <w:p w:rsidR="00787F82" w:rsidRDefault="00787F82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787F82" w:rsidRDefault="00787F82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787F82" w:rsidRDefault="00787F82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787F82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787F82">
              <w:rPr>
                <w:color w:val="000000"/>
                <w:szCs w:val="21"/>
              </w:rPr>
              <w:t>(1</w:t>
            </w:r>
            <w:r w:rsidR="00C14CDB">
              <w:rPr>
                <w:rFonts w:hint="eastAsia"/>
                <w:color w:val="000000"/>
                <w:szCs w:val="21"/>
              </w:rPr>
              <w:t>1</w:t>
            </w:r>
            <w:r w:rsidR="00787F82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787F82" w:rsidRDefault="00787F82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C14CDB" w:rsidTr="00D0350F">
        <w:trPr>
          <w:trHeight w:val="339"/>
          <w:jc w:val="center"/>
        </w:trPr>
        <w:tc>
          <w:tcPr>
            <w:tcW w:w="617" w:type="dxa"/>
          </w:tcPr>
          <w:p w:rsidR="00C14CDB" w:rsidRDefault="00C14CDB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C14CDB" w:rsidRDefault="00C14CDB" w:rsidP="00C14CDB">
            <w:pPr>
              <w:jc w:val="left"/>
              <w:rPr>
                <w:color w:val="000000"/>
                <w:szCs w:val="21"/>
              </w:rPr>
            </w:pPr>
            <w:r w:rsidRPr="00C14CDB"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C14CDB" w:rsidRDefault="00C14CDB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C14CDB" w:rsidRDefault="00580FB9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C14CDB">
              <w:rPr>
                <w:color w:val="000000"/>
                <w:szCs w:val="21"/>
              </w:rPr>
              <w:t>(1</w:t>
            </w:r>
            <w:r w:rsidR="00C14CDB">
              <w:rPr>
                <w:rFonts w:hint="eastAsia"/>
                <w:color w:val="000000"/>
                <w:szCs w:val="21"/>
              </w:rPr>
              <w:t>1</w:t>
            </w:r>
            <w:r w:rsidR="00C14CDB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14CDB" w:rsidRDefault="00C14CDB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C14CDB" w:rsidTr="00D0350F">
        <w:trPr>
          <w:trHeight w:val="339"/>
          <w:jc w:val="center"/>
        </w:trPr>
        <w:tc>
          <w:tcPr>
            <w:tcW w:w="617" w:type="dxa"/>
          </w:tcPr>
          <w:p w:rsidR="00C14CDB" w:rsidRDefault="00802391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C14CDB" w:rsidRDefault="00C14CDB" w:rsidP="00C14CDB">
            <w:pPr>
              <w:jc w:val="left"/>
              <w:rPr>
                <w:color w:val="000000"/>
                <w:szCs w:val="21"/>
              </w:rPr>
            </w:pPr>
            <w:r w:rsidRPr="00C14CDB">
              <w:rPr>
                <w:color w:val="000000"/>
                <w:szCs w:val="21"/>
              </w:rPr>
              <w:t>ordersn</w:t>
            </w:r>
          </w:p>
        </w:tc>
        <w:tc>
          <w:tcPr>
            <w:tcW w:w="1843" w:type="dxa"/>
          </w:tcPr>
          <w:p w:rsidR="00C14CDB" w:rsidRDefault="00C14CDB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订单编号</w:t>
            </w:r>
          </w:p>
        </w:tc>
        <w:tc>
          <w:tcPr>
            <w:tcW w:w="1701" w:type="dxa"/>
          </w:tcPr>
          <w:p w:rsidR="00C14CDB" w:rsidRDefault="00580FB9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14CDB">
              <w:rPr>
                <w:color w:val="000000"/>
                <w:szCs w:val="21"/>
              </w:rPr>
              <w:t>(</w:t>
            </w:r>
            <w:r w:rsidR="00C14CDB">
              <w:rPr>
                <w:rFonts w:hint="eastAsia"/>
                <w:color w:val="000000"/>
                <w:szCs w:val="21"/>
              </w:rPr>
              <w:t>30</w:t>
            </w:r>
            <w:r w:rsidR="00C14CDB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14CDB" w:rsidRDefault="00C14CDB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C14CDB" w:rsidTr="00D0350F">
        <w:trPr>
          <w:trHeight w:val="339"/>
          <w:jc w:val="center"/>
        </w:trPr>
        <w:tc>
          <w:tcPr>
            <w:tcW w:w="617" w:type="dxa"/>
          </w:tcPr>
          <w:p w:rsidR="00C14CDB" w:rsidRDefault="00802391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C14CDB" w:rsidRPr="00AC1700" w:rsidRDefault="00C14CDB" w:rsidP="00C14CDB">
            <w:pPr>
              <w:jc w:val="left"/>
              <w:rPr>
                <w:color w:val="000000"/>
                <w:szCs w:val="21"/>
              </w:rPr>
            </w:pPr>
            <w:r w:rsidRPr="00C14CDB"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C14CDB" w:rsidRDefault="00802391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701" w:type="dxa"/>
          </w:tcPr>
          <w:p w:rsidR="00C14CDB" w:rsidRDefault="00580FB9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14CDB">
              <w:rPr>
                <w:color w:val="000000"/>
                <w:szCs w:val="21"/>
              </w:rPr>
              <w:t>(</w:t>
            </w:r>
            <w:r w:rsidR="002D2488">
              <w:rPr>
                <w:rFonts w:hint="eastAsia"/>
                <w:color w:val="000000"/>
                <w:szCs w:val="21"/>
              </w:rPr>
              <w:t>20</w:t>
            </w:r>
            <w:r w:rsidR="00C14CDB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14CDB" w:rsidRDefault="00802391" w:rsidP="00C14CD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="00C14CDB"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CE069A" w:rsidTr="00D0350F">
        <w:trPr>
          <w:trHeight w:val="339"/>
          <w:jc w:val="center"/>
        </w:trPr>
        <w:tc>
          <w:tcPr>
            <w:tcW w:w="617" w:type="dxa"/>
          </w:tcPr>
          <w:p w:rsidR="00CE069A" w:rsidRDefault="00FC1C5B" w:rsidP="00CE069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CE069A" w:rsidRDefault="00CE069A" w:rsidP="00CE069A">
            <w:pPr>
              <w:jc w:val="left"/>
              <w:rPr>
                <w:color w:val="000000"/>
                <w:szCs w:val="21"/>
              </w:rPr>
            </w:pPr>
            <w:r w:rsidRPr="00CE069A">
              <w:rPr>
                <w:color w:val="000000"/>
                <w:szCs w:val="21"/>
              </w:rPr>
              <w:t>user_type</w:t>
            </w:r>
          </w:p>
        </w:tc>
        <w:tc>
          <w:tcPr>
            <w:tcW w:w="1843" w:type="dxa"/>
          </w:tcPr>
          <w:p w:rsidR="00CE069A" w:rsidRDefault="00CE069A" w:rsidP="00CE069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用户类型</w:t>
            </w:r>
          </w:p>
        </w:tc>
        <w:tc>
          <w:tcPr>
            <w:tcW w:w="1701" w:type="dxa"/>
          </w:tcPr>
          <w:p w:rsidR="00CE069A" w:rsidRDefault="00580FB9" w:rsidP="00CE069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CE069A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CE069A" w:rsidRDefault="00351DC4" w:rsidP="00CE069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  <w:p w:rsidR="00351DC4" w:rsidRDefault="00351DC4" w:rsidP="00CE069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</w:t>
            </w:r>
            <w:r>
              <w:rPr>
                <w:rFonts w:hint="eastAsia"/>
                <w:color w:val="000000"/>
                <w:szCs w:val="21"/>
              </w:rPr>
              <w:t>船长</w:t>
            </w:r>
          </w:p>
          <w:p w:rsidR="00351DC4" w:rsidRDefault="00351DC4" w:rsidP="00CE069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2-</w:t>
            </w:r>
            <w:r>
              <w:rPr>
                <w:rFonts w:hint="eastAsia"/>
                <w:color w:val="000000"/>
                <w:szCs w:val="21"/>
              </w:rPr>
              <w:t>粉丝</w:t>
            </w:r>
          </w:p>
        </w:tc>
      </w:tr>
      <w:tr w:rsidR="00CE069A" w:rsidTr="00D0350F">
        <w:trPr>
          <w:trHeight w:val="339"/>
          <w:jc w:val="center"/>
        </w:trPr>
        <w:tc>
          <w:tcPr>
            <w:tcW w:w="617" w:type="dxa"/>
          </w:tcPr>
          <w:p w:rsidR="00CE069A" w:rsidRDefault="00FC1C5B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CE069A" w:rsidRDefault="00351DC4" w:rsidP="00D0350F">
            <w:pPr>
              <w:jc w:val="left"/>
              <w:rPr>
                <w:color w:val="000000"/>
                <w:szCs w:val="21"/>
              </w:rPr>
            </w:pPr>
            <w:r w:rsidRPr="00351DC4">
              <w:rPr>
                <w:color w:val="000000"/>
                <w:szCs w:val="21"/>
              </w:rPr>
              <w:t>name</w:t>
            </w:r>
          </w:p>
        </w:tc>
        <w:tc>
          <w:tcPr>
            <w:tcW w:w="1843" w:type="dxa"/>
          </w:tcPr>
          <w:p w:rsidR="00CE069A" w:rsidRDefault="00351DC4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1701" w:type="dxa"/>
          </w:tcPr>
          <w:p w:rsidR="00CE069A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CE069A">
              <w:rPr>
                <w:color w:val="000000"/>
                <w:szCs w:val="21"/>
              </w:rPr>
              <w:t>(</w:t>
            </w:r>
            <w:r w:rsidR="00351DC4">
              <w:rPr>
                <w:rFonts w:hint="eastAsia"/>
                <w:color w:val="000000"/>
                <w:szCs w:val="21"/>
              </w:rPr>
              <w:t>5</w:t>
            </w:r>
            <w:r w:rsidR="00CE069A">
              <w:rPr>
                <w:rFonts w:hint="eastAsia"/>
                <w:color w:val="000000"/>
                <w:szCs w:val="21"/>
              </w:rPr>
              <w:t>0</w:t>
            </w:r>
            <w:r w:rsidR="00CE069A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CE069A" w:rsidRDefault="00351DC4" w:rsidP="00351D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默认空；</w:t>
            </w:r>
            <w:r w:rsidRPr="00351DC4">
              <w:rPr>
                <w:rFonts w:hint="eastAsia"/>
                <w:color w:val="000000"/>
                <w:szCs w:val="21"/>
              </w:rPr>
              <w:t>船长存店名</w:t>
            </w:r>
            <w:r>
              <w:rPr>
                <w:rFonts w:hint="eastAsia"/>
                <w:color w:val="000000"/>
                <w:szCs w:val="21"/>
              </w:rPr>
              <w:t>；</w:t>
            </w:r>
            <w:r w:rsidRPr="00351DC4">
              <w:rPr>
                <w:rFonts w:hint="eastAsia"/>
                <w:color w:val="000000"/>
                <w:szCs w:val="21"/>
              </w:rPr>
              <w:lastRenderedPageBreak/>
              <w:t>粉丝存真名或昵称</w:t>
            </w:r>
          </w:p>
        </w:tc>
      </w:tr>
      <w:tr w:rsidR="00CE069A" w:rsidTr="00D0350F">
        <w:trPr>
          <w:trHeight w:val="339"/>
          <w:jc w:val="center"/>
        </w:trPr>
        <w:tc>
          <w:tcPr>
            <w:tcW w:w="617" w:type="dxa"/>
          </w:tcPr>
          <w:p w:rsidR="00CE069A" w:rsidRDefault="00FC1C5B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1780" w:type="dxa"/>
          </w:tcPr>
          <w:p w:rsidR="00CE069A" w:rsidRDefault="00EF0BED" w:rsidP="00D0350F">
            <w:pPr>
              <w:jc w:val="left"/>
              <w:rPr>
                <w:color w:val="000000"/>
                <w:szCs w:val="21"/>
              </w:rPr>
            </w:pPr>
            <w:r w:rsidRPr="00EF0BED">
              <w:rPr>
                <w:color w:val="000000"/>
                <w:szCs w:val="21"/>
              </w:rPr>
              <w:t>pay_type</w:t>
            </w:r>
          </w:p>
        </w:tc>
        <w:tc>
          <w:tcPr>
            <w:tcW w:w="1843" w:type="dxa"/>
          </w:tcPr>
          <w:p w:rsidR="00CE069A" w:rsidRDefault="00EF0BED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支付类型</w:t>
            </w:r>
          </w:p>
        </w:tc>
        <w:tc>
          <w:tcPr>
            <w:tcW w:w="1701" w:type="dxa"/>
          </w:tcPr>
          <w:p w:rsidR="00CE069A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EF0BED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EF0BED" w:rsidRDefault="00EF0BED" w:rsidP="00EF0BE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  <w:p w:rsidR="00EF0BED" w:rsidRDefault="00EF0BED" w:rsidP="00EF0BE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</w:t>
            </w:r>
            <w:r>
              <w:rPr>
                <w:rFonts w:hint="eastAsia"/>
                <w:color w:val="000000"/>
                <w:szCs w:val="21"/>
              </w:rPr>
              <w:t>佣金</w:t>
            </w:r>
          </w:p>
          <w:p w:rsidR="00CE069A" w:rsidRDefault="00EF0BED" w:rsidP="00EF0BE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2-</w:t>
            </w:r>
            <w:r>
              <w:rPr>
                <w:rFonts w:hint="eastAsia"/>
                <w:color w:val="000000"/>
                <w:szCs w:val="21"/>
              </w:rPr>
              <w:t>货款</w:t>
            </w:r>
          </w:p>
          <w:p w:rsidR="00EF0BED" w:rsidRDefault="00EF0BED" w:rsidP="00EF0BE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3-</w:t>
            </w:r>
            <w:r>
              <w:rPr>
                <w:rFonts w:hint="eastAsia"/>
                <w:color w:val="000000"/>
                <w:szCs w:val="21"/>
              </w:rPr>
              <w:t>代扣税</w:t>
            </w:r>
          </w:p>
        </w:tc>
      </w:tr>
      <w:tr w:rsidR="00B15559" w:rsidTr="00D0350F">
        <w:trPr>
          <w:trHeight w:val="339"/>
          <w:jc w:val="center"/>
        </w:trPr>
        <w:tc>
          <w:tcPr>
            <w:tcW w:w="617" w:type="dxa"/>
          </w:tcPr>
          <w:p w:rsidR="00B15559" w:rsidRDefault="00FC1C5B" w:rsidP="00B155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B15559" w:rsidRPr="00AC1700" w:rsidRDefault="00B15559" w:rsidP="00B15559">
            <w:pPr>
              <w:jc w:val="left"/>
              <w:rPr>
                <w:color w:val="000000"/>
                <w:szCs w:val="21"/>
              </w:rPr>
            </w:pPr>
            <w:r w:rsidRPr="00B15559">
              <w:rPr>
                <w:color w:val="000000"/>
                <w:szCs w:val="21"/>
              </w:rPr>
              <w:t>pay_amount</w:t>
            </w:r>
          </w:p>
        </w:tc>
        <w:tc>
          <w:tcPr>
            <w:tcW w:w="1843" w:type="dxa"/>
          </w:tcPr>
          <w:p w:rsidR="00B15559" w:rsidRDefault="00B15559" w:rsidP="00B155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支付金额</w:t>
            </w:r>
          </w:p>
        </w:tc>
        <w:tc>
          <w:tcPr>
            <w:tcW w:w="1701" w:type="dxa"/>
          </w:tcPr>
          <w:p w:rsidR="00B15559" w:rsidRDefault="00580FB9" w:rsidP="00B1555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B15559" w:rsidRPr="00A24521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B15559" w:rsidRDefault="00B15559" w:rsidP="00B155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单位元；默认</w:t>
            </w:r>
            <w:r>
              <w:rPr>
                <w:rFonts w:hint="eastAsia"/>
                <w:color w:val="000000"/>
                <w:szCs w:val="21"/>
              </w:rPr>
              <w:t>0.00</w:t>
            </w:r>
          </w:p>
        </w:tc>
      </w:tr>
      <w:tr w:rsidR="001D18C1" w:rsidTr="00D0350F">
        <w:trPr>
          <w:trHeight w:val="339"/>
          <w:jc w:val="center"/>
        </w:trPr>
        <w:tc>
          <w:tcPr>
            <w:tcW w:w="617" w:type="dxa"/>
          </w:tcPr>
          <w:p w:rsidR="001D18C1" w:rsidRDefault="00FC1C5B" w:rsidP="001D18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1D18C1" w:rsidRDefault="001D18C1" w:rsidP="001D18C1">
            <w:pPr>
              <w:jc w:val="left"/>
              <w:rPr>
                <w:color w:val="000000"/>
                <w:szCs w:val="21"/>
              </w:rPr>
            </w:pPr>
            <w:r w:rsidRPr="001D18C1"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1D18C1" w:rsidRDefault="001D18C1" w:rsidP="001D18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1D18C1" w:rsidRDefault="00580FB9" w:rsidP="001D18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1D18C1">
              <w:rPr>
                <w:color w:val="000000"/>
                <w:szCs w:val="21"/>
              </w:rPr>
              <w:t>(</w:t>
            </w:r>
            <w:r w:rsidR="001D18C1">
              <w:rPr>
                <w:rFonts w:hint="eastAsia"/>
                <w:color w:val="000000"/>
                <w:szCs w:val="21"/>
              </w:rPr>
              <w:t>50</w:t>
            </w:r>
            <w:r w:rsidR="001D18C1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1D18C1" w:rsidRDefault="001D18C1" w:rsidP="001D18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1D18C1" w:rsidTr="00D0350F">
        <w:trPr>
          <w:trHeight w:val="339"/>
          <w:jc w:val="center"/>
        </w:trPr>
        <w:tc>
          <w:tcPr>
            <w:tcW w:w="617" w:type="dxa"/>
          </w:tcPr>
          <w:p w:rsidR="001D18C1" w:rsidRDefault="00FC1C5B" w:rsidP="001D18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1D18C1" w:rsidRDefault="001D18C1" w:rsidP="001D18C1">
            <w:pPr>
              <w:jc w:val="left"/>
              <w:rPr>
                <w:color w:val="000000"/>
                <w:szCs w:val="21"/>
              </w:rPr>
            </w:pPr>
            <w:r w:rsidRPr="001D18C1">
              <w:rPr>
                <w:color w:val="000000"/>
                <w:szCs w:val="21"/>
              </w:rPr>
              <w:t>message</w:t>
            </w:r>
          </w:p>
        </w:tc>
        <w:tc>
          <w:tcPr>
            <w:tcW w:w="1843" w:type="dxa"/>
          </w:tcPr>
          <w:p w:rsidR="001D18C1" w:rsidRDefault="001D18C1" w:rsidP="001D18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失败原因</w:t>
            </w:r>
          </w:p>
        </w:tc>
        <w:tc>
          <w:tcPr>
            <w:tcW w:w="1701" w:type="dxa"/>
          </w:tcPr>
          <w:p w:rsidR="001D18C1" w:rsidRDefault="00580FB9" w:rsidP="001D18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1D18C1">
              <w:rPr>
                <w:color w:val="000000"/>
                <w:szCs w:val="21"/>
              </w:rPr>
              <w:t>(</w:t>
            </w:r>
            <w:r w:rsidR="001D18C1">
              <w:rPr>
                <w:rFonts w:hint="eastAsia"/>
                <w:color w:val="000000"/>
                <w:szCs w:val="21"/>
              </w:rPr>
              <w:t>200</w:t>
            </w:r>
            <w:r w:rsidR="001D18C1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1D18C1" w:rsidRDefault="001D18C1" w:rsidP="001D18C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D42E59" w:rsidTr="00D0350F">
        <w:trPr>
          <w:trHeight w:val="339"/>
          <w:jc w:val="center"/>
        </w:trPr>
        <w:tc>
          <w:tcPr>
            <w:tcW w:w="617" w:type="dxa"/>
          </w:tcPr>
          <w:p w:rsidR="00D42E59" w:rsidRDefault="00FC1C5B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D42E59" w:rsidRDefault="00D42E59" w:rsidP="00D42E59">
            <w:pPr>
              <w:jc w:val="left"/>
              <w:rPr>
                <w:color w:val="000000"/>
                <w:szCs w:val="21"/>
              </w:rPr>
            </w:pPr>
            <w:r w:rsidRPr="00D42E59">
              <w:rPr>
                <w:color w:val="000000"/>
                <w:szCs w:val="21"/>
              </w:rPr>
              <w:t>out_trade_no</w:t>
            </w:r>
          </w:p>
        </w:tc>
        <w:tc>
          <w:tcPr>
            <w:tcW w:w="1843" w:type="dxa"/>
          </w:tcPr>
          <w:p w:rsidR="00D42E59" w:rsidRDefault="00D42E59" w:rsidP="00D42E59">
            <w:pPr>
              <w:jc w:val="left"/>
              <w:rPr>
                <w:color w:val="000000"/>
                <w:szCs w:val="21"/>
              </w:rPr>
            </w:pPr>
            <w:r w:rsidRPr="00D42E59">
              <w:rPr>
                <w:rFonts w:hint="eastAsia"/>
                <w:color w:val="000000"/>
                <w:szCs w:val="21"/>
              </w:rPr>
              <w:t>微信订单号</w:t>
            </w:r>
          </w:p>
        </w:tc>
        <w:tc>
          <w:tcPr>
            <w:tcW w:w="1701" w:type="dxa"/>
          </w:tcPr>
          <w:p w:rsidR="00D42E59" w:rsidRDefault="00580FB9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D42E59">
              <w:rPr>
                <w:color w:val="000000"/>
                <w:szCs w:val="21"/>
              </w:rPr>
              <w:t>(</w:t>
            </w:r>
            <w:r w:rsidR="00D42E59">
              <w:rPr>
                <w:rFonts w:hint="eastAsia"/>
                <w:color w:val="000000"/>
                <w:szCs w:val="21"/>
              </w:rPr>
              <w:t>50</w:t>
            </w:r>
            <w:r w:rsidR="00D42E59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42E59" w:rsidRDefault="00D42E59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D42E59" w:rsidTr="00D0350F">
        <w:trPr>
          <w:trHeight w:val="339"/>
          <w:jc w:val="center"/>
        </w:trPr>
        <w:tc>
          <w:tcPr>
            <w:tcW w:w="617" w:type="dxa"/>
          </w:tcPr>
          <w:p w:rsidR="00D42E59" w:rsidRDefault="00FC1C5B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D42E59" w:rsidRDefault="00FC1C5B" w:rsidP="00D42E59">
            <w:pPr>
              <w:jc w:val="left"/>
              <w:rPr>
                <w:color w:val="000000"/>
                <w:szCs w:val="21"/>
              </w:rPr>
            </w:pPr>
            <w:r w:rsidRPr="00FC1C5B">
              <w:rPr>
                <w:color w:val="000000"/>
                <w:szCs w:val="21"/>
              </w:rPr>
              <w:t>desc</w:t>
            </w:r>
          </w:p>
        </w:tc>
        <w:tc>
          <w:tcPr>
            <w:tcW w:w="1843" w:type="dxa"/>
          </w:tcPr>
          <w:p w:rsidR="00D42E59" w:rsidRDefault="00FC1C5B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付款时</w:t>
            </w:r>
            <w:r w:rsidRPr="00FC1C5B">
              <w:rPr>
                <w:rFonts w:hint="eastAsia"/>
                <w:color w:val="000000"/>
                <w:szCs w:val="21"/>
              </w:rPr>
              <w:t>描述</w:t>
            </w:r>
          </w:p>
        </w:tc>
        <w:tc>
          <w:tcPr>
            <w:tcW w:w="1701" w:type="dxa"/>
          </w:tcPr>
          <w:p w:rsidR="00D42E59" w:rsidRDefault="00580FB9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D42E59">
              <w:rPr>
                <w:color w:val="000000"/>
                <w:szCs w:val="21"/>
              </w:rPr>
              <w:t>(</w:t>
            </w:r>
            <w:r w:rsidR="00FC1C5B">
              <w:rPr>
                <w:rFonts w:hint="eastAsia"/>
                <w:color w:val="000000"/>
                <w:szCs w:val="21"/>
              </w:rPr>
              <w:t>10</w:t>
            </w:r>
            <w:r w:rsidR="00D42E59">
              <w:rPr>
                <w:rFonts w:hint="eastAsia"/>
                <w:color w:val="000000"/>
                <w:szCs w:val="21"/>
              </w:rPr>
              <w:t>0</w:t>
            </w:r>
            <w:r w:rsidR="00D42E59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42E59" w:rsidRDefault="00D42E59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D42E59" w:rsidTr="00D0350F">
        <w:trPr>
          <w:trHeight w:val="283"/>
          <w:jc w:val="center"/>
        </w:trPr>
        <w:tc>
          <w:tcPr>
            <w:tcW w:w="617" w:type="dxa"/>
          </w:tcPr>
          <w:p w:rsidR="00D42E59" w:rsidRDefault="00FC1C5B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D42E59" w:rsidRDefault="00D42E59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D42E59" w:rsidRDefault="00D42E59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D42E59" w:rsidRDefault="00580FB9" w:rsidP="00FC1C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FC1C5B">
              <w:rPr>
                <w:color w:val="000000"/>
                <w:szCs w:val="21"/>
              </w:rPr>
              <w:t>(1</w:t>
            </w:r>
            <w:r w:rsidR="00FC1C5B">
              <w:rPr>
                <w:rFonts w:hint="eastAsia"/>
                <w:color w:val="000000"/>
                <w:szCs w:val="21"/>
              </w:rPr>
              <w:t>1</w:t>
            </w:r>
            <w:r w:rsidR="00FC1C5B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42E59" w:rsidRDefault="00FC1C5B" w:rsidP="00D42E5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787F82" w:rsidRDefault="00787F82" w:rsidP="00787F82">
      <w:pPr>
        <w:pStyle w:val="3"/>
      </w:pPr>
      <w:r>
        <w:rPr>
          <w:rFonts w:hint="eastAsia"/>
        </w:rPr>
        <w:t>其他</w:t>
      </w:r>
    </w:p>
    <w:p w:rsidR="00787F82" w:rsidRDefault="00787F82" w:rsidP="00787F82">
      <w:pPr>
        <w:pStyle w:val="a0"/>
      </w:pPr>
      <w:r>
        <w:rPr>
          <w:rFonts w:hint="eastAsia"/>
        </w:rPr>
        <w:t>无</w:t>
      </w:r>
    </w:p>
    <w:p w:rsidR="00B62EEF" w:rsidRDefault="00B62EEF" w:rsidP="00B62EEF">
      <w:pPr>
        <w:pStyle w:val="2"/>
      </w:pPr>
      <w:bookmarkStart w:id="196" w:name="_Toc468197139"/>
      <w:r>
        <w:rPr>
          <w:rFonts w:hint="eastAsia"/>
        </w:rPr>
        <w:t>商城微信消息记录表</w:t>
      </w:r>
      <w:r>
        <w:t>(</w:t>
      </w:r>
      <w:r w:rsidRPr="00B62EEF">
        <w:t>shop_notice_log</w:t>
      </w:r>
      <w:r>
        <w:t>)</w:t>
      </w:r>
      <w:bookmarkEnd w:id="196"/>
    </w:p>
    <w:p w:rsidR="00B62EEF" w:rsidRPr="00D31EF6" w:rsidRDefault="00B62EEF" w:rsidP="00B62EEF">
      <w:pPr>
        <w:pStyle w:val="a0"/>
      </w:pPr>
      <w:r>
        <w:rPr>
          <w:rFonts w:hint="eastAsia"/>
        </w:rPr>
        <w:t>该表用于记录商城后台发送的微信消息记录。</w:t>
      </w:r>
    </w:p>
    <w:p w:rsidR="00B62EEF" w:rsidRDefault="00B62EEF" w:rsidP="00B62EEF">
      <w:pPr>
        <w:pStyle w:val="3"/>
      </w:pPr>
      <w:r>
        <w:rPr>
          <w:rFonts w:hint="eastAsia"/>
        </w:rPr>
        <w:t>ENGINE</w:t>
      </w:r>
    </w:p>
    <w:p w:rsidR="00B62EEF" w:rsidRDefault="00B62EEF" w:rsidP="00B62EEF">
      <w:pPr>
        <w:pStyle w:val="a0"/>
      </w:pPr>
      <w:r>
        <w:t>InnoDB</w:t>
      </w:r>
    </w:p>
    <w:p w:rsidR="00B62EEF" w:rsidRDefault="00B62EEF" w:rsidP="00B62EEF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B62EEF" w:rsidRDefault="00B62EEF" w:rsidP="00B62EEF">
      <w:pPr>
        <w:pStyle w:val="a0"/>
      </w:pPr>
      <w:r>
        <w:t>utf8</w:t>
      </w:r>
    </w:p>
    <w:p w:rsidR="00B62EEF" w:rsidRDefault="00B62EEF" w:rsidP="00B62EEF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B62EEF" w:rsidTr="00D0350F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B62EEF" w:rsidRDefault="00B62EEF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B62EEF" w:rsidRDefault="00B62EEF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B62EEF" w:rsidRDefault="00B62EEF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B62EEF" w:rsidRDefault="00B62EEF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B62EEF" w:rsidRDefault="00B62EEF" w:rsidP="00D0350F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B62EEF" w:rsidTr="00D0350F">
        <w:trPr>
          <w:trHeight w:val="339"/>
          <w:jc w:val="center"/>
        </w:trPr>
        <w:tc>
          <w:tcPr>
            <w:tcW w:w="617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B62EEF" w:rsidRDefault="00FC1598" w:rsidP="00D0350F">
            <w:pPr>
              <w:jc w:val="left"/>
              <w:rPr>
                <w:color w:val="000000"/>
                <w:szCs w:val="21"/>
              </w:rPr>
            </w:pPr>
            <w:r w:rsidRPr="00FC1598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</w:t>
            </w:r>
            <w:r w:rsidR="00580FB9">
              <w:rPr>
                <w:rFonts w:hint="eastAsia"/>
                <w:color w:val="000000"/>
                <w:szCs w:val="21"/>
              </w:rPr>
              <w:t>INT</w:t>
            </w:r>
            <w:r w:rsidR="00B62EEF">
              <w:rPr>
                <w:color w:val="000000"/>
                <w:szCs w:val="21"/>
              </w:rPr>
              <w:t>(1</w:t>
            </w:r>
            <w:r w:rsidR="00B62EEF">
              <w:rPr>
                <w:rFonts w:hint="eastAsia"/>
                <w:color w:val="000000"/>
                <w:szCs w:val="21"/>
              </w:rPr>
              <w:t>1</w:t>
            </w:r>
            <w:r w:rsidR="00B62EEF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B62EEF" w:rsidTr="00D0350F">
        <w:trPr>
          <w:trHeight w:val="339"/>
          <w:jc w:val="center"/>
        </w:trPr>
        <w:tc>
          <w:tcPr>
            <w:tcW w:w="617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 w:rsidRPr="00C14CDB"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B62EEF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B62EEF">
              <w:rPr>
                <w:color w:val="000000"/>
                <w:szCs w:val="21"/>
              </w:rPr>
              <w:t>(1</w:t>
            </w:r>
            <w:r w:rsidR="00FC1598">
              <w:rPr>
                <w:rFonts w:hint="eastAsia"/>
                <w:color w:val="000000"/>
                <w:szCs w:val="21"/>
              </w:rPr>
              <w:t>0</w:t>
            </w:r>
            <w:r w:rsidR="00B62EEF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="00FC1598">
              <w:rPr>
                <w:rFonts w:hint="eastAsia"/>
                <w:color w:val="000000"/>
                <w:szCs w:val="21"/>
              </w:rPr>
              <w:t>空</w:t>
            </w:r>
          </w:p>
        </w:tc>
      </w:tr>
      <w:tr w:rsidR="00B62EEF" w:rsidTr="00D0350F">
        <w:trPr>
          <w:trHeight w:val="339"/>
          <w:jc w:val="center"/>
        </w:trPr>
        <w:tc>
          <w:tcPr>
            <w:tcW w:w="617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B62EEF" w:rsidRDefault="00FC1598" w:rsidP="00D0350F">
            <w:pPr>
              <w:jc w:val="left"/>
              <w:rPr>
                <w:color w:val="000000"/>
                <w:szCs w:val="21"/>
              </w:rPr>
            </w:pPr>
            <w:r w:rsidRPr="00FC1598">
              <w:rPr>
                <w:color w:val="000000"/>
                <w:szCs w:val="21"/>
              </w:rPr>
              <w:t>captain_id</w:t>
            </w:r>
          </w:p>
        </w:tc>
        <w:tc>
          <w:tcPr>
            <w:tcW w:w="1843" w:type="dxa"/>
          </w:tcPr>
          <w:p w:rsidR="00B62EEF" w:rsidRDefault="00FC1598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船长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B62EEF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FC1598">
              <w:rPr>
                <w:color w:val="000000"/>
                <w:szCs w:val="21"/>
              </w:rPr>
              <w:t>(1</w:t>
            </w:r>
            <w:r w:rsidR="00FC1598">
              <w:rPr>
                <w:rFonts w:hint="eastAsia"/>
                <w:color w:val="000000"/>
                <w:szCs w:val="21"/>
              </w:rPr>
              <w:t>1</w:t>
            </w:r>
            <w:r w:rsidR="00FC15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62EEF" w:rsidRDefault="00FC1598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B62EEF" w:rsidTr="00D0350F">
        <w:trPr>
          <w:trHeight w:val="339"/>
          <w:jc w:val="center"/>
        </w:trPr>
        <w:tc>
          <w:tcPr>
            <w:tcW w:w="617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B62EEF" w:rsidRPr="00AC1700" w:rsidRDefault="00953D7C" w:rsidP="00D0350F">
            <w:pPr>
              <w:jc w:val="left"/>
              <w:rPr>
                <w:color w:val="000000"/>
                <w:szCs w:val="21"/>
              </w:rPr>
            </w:pPr>
            <w:r w:rsidRPr="00953D7C"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B62EEF" w:rsidRDefault="00953D7C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接收者</w:t>
            </w: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B62EEF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B62EEF">
              <w:rPr>
                <w:color w:val="000000"/>
                <w:szCs w:val="21"/>
              </w:rPr>
              <w:t>(</w:t>
            </w:r>
            <w:r w:rsidR="00953D7C">
              <w:rPr>
                <w:rFonts w:hint="eastAsia"/>
                <w:color w:val="000000"/>
                <w:szCs w:val="21"/>
              </w:rPr>
              <w:t>5</w:t>
            </w:r>
            <w:r w:rsidR="00B62EEF">
              <w:rPr>
                <w:rFonts w:hint="eastAsia"/>
                <w:color w:val="000000"/>
                <w:szCs w:val="21"/>
              </w:rPr>
              <w:t>0</w:t>
            </w:r>
            <w:r w:rsidR="00B62EEF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B62EEF" w:rsidTr="00D0350F">
        <w:trPr>
          <w:trHeight w:val="339"/>
          <w:jc w:val="center"/>
        </w:trPr>
        <w:tc>
          <w:tcPr>
            <w:tcW w:w="617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B62EEF" w:rsidRDefault="00953D7C" w:rsidP="00D0350F">
            <w:pPr>
              <w:jc w:val="left"/>
              <w:rPr>
                <w:color w:val="000000"/>
                <w:szCs w:val="21"/>
              </w:rPr>
            </w:pPr>
            <w:r w:rsidRPr="00953D7C">
              <w:rPr>
                <w:color w:val="000000"/>
                <w:szCs w:val="21"/>
              </w:rPr>
              <w:t>content</w:t>
            </w:r>
          </w:p>
        </w:tc>
        <w:tc>
          <w:tcPr>
            <w:tcW w:w="1843" w:type="dxa"/>
          </w:tcPr>
          <w:p w:rsidR="00B62EEF" w:rsidRDefault="00953D7C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消息内容</w:t>
            </w:r>
          </w:p>
        </w:tc>
        <w:tc>
          <w:tcPr>
            <w:tcW w:w="1701" w:type="dxa"/>
          </w:tcPr>
          <w:p w:rsidR="00B62EEF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953D7C">
              <w:rPr>
                <w:color w:val="000000"/>
                <w:szCs w:val="21"/>
              </w:rPr>
              <w:t>(</w:t>
            </w:r>
            <w:r w:rsidR="00953D7C">
              <w:rPr>
                <w:rFonts w:hint="eastAsia"/>
                <w:color w:val="000000"/>
                <w:szCs w:val="21"/>
              </w:rPr>
              <w:t>200</w:t>
            </w:r>
            <w:r w:rsidR="00953D7C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62EEF" w:rsidRDefault="00953D7C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B62EEF" w:rsidTr="00D0350F">
        <w:trPr>
          <w:trHeight w:val="283"/>
          <w:jc w:val="center"/>
        </w:trPr>
        <w:tc>
          <w:tcPr>
            <w:tcW w:w="617" w:type="dxa"/>
          </w:tcPr>
          <w:p w:rsidR="00B62EEF" w:rsidRDefault="00953D7C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B62EEF" w:rsidRDefault="00B62EEF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B62EEF" w:rsidRDefault="00580FB9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B62EEF">
              <w:rPr>
                <w:color w:val="000000"/>
                <w:szCs w:val="21"/>
              </w:rPr>
              <w:t>(1</w:t>
            </w:r>
            <w:r w:rsidR="00B62EEF">
              <w:rPr>
                <w:rFonts w:hint="eastAsia"/>
                <w:color w:val="000000"/>
                <w:szCs w:val="21"/>
              </w:rPr>
              <w:t>1</w:t>
            </w:r>
            <w:r w:rsidR="00B62EEF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62EEF" w:rsidRDefault="00953D7C" w:rsidP="00D035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</w:tbl>
    <w:p w:rsidR="00B62EEF" w:rsidRDefault="00B62EEF" w:rsidP="00B62EEF">
      <w:pPr>
        <w:pStyle w:val="3"/>
      </w:pPr>
      <w:r>
        <w:rPr>
          <w:rFonts w:hint="eastAsia"/>
        </w:rPr>
        <w:lastRenderedPageBreak/>
        <w:t>其他</w:t>
      </w:r>
    </w:p>
    <w:p w:rsidR="00B62EEF" w:rsidRDefault="00B62EEF" w:rsidP="00B62EEF">
      <w:pPr>
        <w:pStyle w:val="a0"/>
      </w:pPr>
      <w:r>
        <w:rPr>
          <w:rFonts w:hint="eastAsia"/>
        </w:rPr>
        <w:t>无</w:t>
      </w:r>
    </w:p>
    <w:p w:rsidR="003C1DDC" w:rsidRDefault="003C1DDC" w:rsidP="003C1DDC">
      <w:pPr>
        <w:pStyle w:val="2"/>
      </w:pPr>
      <w:bookmarkStart w:id="197" w:name="_Toc468197140"/>
      <w:r>
        <w:rPr>
          <w:rFonts w:hint="eastAsia"/>
        </w:rPr>
        <w:t>商城用户自提表</w:t>
      </w:r>
      <w:r>
        <w:t>(</w:t>
      </w:r>
      <w:r w:rsidRPr="003C1DDC">
        <w:t>shop_self_delivery_code</w:t>
      </w:r>
      <w:r>
        <w:t>)</w:t>
      </w:r>
      <w:bookmarkEnd w:id="197"/>
    </w:p>
    <w:p w:rsidR="003C1DDC" w:rsidRPr="00D31EF6" w:rsidRDefault="003C1DDC" w:rsidP="003C1DDC">
      <w:pPr>
        <w:pStyle w:val="a0"/>
      </w:pPr>
      <w:r>
        <w:rPr>
          <w:rFonts w:hint="eastAsia"/>
        </w:rPr>
        <w:t>该表用于记录商城</w:t>
      </w:r>
      <w:r w:rsidR="00FA731A">
        <w:rPr>
          <w:rFonts w:hint="eastAsia"/>
        </w:rPr>
        <w:t>自提订单的信息</w:t>
      </w:r>
      <w:r>
        <w:rPr>
          <w:rFonts w:hint="eastAsia"/>
        </w:rPr>
        <w:t>。</w:t>
      </w:r>
    </w:p>
    <w:p w:rsidR="003C1DDC" w:rsidRDefault="003C1DDC" w:rsidP="003C1DDC">
      <w:pPr>
        <w:pStyle w:val="3"/>
      </w:pPr>
      <w:r>
        <w:rPr>
          <w:rFonts w:hint="eastAsia"/>
        </w:rPr>
        <w:t>ENGINE</w:t>
      </w:r>
    </w:p>
    <w:p w:rsidR="003C1DDC" w:rsidRDefault="003C1DDC" w:rsidP="003C1DDC">
      <w:pPr>
        <w:pStyle w:val="a0"/>
      </w:pPr>
      <w:r>
        <w:t>InnoDB</w:t>
      </w:r>
    </w:p>
    <w:p w:rsidR="003C1DDC" w:rsidRDefault="003C1DDC" w:rsidP="003C1DDC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3C1DDC" w:rsidRDefault="003C1DDC" w:rsidP="003C1DDC">
      <w:pPr>
        <w:pStyle w:val="a0"/>
      </w:pPr>
      <w:r>
        <w:t>utf8</w:t>
      </w:r>
    </w:p>
    <w:p w:rsidR="003C1DDC" w:rsidRDefault="003C1DDC" w:rsidP="003C1DDC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3C1DDC" w:rsidTr="003A214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3C1DDC" w:rsidRDefault="003C1DD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3C1DDC" w:rsidRDefault="003C1DD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3C1DDC" w:rsidRDefault="003C1DD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3C1DDC" w:rsidRDefault="003C1DD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3C1DDC" w:rsidRDefault="003C1DD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3C1DDC" w:rsidTr="003A2146">
        <w:trPr>
          <w:trHeight w:val="339"/>
          <w:jc w:val="center"/>
        </w:trPr>
        <w:tc>
          <w:tcPr>
            <w:tcW w:w="617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 w:rsidRPr="00FC1598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</w:t>
            </w:r>
            <w:r w:rsidR="00580FB9"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3C1DDC" w:rsidTr="003A2146">
        <w:trPr>
          <w:trHeight w:val="339"/>
          <w:jc w:val="center"/>
        </w:trPr>
        <w:tc>
          <w:tcPr>
            <w:tcW w:w="617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 w:rsidRPr="003C1DDC">
              <w:rPr>
                <w:color w:val="000000"/>
                <w:szCs w:val="21"/>
              </w:rPr>
              <w:t>code</w:t>
            </w:r>
          </w:p>
        </w:tc>
        <w:tc>
          <w:tcPr>
            <w:tcW w:w="1843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自提</w:t>
            </w:r>
            <w:r w:rsidR="007833E6">
              <w:rPr>
                <w:rFonts w:hint="eastAsia"/>
                <w:color w:val="000000"/>
                <w:szCs w:val="21"/>
              </w:rPr>
              <w:t>码</w:t>
            </w:r>
          </w:p>
        </w:tc>
        <w:tc>
          <w:tcPr>
            <w:tcW w:w="1701" w:type="dxa"/>
          </w:tcPr>
          <w:p w:rsidR="003C1DDC" w:rsidRDefault="00580FB9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3C1DDC">
              <w:rPr>
                <w:color w:val="000000"/>
                <w:szCs w:val="21"/>
              </w:rPr>
              <w:t>(</w:t>
            </w:r>
            <w:r w:rsidR="003C1DDC">
              <w:rPr>
                <w:rFonts w:hint="eastAsia"/>
                <w:color w:val="000000"/>
                <w:szCs w:val="21"/>
              </w:rPr>
              <w:t>8</w:t>
            </w:r>
            <w:r w:rsidR="003C1DDC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3C1DDC" w:rsidTr="003A2146">
        <w:trPr>
          <w:trHeight w:val="339"/>
          <w:jc w:val="center"/>
        </w:trPr>
        <w:tc>
          <w:tcPr>
            <w:tcW w:w="617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3C1DDC" w:rsidRDefault="007833E6" w:rsidP="003A2146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3C1DDC" w:rsidRDefault="007833E6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</w:t>
            </w:r>
          </w:p>
        </w:tc>
        <w:tc>
          <w:tcPr>
            <w:tcW w:w="1701" w:type="dxa"/>
          </w:tcPr>
          <w:p w:rsidR="003C1DDC" w:rsidRDefault="00580FB9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3C1DDC">
              <w:rPr>
                <w:color w:val="000000"/>
                <w:szCs w:val="21"/>
              </w:rPr>
              <w:t>(1</w:t>
            </w:r>
            <w:r w:rsidR="003C1DDC">
              <w:rPr>
                <w:rFonts w:hint="eastAsia"/>
                <w:color w:val="000000"/>
                <w:szCs w:val="21"/>
              </w:rPr>
              <w:t>1</w:t>
            </w:r>
            <w:r w:rsidR="003C1DDC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C1DDC" w:rsidRDefault="007833E6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  <w:p w:rsidR="007833E6" w:rsidRPr="007833E6" w:rsidRDefault="007833E6" w:rsidP="007833E6">
            <w:pPr>
              <w:pStyle w:val="ad"/>
              <w:numPr>
                <w:ilvl w:val="0"/>
                <w:numId w:val="11"/>
              </w:numPr>
              <w:ind w:firstLineChars="0"/>
              <w:jc w:val="left"/>
              <w:rPr>
                <w:color w:val="000000"/>
                <w:szCs w:val="21"/>
              </w:rPr>
            </w:pPr>
            <w:r w:rsidRPr="007833E6">
              <w:rPr>
                <w:rFonts w:hint="eastAsia"/>
                <w:color w:val="000000"/>
                <w:szCs w:val="21"/>
              </w:rPr>
              <w:t>未提货</w:t>
            </w:r>
          </w:p>
          <w:p w:rsidR="007833E6" w:rsidRPr="007833E6" w:rsidRDefault="007833E6" w:rsidP="007833E6">
            <w:pPr>
              <w:pStyle w:val="ad"/>
              <w:numPr>
                <w:ilvl w:val="0"/>
                <w:numId w:val="11"/>
              </w:numPr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已提货</w:t>
            </w:r>
          </w:p>
        </w:tc>
      </w:tr>
      <w:tr w:rsidR="003C1DDC" w:rsidTr="003A2146">
        <w:trPr>
          <w:trHeight w:val="339"/>
          <w:jc w:val="center"/>
        </w:trPr>
        <w:tc>
          <w:tcPr>
            <w:tcW w:w="617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3C1DDC" w:rsidRPr="00AC1700" w:rsidRDefault="007833E6" w:rsidP="003A2146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storename</w:t>
            </w:r>
          </w:p>
        </w:tc>
        <w:tc>
          <w:tcPr>
            <w:tcW w:w="1843" w:type="dxa"/>
          </w:tcPr>
          <w:p w:rsidR="003C1DDC" w:rsidRDefault="007833E6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提货店名</w:t>
            </w:r>
          </w:p>
        </w:tc>
        <w:tc>
          <w:tcPr>
            <w:tcW w:w="1701" w:type="dxa"/>
          </w:tcPr>
          <w:p w:rsidR="003C1DDC" w:rsidRDefault="00580FB9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3C1DDC">
              <w:rPr>
                <w:color w:val="000000"/>
                <w:szCs w:val="21"/>
              </w:rPr>
              <w:t>(</w:t>
            </w:r>
            <w:r w:rsidR="007833E6">
              <w:rPr>
                <w:rFonts w:hint="eastAsia"/>
                <w:color w:val="000000"/>
                <w:szCs w:val="21"/>
              </w:rPr>
              <w:t>200</w:t>
            </w:r>
            <w:r w:rsidR="003C1DDC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</w:p>
        </w:tc>
      </w:tr>
      <w:tr w:rsidR="003C1DDC" w:rsidTr="003A2146">
        <w:trPr>
          <w:trHeight w:val="339"/>
          <w:jc w:val="center"/>
        </w:trPr>
        <w:tc>
          <w:tcPr>
            <w:tcW w:w="617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3C1DDC" w:rsidRDefault="007833E6" w:rsidP="003A2146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address</w:t>
            </w:r>
          </w:p>
        </w:tc>
        <w:tc>
          <w:tcPr>
            <w:tcW w:w="1843" w:type="dxa"/>
          </w:tcPr>
          <w:p w:rsidR="003C1DDC" w:rsidRDefault="007833E6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门店地址</w:t>
            </w:r>
          </w:p>
        </w:tc>
        <w:tc>
          <w:tcPr>
            <w:tcW w:w="1701" w:type="dxa"/>
          </w:tcPr>
          <w:p w:rsidR="003C1DDC" w:rsidRDefault="00580FB9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3C1DDC">
              <w:rPr>
                <w:color w:val="000000"/>
                <w:szCs w:val="21"/>
              </w:rPr>
              <w:t>(</w:t>
            </w:r>
            <w:r w:rsidR="003C1DDC">
              <w:rPr>
                <w:rFonts w:hint="eastAsia"/>
                <w:color w:val="000000"/>
                <w:szCs w:val="21"/>
              </w:rPr>
              <w:t>200</w:t>
            </w:r>
            <w:r w:rsidR="003C1DDC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C1DDC" w:rsidRDefault="003C1DDC" w:rsidP="003A2146">
            <w:pPr>
              <w:jc w:val="left"/>
              <w:rPr>
                <w:color w:val="000000"/>
                <w:szCs w:val="21"/>
              </w:rPr>
            </w:pPr>
          </w:p>
        </w:tc>
      </w:tr>
      <w:tr w:rsidR="007833E6" w:rsidTr="003A2146">
        <w:trPr>
          <w:trHeight w:val="339"/>
          <w:jc w:val="center"/>
        </w:trPr>
        <w:tc>
          <w:tcPr>
            <w:tcW w:w="617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phone</w:t>
            </w:r>
          </w:p>
        </w:tc>
        <w:tc>
          <w:tcPr>
            <w:tcW w:w="1843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电话</w:t>
            </w:r>
          </w:p>
        </w:tc>
        <w:tc>
          <w:tcPr>
            <w:tcW w:w="1701" w:type="dxa"/>
          </w:tcPr>
          <w:p w:rsidR="007833E6" w:rsidRDefault="00580FB9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7833E6">
              <w:rPr>
                <w:color w:val="000000"/>
                <w:szCs w:val="21"/>
              </w:rPr>
              <w:t>(</w:t>
            </w:r>
            <w:r w:rsidR="007833E6">
              <w:rPr>
                <w:rFonts w:hint="eastAsia"/>
                <w:color w:val="000000"/>
                <w:szCs w:val="21"/>
              </w:rPr>
              <w:t>20</w:t>
            </w:r>
            <w:r w:rsidR="007833E6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</w:p>
        </w:tc>
      </w:tr>
      <w:tr w:rsidR="007833E6" w:rsidTr="003A2146">
        <w:trPr>
          <w:trHeight w:val="283"/>
          <w:jc w:val="center"/>
        </w:trPr>
        <w:tc>
          <w:tcPr>
            <w:tcW w:w="617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pickup_date</w:t>
            </w:r>
          </w:p>
        </w:tc>
        <w:tc>
          <w:tcPr>
            <w:tcW w:w="1843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提货日期</w:t>
            </w:r>
          </w:p>
        </w:tc>
        <w:tc>
          <w:tcPr>
            <w:tcW w:w="1701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</w:t>
            </w:r>
          </w:p>
        </w:tc>
        <w:tc>
          <w:tcPr>
            <w:tcW w:w="2338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</w:p>
        </w:tc>
      </w:tr>
      <w:tr w:rsidR="007833E6" w:rsidTr="003A2146">
        <w:trPr>
          <w:trHeight w:val="283"/>
          <w:jc w:val="center"/>
        </w:trPr>
        <w:tc>
          <w:tcPr>
            <w:tcW w:w="617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pickup_time</w:t>
            </w:r>
          </w:p>
        </w:tc>
        <w:tc>
          <w:tcPr>
            <w:tcW w:w="1843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提货时段</w:t>
            </w:r>
          </w:p>
        </w:tc>
        <w:tc>
          <w:tcPr>
            <w:tcW w:w="1701" w:type="dxa"/>
          </w:tcPr>
          <w:p w:rsidR="007833E6" w:rsidRDefault="00580FB9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7833E6">
              <w:rPr>
                <w:color w:val="000000"/>
                <w:szCs w:val="21"/>
              </w:rPr>
              <w:t>(</w:t>
            </w:r>
            <w:r w:rsidR="007833E6">
              <w:rPr>
                <w:rFonts w:hint="eastAsia"/>
                <w:color w:val="000000"/>
                <w:szCs w:val="21"/>
              </w:rPr>
              <w:t>50</w:t>
            </w:r>
            <w:r w:rsidR="007833E6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</w:p>
        </w:tc>
      </w:tr>
      <w:tr w:rsidR="007833E6" w:rsidTr="003A2146">
        <w:trPr>
          <w:trHeight w:val="283"/>
          <w:jc w:val="center"/>
        </w:trPr>
        <w:tc>
          <w:tcPr>
            <w:tcW w:w="617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7833E6" w:rsidRPr="007833E6" w:rsidRDefault="007833E6" w:rsidP="007833E6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7833E6" w:rsidRDefault="007833E6" w:rsidP="007833E6">
            <w:pPr>
              <w:jc w:val="left"/>
              <w:rPr>
                <w:color w:val="000000"/>
                <w:szCs w:val="21"/>
              </w:rPr>
            </w:pPr>
          </w:p>
        </w:tc>
      </w:tr>
    </w:tbl>
    <w:p w:rsidR="003C1DDC" w:rsidRDefault="003C1DDC" w:rsidP="003C1DDC">
      <w:pPr>
        <w:pStyle w:val="3"/>
      </w:pPr>
      <w:r>
        <w:rPr>
          <w:rFonts w:hint="eastAsia"/>
        </w:rPr>
        <w:t>其他</w:t>
      </w:r>
    </w:p>
    <w:p w:rsidR="003C1DDC" w:rsidRDefault="003C1DDC" w:rsidP="003C1DDC">
      <w:pPr>
        <w:pStyle w:val="a0"/>
      </w:pPr>
      <w:r>
        <w:rPr>
          <w:rFonts w:hint="eastAsia"/>
        </w:rPr>
        <w:t>无</w:t>
      </w:r>
    </w:p>
    <w:p w:rsidR="00DF23BC" w:rsidRDefault="00DF23BC" w:rsidP="00DF23BC">
      <w:pPr>
        <w:pStyle w:val="2"/>
      </w:pPr>
      <w:bookmarkStart w:id="198" w:name="_Toc468197141"/>
      <w:r>
        <w:rPr>
          <w:rFonts w:hint="eastAsia"/>
        </w:rPr>
        <w:t>商城商品菜谱表</w:t>
      </w:r>
      <w:r>
        <w:t>(</w:t>
      </w:r>
      <w:r w:rsidRPr="00DF23BC">
        <w:t>shop_goods_cook</w:t>
      </w:r>
      <w:r>
        <w:t>)</w:t>
      </w:r>
      <w:bookmarkEnd w:id="198"/>
    </w:p>
    <w:p w:rsidR="00DF23BC" w:rsidRPr="00D31EF6" w:rsidRDefault="00DF23BC" w:rsidP="00DF23BC">
      <w:pPr>
        <w:pStyle w:val="a0"/>
      </w:pPr>
      <w:r>
        <w:rPr>
          <w:rFonts w:hint="eastAsia"/>
        </w:rPr>
        <w:t>该表用于存储商城商品和订阅号菜谱的</w:t>
      </w:r>
      <w:r>
        <w:rPr>
          <w:rFonts w:hint="eastAsia"/>
        </w:rPr>
        <w:t>MAP</w:t>
      </w:r>
      <w:r>
        <w:rPr>
          <w:rFonts w:hint="eastAsia"/>
        </w:rPr>
        <w:t>关系信息。</w:t>
      </w:r>
    </w:p>
    <w:p w:rsidR="00DF23BC" w:rsidRDefault="00DF23BC" w:rsidP="00DF23BC">
      <w:pPr>
        <w:pStyle w:val="3"/>
      </w:pPr>
      <w:r>
        <w:rPr>
          <w:rFonts w:hint="eastAsia"/>
        </w:rPr>
        <w:lastRenderedPageBreak/>
        <w:t>ENGINE</w:t>
      </w:r>
    </w:p>
    <w:p w:rsidR="00DF23BC" w:rsidRDefault="00DF23BC" w:rsidP="00DF23BC">
      <w:pPr>
        <w:pStyle w:val="a0"/>
      </w:pPr>
      <w:r>
        <w:t>InnoDB</w:t>
      </w:r>
    </w:p>
    <w:p w:rsidR="00DF23BC" w:rsidRDefault="00DF23BC" w:rsidP="00DF23BC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DF23BC" w:rsidRDefault="00DF23BC" w:rsidP="00DF23BC">
      <w:pPr>
        <w:pStyle w:val="a0"/>
      </w:pPr>
      <w:r>
        <w:t>utf8</w:t>
      </w:r>
    </w:p>
    <w:p w:rsidR="00DF23BC" w:rsidRDefault="00DF23BC" w:rsidP="00DF23BC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DF23BC" w:rsidTr="003A2146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DF23BC" w:rsidRDefault="00DF23B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DF23BC" w:rsidRDefault="00DF23B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DF23BC" w:rsidRDefault="00DF23B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DF23BC" w:rsidRDefault="00DF23B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DF23BC" w:rsidRDefault="00DF23BC" w:rsidP="003A2146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DF23BC" w:rsidTr="003A2146">
        <w:trPr>
          <w:trHeight w:val="339"/>
          <w:jc w:val="center"/>
        </w:trPr>
        <w:tc>
          <w:tcPr>
            <w:tcW w:w="617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 w:rsidRPr="00FC1598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</w:t>
            </w:r>
            <w:r w:rsidR="00580FB9"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DF23BC" w:rsidTr="003A2146">
        <w:trPr>
          <w:trHeight w:val="339"/>
          <w:jc w:val="center"/>
        </w:trPr>
        <w:tc>
          <w:tcPr>
            <w:tcW w:w="617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DF23BC" w:rsidRDefault="003A2146" w:rsidP="003A2146">
            <w:pPr>
              <w:jc w:val="left"/>
              <w:rPr>
                <w:color w:val="000000"/>
                <w:szCs w:val="21"/>
              </w:rPr>
            </w:pPr>
            <w:r w:rsidRPr="003A2146"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F23BC" w:rsidRDefault="00580FB9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A82FA0">
              <w:rPr>
                <w:color w:val="000000"/>
                <w:szCs w:val="21"/>
              </w:rPr>
              <w:t>(1</w:t>
            </w:r>
            <w:r w:rsidR="00A82FA0">
              <w:rPr>
                <w:rFonts w:hint="eastAsia"/>
                <w:color w:val="000000"/>
                <w:szCs w:val="21"/>
              </w:rPr>
              <w:t>1</w:t>
            </w:r>
            <w:r w:rsidR="00A82FA0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DF23BC" w:rsidTr="003A2146">
        <w:trPr>
          <w:trHeight w:val="339"/>
          <w:jc w:val="center"/>
        </w:trPr>
        <w:tc>
          <w:tcPr>
            <w:tcW w:w="617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 w:rsidRPr="00A82FA0">
              <w:rPr>
                <w:color w:val="000000"/>
                <w:szCs w:val="21"/>
              </w:rPr>
              <w:t>goods</w:t>
            </w:r>
            <w:r>
              <w:rPr>
                <w:rFonts w:hint="eastAsia"/>
                <w:color w:val="000000"/>
                <w:szCs w:val="21"/>
              </w:rPr>
              <w:t>_</w:t>
            </w:r>
            <w:r w:rsidRPr="00A82FA0"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F23BC" w:rsidRDefault="00580FB9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A82FA0">
              <w:rPr>
                <w:color w:val="000000"/>
                <w:szCs w:val="21"/>
              </w:rPr>
              <w:t>(1</w:t>
            </w:r>
            <w:r w:rsidR="00A82FA0">
              <w:rPr>
                <w:rFonts w:hint="eastAsia"/>
                <w:color w:val="000000"/>
                <w:szCs w:val="21"/>
              </w:rPr>
              <w:t>1</w:t>
            </w:r>
            <w:r w:rsidR="00A82FA0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F23BC" w:rsidRPr="00A82FA0" w:rsidRDefault="00A82FA0" w:rsidP="00A82FA0">
            <w:pPr>
              <w:jc w:val="left"/>
              <w:rPr>
                <w:color w:val="000000"/>
                <w:szCs w:val="21"/>
              </w:rPr>
            </w:pPr>
            <w:r w:rsidRPr="00A82FA0"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DF23BC" w:rsidTr="003A2146">
        <w:trPr>
          <w:trHeight w:val="339"/>
          <w:jc w:val="center"/>
        </w:trPr>
        <w:tc>
          <w:tcPr>
            <w:tcW w:w="617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DF23BC" w:rsidRPr="00AC1700" w:rsidRDefault="00A82FA0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cook_</w:t>
            </w:r>
            <w:r w:rsidRPr="00A82FA0"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菜谱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F23BC" w:rsidRDefault="00580FB9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A82FA0">
              <w:rPr>
                <w:color w:val="000000"/>
                <w:szCs w:val="21"/>
              </w:rPr>
              <w:t>(1</w:t>
            </w:r>
            <w:r w:rsidR="00A82FA0">
              <w:rPr>
                <w:rFonts w:hint="eastAsia"/>
                <w:color w:val="000000"/>
                <w:szCs w:val="21"/>
              </w:rPr>
              <w:t>1</w:t>
            </w:r>
            <w:r w:rsidR="00A82FA0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DF23BC" w:rsidTr="003A2146">
        <w:trPr>
          <w:trHeight w:val="339"/>
          <w:jc w:val="center"/>
        </w:trPr>
        <w:tc>
          <w:tcPr>
            <w:tcW w:w="617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 w:rsidRPr="00A82FA0">
              <w:rPr>
                <w:color w:val="000000"/>
                <w:szCs w:val="21"/>
              </w:rPr>
              <w:t>deleted</w:t>
            </w:r>
          </w:p>
        </w:tc>
        <w:tc>
          <w:tcPr>
            <w:tcW w:w="1843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是否已删除</w:t>
            </w:r>
          </w:p>
        </w:tc>
        <w:tc>
          <w:tcPr>
            <w:tcW w:w="1701" w:type="dxa"/>
          </w:tcPr>
          <w:p w:rsidR="00DF23BC" w:rsidRDefault="00580FB9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A82FA0">
              <w:rPr>
                <w:color w:val="000000"/>
                <w:szCs w:val="21"/>
              </w:rPr>
              <w:t>(1</w:t>
            </w:r>
            <w:r w:rsidR="00A82FA0">
              <w:rPr>
                <w:rFonts w:hint="eastAsia"/>
                <w:color w:val="000000"/>
                <w:szCs w:val="21"/>
              </w:rPr>
              <w:t>1</w:t>
            </w:r>
            <w:r w:rsidR="00A82FA0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DF23BC" w:rsidTr="003A2146">
        <w:trPr>
          <w:trHeight w:val="283"/>
          <w:jc w:val="center"/>
        </w:trPr>
        <w:tc>
          <w:tcPr>
            <w:tcW w:w="617" w:type="dxa"/>
          </w:tcPr>
          <w:p w:rsidR="00DF23BC" w:rsidRDefault="006B0B3A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DF23BC" w:rsidRPr="007833E6" w:rsidRDefault="00DF23BC" w:rsidP="003A2146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DF23BC" w:rsidRDefault="00DF23BC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DF23BC" w:rsidRDefault="00A82FA0" w:rsidP="003A214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0816EA" w:rsidTr="003A2146">
        <w:trPr>
          <w:trHeight w:val="283"/>
          <w:jc w:val="center"/>
        </w:trPr>
        <w:tc>
          <w:tcPr>
            <w:tcW w:w="617" w:type="dxa"/>
          </w:tcPr>
          <w:p w:rsidR="000816EA" w:rsidRDefault="000816EA" w:rsidP="000816E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0816EA" w:rsidRDefault="000816EA" w:rsidP="000816EA">
            <w:pPr>
              <w:jc w:val="left"/>
              <w:rPr>
                <w:color w:val="000000"/>
                <w:szCs w:val="21"/>
              </w:rPr>
            </w:pPr>
            <w:r w:rsidRPr="000816EA">
              <w:rPr>
                <w:color w:val="000000"/>
                <w:szCs w:val="21"/>
              </w:rPr>
              <w:t>displayorder</w:t>
            </w:r>
          </w:p>
        </w:tc>
        <w:tc>
          <w:tcPr>
            <w:tcW w:w="1843" w:type="dxa"/>
          </w:tcPr>
          <w:p w:rsidR="000816EA" w:rsidRDefault="000816EA" w:rsidP="000816E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显示序号</w:t>
            </w:r>
          </w:p>
        </w:tc>
        <w:tc>
          <w:tcPr>
            <w:tcW w:w="1701" w:type="dxa"/>
          </w:tcPr>
          <w:p w:rsidR="000816EA" w:rsidRDefault="00580FB9" w:rsidP="000816E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0816EA">
              <w:rPr>
                <w:color w:val="000000"/>
                <w:szCs w:val="21"/>
              </w:rPr>
              <w:t>(1</w:t>
            </w:r>
            <w:r w:rsidR="000816EA">
              <w:rPr>
                <w:rFonts w:hint="eastAsia"/>
                <w:color w:val="000000"/>
                <w:szCs w:val="21"/>
              </w:rPr>
              <w:t>1</w:t>
            </w:r>
            <w:r w:rsidR="000816EA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0816EA" w:rsidRPr="00A82FA0" w:rsidRDefault="000816EA" w:rsidP="000816E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DF23BC" w:rsidRDefault="00DF23BC" w:rsidP="00DF23BC">
      <w:pPr>
        <w:pStyle w:val="3"/>
      </w:pPr>
      <w:r>
        <w:rPr>
          <w:rFonts w:hint="eastAsia"/>
        </w:rPr>
        <w:t>其他</w:t>
      </w:r>
    </w:p>
    <w:p w:rsidR="00DF23BC" w:rsidRDefault="00DF23BC" w:rsidP="00DF23BC">
      <w:pPr>
        <w:pStyle w:val="a0"/>
      </w:pPr>
      <w:r>
        <w:rPr>
          <w:rFonts w:hint="eastAsia"/>
        </w:rPr>
        <w:t>无</w:t>
      </w:r>
    </w:p>
    <w:p w:rsidR="00D264E4" w:rsidRDefault="00D264E4" w:rsidP="00D264E4">
      <w:pPr>
        <w:pStyle w:val="2"/>
      </w:pPr>
      <w:bookmarkStart w:id="199" w:name="_Toc468197142"/>
      <w:r>
        <w:rPr>
          <w:rFonts w:hint="eastAsia"/>
        </w:rPr>
        <w:t>商城活动报名表</w:t>
      </w:r>
      <w:r>
        <w:t>(</w:t>
      </w:r>
      <w:r w:rsidRPr="00D264E4">
        <w:t>shop_event_register</w:t>
      </w:r>
      <w:r>
        <w:t>)</w:t>
      </w:r>
      <w:bookmarkEnd w:id="199"/>
    </w:p>
    <w:p w:rsidR="00D264E4" w:rsidRPr="00D31EF6" w:rsidRDefault="00D264E4" w:rsidP="00D264E4">
      <w:pPr>
        <w:pStyle w:val="a0"/>
      </w:pPr>
      <w:r>
        <w:rPr>
          <w:rFonts w:hint="eastAsia"/>
        </w:rPr>
        <w:t>该表用于存储微信端的活动报名信息。</w:t>
      </w:r>
    </w:p>
    <w:p w:rsidR="00D264E4" w:rsidRDefault="00D264E4" w:rsidP="00D264E4">
      <w:pPr>
        <w:pStyle w:val="3"/>
      </w:pPr>
      <w:r>
        <w:rPr>
          <w:rFonts w:hint="eastAsia"/>
        </w:rPr>
        <w:t>ENGINE</w:t>
      </w:r>
    </w:p>
    <w:p w:rsidR="00D264E4" w:rsidRDefault="00D264E4" w:rsidP="00D264E4">
      <w:pPr>
        <w:pStyle w:val="a0"/>
      </w:pPr>
      <w:r>
        <w:t>InnoDB</w:t>
      </w:r>
    </w:p>
    <w:p w:rsidR="00D264E4" w:rsidRDefault="00D264E4" w:rsidP="00D264E4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D264E4" w:rsidRDefault="00D264E4" w:rsidP="00D264E4">
      <w:pPr>
        <w:pStyle w:val="a0"/>
      </w:pPr>
      <w:r>
        <w:t>utf8</w:t>
      </w:r>
    </w:p>
    <w:p w:rsidR="00D264E4" w:rsidRDefault="00D264E4" w:rsidP="00D264E4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D264E4" w:rsidTr="003A726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D264E4" w:rsidRDefault="00D264E4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D264E4" w:rsidRDefault="00D264E4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D264E4" w:rsidRDefault="00D264E4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D264E4" w:rsidRDefault="00D264E4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D264E4" w:rsidRDefault="00D264E4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D264E4" w:rsidTr="003A7261">
        <w:trPr>
          <w:trHeight w:val="339"/>
          <w:jc w:val="center"/>
        </w:trPr>
        <w:tc>
          <w:tcPr>
            <w:tcW w:w="617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1780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 w:rsidRPr="00FC1598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</w:t>
            </w:r>
            <w:r w:rsidR="00580FB9"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D264E4" w:rsidTr="003A7261">
        <w:trPr>
          <w:trHeight w:val="339"/>
          <w:jc w:val="center"/>
        </w:trPr>
        <w:tc>
          <w:tcPr>
            <w:tcW w:w="617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 w:rsidRPr="003A2146"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264E4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D264E4">
              <w:rPr>
                <w:color w:val="000000"/>
                <w:szCs w:val="21"/>
              </w:rPr>
              <w:t>(1</w:t>
            </w:r>
            <w:r w:rsidR="00D264E4">
              <w:rPr>
                <w:rFonts w:hint="eastAsia"/>
                <w:color w:val="000000"/>
                <w:szCs w:val="21"/>
              </w:rPr>
              <w:t>1</w:t>
            </w:r>
            <w:r w:rsidR="00D264E4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264E4" w:rsidRDefault="00B33923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D264E4" w:rsidTr="003A7261">
        <w:trPr>
          <w:trHeight w:val="339"/>
          <w:jc w:val="center"/>
        </w:trPr>
        <w:tc>
          <w:tcPr>
            <w:tcW w:w="617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D264E4" w:rsidRDefault="00B33923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phone</w:t>
            </w:r>
          </w:p>
        </w:tc>
        <w:tc>
          <w:tcPr>
            <w:tcW w:w="1843" w:type="dxa"/>
          </w:tcPr>
          <w:p w:rsidR="00D264E4" w:rsidRDefault="006B4B7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手机号码</w:t>
            </w:r>
          </w:p>
        </w:tc>
        <w:tc>
          <w:tcPr>
            <w:tcW w:w="1701" w:type="dxa"/>
          </w:tcPr>
          <w:p w:rsidR="00D264E4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CHAR</w:t>
            </w:r>
            <w:r w:rsidR="00D264E4">
              <w:rPr>
                <w:color w:val="000000"/>
                <w:szCs w:val="21"/>
              </w:rPr>
              <w:t>(1</w:t>
            </w:r>
            <w:r w:rsidR="00D264E4">
              <w:rPr>
                <w:rFonts w:hint="eastAsia"/>
                <w:color w:val="000000"/>
                <w:szCs w:val="21"/>
              </w:rPr>
              <w:t>1</w:t>
            </w:r>
            <w:r w:rsidR="00D264E4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264E4" w:rsidRPr="00A82FA0" w:rsidRDefault="00D264E4" w:rsidP="003A7261">
            <w:pPr>
              <w:jc w:val="left"/>
              <w:rPr>
                <w:color w:val="000000"/>
                <w:szCs w:val="21"/>
              </w:rPr>
            </w:pPr>
            <w:r w:rsidRPr="00A82FA0"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D264E4" w:rsidTr="003A7261">
        <w:trPr>
          <w:trHeight w:val="339"/>
          <w:jc w:val="center"/>
        </w:trPr>
        <w:tc>
          <w:tcPr>
            <w:tcW w:w="617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D264E4" w:rsidRPr="00AC1700" w:rsidRDefault="006B4B7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realname</w:t>
            </w:r>
          </w:p>
        </w:tc>
        <w:tc>
          <w:tcPr>
            <w:tcW w:w="1843" w:type="dxa"/>
          </w:tcPr>
          <w:p w:rsidR="00D264E4" w:rsidRDefault="006B4B7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1701" w:type="dxa"/>
          </w:tcPr>
          <w:p w:rsidR="00D264E4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6B4B76">
              <w:rPr>
                <w:color w:val="000000"/>
                <w:szCs w:val="21"/>
              </w:rPr>
              <w:t>(20</w:t>
            </w:r>
            <w:r w:rsidR="00D264E4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264E4" w:rsidRDefault="00D264E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57724F" w:rsidTr="003A7261">
        <w:trPr>
          <w:trHeight w:val="339"/>
          <w:jc w:val="center"/>
        </w:trPr>
        <w:tc>
          <w:tcPr>
            <w:tcW w:w="617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57724F" w:rsidRPr="00AC1700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wechat</w:t>
            </w:r>
          </w:p>
        </w:tc>
        <w:tc>
          <w:tcPr>
            <w:tcW w:w="1843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微信昵称</w:t>
            </w:r>
          </w:p>
        </w:tc>
        <w:tc>
          <w:tcPr>
            <w:tcW w:w="1701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0)</w:t>
            </w:r>
          </w:p>
        </w:tc>
        <w:tc>
          <w:tcPr>
            <w:tcW w:w="2338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57724F" w:rsidTr="003A7261">
        <w:trPr>
          <w:trHeight w:val="339"/>
          <w:jc w:val="center"/>
        </w:trPr>
        <w:tc>
          <w:tcPr>
            <w:tcW w:w="617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gender</w:t>
            </w:r>
          </w:p>
        </w:tc>
        <w:tc>
          <w:tcPr>
            <w:tcW w:w="1843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1701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Pr="006B0B3A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57724F" w:rsidTr="003A7261">
        <w:trPr>
          <w:trHeight w:val="339"/>
          <w:jc w:val="center"/>
        </w:trPr>
        <w:tc>
          <w:tcPr>
            <w:tcW w:w="617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eventid</w:t>
            </w:r>
          </w:p>
        </w:tc>
        <w:tc>
          <w:tcPr>
            <w:tcW w:w="1843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活动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Pr="006B0B3A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57724F" w:rsidTr="003A7261">
        <w:trPr>
          <w:trHeight w:val="283"/>
          <w:jc w:val="center"/>
        </w:trPr>
        <w:tc>
          <w:tcPr>
            <w:tcW w:w="617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57724F" w:rsidRPr="007833E6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57724F" w:rsidTr="003A7261">
        <w:trPr>
          <w:trHeight w:val="283"/>
          <w:jc w:val="center"/>
        </w:trPr>
        <w:tc>
          <w:tcPr>
            <w:tcW w:w="617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agentid</w:t>
            </w:r>
          </w:p>
        </w:tc>
        <w:tc>
          <w:tcPr>
            <w:tcW w:w="1843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邀请人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；源自</w:t>
            </w:r>
            <w:r>
              <w:rPr>
                <w:rFonts w:hint="eastAsia"/>
                <w:color w:val="000000"/>
                <w:szCs w:val="21"/>
              </w:rPr>
              <w:t>member.id</w:t>
            </w:r>
          </w:p>
        </w:tc>
      </w:tr>
      <w:tr w:rsidR="0057724F" w:rsidTr="003A7261">
        <w:trPr>
          <w:trHeight w:val="283"/>
          <w:jc w:val="center"/>
        </w:trPr>
        <w:tc>
          <w:tcPr>
            <w:tcW w:w="617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57724F" w:rsidRPr="007833E6" w:rsidRDefault="0057724F" w:rsidP="0057724F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报名时间</w:t>
            </w:r>
          </w:p>
        </w:tc>
        <w:tc>
          <w:tcPr>
            <w:tcW w:w="1701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57724F" w:rsidRDefault="0057724F" w:rsidP="0057724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</w:tbl>
    <w:p w:rsidR="00D264E4" w:rsidRDefault="00D264E4" w:rsidP="00D264E4">
      <w:pPr>
        <w:pStyle w:val="3"/>
      </w:pPr>
      <w:r>
        <w:rPr>
          <w:rFonts w:hint="eastAsia"/>
        </w:rPr>
        <w:t>其他</w:t>
      </w:r>
    </w:p>
    <w:p w:rsidR="00D264E4" w:rsidRDefault="00D264E4" w:rsidP="00D264E4">
      <w:pPr>
        <w:pStyle w:val="a0"/>
      </w:pPr>
      <w:r>
        <w:rPr>
          <w:rFonts w:hint="eastAsia"/>
        </w:rPr>
        <w:t>无</w:t>
      </w:r>
    </w:p>
    <w:p w:rsidR="00754BCE" w:rsidRDefault="00754BCE" w:rsidP="00754BCE">
      <w:pPr>
        <w:pStyle w:val="2"/>
      </w:pPr>
      <w:bookmarkStart w:id="200" w:name="_Toc468197143"/>
      <w:r>
        <w:rPr>
          <w:rFonts w:hint="eastAsia"/>
        </w:rPr>
        <w:t>商城下单失败记录表</w:t>
      </w:r>
      <w:r>
        <w:t>(</w:t>
      </w:r>
      <w:r w:rsidRPr="00754BCE">
        <w:t>shop_order_failed_log</w:t>
      </w:r>
      <w:r>
        <w:t>)</w:t>
      </w:r>
      <w:bookmarkEnd w:id="200"/>
    </w:p>
    <w:p w:rsidR="00754BCE" w:rsidRPr="00D31EF6" w:rsidRDefault="00754BCE" w:rsidP="00754BCE">
      <w:pPr>
        <w:pStyle w:val="a0"/>
      </w:pPr>
      <w:r>
        <w:rPr>
          <w:rFonts w:hint="eastAsia"/>
        </w:rPr>
        <w:t>该表用于存储微信商城失败的下单记录信息。</w:t>
      </w:r>
    </w:p>
    <w:p w:rsidR="00754BCE" w:rsidRDefault="00754BCE" w:rsidP="00754BCE">
      <w:pPr>
        <w:pStyle w:val="3"/>
      </w:pPr>
      <w:r>
        <w:rPr>
          <w:rFonts w:hint="eastAsia"/>
        </w:rPr>
        <w:t>ENGINE</w:t>
      </w:r>
    </w:p>
    <w:p w:rsidR="00754BCE" w:rsidRDefault="00754BCE" w:rsidP="00754BCE">
      <w:pPr>
        <w:pStyle w:val="a0"/>
      </w:pPr>
      <w:r>
        <w:t>InnoDB</w:t>
      </w:r>
    </w:p>
    <w:p w:rsidR="00754BCE" w:rsidRDefault="00754BCE" w:rsidP="00754BCE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754BCE" w:rsidRDefault="00754BCE" w:rsidP="00754BCE">
      <w:pPr>
        <w:pStyle w:val="a0"/>
      </w:pPr>
      <w:r>
        <w:t>utf8</w:t>
      </w:r>
    </w:p>
    <w:p w:rsidR="00754BCE" w:rsidRDefault="00754BCE" w:rsidP="00754BCE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754BCE" w:rsidTr="003A726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754BCE" w:rsidRDefault="00754BCE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754BCE" w:rsidRDefault="00754BCE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754BCE" w:rsidRDefault="00754BCE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754BCE" w:rsidRDefault="00754BCE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754BCE" w:rsidRDefault="00754BCE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754BCE" w:rsidTr="003A7261">
        <w:trPr>
          <w:trHeight w:val="339"/>
          <w:jc w:val="center"/>
        </w:trPr>
        <w:tc>
          <w:tcPr>
            <w:tcW w:w="617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 w:rsidRPr="00FC1598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</w:t>
            </w:r>
            <w:r w:rsidR="00580FB9"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754BCE" w:rsidTr="003A7261">
        <w:trPr>
          <w:trHeight w:val="339"/>
          <w:jc w:val="center"/>
        </w:trPr>
        <w:tc>
          <w:tcPr>
            <w:tcW w:w="617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 w:rsidRPr="003A2146"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754BCE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754BCE">
              <w:rPr>
                <w:color w:val="000000"/>
                <w:szCs w:val="21"/>
              </w:rPr>
              <w:t>(1</w:t>
            </w:r>
            <w:r w:rsidR="00754BCE">
              <w:rPr>
                <w:rFonts w:hint="eastAsia"/>
                <w:color w:val="000000"/>
                <w:szCs w:val="21"/>
              </w:rPr>
              <w:t>1</w:t>
            </w:r>
            <w:r w:rsidR="00754BCE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BF44BA" w:rsidTr="003A7261">
        <w:trPr>
          <w:trHeight w:val="339"/>
          <w:jc w:val="center"/>
        </w:trPr>
        <w:tc>
          <w:tcPr>
            <w:tcW w:w="617" w:type="dxa"/>
          </w:tcPr>
          <w:p w:rsidR="00BF44BA" w:rsidRDefault="00BF44BA" w:rsidP="00BF44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BF44BA" w:rsidRPr="007833E6" w:rsidRDefault="00BF44BA" w:rsidP="00BF44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BF44BA" w:rsidRDefault="00BF44BA" w:rsidP="00BF44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BF44BA" w:rsidRDefault="00580FB9" w:rsidP="00BF44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BF44BA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BF44BA" w:rsidRDefault="00BF44BA" w:rsidP="00BF44B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54BCE" w:rsidTr="003A7261">
        <w:trPr>
          <w:trHeight w:val="339"/>
          <w:jc w:val="center"/>
        </w:trPr>
        <w:tc>
          <w:tcPr>
            <w:tcW w:w="617" w:type="dxa"/>
          </w:tcPr>
          <w:p w:rsidR="00754BCE" w:rsidRDefault="00BF44B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754BCE" w:rsidRPr="00AC1700" w:rsidRDefault="00BF44BA" w:rsidP="00BF44BA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nick</w:t>
            </w:r>
            <w:r w:rsidR="00754BCE">
              <w:rPr>
                <w:color w:val="000000"/>
                <w:szCs w:val="21"/>
              </w:rPr>
              <w:t>name</w:t>
            </w:r>
          </w:p>
        </w:tc>
        <w:tc>
          <w:tcPr>
            <w:tcW w:w="1843" w:type="dxa"/>
          </w:tcPr>
          <w:p w:rsidR="00754BCE" w:rsidRDefault="00BF44B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微信昵称</w:t>
            </w:r>
          </w:p>
        </w:tc>
        <w:tc>
          <w:tcPr>
            <w:tcW w:w="1701" w:type="dxa"/>
          </w:tcPr>
          <w:p w:rsidR="00754BCE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BF44BA">
              <w:rPr>
                <w:color w:val="000000"/>
                <w:szCs w:val="21"/>
              </w:rPr>
              <w:t>(5</w:t>
            </w:r>
            <w:r w:rsidR="00754BCE">
              <w:rPr>
                <w:color w:val="000000"/>
                <w:szCs w:val="21"/>
              </w:rPr>
              <w:t>0)</w:t>
            </w:r>
          </w:p>
        </w:tc>
        <w:tc>
          <w:tcPr>
            <w:tcW w:w="2338" w:type="dxa"/>
          </w:tcPr>
          <w:p w:rsidR="00754BCE" w:rsidRDefault="00BF44B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54BCE" w:rsidTr="003A7261">
        <w:trPr>
          <w:trHeight w:val="339"/>
          <w:jc w:val="center"/>
        </w:trPr>
        <w:tc>
          <w:tcPr>
            <w:tcW w:w="617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754BCE" w:rsidRDefault="00BF44BA" w:rsidP="003A7261">
            <w:pPr>
              <w:jc w:val="left"/>
              <w:rPr>
                <w:color w:val="000000"/>
                <w:szCs w:val="21"/>
              </w:rPr>
            </w:pPr>
            <w:r w:rsidRPr="00BF44BA">
              <w:rPr>
                <w:color w:val="000000"/>
                <w:szCs w:val="21"/>
              </w:rPr>
              <w:t>order_area</w:t>
            </w:r>
          </w:p>
        </w:tc>
        <w:tc>
          <w:tcPr>
            <w:tcW w:w="1843" w:type="dxa"/>
          </w:tcPr>
          <w:p w:rsidR="00754BCE" w:rsidRDefault="00BF44B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下单地址</w:t>
            </w:r>
          </w:p>
        </w:tc>
        <w:tc>
          <w:tcPr>
            <w:tcW w:w="1701" w:type="dxa"/>
          </w:tcPr>
          <w:p w:rsidR="00754BCE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BF44BA">
              <w:rPr>
                <w:color w:val="000000"/>
                <w:szCs w:val="21"/>
              </w:rPr>
              <w:t>(</w:t>
            </w:r>
            <w:r w:rsidR="00BF44BA">
              <w:rPr>
                <w:rFonts w:hint="eastAsia"/>
                <w:color w:val="000000"/>
                <w:szCs w:val="21"/>
              </w:rPr>
              <w:t>10</w:t>
            </w:r>
            <w:r w:rsidR="00BF44BA">
              <w:rPr>
                <w:color w:val="000000"/>
                <w:szCs w:val="21"/>
              </w:rPr>
              <w:t>0)</w:t>
            </w:r>
          </w:p>
        </w:tc>
        <w:tc>
          <w:tcPr>
            <w:tcW w:w="2338" w:type="dxa"/>
          </w:tcPr>
          <w:p w:rsidR="00754BCE" w:rsidRDefault="00BF44B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54BCE" w:rsidTr="003A7261">
        <w:trPr>
          <w:trHeight w:val="283"/>
          <w:jc w:val="center"/>
        </w:trPr>
        <w:tc>
          <w:tcPr>
            <w:tcW w:w="617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754BCE" w:rsidRPr="007833E6" w:rsidRDefault="00BF44BA" w:rsidP="003A7261">
            <w:pPr>
              <w:jc w:val="left"/>
              <w:rPr>
                <w:color w:val="000000"/>
                <w:szCs w:val="21"/>
              </w:rPr>
            </w:pPr>
            <w:r w:rsidRPr="00BF44BA">
              <w:rPr>
                <w:color w:val="000000"/>
                <w:szCs w:val="21"/>
              </w:rPr>
              <w:t>fail_message</w:t>
            </w:r>
          </w:p>
        </w:tc>
        <w:tc>
          <w:tcPr>
            <w:tcW w:w="1843" w:type="dxa"/>
          </w:tcPr>
          <w:p w:rsidR="00754BCE" w:rsidRDefault="00BF44B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失败原因</w:t>
            </w:r>
          </w:p>
        </w:tc>
        <w:tc>
          <w:tcPr>
            <w:tcW w:w="1701" w:type="dxa"/>
          </w:tcPr>
          <w:p w:rsidR="00754BCE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BF44BA">
              <w:rPr>
                <w:color w:val="000000"/>
                <w:szCs w:val="21"/>
              </w:rPr>
              <w:t>(</w:t>
            </w:r>
            <w:r w:rsidR="00BF44BA">
              <w:rPr>
                <w:rFonts w:hint="eastAsia"/>
                <w:color w:val="000000"/>
                <w:szCs w:val="21"/>
              </w:rPr>
              <w:t>20</w:t>
            </w:r>
            <w:r w:rsidR="00754BCE">
              <w:rPr>
                <w:color w:val="000000"/>
                <w:szCs w:val="21"/>
              </w:rPr>
              <w:t>0)</w:t>
            </w:r>
          </w:p>
        </w:tc>
        <w:tc>
          <w:tcPr>
            <w:tcW w:w="2338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754BCE" w:rsidTr="003A7261">
        <w:trPr>
          <w:trHeight w:val="283"/>
          <w:jc w:val="center"/>
        </w:trPr>
        <w:tc>
          <w:tcPr>
            <w:tcW w:w="617" w:type="dxa"/>
          </w:tcPr>
          <w:p w:rsidR="00754BCE" w:rsidRDefault="00BF44B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754BCE" w:rsidRPr="007833E6" w:rsidRDefault="00754BCE" w:rsidP="003A7261">
            <w:pPr>
              <w:jc w:val="left"/>
              <w:rPr>
                <w:color w:val="000000"/>
                <w:szCs w:val="21"/>
              </w:rPr>
            </w:pPr>
            <w:r w:rsidRPr="007833E6"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754BCE" w:rsidRDefault="00BF44B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下单</w:t>
            </w:r>
            <w:r w:rsidR="00754BCE"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701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754BCE" w:rsidRDefault="00754BCE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</w:tbl>
    <w:p w:rsidR="00754BCE" w:rsidRDefault="00754BCE" w:rsidP="00754BCE">
      <w:pPr>
        <w:pStyle w:val="3"/>
      </w:pPr>
      <w:r>
        <w:rPr>
          <w:rFonts w:hint="eastAsia"/>
        </w:rPr>
        <w:lastRenderedPageBreak/>
        <w:t>其他</w:t>
      </w:r>
    </w:p>
    <w:p w:rsidR="00754BCE" w:rsidRDefault="00754BCE" w:rsidP="00754BCE">
      <w:pPr>
        <w:pStyle w:val="a0"/>
      </w:pPr>
      <w:r>
        <w:rPr>
          <w:rFonts w:hint="eastAsia"/>
        </w:rPr>
        <w:t>无</w:t>
      </w:r>
    </w:p>
    <w:p w:rsidR="00754BCE" w:rsidRDefault="00B772EA" w:rsidP="00B772EA">
      <w:pPr>
        <w:pStyle w:val="2"/>
        <w:ind w:left="578" w:hanging="578"/>
      </w:pPr>
      <w:r>
        <w:rPr>
          <w:rFonts w:hint="eastAsia"/>
        </w:rPr>
        <w:t xml:space="preserve"> </w:t>
      </w:r>
      <w:bookmarkStart w:id="201" w:name="_Toc468197144"/>
      <w:r>
        <w:rPr>
          <w:rFonts w:hint="eastAsia"/>
        </w:rPr>
        <w:t>红包活动主表</w:t>
      </w:r>
      <w:r w:rsidR="003A7261">
        <w:rPr>
          <w:rFonts w:hint="eastAsia"/>
        </w:rPr>
        <w:t>（shop_redenvelope_main）</w:t>
      </w:r>
      <w:bookmarkEnd w:id="201"/>
    </w:p>
    <w:p w:rsidR="00B772EA" w:rsidRDefault="00B772EA" w:rsidP="00B772EA">
      <w:pPr>
        <w:pStyle w:val="a0"/>
      </w:pPr>
      <w:r>
        <w:rPr>
          <w:rFonts w:hint="eastAsia"/>
        </w:rPr>
        <w:t>后台创建的红包基本信息表，主表</w:t>
      </w:r>
    </w:p>
    <w:p w:rsidR="00B772EA" w:rsidRDefault="00B772EA" w:rsidP="00B772EA">
      <w:pPr>
        <w:pStyle w:val="3"/>
      </w:pPr>
      <w:r>
        <w:rPr>
          <w:rFonts w:hint="eastAsia"/>
        </w:rPr>
        <w:t>ENGINE</w:t>
      </w:r>
    </w:p>
    <w:p w:rsidR="00B772EA" w:rsidRDefault="00B772EA" w:rsidP="00B772EA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B772EA" w:rsidRDefault="00B772EA" w:rsidP="00B772EA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B772EA" w:rsidRDefault="00B772EA" w:rsidP="00B772EA">
      <w:pPr>
        <w:pStyle w:val="a0"/>
      </w:pPr>
      <w:r>
        <w:t>utf8</w:t>
      </w:r>
    </w:p>
    <w:p w:rsidR="00B772EA" w:rsidRDefault="00B772EA" w:rsidP="00B772EA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B772EA" w:rsidTr="003A726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B772EA" w:rsidRDefault="00B772EA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B772EA" w:rsidRDefault="00B772EA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B772EA" w:rsidRDefault="00B772EA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B772EA" w:rsidRDefault="00B772EA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B772EA" w:rsidRDefault="00B772EA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B772EA" w:rsidTr="003A7261">
        <w:trPr>
          <w:trHeight w:val="339"/>
          <w:jc w:val="center"/>
        </w:trPr>
        <w:tc>
          <w:tcPr>
            <w:tcW w:w="617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 w:rsidRPr="00FC1598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</w:t>
            </w:r>
            <w:r w:rsidR="00580FB9"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</w:t>
            </w:r>
            <w:r w:rsidR="00051E98">
              <w:rPr>
                <w:rFonts w:hint="eastAsia"/>
                <w:color w:val="000000"/>
                <w:szCs w:val="21"/>
              </w:rPr>
              <w:t>无符号，</w:t>
            </w: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B772EA" w:rsidTr="003A7261">
        <w:trPr>
          <w:trHeight w:val="339"/>
          <w:jc w:val="center"/>
        </w:trPr>
        <w:tc>
          <w:tcPr>
            <w:tcW w:w="617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 w:rsidRPr="003A2146"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B772EA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B772EA">
              <w:rPr>
                <w:color w:val="000000"/>
                <w:szCs w:val="21"/>
              </w:rPr>
              <w:t>(1</w:t>
            </w:r>
            <w:r w:rsidR="00B772EA">
              <w:rPr>
                <w:rFonts w:hint="eastAsia"/>
                <w:color w:val="000000"/>
                <w:szCs w:val="21"/>
              </w:rPr>
              <w:t>1</w:t>
            </w:r>
            <w:r w:rsidR="00B772EA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B772EA" w:rsidTr="003A7261">
        <w:trPr>
          <w:trHeight w:val="339"/>
          <w:jc w:val="center"/>
        </w:trPr>
        <w:tc>
          <w:tcPr>
            <w:tcW w:w="617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B772EA" w:rsidRPr="007833E6" w:rsidRDefault="00695D0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uid</w:t>
            </w:r>
          </w:p>
        </w:tc>
        <w:tc>
          <w:tcPr>
            <w:tcW w:w="1843" w:type="dxa"/>
          </w:tcPr>
          <w:p w:rsidR="00B772EA" w:rsidRDefault="00695D0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users</w:t>
            </w:r>
            <w:r>
              <w:rPr>
                <w:rFonts w:hint="eastAsia"/>
                <w:color w:val="000000"/>
                <w:szCs w:val="21"/>
              </w:rPr>
              <w:t>表</w:t>
            </w:r>
            <w:r>
              <w:rPr>
                <w:rFonts w:hint="eastAsia"/>
                <w:color w:val="000000"/>
                <w:szCs w:val="21"/>
              </w:rPr>
              <w:t>uid</w:t>
            </w:r>
          </w:p>
        </w:tc>
        <w:tc>
          <w:tcPr>
            <w:tcW w:w="1701" w:type="dxa"/>
          </w:tcPr>
          <w:p w:rsidR="00B772EA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695D0A">
              <w:rPr>
                <w:color w:val="000000"/>
                <w:szCs w:val="21"/>
              </w:rPr>
              <w:t>(1</w:t>
            </w:r>
            <w:r w:rsidR="00695D0A">
              <w:rPr>
                <w:rFonts w:hint="eastAsia"/>
                <w:color w:val="000000"/>
                <w:szCs w:val="21"/>
              </w:rPr>
              <w:t>1</w:t>
            </w:r>
            <w:r w:rsidR="00695D0A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772EA" w:rsidRDefault="00B772EA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="00695D0A">
              <w:rPr>
                <w:color w:val="000000"/>
                <w:szCs w:val="21"/>
              </w:rPr>
              <w:t>0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4E1624" w:rsidRPr="007833E6" w:rsidRDefault="004E1624" w:rsidP="004E1624">
            <w:pPr>
              <w:jc w:val="left"/>
              <w:rPr>
                <w:color w:val="000000"/>
                <w:szCs w:val="21"/>
              </w:rPr>
            </w:pPr>
            <w:r w:rsidRPr="003A7261"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4E1624" w:rsidRDefault="005E3AF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红包状态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5E3AF9" w:rsidRPr="005E3AF9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="005E3AF9">
              <w:rPr>
                <w:color w:val="000000"/>
                <w:szCs w:val="21"/>
              </w:rPr>
              <w:t>0</w:t>
            </w:r>
            <w:r w:rsidR="005E3AF9" w:rsidRPr="003A7261">
              <w:rPr>
                <w:rFonts w:hint="eastAsia"/>
                <w:color w:val="000000"/>
                <w:szCs w:val="21"/>
              </w:rPr>
              <w:t xml:space="preserve"> </w:t>
            </w:r>
            <w:r w:rsidR="005E3AF9">
              <w:rPr>
                <w:color w:val="000000"/>
                <w:szCs w:val="21"/>
              </w:rPr>
              <w:t xml:space="preserve"> </w:t>
            </w:r>
            <w:r w:rsidR="005E3AF9" w:rsidRPr="003A7261">
              <w:rPr>
                <w:rFonts w:hint="eastAsia"/>
                <w:color w:val="000000"/>
                <w:szCs w:val="21"/>
              </w:rPr>
              <w:t>1</w:t>
            </w:r>
            <w:r w:rsidR="005E3AF9" w:rsidRPr="003A7261">
              <w:rPr>
                <w:rFonts w:hint="eastAsia"/>
                <w:color w:val="000000"/>
                <w:szCs w:val="21"/>
              </w:rPr>
              <w:t>有效</w:t>
            </w:r>
            <w:r w:rsidR="005E3AF9" w:rsidRPr="003A7261">
              <w:rPr>
                <w:rFonts w:hint="eastAsia"/>
                <w:color w:val="000000"/>
                <w:szCs w:val="21"/>
              </w:rPr>
              <w:t>,0</w:t>
            </w:r>
            <w:r w:rsidR="005E3AF9" w:rsidRPr="003A7261">
              <w:rPr>
                <w:rFonts w:hint="eastAsia"/>
                <w:color w:val="000000"/>
                <w:szCs w:val="21"/>
              </w:rPr>
              <w:t>无效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4E1624" w:rsidRPr="007833E6" w:rsidRDefault="004E1624" w:rsidP="004E1624">
            <w:pPr>
              <w:jc w:val="left"/>
              <w:rPr>
                <w:color w:val="000000"/>
                <w:szCs w:val="21"/>
              </w:rPr>
            </w:pPr>
            <w:r w:rsidRPr="003A7261">
              <w:rPr>
                <w:color w:val="000000"/>
                <w:szCs w:val="21"/>
              </w:rPr>
              <w:t>code</w:t>
            </w:r>
          </w:p>
        </w:tc>
        <w:tc>
          <w:tcPr>
            <w:tcW w:w="1843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 w:rsidRPr="003A7261">
              <w:rPr>
                <w:rFonts w:hint="eastAsia"/>
                <w:color w:val="000000"/>
                <w:szCs w:val="21"/>
              </w:rPr>
              <w:t>红包码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1624" w:rsidRPr="003A7261">
              <w:rPr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4E1624" w:rsidRPr="003A7261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  <w:r>
              <w:rPr>
                <w:rFonts w:hint="eastAsia"/>
                <w:color w:val="000000"/>
                <w:szCs w:val="21"/>
              </w:rPr>
              <w:t>ame</w:t>
            </w:r>
          </w:p>
        </w:tc>
        <w:tc>
          <w:tcPr>
            <w:tcW w:w="1843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 w:rsidRPr="003A7261">
              <w:rPr>
                <w:rFonts w:hint="eastAsia"/>
                <w:color w:val="000000"/>
                <w:szCs w:val="21"/>
              </w:rPr>
              <w:t>红包名称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1624" w:rsidRPr="003A7261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4E1624" w:rsidRPr="003A7261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</w:t>
            </w:r>
            <w:r>
              <w:rPr>
                <w:rFonts w:hint="eastAsia"/>
                <w:color w:val="000000"/>
                <w:szCs w:val="21"/>
              </w:rPr>
              <w:t>ype</w:t>
            </w:r>
          </w:p>
        </w:tc>
        <w:tc>
          <w:tcPr>
            <w:tcW w:w="1843" w:type="dxa"/>
          </w:tcPr>
          <w:p w:rsidR="004E1624" w:rsidRDefault="00D13B78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红包类型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4E1624" w:rsidRPr="003A7261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  <w:r w:rsidR="00D13B78">
              <w:rPr>
                <w:rFonts w:hint="eastAsia"/>
                <w:color w:val="000000"/>
                <w:szCs w:val="21"/>
              </w:rPr>
              <w:t>，</w:t>
            </w:r>
            <w:r w:rsidR="00D13B78">
              <w:rPr>
                <w:color w:val="000000"/>
                <w:szCs w:val="21"/>
              </w:rPr>
              <w:t xml:space="preserve"> </w:t>
            </w:r>
            <w:r w:rsidR="00D13B78" w:rsidRPr="003A7261">
              <w:rPr>
                <w:rFonts w:hint="eastAsia"/>
                <w:color w:val="000000"/>
                <w:szCs w:val="21"/>
              </w:rPr>
              <w:t>1</w:t>
            </w:r>
            <w:r w:rsidR="00D13B78" w:rsidRPr="003A7261">
              <w:rPr>
                <w:rFonts w:hint="eastAsia"/>
                <w:color w:val="000000"/>
                <w:szCs w:val="21"/>
              </w:rPr>
              <w:t>普通红包</w:t>
            </w:r>
            <w:r w:rsidR="00D13B78" w:rsidRPr="003A7261">
              <w:rPr>
                <w:rFonts w:hint="eastAsia"/>
                <w:color w:val="000000"/>
                <w:szCs w:val="21"/>
              </w:rPr>
              <w:t>,2vip</w:t>
            </w:r>
            <w:r w:rsidR="00D13B78" w:rsidRPr="003A7261">
              <w:rPr>
                <w:rFonts w:hint="eastAsia"/>
                <w:color w:val="000000"/>
                <w:szCs w:val="21"/>
              </w:rPr>
              <w:t>红包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4E1624" w:rsidRPr="003A7261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</w:t>
            </w:r>
            <w:r>
              <w:rPr>
                <w:rFonts w:hint="eastAsia"/>
                <w:color w:val="000000"/>
                <w:szCs w:val="21"/>
              </w:rPr>
              <w:t>oney</w:t>
            </w:r>
          </w:p>
        </w:tc>
        <w:tc>
          <w:tcPr>
            <w:tcW w:w="1843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 w:rsidRPr="003A7261">
              <w:rPr>
                <w:rFonts w:hint="eastAsia"/>
                <w:color w:val="000000"/>
                <w:szCs w:val="21"/>
              </w:rPr>
              <w:t>红包上限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4E1624" w:rsidRPr="003A7261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4E1624" w:rsidRPr="003A7261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mage</w:t>
            </w:r>
          </w:p>
        </w:tc>
        <w:tc>
          <w:tcPr>
            <w:tcW w:w="1843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 w:rsidRPr="003A7261">
              <w:rPr>
                <w:rFonts w:hint="eastAsia"/>
                <w:color w:val="000000"/>
                <w:szCs w:val="21"/>
              </w:rPr>
              <w:t>红包图片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4E1624" w:rsidRPr="003A7261">
              <w:rPr>
                <w:color w:val="000000"/>
                <w:szCs w:val="21"/>
              </w:rPr>
              <w:t>(200)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4E1624" w:rsidRPr="003A7261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hare_</w:t>
            </w:r>
            <w:r>
              <w:rPr>
                <w:color w:val="000000"/>
                <w:szCs w:val="21"/>
              </w:rPr>
              <w:t>times</w:t>
            </w:r>
          </w:p>
        </w:tc>
        <w:tc>
          <w:tcPr>
            <w:tcW w:w="1843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 w:rsidRPr="003A7261">
              <w:rPr>
                <w:rFonts w:hint="eastAsia"/>
                <w:color w:val="000000"/>
                <w:szCs w:val="21"/>
              </w:rPr>
              <w:t>转发次数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E1624" w:rsidRPr="003A7261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4E1624" w:rsidRPr="003A7261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  <w:r>
              <w:rPr>
                <w:rFonts w:hint="eastAsia"/>
                <w:color w:val="000000"/>
                <w:szCs w:val="21"/>
              </w:rPr>
              <w:t>eceive_</w:t>
            </w:r>
            <w:r>
              <w:rPr>
                <w:color w:val="000000"/>
                <w:szCs w:val="21"/>
              </w:rPr>
              <w:t>times</w:t>
            </w:r>
          </w:p>
        </w:tc>
        <w:tc>
          <w:tcPr>
            <w:tcW w:w="1843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 w:rsidRPr="003A7261">
              <w:rPr>
                <w:rFonts w:hint="eastAsia"/>
                <w:color w:val="000000"/>
                <w:szCs w:val="21"/>
              </w:rPr>
              <w:t>领取个数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4E1624" w:rsidRPr="003A7261">
              <w:rPr>
                <w:color w:val="000000"/>
                <w:szCs w:val="21"/>
              </w:rPr>
              <w:t>(10)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4E1624" w:rsidRPr="003A7261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  <w:r>
              <w:rPr>
                <w:rFonts w:hint="eastAsia"/>
                <w:color w:val="000000"/>
                <w:szCs w:val="21"/>
              </w:rPr>
              <w:t>eceive_</w:t>
            </w:r>
            <w:r>
              <w:rPr>
                <w:color w:val="000000"/>
                <w:szCs w:val="21"/>
              </w:rPr>
              <w:t>money</w:t>
            </w:r>
          </w:p>
        </w:tc>
        <w:tc>
          <w:tcPr>
            <w:tcW w:w="1843" w:type="dxa"/>
          </w:tcPr>
          <w:p w:rsidR="004E1624" w:rsidRDefault="004E1624" w:rsidP="004E1624">
            <w:pPr>
              <w:rPr>
                <w:color w:val="000000"/>
                <w:szCs w:val="21"/>
              </w:rPr>
            </w:pPr>
            <w:r w:rsidRPr="003A7261">
              <w:rPr>
                <w:rFonts w:hint="eastAsia"/>
                <w:color w:val="000000"/>
                <w:szCs w:val="21"/>
              </w:rPr>
              <w:t>领取金额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4E1624" w:rsidRPr="003A7261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0</w:t>
            </w:r>
          </w:p>
        </w:tc>
      </w:tr>
      <w:tr w:rsidR="004E1624" w:rsidTr="003A7261">
        <w:trPr>
          <w:trHeight w:val="283"/>
          <w:jc w:val="center"/>
        </w:trPr>
        <w:tc>
          <w:tcPr>
            <w:tcW w:w="617" w:type="dxa"/>
          </w:tcPr>
          <w:p w:rsidR="004E1624" w:rsidRDefault="00695D0A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reate_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1843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 w:rsidRPr="003A7261"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4E1624" w:rsidRDefault="004E1624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8F0881" w:rsidTr="003A7261">
        <w:trPr>
          <w:trHeight w:val="283"/>
          <w:jc w:val="center"/>
        </w:trPr>
        <w:tc>
          <w:tcPr>
            <w:tcW w:w="617" w:type="dxa"/>
          </w:tcPr>
          <w:p w:rsidR="008F0881" w:rsidRDefault="008F0881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780" w:type="dxa"/>
          </w:tcPr>
          <w:p w:rsidR="008F0881" w:rsidRDefault="008F0881" w:rsidP="004E1624">
            <w:pPr>
              <w:jc w:val="left"/>
              <w:rPr>
                <w:color w:val="000000"/>
                <w:szCs w:val="21"/>
              </w:rPr>
            </w:pPr>
            <w:r w:rsidRPr="008F0881">
              <w:rPr>
                <w:color w:val="000000"/>
                <w:szCs w:val="21"/>
              </w:rPr>
              <w:t>deleted</w:t>
            </w:r>
          </w:p>
        </w:tc>
        <w:tc>
          <w:tcPr>
            <w:tcW w:w="1843" w:type="dxa"/>
          </w:tcPr>
          <w:p w:rsidR="008F0881" w:rsidRPr="003A7261" w:rsidRDefault="008F0881" w:rsidP="004E1624">
            <w:pPr>
              <w:jc w:val="left"/>
              <w:rPr>
                <w:color w:val="000000"/>
                <w:szCs w:val="21"/>
              </w:rPr>
            </w:pPr>
            <w:r w:rsidRPr="008F0881">
              <w:rPr>
                <w:rFonts w:hint="eastAsia"/>
                <w:color w:val="000000"/>
                <w:szCs w:val="21"/>
              </w:rPr>
              <w:t>是否删除</w:t>
            </w:r>
          </w:p>
        </w:tc>
        <w:tc>
          <w:tcPr>
            <w:tcW w:w="1701" w:type="dxa"/>
          </w:tcPr>
          <w:p w:rsidR="008F0881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8F0881" w:rsidRPr="008F0881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8F0881" w:rsidRDefault="008F0881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B772EA" w:rsidRDefault="00B772EA" w:rsidP="00B772EA">
      <w:pPr>
        <w:pStyle w:val="3"/>
      </w:pPr>
      <w:r>
        <w:rPr>
          <w:rFonts w:hint="eastAsia"/>
        </w:rPr>
        <w:t>其他</w:t>
      </w:r>
    </w:p>
    <w:p w:rsidR="00B772EA" w:rsidRDefault="00B772EA" w:rsidP="00B772EA">
      <w:pPr>
        <w:pStyle w:val="a0"/>
      </w:pPr>
      <w:r>
        <w:rPr>
          <w:rFonts w:hint="eastAsia"/>
        </w:rPr>
        <w:t>无</w:t>
      </w:r>
    </w:p>
    <w:p w:rsidR="003A7261" w:rsidRDefault="003A7261" w:rsidP="003A7261">
      <w:pPr>
        <w:pStyle w:val="2"/>
        <w:ind w:left="578" w:hanging="578"/>
      </w:pPr>
      <w:bookmarkStart w:id="202" w:name="_Toc468197145"/>
      <w:r>
        <w:rPr>
          <w:rFonts w:hint="eastAsia"/>
        </w:rPr>
        <w:lastRenderedPageBreak/>
        <w:t>红包领取使用表(</w:t>
      </w:r>
      <w:r>
        <w:t>shop_redenvelope_detail</w:t>
      </w:r>
      <w:r>
        <w:rPr>
          <w:rFonts w:hint="eastAsia"/>
        </w:rPr>
        <w:t>)</w:t>
      </w:r>
      <w:bookmarkEnd w:id="202"/>
    </w:p>
    <w:p w:rsidR="003A7261" w:rsidRPr="003A7261" w:rsidRDefault="003A7261" w:rsidP="003A7261">
      <w:pPr>
        <w:pStyle w:val="a0"/>
      </w:pPr>
      <w:r>
        <w:rPr>
          <w:rFonts w:hint="eastAsia"/>
        </w:rPr>
        <w:t>用户领取，使用红包的记录表</w:t>
      </w:r>
    </w:p>
    <w:p w:rsidR="003A7261" w:rsidRDefault="003A7261" w:rsidP="003A7261">
      <w:pPr>
        <w:pStyle w:val="3"/>
      </w:pPr>
      <w:r>
        <w:rPr>
          <w:rFonts w:hint="eastAsia"/>
        </w:rPr>
        <w:t>ENGINE</w:t>
      </w:r>
    </w:p>
    <w:p w:rsidR="003A7261" w:rsidRDefault="003A7261" w:rsidP="003A7261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3A7261" w:rsidRDefault="003A7261" w:rsidP="003A7261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3A7261" w:rsidRDefault="003A7261" w:rsidP="003A7261">
      <w:pPr>
        <w:pStyle w:val="a0"/>
      </w:pPr>
      <w:r>
        <w:t>utf8</w:t>
      </w:r>
    </w:p>
    <w:p w:rsidR="003A7261" w:rsidRDefault="003A7261" w:rsidP="003A7261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3A7261" w:rsidTr="003A726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3A7261" w:rsidRDefault="003A7261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3A7261" w:rsidRDefault="003A7261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3A7261" w:rsidRDefault="003A7261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3A7261" w:rsidRDefault="003A7261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3A7261" w:rsidRDefault="003A7261" w:rsidP="003A726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3A7261" w:rsidTr="003A7261">
        <w:trPr>
          <w:trHeight w:val="339"/>
          <w:jc w:val="center"/>
        </w:trPr>
        <w:tc>
          <w:tcPr>
            <w:tcW w:w="617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 w:rsidRPr="00FC1598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</w:t>
            </w:r>
            <w:r w:rsidR="00580FB9"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</w:t>
            </w:r>
            <w:r w:rsidR="00051E98">
              <w:rPr>
                <w:rFonts w:hint="eastAsia"/>
                <w:color w:val="000000"/>
                <w:szCs w:val="21"/>
              </w:rPr>
              <w:t>无符号，</w:t>
            </w: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3A7261" w:rsidTr="003A7261">
        <w:trPr>
          <w:trHeight w:val="339"/>
          <w:jc w:val="center"/>
        </w:trPr>
        <w:tc>
          <w:tcPr>
            <w:tcW w:w="617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 w:rsidRPr="003A2146"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A7261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3A7261">
              <w:rPr>
                <w:color w:val="000000"/>
                <w:szCs w:val="21"/>
              </w:rPr>
              <w:t>(1</w:t>
            </w:r>
            <w:r w:rsidR="003A7261">
              <w:rPr>
                <w:rFonts w:hint="eastAsia"/>
                <w:color w:val="000000"/>
                <w:szCs w:val="21"/>
              </w:rPr>
              <w:t>1</w:t>
            </w:r>
            <w:r w:rsidR="003A7261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051E98" w:rsidTr="003A7261">
        <w:trPr>
          <w:trHeight w:val="339"/>
          <w:jc w:val="center"/>
        </w:trPr>
        <w:tc>
          <w:tcPr>
            <w:tcW w:w="617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051E98" w:rsidRPr="003A2146" w:rsidRDefault="00051E98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main</w:t>
            </w:r>
            <w:r>
              <w:rPr>
                <w:rFonts w:hint="eastAsia"/>
                <w:color w:val="000000"/>
                <w:szCs w:val="21"/>
              </w:rPr>
              <w:t>_id</w:t>
            </w:r>
          </w:p>
        </w:tc>
        <w:tc>
          <w:tcPr>
            <w:tcW w:w="1843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rFonts w:hint="eastAsia"/>
                <w:color w:val="000000"/>
                <w:szCs w:val="21"/>
              </w:rPr>
              <w:t>红包主表</w:t>
            </w:r>
            <w:r w:rsidRPr="00051E98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051E98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051E98" w:rsidRPr="00051E98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4220D6" w:rsidTr="003A7261">
        <w:trPr>
          <w:trHeight w:val="339"/>
          <w:jc w:val="center"/>
        </w:trPr>
        <w:tc>
          <w:tcPr>
            <w:tcW w:w="617" w:type="dxa"/>
          </w:tcPr>
          <w:p w:rsidR="004220D6" w:rsidRDefault="004220D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4220D6" w:rsidRDefault="004220D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type_id</w:t>
            </w:r>
          </w:p>
        </w:tc>
        <w:tc>
          <w:tcPr>
            <w:tcW w:w="1843" w:type="dxa"/>
          </w:tcPr>
          <w:p w:rsidR="004220D6" w:rsidRPr="00051E98" w:rsidRDefault="004220D6" w:rsidP="003A7261">
            <w:pPr>
              <w:jc w:val="left"/>
              <w:rPr>
                <w:color w:val="000000"/>
                <w:szCs w:val="21"/>
              </w:rPr>
            </w:pPr>
            <w:r w:rsidRPr="004220D6">
              <w:rPr>
                <w:rFonts w:hint="eastAsia"/>
                <w:color w:val="000000"/>
                <w:szCs w:val="21"/>
              </w:rPr>
              <w:t>红包类型</w:t>
            </w:r>
            <w:r w:rsidRPr="004220D6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4220D6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4220D6">
              <w:rPr>
                <w:rFonts w:hint="eastAsia"/>
                <w:color w:val="000000"/>
                <w:szCs w:val="21"/>
              </w:rPr>
              <w:t>(</w:t>
            </w:r>
            <w:r w:rsidR="004220D6">
              <w:rPr>
                <w:color w:val="000000"/>
                <w:szCs w:val="21"/>
              </w:rPr>
              <w:t>11</w:t>
            </w:r>
            <w:r w:rsidR="004220D6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4220D6" w:rsidRDefault="004220D6" w:rsidP="003A7261">
            <w:pPr>
              <w:jc w:val="left"/>
              <w:rPr>
                <w:color w:val="000000"/>
                <w:szCs w:val="21"/>
              </w:rPr>
            </w:pPr>
            <w:r w:rsidRPr="004220D6">
              <w:rPr>
                <w:rFonts w:hint="eastAsia"/>
                <w:color w:val="000000"/>
                <w:szCs w:val="21"/>
              </w:rPr>
              <w:t>红包类型</w:t>
            </w:r>
            <w:r w:rsidRPr="004220D6">
              <w:rPr>
                <w:rFonts w:hint="eastAsia"/>
                <w:color w:val="000000"/>
                <w:szCs w:val="21"/>
              </w:rPr>
              <w:t>id</w:t>
            </w:r>
          </w:p>
        </w:tc>
      </w:tr>
      <w:tr w:rsidR="003A7261" w:rsidTr="003A7261">
        <w:trPr>
          <w:trHeight w:val="339"/>
          <w:jc w:val="center"/>
        </w:trPr>
        <w:tc>
          <w:tcPr>
            <w:tcW w:w="617" w:type="dxa"/>
          </w:tcPr>
          <w:p w:rsidR="003A7261" w:rsidRDefault="004220D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3A7261" w:rsidRPr="007833E6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OpenID</w:t>
            </w:r>
          </w:p>
        </w:tc>
        <w:tc>
          <w:tcPr>
            <w:tcW w:w="1701" w:type="dxa"/>
          </w:tcPr>
          <w:p w:rsidR="003A7261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3A7261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4E1624" w:rsidTr="003A7261">
        <w:trPr>
          <w:trHeight w:val="339"/>
          <w:jc w:val="center"/>
        </w:trPr>
        <w:tc>
          <w:tcPr>
            <w:tcW w:w="617" w:type="dxa"/>
          </w:tcPr>
          <w:p w:rsidR="004E1624" w:rsidRDefault="004220D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4E1624" w:rsidRDefault="004E1624" w:rsidP="003A7261">
            <w:pPr>
              <w:jc w:val="left"/>
              <w:rPr>
                <w:color w:val="000000"/>
                <w:szCs w:val="21"/>
              </w:rPr>
            </w:pPr>
            <w:r w:rsidRPr="004E1624">
              <w:rPr>
                <w:color w:val="000000"/>
                <w:szCs w:val="21"/>
              </w:rPr>
              <w:t>phone</w:t>
            </w:r>
          </w:p>
        </w:tc>
        <w:tc>
          <w:tcPr>
            <w:tcW w:w="1843" w:type="dxa"/>
          </w:tcPr>
          <w:p w:rsidR="004E1624" w:rsidRDefault="004E162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手机号</w:t>
            </w:r>
          </w:p>
        </w:tc>
        <w:tc>
          <w:tcPr>
            <w:tcW w:w="1701" w:type="dxa"/>
          </w:tcPr>
          <w:p w:rsidR="004E1624" w:rsidRDefault="00580FB9" w:rsidP="004E16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4E1624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4E1624" w:rsidRDefault="004E1624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3A7261" w:rsidTr="003A7261">
        <w:trPr>
          <w:trHeight w:val="339"/>
          <w:jc w:val="center"/>
        </w:trPr>
        <w:tc>
          <w:tcPr>
            <w:tcW w:w="617" w:type="dxa"/>
          </w:tcPr>
          <w:p w:rsidR="003A7261" w:rsidRDefault="004220D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3A7261" w:rsidRPr="00AC1700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nickname</w:t>
            </w:r>
          </w:p>
        </w:tc>
        <w:tc>
          <w:tcPr>
            <w:tcW w:w="1843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微信昵称</w:t>
            </w:r>
          </w:p>
        </w:tc>
        <w:tc>
          <w:tcPr>
            <w:tcW w:w="1701" w:type="dxa"/>
          </w:tcPr>
          <w:p w:rsidR="003A7261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3A7261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3A7261" w:rsidRDefault="003A7261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051E98" w:rsidTr="003A7261">
        <w:trPr>
          <w:trHeight w:val="339"/>
          <w:jc w:val="center"/>
        </w:trPr>
        <w:tc>
          <w:tcPr>
            <w:tcW w:w="617" w:type="dxa"/>
          </w:tcPr>
          <w:p w:rsidR="00051E98" w:rsidRDefault="007867F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051E98" w:rsidRDefault="00D13B78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红包状态</w:t>
            </w:r>
          </w:p>
        </w:tc>
        <w:tc>
          <w:tcPr>
            <w:tcW w:w="1701" w:type="dxa"/>
          </w:tcPr>
          <w:p w:rsidR="00051E98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051E98" w:rsidRPr="00051E98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051E98" w:rsidRDefault="000869E8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 w:rsidR="00D13B78">
              <w:rPr>
                <w:rFonts w:hint="eastAsia"/>
                <w:color w:val="000000"/>
                <w:szCs w:val="21"/>
              </w:rPr>
              <w:t>，</w:t>
            </w:r>
            <w:r w:rsidR="00D13B78" w:rsidRPr="00051E98">
              <w:rPr>
                <w:rFonts w:hint="eastAsia"/>
                <w:color w:val="000000"/>
                <w:szCs w:val="21"/>
              </w:rPr>
              <w:t>0</w:t>
            </w:r>
            <w:r w:rsidR="00D13B78" w:rsidRPr="00051E98">
              <w:rPr>
                <w:rFonts w:hint="eastAsia"/>
                <w:color w:val="000000"/>
                <w:szCs w:val="21"/>
              </w:rPr>
              <w:t>未使用</w:t>
            </w:r>
            <w:r w:rsidR="00D13B78" w:rsidRPr="00051E98">
              <w:rPr>
                <w:rFonts w:hint="eastAsia"/>
                <w:color w:val="000000"/>
                <w:szCs w:val="21"/>
              </w:rPr>
              <w:t>,1</w:t>
            </w:r>
            <w:r w:rsidR="00D13B78" w:rsidRPr="00051E98">
              <w:rPr>
                <w:rFonts w:hint="eastAsia"/>
                <w:color w:val="000000"/>
                <w:szCs w:val="21"/>
              </w:rPr>
              <w:t>已使用</w:t>
            </w:r>
          </w:p>
        </w:tc>
      </w:tr>
      <w:tr w:rsidR="00051E98" w:rsidTr="003A7261">
        <w:trPr>
          <w:trHeight w:val="339"/>
          <w:jc w:val="center"/>
        </w:trPr>
        <w:tc>
          <w:tcPr>
            <w:tcW w:w="617" w:type="dxa"/>
          </w:tcPr>
          <w:p w:rsidR="00051E98" w:rsidRDefault="007867F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money</w:t>
            </w:r>
          </w:p>
        </w:tc>
        <w:tc>
          <w:tcPr>
            <w:tcW w:w="1843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rFonts w:hint="eastAsia"/>
                <w:color w:val="000000"/>
                <w:szCs w:val="21"/>
              </w:rPr>
              <w:t>红包金额</w:t>
            </w:r>
          </w:p>
        </w:tc>
        <w:tc>
          <w:tcPr>
            <w:tcW w:w="1701" w:type="dxa"/>
          </w:tcPr>
          <w:p w:rsidR="00051E98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051E98" w:rsidRPr="00051E98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051E98" w:rsidRDefault="000869E8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0.</w:t>
            </w:r>
            <w:r>
              <w:rPr>
                <w:color w:val="000000"/>
                <w:szCs w:val="21"/>
              </w:rPr>
              <w:t>00</w:t>
            </w:r>
          </w:p>
        </w:tc>
      </w:tr>
      <w:tr w:rsidR="00051E98" w:rsidTr="003A7261">
        <w:trPr>
          <w:trHeight w:val="339"/>
          <w:jc w:val="center"/>
        </w:trPr>
        <w:tc>
          <w:tcPr>
            <w:tcW w:w="617" w:type="dxa"/>
          </w:tcPr>
          <w:p w:rsidR="00051E98" w:rsidRDefault="007867F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ordersn</w:t>
            </w:r>
          </w:p>
        </w:tc>
        <w:tc>
          <w:tcPr>
            <w:tcW w:w="1843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rFonts w:hint="eastAsia"/>
                <w:color w:val="000000"/>
                <w:szCs w:val="21"/>
              </w:rPr>
              <w:t>订单</w:t>
            </w:r>
            <w:r w:rsidRPr="00051E98">
              <w:rPr>
                <w:rFonts w:hint="eastAsia"/>
                <w:color w:val="000000"/>
                <w:szCs w:val="21"/>
              </w:rPr>
              <w:t>sn</w:t>
            </w:r>
            <w:r w:rsidRPr="00051E98"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701" w:type="dxa"/>
          </w:tcPr>
          <w:p w:rsidR="00051E98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1E98" w:rsidRPr="00051E98">
              <w:rPr>
                <w:color w:val="000000"/>
                <w:szCs w:val="21"/>
              </w:rPr>
              <w:t>(30)</w:t>
            </w:r>
          </w:p>
        </w:tc>
        <w:tc>
          <w:tcPr>
            <w:tcW w:w="2338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051E98" w:rsidTr="003A7261">
        <w:trPr>
          <w:trHeight w:val="339"/>
          <w:jc w:val="center"/>
        </w:trPr>
        <w:tc>
          <w:tcPr>
            <w:tcW w:w="617" w:type="dxa"/>
          </w:tcPr>
          <w:p w:rsidR="00051E98" w:rsidRDefault="007867F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fromsource</w:t>
            </w:r>
          </w:p>
        </w:tc>
        <w:tc>
          <w:tcPr>
            <w:tcW w:w="1843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rFonts w:hint="eastAsia"/>
                <w:color w:val="000000"/>
                <w:szCs w:val="21"/>
              </w:rPr>
              <w:t>红包来源</w:t>
            </w:r>
            <w:r w:rsidRPr="00051E98">
              <w:rPr>
                <w:rFonts w:hint="eastAsia"/>
                <w:color w:val="000000"/>
                <w:szCs w:val="21"/>
              </w:rPr>
              <w:t>(</w:t>
            </w:r>
            <w:r w:rsidRPr="00051E98">
              <w:rPr>
                <w:rFonts w:hint="eastAsia"/>
                <w:color w:val="000000"/>
                <w:szCs w:val="21"/>
              </w:rPr>
              <w:t>朋友圈</w:t>
            </w:r>
            <w:r w:rsidRPr="00051E98">
              <w:rPr>
                <w:rFonts w:hint="eastAsia"/>
                <w:color w:val="000000"/>
                <w:szCs w:val="21"/>
              </w:rPr>
              <w:t>,</w:t>
            </w:r>
            <w:r w:rsidRPr="00051E98">
              <w:rPr>
                <w:rFonts w:hint="eastAsia"/>
                <w:color w:val="000000"/>
                <w:szCs w:val="21"/>
              </w:rPr>
              <w:t>微信群等</w:t>
            </w:r>
            <w:r w:rsidRPr="00051E98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1701" w:type="dxa"/>
          </w:tcPr>
          <w:p w:rsidR="00051E98" w:rsidRDefault="00580FB9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051E98" w:rsidRPr="00051E98">
              <w:rPr>
                <w:color w:val="000000"/>
                <w:szCs w:val="21"/>
              </w:rPr>
              <w:t>(100)</w:t>
            </w:r>
          </w:p>
        </w:tc>
        <w:tc>
          <w:tcPr>
            <w:tcW w:w="2338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051E98" w:rsidTr="003A7261">
        <w:trPr>
          <w:trHeight w:val="339"/>
          <w:jc w:val="center"/>
        </w:trPr>
        <w:tc>
          <w:tcPr>
            <w:tcW w:w="617" w:type="dxa"/>
          </w:tcPr>
          <w:p w:rsidR="00051E98" w:rsidRDefault="007867F6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expire_time</w:t>
            </w:r>
          </w:p>
        </w:tc>
        <w:tc>
          <w:tcPr>
            <w:tcW w:w="1843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rFonts w:hint="eastAsia"/>
                <w:color w:val="000000"/>
                <w:szCs w:val="21"/>
              </w:rPr>
              <w:t>过期时间</w:t>
            </w:r>
            <w:r w:rsidRPr="00051E98">
              <w:rPr>
                <w:rFonts w:hint="eastAsia"/>
                <w:color w:val="000000"/>
                <w:szCs w:val="21"/>
              </w:rPr>
              <w:t>(</w:t>
            </w:r>
            <w:r w:rsidRPr="00051E98">
              <w:rPr>
                <w:rFonts w:hint="eastAsia"/>
                <w:color w:val="000000"/>
                <w:szCs w:val="21"/>
              </w:rPr>
              <w:t>备用</w:t>
            </w:r>
            <w:r w:rsidRPr="00051E98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1701" w:type="dxa"/>
          </w:tcPr>
          <w:p w:rsidR="00051E98" w:rsidRDefault="00051E98" w:rsidP="003A7261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051E98" w:rsidRDefault="000869E8" w:rsidP="003A726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'0000-00-00 00:00:00'</w:t>
            </w:r>
          </w:p>
        </w:tc>
      </w:tr>
      <w:tr w:rsidR="000869E8" w:rsidTr="003A7261">
        <w:trPr>
          <w:trHeight w:val="339"/>
          <w:jc w:val="center"/>
        </w:trPr>
        <w:tc>
          <w:tcPr>
            <w:tcW w:w="617" w:type="dxa"/>
          </w:tcPr>
          <w:p w:rsidR="000869E8" w:rsidRDefault="007867F6" w:rsidP="000869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0869E8" w:rsidRDefault="000869E8" w:rsidP="000869E8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use_time</w:t>
            </w:r>
          </w:p>
        </w:tc>
        <w:tc>
          <w:tcPr>
            <w:tcW w:w="1843" w:type="dxa"/>
          </w:tcPr>
          <w:p w:rsidR="000869E8" w:rsidRDefault="000869E8" w:rsidP="000869E8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rFonts w:hint="eastAsia"/>
                <w:color w:val="000000"/>
                <w:szCs w:val="21"/>
              </w:rPr>
              <w:t>使用时间</w:t>
            </w:r>
          </w:p>
        </w:tc>
        <w:tc>
          <w:tcPr>
            <w:tcW w:w="1701" w:type="dxa"/>
          </w:tcPr>
          <w:p w:rsidR="000869E8" w:rsidRDefault="000869E8" w:rsidP="000869E8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0869E8" w:rsidRDefault="000869E8" w:rsidP="000869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'0000-00-00 00:00:00'</w:t>
            </w:r>
          </w:p>
        </w:tc>
      </w:tr>
      <w:tr w:rsidR="000869E8" w:rsidTr="003A7261">
        <w:trPr>
          <w:trHeight w:val="339"/>
          <w:jc w:val="center"/>
        </w:trPr>
        <w:tc>
          <w:tcPr>
            <w:tcW w:w="617" w:type="dxa"/>
          </w:tcPr>
          <w:p w:rsidR="000869E8" w:rsidRDefault="007867F6" w:rsidP="000869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780" w:type="dxa"/>
          </w:tcPr>
          <w:p w:rsidR="000869E8" w:rsidRPr="00051E98" w:rsidRDefault="000869E8" w:rsidP="000869E8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create_time</w:t>
            </w:r>
          </w:p>
        </w:tc>
        <w:tc>
          <w:tcPr>
            <w:tcW w:w="1843" w:type="dxa"/>
          </w:tcPr>
          <w:p w:rsidR="000869E8" w:rsidRDefault="000869E8" w:rsidP="000869E8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0869E8" w:rsidRDefault="000869E8" w:rsidP="000869E8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0869E8" w:rsidRDefault="000869E8" w:rsidP="000869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'0000-00-00 00:00:00'</w:t>
            </w:r>
          </w:p>
        </w:tc>
      </w:tr>
      <w:tr w:rsidR="00065B3F" w:rsidTr="003A7261">
        <w:trPr>
          <w:trHeight w:val="339"/>
          <w:jc w:val="center"/>
        </w:trPr>
        <w:tc>
          <w:tcPr>
            <w:tcW w:w="617" w:type="dxa"/>
          </w:tcPr>
          <w:p w:rsidR="00065B3F" w:rsidRDefault="00065B3F" w:rsidP="000869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1780" w:type="dxa"/>
          </w:tcPr>
          <w:p w:rsidR="00065B3F" w:rsidRPr="00051E98" w:rsidRDefault="00065B3F" w:rsidP="000869E8">
            <w:pPr>
              <w:jc w:val="left"/>
              <w:rPr>
                <w:color w:val="000000"/>
                <w:szCs w:val="21"/>
              </w:rPr>
            </w:pPr>
            <w:r w:rsidRPr="00065B3F">
              <w:rPr>
                <w:color w:val="000000"/>
                <w:szCs w:val="21"/>
              </w:rPr>
              <w:t>receive_last_time</w:t>
            </w:r>
          </w:p>
        </w:tc>
        <w:tc>
          <w:tcPr>
            <w:tcW w:w="1843" w:type="dxa"/>
          </w:tcPr>
          <w:p w:rsidR="00065B3F" w:rsidRPr="00051E98" w:rsidRDefault="00065B3F" w:rsidP="000869E8">
            <w:pPr>
              <w:jc w:val="left"/>
              <w:rPr>
                <w:color w:val="000000"/>
                <w:szCs w:val="21"/>
              </w:rPr>
            </w:pPr>
            <w:r w:rsidRPr="00065B3F">
              <w:rPr>
                <w:rFonts w:hint="eastAsia"/>
                <w:color w:val="000000"/>
                <w:szCs w:val="21"/>
              </w:rPr>
              <w:t>领取过期时间</w:t>
            </w:r>
          </w:p>
        </w:tc>
        <w:tc>
          <w:tcPr>
            <w:tcW w:w="1701" w:type="dxa"/>
          </w:tcPr>
          <w:p w:rsidR="00065B3F" w:rsidRPr="00051E98" w:rsidRDefault="00065B3F" w:rsidP="000869E8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065B3F" w:rsidRDefault="00065B3F" w:rsidP="000869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'0000-00-00 00:00:00'</w:t>
            </w:r>
          </w:p>
        </w:tc>
      </w:tr>
    </w:tbl>
    <w:p w:rsidR="003A7261" w:rsidRDefault="003A7261" w:rsidP="003A7261">
      <w:pPr>
        <w:pStyle w:val="3"/>
      </w:pPr>
      <w:r>
        <w:rPr>
          <w:rFonts w:hint="eastAsia"/>
        </w:rPr>
        <w:lastRenderedPageBreak/>
        <w:t>其他</w:t>
      </w:r>
    </w:p>
    <w:p w:rsidR="003A7261" w:rsidRDefault="003A7261" w:rsidP="003A7261">
      <w:pPr>
        <w:pStyle w:val="a0"/>
      </w:pPr>
      <w:r>
        <w:rPr>
          <w:rFonts w:hint="eastAsia"/>
        </w:rPr>
        <w:t>无</w:t>
      </w:r>
    </w:p>
    <w:p w:rsidR="00282E95" w:rsidRDefault="00282E95" w:rsidP="00282E95">
      <w:pPr>
        <w:pStyle w:val="2"/>
        <w:ind w:left="578" w:hanging="578"/>
      </w:pPr>
      <w:bookmarkStart w:id="203" w:name="_Toc468197146"/>
      <w:r>
        <w:rPr>
          <w:rFonts w:hint="eastAsia"/>
        </w:rPr>
        <w:t>红包类型表(</w:t>
      </w:r>
      <w:r>
        <w:t>shop_redenvelope_type</w:t>
      </w:r>
      <w:r>
        <w:rPr>
          <w:rFonts w:hint="eastAsia"/>
        </w:rPr>
        <w:t>)</w:t>
      </w:r>
      <w:bookmarkEnd w:id="203"/>
    </w:p>
    <w:p w:rsidR="00282E95" w:rsidRPr="003A7261" w:rsidRDefault="00282E95" w:rsidP="00282E95">
      <w:pPr>
        <w:pStyle w:val="a0"/>
      </w:pPr>
      <w:r>
        <w:rPr>
          <w:rFonts w:hint="eastAsia"/>
        </w:rPr>
        <w:t>红包类型，普通红及</w:t>
      </w:r>
      <w:r>
        <w:rPr>
          <w:rFonts w:hint="eastAsia"/>
        </w:rPr>
        <w:t>vip</w:t>
      </w:r>
      <w:r>
        <w:rPr>
          <w:rFonts w:hint="eastAsia"/>
        </w:rPr>
        <w:t>红包的各种子类型</w:t>
      </w:r>
    </w:p>
    <w:p w:rsidR="00282E95" w:rsidRDefault="00282E95" w:rsidP="00282E95">
      <w:pPr>
        <w:pStyle w:val="3"/>
      </w:pPr>
      <w:r>
        <w:rPr>
          <w:rFonts w:hint="eastAsia"/>
        </w:rPr>
        <w:t>ENGINE</w:t>
      </w:r>
    </w:p>
    <w:p w:rsidR="00282E95" w:rsidRDefault="00282E95" w:rsidP="00282E95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282E95" w:rsidRDefault="00282E95" w:rsidP="00282E95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282E95" w:rsidRDefault="00282E95" w:rsidP="00282E95">
      <w:pPr>
        <w:pStyle w:val="a0"/>
      </w:pPr>
      <w:r>
        <w:t>utf8</w:t>
      </w:r>
    </w:p>
    <w:p w:rsidR="00282E95" w:rsidRDefault="00282E95" w:rsidP="00282E95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497"/>
        <w:gridCol w:w="2126"/>
        <w:gridCol w:w="2126"/>
        <w:gridCol w:w="1913"/>
      </w:tblGrid>
      <w:tr w:rsidR="00282E95" w:rsidTr="00806F0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282E95" w:rsidRDefault="00282E95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282E95" w:rsidRDefault="00282E95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282E95" w:rsidRDefault="00282E95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282E95" w:rsidRDefault="00282E95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1913" w:type="dxa"/>
            <w:shd w:val="clear" w:color="auto" w:fill="E6E6E6"/>
            <w:vAlign w:val="center"/>
          </w:tcPr>
          <w:p w:rsidR="00282E95" w:rsidRDefault="00282E95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282E95" w:rsidTr="00806F04">
        <w:trPr>
          <w:trHeight w:val="339"/>
          <w:jc w:val="center"/>
        </w:trPr>
        <w:tc>
          <w:tcPr>
            <w:tcW w:w="617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97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 w:rsidRPr="00FC1598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</w:t>
            </w:r>
            <w:r w:rsidR="00580FB9"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1913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282E95" w:rsidTr="00806F04">
        <w:trPr>
          <w:trHeight w:val="339"/>
          <w:jc w:val="center"/>
        </w:trPr>
        <w:tc>
          <w:tcPr>
            <w:tcW w:w="617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497" w:type="dxa"/>
          </w:tcPr>
          <w:p w:rsidR="00282E95" w:rsidRDefault="00416D4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2126" w:type="dxa"/>
          </w:tcPr>
          <w:p w:rsidR="00282E95" w:rsidRDefault="00416D4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红包主类型</w:t>
            </w:r>
          </w:p>
        </w:tc>
        <w:tc>
          <w:tcPr>
            <w:tcW w:w="2126" w:type="dxa"/>
          </w:tcPr>
          <w:p w:rsidR="00282E95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282E95">
              <w:rPr>
                <w:color w:val="000000"/>
                <w:szCs w:val="21"/>
              </w:rPr>
              <w:t>(1)</w:t>
            </w:r>
          </w:p>
        </w:tc>
        <w:tc>
          <w:tcPr>
            <w:tcW w:w="1913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 w:rsidR="00416D49">
              <w:rPr>
                <w:rFonts w:hint="eastAsia"/>
                <w:color w:val="000000"/>
                <w:szCs w:val="21"/>
              </w:rPr>
              <w:t>，</w:t>
            </w:r>
            <w:r w:rsidR="00416D49" w:rsidRPr="00416D49">
              <w:rPr>
                <w:rFonts w:hint="eastAsia"/>
                <w:color w:val="000000"/>
                <w:szCs w:val="21"/>
              </w:rPr>
              <w:t>1</w:t>
            </w:r>
            <w:r w:rsidR="00416D49" w:rsidRPr="00416D49">
              <w:rPr>
                <w:rFonts w:hint="eastAsia"/>
                <w:color w:val="000000"/>
                <w:szCs w:val="21"/>
              </w:rPr>
              <w:t>普通红包，</w:t>
            </w:r>
            <w:r w:rsidR="00416D49" w:rsidRPr="00416D49">
              <w:rPr>
                <w:rFonts w:hint="eastAsia"/>
                <w:color w:val="000000"/>
                <w:szCs w:val="21"/>
              </w:rPr>
              <w:t>2vip</w:t>
            </w:r>
            <w:r w:rsidR="00416D49" w:rsidRPr="00416D49">
              <w:rPr>
                <w:rFonts w:hint="eastAsia"/>
                <w:color w:val="000000"/>
                <w:szCs w:val="21"/>
              </w:rPr>
              <w:t>红包</w:t>
            </w:r>
          </w:p>
        </w:tc>
      </w:tr>
      <w:tr w:rsidR="00282E95" w:rsidTr="00806F04">
        <w:trPr>
          <w:trHeight w:val="339"/>
          <w:jc w:val="center"/>
        </w:trPr>
        <w:tc>
          <w:tcPr>
            <w:tcW w:w="617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497" w:type="dxa"/>
          </w:tcPr>
          <w:p w:rsidR="00282E95" w:rsidRPr="003A2146" w:rsidRDefault="00416D49" w:rsidP="003D5CD3">
            <w:pPr>
              <w:jc w:val="left"/>
              <w:rPr>
                <w:color w:val="000000"/>
                <w:szCs w:val="21"/>
              </w:rPr>
            </w:pPr>
            <w:r w:rsidRPr="00416D49">
              <w:rPr>
                <w:color w:val="000000"/>
                <w:szCs w:val="21"/>
              </w:rPr>
              <w:t>name</w:t>
            </w:r>
          </w:p>
        </w:tc>
        <w:tc>
          <w:tcPr>
            <w:tcW w:w="2126" w:type="dxa"/>
          </w:tcPr>
          <w:p w:rsidR="00282E95" w:rsidRDefault="00416D4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红包名称</w:t>
            </w:r>
          </w:p>
        </w:tc>
        <w:tc>
          <w:tcPr>
            <w:tcW w:w="2126" w:type="dxa"/>
          </w:tcPr>
          <w:p w:rsidR="00282E95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  <w:r w:rsidR="00416D49">
              <w:rPr>
                <w:color w:val="000000"/>
                <w:szCs w:val="21"/>
              </w:rPr>
              <w:t>(50)</w:t>
            </w:r>
          </w:p>
        </w:tc>
        <w:tc>
          <w:tcPr>
            <w:tcW w:w="1913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="00416D49">
              <w:rPr>
                <w:color w:val="000000"/>
                <w:szCs w:val="21"/>
              </w:rPr>
              <w:t>’’</w:t>
            </w:r>
          </w:p>
        </w:tc>
      </w:tr>
      <w:tr w:rsidR="00416D49" w:rsidTr="00806F04">
        <w:trPr>
          <w:trHeight w:val="339"/>
          <w:jc w:val="center"/>
        </w:trPr>
        <w:tc>
          <w:tcPr>
            <w:tcW w:w="617" w:type="dxa"/>
          </w:tcPr>
          <w:p w:rsidR="00416D49" w:rsidRDefault="00416D49" w:rsidP="00416D4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97" w:type="dxa"/>
          </w:tcPr>
          <w:p w:rsidR="00416D49" w:rsidRDefault="00416D49" w:rsidP="00416D4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sub_type</w:t>
            </w:r>
          </w:p>
        </w:tc>
        <w:tc>
          <w:tcPr>
            <w:tcW w:w="2126" w:type="dxa"/>
          </w:tcPr>
          <w:p w:rsidR="00416D49" w:rsidRDefault="00416D49" w:rsidP="00416D4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红包子类型</w:t>
            </w:r>
          </w:p>
        </w:tc>
        <w:tc>
          <w:tcPr>
            <w:tcW w:w="2126" w:type="dxa"/>
          </w:tcPr>
          <w:p w:rsidR="00416D49" w:rsidRDefault="00580FB9" w:rsidP="00416D4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416D49">
              <w:rPr>
                <w:color w:val="000000"/>
                <w:szCs w:val="21"/>
              </w:rPr>
              <w:t>(1)</w:t>
            </w:r>
          </w:p>
        </w:tc>
        <w:tc>
          <w:tcPr>
            <w:tcW w:w="1913" w:type="dxa"/>
          </w:tcPr>
          <w:p w:rsidR="00416D49" w:rsidRDefault="00416D49" w:rsidP="00416D4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 xml:space="preserve"> </w:t>
            </w:r>
            <w:r w:rsidRPr="00416D49">
              <w:rPr>
                <w:rFonts w:hint="eastAsia"/>
                <w:color w:val="000000"/>
                <w:szCs w:val="21"/>
              </w:rPr>
              <w:t>1</w:t>
            </w:r>
            <w:r w:rsidRPr="00416D49">
              <w:rPr>
                <w:rFonts w:hint="eastAsia"/>
                <w:color w:val="000000"/>
                <w:szCs w:val="21"/>
              </w:rPr>
              <w:t>现金抵扣</w:t>
            </w:r>
            <w:r w:rsidRPr="00416D49">
              <w:rPr>
                <w:rFonts w:hint="eastAsia"/>
                <w:color w:val="000000"/>
                <w:szCs w:val="21"/>
              </w:rPr>
              <w:t>,2</w:t>
            </w:r>
            <w:r w:rsidRPr="00416D49">
              <w:rPr>
                <w:rFonts w:hint="eastAsia"/>
                <w:color w:val="000000"/>
                <w:szCs w:val="21"/>
              </w:rPr>
              <w:t>满减</w:t>
            </w:r>
          </w:p>
        </w:tc>
      </w:tr>
      <w:tr w:rsidR="00282E95" w:rsidTr="00806F04">
        <w:trPr>
          <w:trHeight w:val="339"/>
          <w:jc w:val="center"/>
        </w:trPr>
        <w:tc>
          <w:tcPr>
            <w:tcW w:w="617" w:type="dxa"/>
          </w:tcPr>
          <w:p w:rsidR="00282E95" w:rsidRDefault="00D24148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497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color w:val="000000"/>
                <w:szCs w:val="21"/>
              </w:rPr>
              <w:t>money</w:t>
            </w:r>
          </w:p>
        </w:tc>
        <w:tc>
          <w:tcPr>
            <w:tcW w:w="2126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 w:rsidRPr="00051E98">
              <w:rPr>
                <w:rFonts w:hint="eastAsia"/>
                <w:color w:val="000000"/>
                <w:szCs w:val="21"/>
              </w:rPr>
              <w:t>红包金额</w:t>
            </w:r>
          </w:p>
        </w:tc>
        <w:tc>
          <w:tcPr>
            <w:tcW w:w="2126" w:type="dxa"/>
          </w:tcPr>
          <w:p w:rsidR="00282E95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282E95" w:rsidRPr="00051E98">
              <w:rPr>
                <w:color w:val="000000"/>
                <w:szCs w:val="21"/>
              </w:rPr>
              <w:t>(10,2)</w:t>
            </w:r>
          </w:p>
        </w:tc>
        <w:tc>
          <w:tcPr>
            <w:tcW w:w="1913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0.</w:t>
            </w:r>
            <w:r>
              <w:rPr>
                <w:color w:val="000000"/>
                <w:szCs w:val="21"/>
              </w:rPr>
              <w:t>00</w:t>
            </w:r>
          </w:p>
        </w:tc>
      </w:tr>
      <w:tr w:rsidR="00282E95" w:rsidTr="00806F04">
        <w:trPr>
          <w:trHeight w:val="339"/>
          <w:jc w:val="center"/>
        </w:trPr>
        <w:tc>
          <w:tcPr>
            <w:tcW w:w="617" w:type="dxa"/>
          </w:tcPr>
          <w:p w:rsidR="00282E95" w:rsidRDefault="00D24148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497" w:type="dxa"/>
          </w:tcPr>
          <w:p w:rsidR="00282E95" w:rsidRDefault="00416D49" w:rsidP="003D5CD3">
            <w:pPr>
              <w:jc w:val="left"/>
              <w:rPr>
                <w:color w:val="000000"/>
                <w:szCs w:val="21"/>
              </w:rPr>
            </w:pPr>
            <w:r w:rsidRPr="00416D49">
              <w:rPr>
                <w:color w:val="000000"/>
                <w:szCs w:val="21"/>
              </w:rPr>
              <w:t>conditions</w:t>
            </w:r>
          </w:p>
        </w:tc>
        <w:tc>
          <w:tcPr>
            <w:tcW w:w="2126" w:type="dxa"/>
          </w:tcPr>
          <w:p w:rsidR="00282E95" w:rsidRDefault="00416D49" w:rsidP="003D5CD3">
            <w:pPr>
              <w:jc w:val="left"/>
              <w:rPr>
                <w:color w:val="000000"/>
                <w:szCs w:val="21"/>
              </w:rPr>
            </w:pPr>
            <w:r w:rsidRPr="00416D49">
              <w:rPr>
                <w:rFonts w:hint="eastAsia"/>
                <w:color w:val="000000"/>
                <w:szCs w:val="21"/>
              </w:rPr>
              <w:t>满减红包写金额</w:t>
            </w:r>
          </w:p>
        </w:tc>
        <w:tc>
          <w:tcPr>
            <w:tcW w:w="2126" w:type="dxa"/>
          </w:tcPr>
          <w:p w:rsidR="00282E95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282E95" w:rsidRPr="00051E98">
              <w:rPr>
                <w:color w:val="000000"/>
                <w:szCs w:val="21"/>
              </w:rPr>
              <w:t>(30)</w:t>
            </w:r>
          </w:p>
        </w:tc>
        <w:tc>
          <w:tcPr>
            <w:tcW w:w="1913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282E95" w:rsidTr="00806F04">
        <w:trPr>
          <w:trHeight w:val="339"/>
          <w:jc w:val="center"/>
        </w:trPr>
        <w:tc>
          <w:tcPr>
            <w:tcW w:w="617" w:type="dxa"/>
          </w:tcPr>
          <w:p w:rsidR="00282E95" w:rsidRDefault="00D24148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497" w:type="dxa"/>
          </w:tcPr>
          <w:p w:rsidR="00282E95" w:rsidRDefault="00416D49" w:rsidP="003D5CD3">
            <w:pPr>
              <w:jc w:val="left"/>
              <w:rPr>
                <w:color w:val="000000"/>
                <w:szCs w:val="21"/>
              </w:rPr>
            </w:pPr>
            <w:r w:rsidRPr="00416D49">
              <w:rPr>
                <w:color w:val="000000"/>
                <w:szCs w:val="21"/>
              </w:rPr>
              <w:t>status</w:t>
            </w:r>
          </w:p>
        </w:tc>
        <w:tc>
          <w:tcPr>
            <w:tcW w:w="2126" w:type="dxa"/>
          </w:tcPr>
          <w:p w:rsidR="00282E95" w:rsidRDefault="00416D4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类型是否可用</w:t>
            </w:r>
          </w:p>
        </w:tc>
        <w:tc>
          <w:tcPr>
            <w:tcW w:w="2126" w:type="dxa"/>
          </w:tcPr>
          <w:p w:rsidR="00282E95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416D49">
              <w:rPr>
                <w:color w:val="000000"/>
                <w:szCs w:val="21"/>
              </w:rPr>
              <w:t>(1)</w:t>
            </w:r>
          </w:p>
        </w:tc>
        <w:tc>
          <w:tcPr>
            <w:tcW w:w="1913" w:type="dxa"/>
          </w:tcPr>
          <w:p w:rsidR="00282E95" w:rsidRDefault="00282E95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="00416D49">
              <w:rPr>
                <w:color w:val="000000"/>
                <w:szCs w:val="21"/>
              </w:rPr>
              <w:t>0</w:t>
            </w:r>
            <w:r w:rsidR="00416D49">
              <w:rPr>
                <w:rFonts w:hint="eastAsia"/>
                <w:color w:val="000000"/>
                <w:szCs w:val="21"/>
              </w:rPr>
              <w:t>，</w:t>
            </w:r>
            <w:r w:rsidR="00416D49">
              <w:rPr>
                <w:rFonts w:hint="eastAsia"/>
                <w:color w:val="000000"/>
                <w:szCs w:val="21"/>
              </w:rPr>
              <w:t>1</w:t>
            </w:r>
            <w:r w:rsidR="00416D49">
              <w:rPr>
                <w:rFonts w:hint="eastAsia"/>
                <w:color w:val="000000"/>
                <w:szCs w:val="21"/>
              </w:rPr>
              <w:t>可用，</w:t>
            </w:r>
            <w:r w:rsidR="00416D49">
              <w:rPr>
                <w:rFonts w:hint="eastAsia"/>
                <w:color w:val="000000"/>
                <w:szCs w:val="21"/>
              </w:rPr>
              <w:t>2</w:t>
            </w:r>
            <w:r w:rsidR="00416D49">
              <w:rPr>
                <w:rFonts w:hint="eastAsia"/>
                <w:color w:val="000000"/>
                <w:szCs w:val="21"/>
              </w:rPr>
              <w:t>删除</w:t>
            </w:r>
          </w:p>
        </w:tc>
      </w:tr>
      <w:tr w:rsidR="00282E95" w:rsidTr="00806F04">
        <w:trPr>
          <w:trHeight w:val="339"/>
          <w:jc w:val="center"/>
        </w:trPr>
        <w:tc>
          <w:tcPr>
            <w:tcW w:w="617" w:type="dxa"/>
          </w:tcPr>
          <w:p w:rsidR="00282E95" w:rsidRDefault="00D24148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497" w:type="dxa"/>
          </w:tcPr>
          <w:p w:rsidR="00282E95" w:rsidRDefault="00D24148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no</w:t>
            </w:r>
            <w:r>
              <w:rPr>
                <w:color w:val="000000"/>
                <w:szCs w:val="21"/>
              </w:rPr>
              <w:t>te</w:t>
            </w:r>
          </w:p>
        </w:tc>
        <w:tc>
          <w:tcPr>
            <w:tcW w:w="2126" w:type="dxa"/>
          </w:tcPr>
          <w:p w:rsidR="00282E95" w:rsidRDefault="00D24148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2126" w:type="dxa"/>
          </w:tcPr>
          <w:p w:rsidR="00282E95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24148">
              <w:rPr>
                <w:color w:val="000000"/>
                <w:szCs w:val="21"/>
              </w:rPr>
              <w:t>(200)</w:t>
            </w:r>
          </w:p>
        </w:tc>
        <w:tc>
          <w:tcPr>
            <w:tcW w:w="1913" w:type="dxa"/>
          </w:tcPr>
          <w:p w:rsidR="00282E95" w:rsidRDefault="00282E95" w:rsidP="00D241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''</w:t>
            </w:r>
          </w:p>
        </w:tc>
      </w:tr>
      <w:tr w:rsidR="00401F6B" w:rsidTr="00806F04">
        <w:trPr>
          <w:trHeight w:val="339"/>
          <w:jc w:val="center"/>
        </w:trPr>
        <w:tc>
          <w:tcPr>
            <w:tcW w:w="617" w:type="dxa"/>
          </w:tcPr>
          <w:p w:rsidR="00401F6B" w:rsidRDefault="00401F6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497" w:type="dxa"/>
          </w:tcPr>
          <w:p w:rsidR="00401F6B" w:rsidRDefault="00401F6B" w:rsidP="003D5CD3">
            <w:pPr>
              <w:jc w:val="left"/>
              <w:rPr>
                <w:color w:val="000000"/>
                <w:szCs w:val="21"/>
              </w:rPr>
            </w:pPr>
            <w:r w:rsidRPr="00401F6B">
              <w:rPr>
                <w:color w:val="000000"/>
                <w:szCs w:val="21"/>
              </w:rPr>
              <w:t>probability</w:t>
            </w:r>
          </w:p>
        </w:tc>
        <w:tc>
          <w:tcPr>
            <w:tcW w:w="2126" w:type="dxa"/>
          </w:tcPr>
          <w:p w:rsidR="00401F6B" w:rsidRDefault="00401F6B" w:rsidP="003D5CD3">
            <w:pPr>
              <w:jc w:val="left"/>
              <w:rPr>
                <w:color w:val="000000"/>
                <w:szCs w:val="21"/>
              </w:rPr>
            </w:pPr>
            <w:r w:rsidRPr="00401F6B">
              <w:rPr>
                <w:rFonts w:hint="eastAsia"/>
                <w:color w:val="000000"/>
                <w:szCs w:val="21"/>
              </w:rPr>
              <w:t>中出概率</w:t>
            </w:r>
          </w:p>
        </w:tc>
        <w:tc>
          <w:tcPr>
            <w:tcW w:w="2126" w:type="dxa"/>
          </w:tcPr>
          <w:p w:rsidR="00401F6B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401F6B" w:rsidRPr="00401F6B">
              <w:rPr>
                <w:color w:val="000000"/>
                <w:szCs w:val="21"/>
              </w:rPr>
              <w:t>(10,2)</w:t>
            </w:r>
          </w:p>
        </w:tc>
        <w:tc>
          <w:tcPr>
            <w:tcW w:w="1913" w:type="dxa"/>
          </w:tcPr>
          <w:p w:rsidR="00401F6B" w:rsidRDefault="00401F6B" w:rsidP="00D241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401F6B" w:rsidTr="00806F04">
        <w:trPr>
          <w:trHeight w:val="339"/>
          <w:jc w:val="center"/>
        </w:trPr>
        <w:tc>
          <w:tcPr>
            <w:tcW w:w="617" w:type="dxa"/>
          </w:tcPr>
          <w:p w:rsidR="00401F6B" w:rsidRDefault="00401F6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497" w:type="dxa"/>
          </w:tcPr>
          <w:p w:rsidR="00401F6B" w:rsidRPr="00401F6B" w:rsidRDefault="00401F6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prise_num</w:t>
            </w:r>
          </w:p>
        </w:tc>
        <w:tc>
          <w:tcPr>
            <w:tcW w:w="2126" w:type="dxa"/>
          </w:tcPr>
          <w:p w:rsidR="00401F6B" w:rsidRPr="00401F6B" w:rsidRDefault="00401F6B" w:rsidP="003D5CD3">
            <w:pPr>
              <w:jc w:val="left"/>
              <w:rPr>
                <w:color w:val="000000"/>
                <w:szCs w:val="21"/>
              </w:rPr>
            </w:pPr>
            <w:r w:rsidRPr="00401F6B">
              <w:rPr>
                <w:rFonts w:hint="eastAsia"/>
                <w:color w:val="000000"/>
                <w:szCs w:val="21"/>
              </w:rPr>
              <w:t>按概率算出的中奖条件</w:t>
            </w:r>
          </w:p>
        </w:tc>
        <w:tc>
          <w:tcPr>
            <w:tcW w:w="2126" w:type="dxa"/>
          </w:tcPr>
          <w:p w:rsidR="00401F6B" w:rsidRPr="00401F6B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401F6B">
              <w:rPr>
                <w:rFonts w:hint="eastAsia"/>
                <w:color w:val="000000"/>
                <w:szCs w:val="21"/>
              </w:rPr>
              <w:t>(</w:t>
            </w:r>
            <w:r w:rsidR="00401F6B">
              <w:rPr>
                <w:color w:val="000000"/>
                <w:szCs w:val="21"/>
              </w:rPr>
              <w:t>10</w:t>
            </w:r>
            <w:r w:rsidR="00401F6B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1913" w:type="dxa"/>
          </w:tcPr>
          <w:p w:rsidR="00401F6B" w:rsidRDefault="00401F6B" w:rsidP="00D241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4C1EDA" w:rsidTr="00806F04">
        <w:trPr>
          <w:trHeight w:val="339"/>
          <w:jc w:val="center"/>
        </w:trPr>
        <w:tc>
          <w:tcPr>
            <w:tcW w:w="617" w:type="dxa"/>
          </w:tcPr>
          <w:p w:rsidR="004C1EDA" w:rsidRDefault="004C1EDA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497" w:type="dxa"/>
          </w:tcPr>
          <w:p w:rsidR="004C1EDA" w:rsidRDefault="004C1EDA" w:rsidP="003D5CD3">
            <w:pPr>
              <w:jc w:val="left"/>
              <w:rPr>
                <w:color w:val="000000"/>
                <w:szCs w:val="21"/>
              </w:rPr>
            </w:pPr>
            <w:r w:rsidRPr="004C1EDA">
              <w:rPr>
                <w:color w:val="000000"/>
                <w:szCs w:val="21"/>
              </w:rPr>
              <w:t>expire_days</w:t>
            </w:r>
          </w:p>
        </w:tc>
        <w:tc>
          <w:tcPr>
            <w:tcW w:w="2126" w:type="dxa"/>
          </w:tcPr>
          <w:p w:rsidR="004C1EDA" w:rsidRPr="00401F6B" w:rsidRDefault="004C1EDA" w:rsidP="003D5CD3">
            <w:pPr>
              <w:jc w:val="left"/>
              <w:rPr>
                <w:color w:val="000000"/>
                <w:szCs w:val="21"/>
              </w:rPr>
            </w:pPr>
            <w:r w:rsidRPr="004C1EDA">
              <w:rPr>
                <w:rFonts w:hint="eastAsia"/>
                <w:color w:val="000000"/>
                <w:szCs w:val="21"/>
              </w:rPr>
              <w:t>红包领取后</w:t>
            </w:r>
            <w:r w:rsidRPr="004C1EDA">
              <w:rPr>
                <w:rFonts w:hint="eastAsia"/>
                <w:color w:val="000000"/>
                <w:szCs w:val="21"/>
              </w:rPr>
              <w:t>N</w:t>
            </w:r>
            <w:r w:rsidRPr="004C1EDA">
              <w:rPr>
                <w:rFonts w:hint="eastAsia"/>
                <w:color w:val="000000"/>
                <w:szCs w:val="21"/>
              </w:rPr>
              <w:t>天过期</w:t>
            </w:r>
          </w:p>
        </w:tc>
        <w:tc>
          <w:tcPr>
            <w:tcW w:w="2126" w:type="dxa"/>
          </w:tcPr>
          <w:p w:rsidR="004C1EDA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4C1EDA">
              <w:rPr>
                <w:rFonts w:hint="eastAsia"/>
                <w:color w:val="000000"/>
                <w:szCs w:val="21"/>
              </w:rPr>
              <w:t>(</w:t>
            </w:r>
            <w:r w:rsidR="004C1EDA">
              <w:rPr>
                <w:color w:val="000000"/>
                <w:szCs w:val="21"/>
              </w:rPr>
              <w:t>10</w:t>
            </w:r>
            <w:r w:rsidR="004C1EDA"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1913" w:type="dxa"/>
          </w:tcPr>
          <w:p w:rsidR="004C1EDA" w:rsidRDefault="004C1EDA" w:rsidP="00D241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</w:tbl>
    <w:p w:rsidR="00282E95" w:rsidRDefault="00282E95" w:rsidP="00282E95">
      <w:pPr>
        <w:pStyle w:val="3"/>
      </w:pPr>
      <w:r>
        <w:rPr>
          <w:rFonts w:hint="eastAsia"/>
        </w:rPr>
        <w:t>其他</w:t>
      </w:r>
    </w:p>
    <w:p w:rsidR="00282E95" w:rsidRDefault="00282E95" w:rsidP="00282E95">
      <w:pPr>
        <w:pStyle w:val="a0"/>
      </w:pPr>
      <w:r>
        <w:rPr>
          <w:rFonts w:hint="eastAsia"/>
        </w:rPr>
        <w:t>无</w:t>
      </w:r>
    </w:p>
    <w:p w:rsidR="00D55241" w:rsidRDefault="00D55241" w:rsidP="00D55241">
      <w:pPr>
        <w:pStyle w:val="2"/>
      </w:pPr>
      <w:bookmarkStart w:id="204" w:name="_Toc468197147"/>
      <w:r>
        <w:rPr>
          <w:rFonts w:hint="eastAsia"/>
        </w:rPr>
        <w:lastRenderedPageBreak/>
        <w:t>商城区域配送费表(</w:t>
      </w:r>
      <w:r w:rsidRPr="00D55241">
        <w:t>shop_area_postage</w:t>
      </w:r>
      <w:r>
        <w:rPr>
          <w:rFonts w:hint="eastAsia"/>
        </w:rPr>
        <w:t>)</w:t>
      </w:r>
      <w:bookmarkEnd w:id="204"/>
    </w:p>
    <w:p w:rsidR="00D55241" w:rsidRPr="003A7261" w:rsidRDefault="00D55241" w:rsidP="00D55241">
      <w:pPr>
        <w:pStyle w:val="a0"/>
      </w:pPr>
      <w:r>
        <w:rPr>
          <w:rFonts w:hint="eastAsia"/>
        </w:rPr>
        <w:t>该表存储商城不同区域的配送费信息。</w:t>
      </w:r>
    </w:p>
    <w:p w:rsidR="00D55241" w:rsidRDefault="00D55241" w:rsidP="00D55241">
      <w:pPr>
        <w:pStyle w:val="3"/>
      </w:pPr>
      <w:r>
        <w:rPr>
          <w:rFonts w:hint="eastAsia"/>
        </w:rPr>
        <w:t>ENGINE</w:t>
      </w:r>
    </w:p>
    <w:p w:rsidR="00D55241" w:rsidRDefault="00D55241" w:rsidP="00D55241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D55241" w:rsidRDefault="00D55241" w:rsidP="00D55241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D55241" w:rsidRDefault="00D55241" w:rsidP="00D55241">
      <w:pPr>
        <w:pStyle w:val="a0"/>
      </w:pPr>
      <w:r>
        <w:t>utf8</w:t>
      </w:r>
    </w:p>
    <w:p w:rsidR="00D55241" w:rsidRDefault="00D55241" w:rsidP="00D55241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D55241" w:rsidTr="003D5CD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D55241" w:rsidRDefault="00D55241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D55241" w:rsidRDefault="00D55241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D55241" w:rsidRDefault="00D55241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D55241" w:rsidRDefault="00D55241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D55241" w:rsidRDefault="00D55241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D55241" w:rsidTr="003D5CD3">
        <w:trPr>
          <w:trHeight w:val="339"/>
          <w:jc w:val="center"/>
        </w:trPr>
        <w:tc>
          <w:tcPr>
            <w:tcW w:w="617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55241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55241">
              <w:rPr>
                <w:color w:val="000000"/>
                <w:szCs w:val="21"/>
              </w:rPr>
              <w:t>(1</w:t>
            </w:r>
            <w:r w:rsidR="00D55241">
              <w:rPr>
                <w:rFonts w:hint="eastAsia"/>
                <w:color w:val="000000"/>
                <w:szCs w:val="21"/>
              </w:rPr>
              <w:t>1</w:t>
            </w:r>
            <w:r w:rsidR="00D55241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D55241" w:rsidTr="003D5CD3">
        <w:trPr>
          <w:trHeight w:val="339"/>
          <w:jc w:val="center"/>
        </w:trPr>
        <w:tc>
          <w:tcPr>
            <w:tcW w:w="617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D55241" w:rsidRDefault="00255348" w:rsidP="003D5CD3">
            <w:pPr>
              <w:jc w:val="left"/>
              <w:rPr>
                <w:color w:val="000000"/>
                <w:szCs w:val="21"/>
              </w:rPr>
            </w:pPr>
            <w:r w:rsidRPr="00255348"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D55241" w:rsidRDefault="00810556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55241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687657">
              <w:rPr>
                <w:color w:val="000000"/>
                <w:szCs w:val="21"/>
              </w:rPr>
              <w:t>(1</w:t>
            </w:r>
            <w:r w:rsidR="00687657">
              <w:rPr>
                <w:rFonts w:hint="eastAsia"/>
                <w:color w:val="000000"/>
                <w:szCs w:val="21"/>
              </w:rPr>
              <w:t>1</w:t>
            </w:r>
            <w:r w:rsidR="00687657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55241" w:rsidRDefault="00687657" w:rsidP="0068765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非空，</w:t>
            </w:r>
            <w:r w:rsidR="00D55241">
              <w:rPr>
                <w:rFonts w:hint="eastAsia"/>
                <w:color w:val="000000"/>
                <w:szCs w:val="21"/>
              </w:rPr>
              <w:t>默认</w:t>
            </w:r>
            <w:r w:rsidR="00D55241"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 xml:space="preserve"> </w:t>
            </w:r>
          </w:p>
        </w:tc>
      </w:tr>
      <w:tr w:rsidR="00D55241" w:rsidTr="003D5CD3">
        <w:trPr>
          <w:trHeight w:val="339"/>
          <w:jc w:val="center"/>
        </w:trPr>
        <w:tc>
          <w:tcPr>
            <w:tcW w:w="617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D55241" w:rsidRPr="003A2146" w:rsidRDefault="00255348" w:rsidP="003D5CD3">
            <w:pPr>
              <w:jc w:val="left"/>
              <w:rPr>
                <w:color w:val="000000"/>
                <w:szCs w:val="21"/>
              </w:rPr>
            </w:pPr>
            <w:r w:rsidRPr="00255348">
              <w:rPr>
                <w:color w:val="000000"/>
                <w:szCs w:val="21"/>
              </w:rPr>
              <w:t>areaid</w:t>
            </w:r>
          </w:p>
        </w:tc>
        <w:tc>
          <w:tcPr>
            <w:tcW w:w="1843" w:type="dxa"/>
          </w:tcPr>
          <w:p w:rsidR="00D55241" w:rsidRDefault="00810556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区域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55241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 w:rsidR="00687657">
              <w:rPr>
                <w:color w:val="000000"/>
                <w:szCs w:val="21"/>
              </w:rPr>
              <w:t>(1</w:t>
            </w:r>
            <w:r w:rsidR="00687657">
              <w:rPr>
                <w:rFonts w:hint="eastAsia"/>
                <w:color w:val="000000"/>
                <w:szCs w:val="21"/>
              </w:rPr>
              <w:t>1</w:t>
            </w:r>
            <w:r w:rsidR="00687657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55241" w:rsidRDefault="00687657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D55241" w:rsidTr="003D5CD3">
        <w:trPr>
          <w:trHeight w:val="339"/>
          <w:jc w:val="center"/>
        </w:trPr>
        <w:tc>
          <w:tcPr>
            <w:tcW w:w="617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D55241" w:rsidRDefault="00255348" w:rsidP="003D5CD3">
            <w:pPr>
              <w:jc w:val="left"/>
              <w:rPr>
                <w:color w:val="000000"/>
                <w:szCs w:val="21"/>
              </w:rPr>
            </w:pPr>
            <w:r w:rsidRPr="00255348">
              <w:rPr>
                <w:color w:val="000000"/>
                <w:szCs w:val="21"/>
              </w:rPr>
              <w:t>province</w:t>
            </w:r>
          </w:p>
        </w:tc>
        <w:tc>
          <w:tcPr>
            <w:tcW w:w="1843" w:type="dxa"/>
          </w:tcPr>
          <w:p w:rsidR="00D55241" w:rsidRDefault="00810556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省</w:t>
            </w:r>
          </w:p>
        </w:tc>
        <w:tc>
          <w:tcPr>
            <w:tcW w:w="1701" w:type="dxa"/>
          </w:tcPr>
          <w:p w:rsidR="00D55241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87657">
              <w:rPr>
                <w:color w:val="000000"/>
                <w:szCs w:val="21"/>
              </w:rPr>
              <w:t>(255</w:t>
            </w:r>
            <w:r w:rsidR="00687657"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55241" w:rsidRDefault="00687657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D55241" w:rsidTr="003D5CD3">
        <w:trPr>
          <w:trHeight w:val="339"/>
          <w:jc w:val="center"/>
        </w:trPr>
        <w:tc>
          <w:tcPr>
            <w:tcW w:w="617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D55241" w:rsidRDefault="00255348" w:rsidP="003D5CD3">
            <w:pPr>
              <w:jc w:val="left"/>
              <w:rPr>
                <w:color w:val="000000"/>
                <w:szCs w:val="21"/>
              </w:rPr>
            </w:pPr>
            <w:r w:rsidRPr="00255348">
              <w:rPr>
                <w:color w:val="000000"/>
                <w:szCs w:val="21"/>
              </w:rPr>
              <w:t>city</w:t>
            </w:r>
          </w:p>
        </w:tc>
        <w:tc>
          <w:tcPr>
            <w:tcW w:w="1843" w:type="dxa"/>
          </w:tcPr>
          <w:p w:rsidR="00D55241" w:rsidRDefault="00810556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市</w:t>
            </w:r>
          </w:p>
        </w:tc>
        <w:tc>
          <w:tcPr>
            <w:tcW w:w="1701" w:type="dxa"/>
          </w:tcPr>
          <w:p w:rsidR="00D55241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687657">
              <w:rPr>
                <w:color w:val="000000"/>
                <w:szCs w:val="21"/>
              </w:rPr>
              <w:t>(255</w:t>
            </w:r>
            <w:r w:rsidR="00687657"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D55241" w:rsidRDefault="00687657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D55241" w:rsidTr="003D5CD3">
        <w:trPr>
          <w:trHeight w:val="339"/>
          <w:jc w:val="center"/>
        </w:trPr>
        <w:tc>
          <w:tcPr>
            <w:tcW w:w="617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D55241" w:rsidRDefault="00255348" w:rsidP="003D5CD3">
            <w:pPr>
              <w:jc w:val="left"/>
              <w:rPr>
                <w:color w:val="000000"/>
                <w:szCs w:val="21"/>
              </w:rPr>
            </w:pPr>
            <w:r w:rsidRPr="00255348">
              <w:rPr>
                <w:color w:val="000000"/>
                <w:szCs w:val="21"/>
              </w:rPr>
              <w:t>postage</w:t>
            </w:r>
          </w:p>
        </w:tc>
        <w:tc>
          <w:tcPr>
            <w:tcW w:w="1843" w:type="dxa"/>
          </w:tcPr>
          <w:p w:rsidR="00D55241" w:rsidRDefault="00810556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运费</w:t>
            </w:r>
          </w:p>
        </w:tc>
        <w:tc>
          <w:tcPr>
            <w:tcW w:w="1701" w:type="dxa"/>
          </w:tcPr>
          <w:p w:rsidR="00D55241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687657" w:rsidRPr="00051E98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D55241" w:rsidRDefault="00687657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非空，</w:t>
            </w:r>
            <w:r w:rsidR="00D55241">
              <w:rPr>
                <w:rFonts w:hint="eastAsia"/>
                <w:color w:val="000000"/>
                <w:szCs w:val="21"/>
              </w:rPr>
              <w:t>默认</w:t>
            </w:r>
            <w:r w:rsidR="00D55241">
              <w:rPr>
                <w:color w:val="000000"/>
                <w:szCs w:val="21"/>
              </w:rPr>
              <w:t>’</w:t>
            </w:r>
            <w:r>
              <w:rPr>
                <w:color w:val="000000"/>
                <w:szCs w:val="21"/>
              </w:rPr>
              <w:t>0.00</w:t>
            </w:r>
            <w:r w:rsidR="00D55241">
              <w:rPr>
                <w:color w:val="000000"/>
                <w:szCs w:val="21"/>
              </w:rPr>
              <w:t>’</w:t>
            </w:r>
          </w:p>
        </w:tc>
      </w:tr>
      <w:tr w:rsidR="00D55241" w:rsidTr="003D5CD3">
        <w:trPr>
          <w:trHeight w:val="339"/>
          <w:jc w:val="center"/>
        </w:trPr>
        <w:tc>
          <w:tcPr>
            <w:tcW w:w="617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D55241" w:rsidRDefault="00255348" w:rsidP="003D5CD3">
            <w:pPr>
              <w:jc w:val="left"/>
              <w:rPr>
                <w:color w:val="000000"/>
                <w:szCs w:val="21"/>
              </w:rPr>
            </w:pPr>
            <w:r w:rsidRPr="00255348">
              <w:rPr>
                <w:color w:val="000000"/>
                <w:szCs w:val="21"/>
              </w:rPr>
              <w:t>minfree</w:t>
            </w:r>
          </w:p>
        </w:tc>
        <w:tc>
          <w:tcPr>
            <w:tcW w:w="1843" w:type="dxa"/>
          </w:tcPr>
          <w:p w:rsidR="00D55241" w:rsidRDefault="00810556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订单免运费最低价格</w:t>
            </w:r>
          </w:p>
        </w:tc>
        <w:tc>
          <w:tcPr>
            <w:tcW w:w="1701" w:type="dxa"/>
          </w:tcPr>
          <w:p w:rsidR="00D55241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</w:t>
            </w:r>
            <w:r w:rsidR="00687657" w:rsidRPr="00051E98">
              <w:rPr>
                <w:color w:val="000000"/>
                <w:szCs w:val="21"/>
              </w:rPr>
              <w:t>(10,2)</w:t>
            </w:r>
          </w:p>
        </w:tc>
        <w:tc>
          <w:tcPr>
            <w:tcW w:w="2338" w:type="dxa"/>
          </w:tcPr>
          <w:p w:rsidR="00D55241" w:rsidRDefault="00687657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非空，默认</w:t>
            </w:r>
            <w:r>
              <w:rPr>
                <w:color w:val="000000"/>
                <w:szCs w:val="21"/>
              </w:rPr>
              <w:t>’0.00’</w:t>
            </w:r>
          </w:p>
        </w:tc>
      </w:tr>
      <w:tr w:rsidR="00D55241" w:rsidTr="003D5CD3">
        <w:trPr>
          <w:trHeight w:val="339"/>
          <w:jc w:val="center"/>
        </w:trPr>
        <w:tc>
          <w:tcPr>
            <w:tcW w:w="617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D55241" w:rsidRDefault="00255348" w:rsidP="003D5CD3">
            <w:pPr>
              <w:jc w:val="left"/>
              <w:rPr>
                <w:color w:val="000000"/>
                <w:szCs w:val="21"/>
              </w:rPr>
            </w:pPr>
            <w:r w:rsidRPr="00255348">
              <w:rPr>
                <w:color w:val="000000"/>
                <w:szCs w:val="21"/>
              </w:rPr>
              <w:t>createtime</w:t>
            </w:r>
          </w:p>
        </w:tc>
        <w:tc>
          <w:tcPr>
            <w:tcW w:w="1843" w:type="dxa"/>
          </w:tcPr>
          <w:p w:rsidR="00D55241" w:rsidRDefault="00810556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D55241" w:rsidRDefault="00687657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D55241" w:rsidRDefault="00D55241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</w:t>
            </w:r>
            <w:r w:rsidR="00015A3C" w:rsidRPr="00015A3C">
              <w:rPr>
                <w:color w:val="000000"/>
                <w:szCs w:val="21"/>
              </w:rPr>
              <w:t>0000-00-00 00:00:00</w:t>
            </w:r>
            <w:r w:rsidRPr="000869E8">
              <w:rPr>
                <w:color w:val="000000"/>
                <w:szCs w:val="21"/>
              </w:rPr>
              <w:t>'</w:t>
            </w:r>
          </w:p>
        </w:tc>
      </w:tr>
    </w:tbl>
    <w:p w:rsidR="00D55241" w:rsidRDefault="00D55241" w:rsidP="00D55241">
      <w:pPr>
        <w:pStyle w:val="3"/>
      </w:pPr>
      <w:r>
        <w:rPr>
          <w:rFonts w:hint="eastAsia"/>
        </w:rPr>
        <w:t>其他</w:t>
      </w:r>
    </w:p>
    <w:p w:rsidR="003A7261" w:rsidRDefault="00D55241" w:rsidP="00D55241">
      <w:pPr>
        <w:pStyle w:val="a0"/>
      </w:pPr>
      <w:r>
        <w:rPr>
          <w:rFonts w:hint="eastAsia"/>
        </w:rPr>
        <w:t>无</w:t>
      </w:r>
    </w:p>
    <w:p w:rsidR="008A67BB" w:rsidRDefault="008A67BB" w:rsidP="008A67BB">
      <w:pPr>
        <w:pStyle w:val="2"/>
      </w:pPr>
      <w:bookmarkStart w:id="205" w:name="_Toc468197148"/>
      <w:r>
        <w:rPr>
          <w:rFonts w:hint="eastAsia"/>
        </w:rPr>
        <w:t>商城访问失败记录表(</w:t>
      </w:r>
      <w:r w:rsidRPr="008A67BB">
        <w:t>shop_visit_failed_log</w:t>
      </w:r>
      <w:r>
        <w:rPr>
          <w:rFonts w:hint="eastAsia"/>
        </w:rPr>
        <w:t>)</w:t>
      </w:r>
      <w:bookmarkEnd w:id="205"/>
    </w:p>
    <w:p w:rsidR="008A67BB" w:rsidRPr="003A7261" w:rsidRDefault="008A67BB" w:rsidP="008A67BB">
      <w:pPr>
        <w:pStyle w:val="a0"/>
      </w:pPr>
      <w:r>
        <w:rPr>
          <w:rFonts w:hint="eastAsia"/>
        </w:rPr>
        <w:t>该表存储访问商城失败的记录信息。</w:t>
      </w:r>
    </w:p>
    <w:p w:rsidR="008A67BB" w:rsidRDefault="008A67BB" w:rsidP="008A67BB">
      <w:pPr>
        <w:pStyle w:val="3"/>
      </w:pPr>
      <w:r>
        <w:rPr>
          <w:rFonts w:hint="eastAsia"/>
        </w:rPr>
        <w:t>ENGINE</w:t>
      </w:r>
    </w:p>
    <w:p w:rsidR="008A67BB" w:rsidRDefault="008A67BB" w:rsidP="008A67BB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8A67BB" w:rsidRDefault="008A67BB" w:rsidP="008A67BB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8A67BB" w:rsidRDefault="008A67BB" w:rsidP="008A67BB">
      <w:pPr>
        <w:pStyle w:val="a0"/>
      </w:pPr>
      <w:r>
        <w:t>utf8</w:t>
      </w:r>
    </w:p>
    <w:p w:rsidR="008A67BB" w:rsidRDefault="008A67BB" w:rsidP="008A67BB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8A67BB" w:rsidTr="00DD687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8A67BB" w:rsidRDefault="008A67BB" w:rsidP="00DD687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8A67BB" w:rsidRDefault="008A67BB" w:rsidP="00DD687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8A67BB" w:rsidRDefault="008A67BB" w:rsidP="00DD687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8A67BB" w:rsidRDefault="008A67BB" w:rsidP="00DD687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8A67BB" w:rsidRDefault="008A67BB" w:rsidP="00DD687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8A67BB" w:rsidTr="00DD6879">
        <w:trPr>
          <w:trHeight w:val="339"/>
          <w:jc w:val="center"/>
        </w:trPr>
        <w:tc>
          <w:tcPr>
            <w:tcW w:w="617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 w:rsidRPr="008A67BB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</w:t>
            </w:r>
            <w:r w:rsidR="00580FB9">
              <w:rPr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8A67BB" w:rsidTr="00DD6879">
        <w:trPr>
          <w:trHeight w:val="339"/>
          <w:jc w:val="center"/>
        </w:trPr>
        <w:tc>
          <w:tcPr>
            <w:tcW w:w="617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 w:rsidRPr="008A67BB">
              <w:rPr>
                <w:color w:val="000000"/>
                <w:szCs w:val="21"/>
              </w:rPr>
              <w:t>ismobile</w:t>
            </w:r>
          </w:p>
        </w:tc>
        <w:tc>
          <w:tcPr>
            <w:tcW w:w="1843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是否移动端访问</w:t>
            </w:r>
          </w:p>
        </w:tc>
        <w:tc>
          <w:tcPr>
            <w:tcW w:w="1701" w:type="dxa"/>
          </w:tcPr>
          <w:p w:rsidR="008A67BB" w:rsidRDefault="00580FB9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8A67BB">
              <w:rPr>
                <w:color w:val="000000"/>
                <w:szCs w:val="21"/>
              </w:rPr>
              <w:t>(</w:t>
            </w:r>
            <w:r w:rsidR="008A67BB">
              <w:rPr>
                <w:rFonts w:hint="eastAsia"/>
                <w:color w:val="000000"/>
                <w:szCs w:val="21"/>
              </w:rPr>
              <w:t>1</w:t>
            </w:r>
            <w:r w:rsidR="008A67BB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 xml:space="preserve"> </w:t>
            </w:r>
          </w:p>
        </w:tc>
      </w:tr>
      <w:tr w:rsidR="008A67BB" w:rsidTr="00DD6879">
        <w:trPr>
          <w:trHeight w:val="339"/>
          <w:jc w:val="center"/>
        </w:trPr>
        <w:tc>
          <w:tcPr>
            <w:tcW w:w="617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8A67BB" w:rsidRPr="003A2146" w:rsidRDefault="008A67BB" w:rsidP="008A67BB">
            <w:pPr>
              <w:jc w:val="left"/>
              <w:rPr>
                <w:color w:val="000000"/>
                <w:szCs w:val="21"/>
              </w:rPr>
            </w:pPr>
            <w:r w:rsidRPr="008A67BB">
              <w:rPr>
                <w:color w:val="000000"/>
                <w:szCs w:val="21"/>
              </w:rPr>
              <w:t>isweixin</w:t>
            </w:r>
          </w:p>
        </w:tc>
        <w:tc>
          <w:tcPr>
            <w:tcW w:w="1843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是否微信访问</w:t>
            </w:r>
          </w:p>
        </w:tc>
        <w:tc>
          <w:tcPr>
            <w:tcW w:w="1701" w:type="dxa"/>
          </w:tcPr>
          <w:p w:rsidR="008A67BB" w:rsidRDefault="00580FB9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</w:t>
            </w:r>
            <w:r w:rsidR="008A67BB">
              <w:rPr>
                <w:color w:val="000000"/>
                <w:szCs w:val="21"/>
              </w:rPr>
              <w:t>(</w:t>
            </w:r>
            <w:r w:rsidR="008A67BB">
              <w:rPr>
                <w:rFonts w:hint="eastAsia"/>
                <w:color w:val="000000"/>
                <w:szCs w:val="21"/>
              </w:rPr>
              <w:t>1</w:t>
            </w:r>
            <w:r w:rsidR="008A67BB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 xml:space="preserve"> </w:t>
            </w:r>
          </w:p>
        </w:tc>
      </w:tr>
      <w:tr w:rsidR="008A67BB" w:rsidTr="00DD6879">
        <w:trPr>
          <w:trHeight w:val="339"/>
          <w:jc w:val="center"/>
        </w:trPr>
        <w:tc>
          <w:tcPr>
            <w:tcW w:w="617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 w:rsidRPr="008A67BB">
              <w:rPr>
                <w:color w:val="000000"/>
                <w:szCs w:val="21"/>
              </w:rPr>
              <w:t>os</w:t>
            </w:r>
          </w:p>
        </w:tc>
        <w:tc>
          <w:tcPr>
            <w:tcW w:w="1843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操作系统信息</w:t>
            </w:r>
          </w:p>
        </w:tc>
        <w:tc>
          <w:tcPr>
            <w:tcW w:w="1701" w:type="dxa"/>
          </w:tcPr>
          <w:p w:rsidR="008A67BB" w:rsidRDefault="00580FB9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A67BB">
              <w:rPr>
                <w:color w:val="000000"/>
                <w:szCs w:val="21"/>
              </w:rPr>
              <w:t>(2</w:t>
            </w:r>
            <w:r w:rsidR="008A67BB">
              <w:rPr>
                <w:rFonts w:hint="eastAsia"/>
                <w:color w:val="000000"/>
                <w:szCs w:val="21"/>
              </w:rPr>
              <w:t>0</w:t>
            </w:r>
            <w:r w:rsidR="008A67BB"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8A67BB" w:rsidTr="00DD6879">
        <w:trPr>
          <w:trHeight w:val="339"/>
          <w:jc w:val="center"/>
        </w:trPr>
        <w:tc>
          <w:tcPr>
            <w:tcW w:w="617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 w:rsidRPr="008A67BB">
              <w:rPr>
                <w:color w:val="000000"/>
                <w:szCs w:val="21"/>
              </w:rPr>
              <w:t>ipaddress</w:t>
            </w:r>
          </w:p>
        </w:tc>
        <w:tc>
          <w:tcPr>
            <w:tcW w:w="1843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IPv4</w:t>
            </w: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701" w:type="dxa"/>
          </w:tcPr>
          <w:p w:rsidR="008A67BB" w:rsidRDefault="00580FB9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A67BB">
              <w:rPr>
                <w:color w:val="000000"/>
                <w:szCs w:val="21"/>
              </w:rPr>
              <w:t>(20</w:t>
            </w:r>
            <w:r w:rsidR="008A67BB"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8A67BB" w:rsidTr="00DD6879">
        <w:trPr>
          <w:trHeight w:val="339"/>
          <w:jc w:val="center"/>
        </w:trPr>
        <w:tc>
          <w:tcPr>
            <w:tcW w:w="617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 w:rsidRPr="00255348">
              <w:rPr>
                <w:color w:val="000000"/>
                <w:szCs w:val="21"/>
              </w:rPr>
              <w:t>createtime</w:t>
            </w:r>
          </w:p>
        </w:tc>
        <w:tc>
          <w:tcPr>
            <w:tcW w:w="1843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访问时间</w:t>
            </w:r>
          </w:p>
        </w:tc>
        <w:tc>
          <w:tcPr>
            <w:tcW w:w="1701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8A67BB" w:rsidRDefault="008A67BB" w:rsidP="00DD687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</w:t>
            </w:r>
            <w:r w:rsidRPr="00015A3C">
              <w:rPr>
                <w:color w:val="000000"/>
                <w:szCs w:val="21"/>
              </w:rPr>
              <w:t>0000-00-00 00:00:00</w:t>
            </w:r>
            <w:r w:rsidRPr="000869E8">
              <w:rPr>
                <w:color w:val="000000"/>
                <w:szCs w:val="21"/>
              </w:rPr>
              <w:t>'</w:t>
            </w:r>
          </w:p>
        </w:tc>
      </w:tr>
      <w:tr w:rsidR="008A67BB" w:rsidTr="00DD6879">
        <w:trPr>
          <w:trHeight w:val="339"/>
          <w:jc w:val="center"/>
        </w:trPr>
        <w:tc>
          <w:tcPr>
            <w:tcW w:w="617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843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页面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01" w:type="dxa"/>
          </w:tcPr>
          <w:p w:rsidR="008A67BB" w:rsidRDefault="00580FB9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A67BB">
              <w:rPr>
                <w:color w:val="000000"/>
                <w:szCs w:val="21"/>
              </w:rPr>
              <w:t>(20</w:t>
            </w:r>
            <w:r w:rsidR="008A67BB">
              <w:rPr>
                <w:rFonts w:hint="eastAsia"/>
                <w:color w:val="000000"/>
                <w:szCs w:val="21"/>
              </w:rPr>
              <w:t>0</w:t>
            </w:r>
            <w:r w:rsidR="008A67BB"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8A67BB" w:rsidTr="00DD6879">
        <w:trPr>
          <w:trHeight w:val="339"/>
          <w:jc w:val="center"/>
        </w:trPr>
        <w:tc>
          <w:tcPr>
            <w:tcW w:w="617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 w:rsidRPr="008A67BB">
              <w:rPr>
                <w:color w:val="000000"/>
                <w:szCs w:val="21"/>
              </w:rPr>
              <w:t>referer</w:t>
            </w:r>
          </w:p>
        </w:tc>
        <w:tc>
          <w:tcPr>
            <w:tcW w:w="1843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Refer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  <w:tc>
          <w:tcPr>
            <w:tcW w:w="1701" w:type="dxa"/>
          </w:tcPr>
          <w:p w:rsidR="008A67BB" w:rsidRDefault="00580FB9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A67BB">
              <w:rPr>
                <w:color w:val="000000"/>
                <w:szCs w:val="21"/>
              </w:rPr>
              <w:t>(</w:t>
            </w:r>
            <w:r w:rsidR="008A67BB">
              <w:rPr>
                <w:rFonts w:hint="eastAsia"/>
                <w:color w:val="000000"/>
                <w:szCs w:val="21"/>
              </w:rPr>
              <w:t>3</w:t>
            </w:r>
            <w:r w:rsidR="008A67BB">
              <w:rPr>
                <w:color w:val="000000"/>
                <w:szCs w:val="21"/>
              </w:rPr>
              <w:t>0</w:t>
            </w:r>
            <w:r w:rsidR="008A67BB">
              <w:rPr>
                <w:rFonts w:hint="eastAsia"/>
                <w:color w:val="000000"/>
                <w:szCs w:val="21"/>
              </w:rPr>
              <w:t>0</w:t>
            </w:r>
            <w:r w:rsidR="008A67BB"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8A67BB" w:rsidTr="00DD6879">
        <w:trPr>
          <w:trHeight w:val="339"/>
          <w:jc w:val="center"/>
        </w:trPr>
        <w:tc>
          <w:tcPr>
            <w:tcW w:w="617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 w:rsidRPr="008A67BB">
              <w:rPr>
                <w:color w:val="000000"/>
                <w:szCs w:val="21"/>
              </w:rPr>
              <w:t>user_agent</w:t>
            </w:r>
          </w:p>
        </w:tc>
        <w:tc>
          <w:tcPr>
            <w:tcW w:w="1843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浏览器信息</w:t>
            </w:r>
          </w:p>
        </w:tc>
        <w:tc>
          <w:tcPr>
            <w:tcW w:w="1701" w:type="dxa"/>
          </w:tcPr>
          <w:p w:rsidR="008A67BB" w:rsidRDefault="00580FB9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8A67BB">
              <w:rPr>
                <w:color w:val="000000"/>
                <w:szCs w:val="21"/>
              </w:rPr>
              <w:t>(</w:t>
            </w:r>
            <w:r w:rsidR="008A67BB">
              <w:rPr>
                <w:rFonts w:hint="eastAsia"/>
                <w:color w:val="000000"/>
                <w:szCs w:val="21"/>
              </w:rPr>
              <w:t>5</w:t>
            </w:r>
            <w:r w:rsidR="008A67BB">
              <w:rPr>
                <w:color w:val="000000"/>
                <w:szCs w:val="21"/>
              </w:rPr>
              <w:t>0</w:t>
            </w:r>
            <w:r w:rsidR="008A67BB">
              <w:rPr>
                <w:rFonts w:hint="eastAsia"/>
                <w:color w:val="000000"/>
                <w:szCs w:val="21"/>
              </w:rPr>
              <w:t>0</w:t>
            </w:r>
            <w:r w:rsidR="008A67BB"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8A67BB" w:rsidRDefault="008A67BB" w:rsidP="008A67B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8A67BB" w:rsidRDefault="008A67BB" w:rsidP="008A67BB">
      <w:pPr>
        <w:pStyle w:val="3"/>
      </w:pPr>
      <w:r>
        <w:rPr>
          <w:rFonts w:hint="eastAsia"/>
        </w:rPr>
        <w:t>其他</w:t>
      </w:r>
    </w:p>
    <w:p w:rsidR="008A67BB" w:rsidRDefault="008A67BB" w:rsidP="008A67BB">
      <w:pPr>
        <w:pStyle w:val="a0"/>
      </w:pPr>
      <w:r>
        <w:rPr>
          <w:rFonts w:hint="eastAsia"/>
        </w:rPr>
        <w:t>无</w:t>
      </w:r>
    </w:p>
    <w:p w:rsidR="003F6550" w:rsidRDefault="003F6550" w:rsidP="003F6550">
      <w:pPr>
        <w:pStyle w:val="2"/>
      </w:pPr>
      <w:bookmarkStart w:id="206" w:name="_Toc468197149"/>
      <w:r>
        <w:rPr>
          <w:rFonts w:hint="eastAsia"/>
        </w:rPr>
        <w:t>商城自提卡类型表(</w:t>
      </w:r>
      <w:r w:rsidRPr="00B62C80">
        <w:t>shop_cards_</w:t>
      </w:r>
      <w:r>
        <w:t>type</w:t>
      </w:r>
      <w:r>
        <w:rPr>
          <w:rFonts w:hint="eastAsia"/>
        </w:rPr>
        <w:t>)</w:t>
      </w:r>
      <w:bookmarkEnd w:id="206"/>
    </w:p>
    <w:p w:rsidR="003F6550" w:rsidRPr="003A7261" w:rsidRDefault="003F6550" w:rsidP="003F6550">
      <w:pPr>
        <w:pStyle w:val="a0"/>
      </w:pPr>
      <w:r>
        <w:rPr>
          <w:rFonts w:hint="eastAsia"/>
        </w:rPr>
        <w:t>该表存储自提卡类型。</w:t>
      </w:r>
    </w:p>
    <w:p w:rsidR="003F6550" w:rsidRDefault="003F6550" w:rsidP="003F6550">
      <w:pPr>
        <w:pStyle w:val="3"/>
      </w:pPr>
      <w:r>
        <w:rPr>
          <w:rFonts w:hint="eastAsia"/>
        </w:rPr>
        <w:t>ENGINE</w:t>
      </w:r>
    </w:p>
    <w:p w:rsidR="003F6550" w:rsidRDefault="003F6550" w:rsidP="003F6550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3F6550" w:rsidRDefault="003F6550" w:rsidP="003F6550">
      <w:pPr>
        <w:pStyle w:val="3"/>
      </w:pPr>
      <w:r>
        <w:t xml:space="preserve">DEFAULT </w:t>
      </w:r>
      <w:r>
        <w:rPr>
          <w:rFonts w:hint="eastAsia"/>
        </w:rPr>
        <w:t>CHARSET</w:t>
      </w:r>
    </w:p>
    <w:p w:rsidR="003F6550" w:rsidRDefault="003F6550" w:rsidP="003F6550">
      <w:pPr>
        <w:pStyle w:val="a0"/>
      </w:pPr>
      <w:r>
        <w:t>utf8</w:t>
      </w:r>
    </w:p>
    <w:p w:rsidR="003F6550" w:rsidRDefault="003F6550" w:rsidP="003F6550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355"/>
        <w:gridCol w:w="1843"/>
        <w:gridCol w:w="2126"/>
        <w:gridCol w:w="2338"/>
      </w:tblGrid>
      <w:tr w:rsidR="003F6550" w:rsidTr="009B502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3F6550" w:rsidRDefault="003F6550" w:rsidP="006212D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355" w:type="dxa"/>
            <w:shd w:val="clear" w:color="auto" w:fill="E6E6E6"/>
            <w:vAlign w:val="center"/>
          </w:tcPr>
          <w:p w:rsidR="003F6550" w:rsidRDefault="003F6550" w:rsidP="006212D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3F6550" w:rsidRDefault="003F6550" w:rsidP="006212D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3F6550" w:rsidRDefault="003F6550" w:rsidP="006212D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3F6550" w:rsidRDefault="003F6550" w:rsidP="006212D7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3F6550" w:rsidRPr="009B5021" w:rsidTr="009B5021">
        <w:trPr>
          <w:trHeight w:val="339"/>
          <w:jc w:val="center"/>
        </w:trPr>
        <w:tc>
          <w:tcPr>
            <w:tcW w:w="617" w:type="dxa"/>
          </w:tcPr>
          <w:p w:rsidR="003F6550" w:rsidRDefault="003F6550" w:rsidP="006212D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</w:tcPr>
          <w:p w:rsidR="003F6550" w:rsidRDefault="003F6550" w:rsidP="006212D7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3F6550" w:rsidRDefault="003F6550" w:rsidP="006212D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3F6550" w:rsidRDefault="003F6550" w:rsidP="006212D7">
            <w:pPr>
              <w:jc w:val="left"/>
              <w:rPr>
                <w:color w:val="000000"/>
                <w:szCs w:val="21"/>
              </w:rPr>
            </w:pPr>
            <w:r w:rsidRPr="008A67BB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INT(1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F6550" w:rsidRDefault="003F6550" w:rsidP="006212D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</w:t>
            </w:r>
            <w:r>
              <w:rPr>
                <w:rFonts w:hint="eastAsia"/>
                <w:color w:val="000000"/>
                <w:szCs w:val="21"/>
              </w:rPr>
              <w:lastRenderedPageBreak/>
              <w:t>非空</w:t>
            </w:r>
          </w:p>
        </w:tc>
      </w:tr>
      <w:tr w:rsidR="009B5021" w:rsidRPr="009B5021" w:rsidTr="009B5021">
        <w:trPr>
          <w:trHeight w:val="339"/>
          <w:jc w:val="center"/>
        </w:trPr>
        <w:tc>
          <w:tcPr>
            <w:tcW w:w="617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1355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843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126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INT(1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9B5021" w:rsidTr="009B5021">
        <w:trPr>
          <w:trHeight w:val="339"/>
          <w:jc w:val="center"/>
        </w:trPr>
        <w:tc>
          <w:tcPr>
            <w:tcW w:w="617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355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goodsid</w:t>
            </w:r>
          </w:p>
        </w:tc>
        <w:tc>
          <w:tcPr>
            <w:tcW w:w="1843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9B5021" w:rsidTr="009B5021">
        <w:trPr>
          <w:trHeight w:val="339"/>
          <w:jc w:val="center"/>
        </w:trPr>
        <w:tc>
          <w:tcPr>
            <w:tcW w:w="617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355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</w:t>
            </w:r>
          </w:p>
        </w:tc>
        <w:tc>
          <w:tcPr>
            <w:tcW w:w="1843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商品数量</w:t>
            </w:r>
          </w:p>
        </w:tc>
        <w:tc>
          <w:tcPr>
            <w:tcW w:w="2126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INT(1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默认空</w:t>
            </w:r>
          </w:p>
        </w:tc>
      </w:tr>
      <w:tr w:rsidR="009B5021" w:rsidTr="009B5021">
        <w:trPr>
          <w:trHeight w:val="339"/>
          <w:jc w:val="center"/>
        </w:trPr>
        <w:tc>
          <w:tcPr>
            <w:tcW w:w="617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55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 w:rsidRPr="009B5021">
              <w:rPr>
                <w:color w:val="000000"/>
                <w:szCs w:val="21"/>
              </w:rPr>
              <w:t>deleted</w:t>
            </w:r>
          </w:p>
        </w:tc>
        <w:tc>
          <w:tcPr>
            <w:tcW w:w="1843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INT(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9B5021" w:rsidRDefault="009B5021" w:rsidP="009B50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3F6550" w:rsidRDefault="003F6550" w:rsidP="003F6550">
      <w:pPr>
        <w:pStyle w:val="3"/>
      </w:pPr>
      <w:r>
        <w:rPr>
          <w:rFonts w:hint="eastAsia"/>
        </w:rPr>
        <w:t>其他</w:t>
      </w:r>
    </w:p>
    <w:p w:rsidR="003F6550" w:rsidRDefault="003F6550" w:rsidP="003F6550">
      <w:pPr>
        <w:pStyle w:val="a0"/>
      </w:pPr>
      <w:r>
        <w:rPr>
          <w:rFonts w:hint="eastAsia"/>
        </w:rPr>
        <w:t>无</w:t>
      </w:r>
    </w:p>
    <w:p w:rsidR="003F6550" w:rsidRDefault="003F6550" w:rsidP="003F6550">
      <w:pPr>
        <w:pStyle w:val="a0"/>
      </w:pPr>
    </w:p>
    <w:p w:rsidR="003F6550" w:rsidRDefault="003F6550" w:rsidP="008A67BB">
      <w:pPr>
        <w:pStyle w:val="a0"/>
      </w:pPr>
    </w:p>
    <w:p w:rsidR="00B62C80" w:rsidRDefault="00B62C80" w:rsidP="00B62C80">
      <w:pPr>
        <w:pStyle w:val="2"/>
      </w:pPr>
      <w:bookmarkStart w:id="207" w:name="_Toc468197150"/>
      <w:r>
        <w:rPr>
          <w:rFonts w:hint="eastAsia"/>
        </w:rPr>
        <w:t>商城</w:t>
      </w:r>
      <w:r w:rsidR="00DB633A">
        <w:rPr>
          <w:rFonts w:hint="eastAsia"/>
        </w:rPr>
        <w:t>自提卡</w:t>
      </w:r>
      <w:r>
        <w:rPr>
          <w:rFonts w:hint="eastAsia"/>
        </w:rPr>
        <w:t>表(</w:t>
      </w:r>
      <w:r w:rsidRPr="00B62C80">
        <w:t>shop_cards_detail</w:t>
      </w:r>
      <w:r>
        <w:rPr>
          <w:rFonts w:hint="eastAsia"/>
        </w:rPr>
        <w:t>)</w:t>
      </w:r>
      <w:bookmarkEnd w:id="207"/>
    </w:p>
    <w:p w:rsidR="00B62C80" w:rsidRPr="003A7261" w:rsidRDefault="00B62C80" w:rsidP="00B62C80">
      <w:pPr>
        <w:pStyle w:val="a0"/>
      </w:pPr>
      <w:r>
        <w:rPr>
          <w:rFonts w:hint="eastAsia"/>
        </w:rPr>
        <w:t>该表存储</w:t>
      </w:r>
      <w:r w:rsidR="00324BC8">
        <w:rPr>
          <w:rFonts w:hint="eastAsia"/>
        </w:rPr>
        <w:t>自提卡</w:t>
      </w:r>
      <w:r>
        <w:rPr>
          <w:rFonts w:hint="eastAsia"/>
        </w:rPr>
        <w:t>信息。</w:t>
      </w:r>
    </w:p>
    <w:p w:rsidR="00B62C80" w:rsidRDefault="00B62C80" w:rsidP="00B62C80">
      <w:pPr>
        <w:pStyle w:val="3"/>
      </w:pPr>
      <w:r>
        <w:rPr>
          <w:rFonts w:hint="eastAsia"/>
        </w:rPr>
        <w:t>ENGINE</w:t>
      </w:r>
    </w:p>
    <w:p w:rsidR="00B62C80" w:rsidRDefault="00B62C80" w:rsidP="00B62C80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B62C80" w:rsidRDefault="00B62C80" w:rsidP="00B62C80">
      <w:pPr>
        <w:pStyle w:val="3"/>
      </w:pPr>
      <w:r>
        <w:t xml:space="preserve">DEFAULT </w:t>
      </w:r>
      <w:r>
        <w:rPr>
          <w:rFonts w:hint="eastAsia"/>
        </w:rPr>
        <w:t>CHARSET</w:t>
      </w:r>
    </w:p>
    <w:p w:rsidR="00B62C80" w:rsidRDefault="00B62C80" w:rsidP="00B62C80">
      <w:pPr>
        <w:pStyle w:val="a0"/>
      </w:pPr>
      <w:r>
        <w:t>utf8</w:t>
      </w:r>
    </w:p>
    <w:p w:rsidR="00B62C80" w:rsidRDefault="00B62C80" w:rsidP="00B62C80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B62C80" w:rsidTr="00BE24E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B62C80" w:rsidTr="00BE24E8">
        <w:trPr>
          <w:trHeight w:val="339"/>
          <w:jc w:val="center"/>
        </w:trPr>
        <w:tc>
          <w:tcPr>
            <w:tcW w:w="617" w:type="dxa"/>
          </w:tcPr>
          <w:p w:rsidR="00B62C80" w:rsidRDefault="00B62C80" w:rsidP="00BE24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B62C80" w:rsidRDefault="00B62C80" w:rsidP="00BE24E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B62C80" w:rsidRDefault="00711FAC" w:rsidP="00BE24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卡密</w:t>
            </w:r>
            <w:r w:rsidR="00B62C80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B62C80" w:rsidRDefault="00B62C80" w:rsidP="00BE24E8">
            <w:pPr>
              <w:jc w:val="left"/>
              <w:rPr>
                <w:color w:val="000000"/>
                <w:szCs w:val="21"/>
              </w:rPr>
            </w:pPr>
            <w:r w:rsidRPr="008A67BB">
              <w:rPr>
                <w:color w:val="000000"/>
                <w:szCs w:val="21"/>
              </w:rPr>
              <w:t>UNSIGNED</w:t>
            </w:r>
            <w:r>
              <w:rPr>
                <w:color w:val="000000"/>
                <w:szCs w:val="21"/>
              </w:rPr>
              <w:t xml:space="preserve"> INT(1</w:t>
            </w:r>
            <w:r w:rsidR="000760E0"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B62C80" w:rsidRDefault="00B62C80" w:rsidP="00BE24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3A020F" w:rsidTr="00BE24E8">
        <w:trPr>
          <w:trHeight w:val="339"/>
          <w:jc w:val="center"/>
        </w:trPr>
        <w:tc>
          <w:tcPr>
            <w:tcW w:w="617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唯一账号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非空，默认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 xml:space="preserve"> </w:t>
            </w:r>
          </w:p>
        </w:tc>
      </w:tr>
      <w:tr w:rsidR="003A020F" w:rsidTr="00BE24E8">
        <w:trPr>
          <w:trHeight w:val="339"/>
          <w:jc w:val="center"/>
        </w:trPr>
        <w:tc>
          <w:tcPr>
            <w:tcW w:w="617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3A020F" w:rsidRPr="003A2146" w:rsidRDefault="003A020F" w:rsidP="003A020F">
            <w:pPr>
              <w:jc w:val="left"/>
              <w:rPr>
                <w:color w:val="000000"/>
                <w:szCs w:val="21"/>
              </w:rPr>
            </w:pPr>
            <w:r w:rsidRPr="00711FAC">
              <w:rPr>
                <w:color w:val="000000"/>
                <w:szCs w:val="21"/>
              </w:rPr>
              <w:t>card_type</w:t>
            </w:r>
          </w:p>
        </w:tc>
        <w:tc>
          <w:tcPr>
            <w:tcW w:w="1843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卡密类型，关联</w:t>
            </w:r>
            <w:r>
              <w:rPr>
                <w:rFonts w:hint="eastAsia"/>
                <w:color w:val="000000"/>
                <w:szCs w:val="21"/>
              </w:rPr>
              <w:t>cards_type</w:t>
            </w:r>
          </w:p>
        </w:tc>
        <w:tc>
          <w:tcPr>
            <w:tcW w:w="1701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INT(10)</w:t>
            </w:r>
          </w:p>
        </w:tc>
        <w:tc>
          <w:tcPr>
            <w:tcW w:w="2338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 xml:space="preserve"> </w:t>
            </w:r>
          </w:p>
        </w:tc>
      </w:tr>
      <w:tr w:rsidR="003A020F" w:rsidTr="00BE24E8">
        <w:trPr>
          <w:trHeight w:val="339"/>
          <w:jc w:val="center"/>
        </w:trPr>
        <w:tc>
          <w:tcPr>
            <w:tcW w:w="617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 w:rsidRPr="00711FAC"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 w:rsidRPr="005734B0">
              <w:rPr>
                <w:color w:val="000000"/>
                <w:szCs w:val="21"/>
              </w:rPr>
              <w:t>1</w:t>
            </w:r>
            <w:r w:rsidRPr="005734B0">
              <w:rPr>
                <w:color w:val="000000"/>
                <w:szCs w:val="21"/>
              </w:rPr>
              <w:t>可用</w:t>
            </w:r>
            <w:r w:rsidRPr="005734B0">
              <w:rPr>
                <w:color w:val="000000"/>
                <w:szCs w:val="21"/>
              </w:rPr>
              <w:t>,2</w:t>
            </w:r>
            <w:r w:rsidRPr="005734B0">
              <w:rPr>
                <w:color w:val="000000"/>
                <w:szCs w:val="21"/>
              </w:rPr>
              <w:t>已验证</w:t>
            </w:r>
            <w:r w:rsidRPr="005734B0">
              <w:rPr>
                <w:color w:val="000000"/>
                <w:szCs w:val="21"/>
              </w:rPr>
              <w:t>,3</w:t>
            </w:r>
            <w:r w:rsidRPr="005734B0">
              <w:rPr>
                <w:color w:val="000000"/>
                <w:szCs w:val="21"/>
              </w:rPr>
              <w:t>已使用</w:t>
            </w:r>
          </w:p>
        </w:tc>
        <w:tc>
          <w:tcPr>
            <w:tcW w:w="1701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TINYINT(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1</w:t>
            </w:r>
          </w:p>
        </w:tc>
      </w:tr>
      <w:tr w:rsidR="003A020F" w:rsidTr="00BE24E8">
        <w:trPr>
          <w:trHeight w:val="339"/>
          <w:jc w:val="center"/>
        </w:trPr>
        <w:tc>
          <w:tcPr>
            <w:tcW w:w="617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 w:rsidRPr="00711FAC">
              <w:rPr>
                <w:color w:val="000000"/>
                <w:szCs w:val="21"/>
              </w:rPr>
              <w:t>openid</w:t>
            </w:r>
          </w:p>
        </w:tc>
        <w:tc>
          <w:tcPr>
            <w:tcW w:w="1843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VARCHAR(50</w:t>
            </w:r>
            <w:r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3A020F" w:rsidTr="00BE24E8">
        <w:trPr>
          <w:trHeight w:val="339"/>
          <w:jc w:val="center"/>
        </w:trPr>
        <w:tc>
          <w:tcPr>
            <w:tcW w:w="617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 w:rsidRPr="00711FAC">
              <w:rPr>
                <w:color w:val="000000"/>
                <w:szCs w:val="21"/>
              </w:rPr>
              <w:t>code</w:t>
            </w:r>
          </w:p>
        </w:tc>
        <w:tc>
          <w:tcPr>
            <w:tcW w:w="1843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卡号</w:t>
            </w:r>
          </w:p>
        </w:tc>
        <w:tc>
          <w:tcPr>
            <w:tcW w:w="1701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VARCHAR(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</w:t>
            </w:r>
            <w:r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3A020F" w:rsidTr="00BE24E8">
        <w:trPr>
          <w:trHeight w:val="339"/>
          <w:jc w:val="center"/>
        </w:trPr>
        <w:tc>
          <w:tcPr>
            <w:tcW w:w="617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 w:rsidRPr="00711FAC">
              <w:rPr>
                <w:color w:val="000000"/>
                <w:szCs w:val="21"/>
              </w:rPr>
              <w:t>secret</w:t>
            </w:r>
          </w:p>
        </w:tc>
        <w:tc>
          <w:tcPr>
            <w:tcW w:w="1843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1701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VARCHAR(20</w:t>
            </w:r>
            <w:r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3A020F" w:rsidTr="00BE24E8">
        <w:trPr>
          <w:trHeight w:val="339"/>
          <w:jc w:val="center"/>
        </w:trPr>
        <w:tc>
          <w:tcPr>
            <w:tcW w:w="617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 w:rsidRPr="00711FAC">
              <w:rPr>
                <w:color w:val="000000"/>
                <w:szCs w:val="21"/>
              </w:rPr>
              <w:t>money</w:t>
            </w:r>
          </w:p>
        </w:tc>
        <w:tc>
          <w:tcPr>
            <w:tcW w:w="1843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卡密金额</w:t>
            </w:r>
          </w:p>
        </w:tc>
        <w:tc>
          <w:tcPr>
            <w:tcW w:w="1701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DECIMAL(10,</w:t>
            </w:r>
            <w:r>
              <w:rPr>
                <w:rFonts w:hint="eastAsia"/>
                <w:color w:val="000000"/>
                <w:szCs w:val="21"/>
              </w:rPr>
              <w:t>2</w:t>
            </w:r>
            <w:r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</w:t>
            </w:r>
            <w:r>
              <w:rPr>
                <w:rFonts w:hint="eastAsia"/>
                <w:color w:val="000000"/>
                <w:szCs w:val="21"/>
              </w:rPr>
              <w:t>0.00</w:t>
            </w:r>
            <w:r>
              <w:rPr>
                <w:color w:val="000000"/>
                <w:szCs w:val="21"/>
              </w:rPr>
              <w:t>’</w:t>
            </w:r>
          </w:p>
        </w:tc>
      </w:tr>
      <w:tr w:rsidR="003A020F" w:rsidTr="00BE24E8">
        <w:trPr>
          <w:trHeight w:val="339"/>
          <w:jc w:val="center"/>
        </w:trPr>
        <w:tc>
          <w:tcPr>
            <w:tcW w:w="617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 w:rsidRPr="00711FAC">
              <w:rPr>
                <w:color w:val="000000"/>
                <w:szCs w:val="21"/>
              </w:rPr>
              <w:t>ordersn</w:t>
            </w:r>
          </w:p>
        </w:tc>
        <w:tc>
          <w:tcPr>
            <w:tcW w:w="1843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订单号</w:t>
            </w:r>
          </w:p>
        </w:tc>
        <w:tc>
          <w:tcPr>
            <w:tcW w:w="1701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VARCHAR(</w:t>
            </w:r>
            <w:r>
              <w:rPr>
                <w:rFonts w:hint="eastAsia"/>
                <w:color w:val="000000"/>
                <w:szCs w:val="21"/>
              </w:rPr>
              <w:t>30</w:t>
            </w:r>
            <w:r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3A020F" w:rsidTr="00BE24E8">
        <w:trPr>
          <w:trHeight w:val="339"/>
          <w:jc w:val="center"/>
        </w:trPr>
        <w:tc>
          <w:tcPr>
            <w:tcW w:w="617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1780" w:type="dxa"/>
          </w:tcPr>
          <w:p w:rsidR="003A020F" w:rsidRPr="00711FAC" w:rsidRDefault="003A020F" w:rsidP="003A020F">
            <w:pPr>
              <w:jc w:val="left"/>
              <w:rPr>
                <w:color w:val="000000"/>
                <w:szCs w:val="21"/>
              </w:rPr>
            </w:pPr>
            <w:r w:rsidRPr="00711FAC">
              <w:rPr>
                <w:color w:val="000000"/>
                <w:szCs w:val="21"/>
              </w:rPr>
              <w:t>usetime</w:t>
            </w:r>
          </w:p>
        </w:tc>
        <w:tc>
          <w:tcPr>
            <w:tcW w:w="1843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使用时间</w:t>
            </w:r>
          </w:p>
        </w:tc>
        <w:tc>
          <w:tcPr>
            <w:tcW w:w="1701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3A020F" w:rsidRDefault="003A020F" w:rsidP="003A020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</w:tbl>
    <w:p w:rsidR="00B62C80" w:rsidRDefault="00B62C80" w:rsidP="00B62C80">
      <w:pPr>
        <w:pStyle w:val="3"/>
      </w:pPr>
      <w:r>
        <w:rPr>
          <w:rFonts w:hint="eastAsia"/>
        </w:rPr>
        <w:t>其他</w:t>
      </w:r>
    </w:p>
    <w:p w:rsidR="00B62C80" w:rsidRDefault="00B62C80" w:rsidP="00B62C80">
      <w:pPr>
        <w:pStyle w:val="a0"/>
      </w:pPr>
      <w:r>
        <w:rPr>
          <w:rFonts w:hint="eastAsia"/>
        </w:rPr>
        <w:t>无</w:t>
      </w:r>
    </w:p>
    <w:p w:rsidR="00B62C80" w:rsidRDefault="00B62C80" w:rsidP="00B62C80">
      <w:pPr>
        <w:pStyle w:val="2"/>
      </w:pPr>
      <w:bookmarkStart w:id="208" w:name="_Toc468197151"/>
      <w:r>
        <w:rPr>
          <w:rFonts w:hint="eastAsia"/>
        </w:rPr>
        <w:t>商城</w:t>
      </w:r>
      <w:r w:rsidR="004007BF">
        <w:rPr>
          <w:rFonts w:hint="eastAsia"/>
        </w:rPr>
        <w:t>登录登出</w:t>
      </w:r>
      <w:r>
        <w:rPr>
          <w:rFonts w:hint="eastAsia"/>
        </w:rPr>
        <w:t>记录表(</w:t>
      </w:r>
      <w:r w:rsidR="00FC2769" w:rsidRPr="00FC2769">
        <w:t>shop_login_log</w:t>
      </w:r>
      <w:r>
        <w:rPr>
          <w:rFonts w:hint="eastAsia"/>
        </w:rPr>
        <w:t>)</w:t>
      </w:r>
      <w:bookmarkEnd w:id="208"/>
    </w:p>
    <w:p w:rsidR="00B62C80" w:rsidRPr="003A7261" w:rsidRDefault="00B62C80" w:rsidP="00B62C80">
      <w:pPr>
        <w:pStyle w:val="a0"/>
      </w:pPr>
      <w:r>
        <w:rPr>
          <w:rFonts w:hint="eastAsia"/>
        </w:rPr>
        <w:t>该表存储</w:t>
      </w:r>
      <w:r w:rsidR="004007BF">
        <w:rPr>
          <w:rFonts w:hint="eastAsia"/>
        </w:rPr>
        <w:t>用户登录、登出</w:t>
      </w:r>
      <w:r>
        <w:rPr>
          <w:rFonts w:hint="eastAsia"/>
        </w:rPr>
        <w:t>信息。</w:t>
      </w:r>
    </w:p>
    <w:p w:rsidR="00B62C80" w:rsidRDefault="00B62C80" w:rsidP="00B62C80">
      <w:pPr>
        <w:pStyle w:val="3"/>
      </w:pPr>
      <w:r>
        <w:rPr>
          <w:rFonts w:hint="eastAsia"/>
        </w:rPr>
        <w:t>ENGINE</w:t>
      </w:r>
    </w:p>
    <w:p w:rsidR="00B62C80" w:rsidRDefault="00B62C80" w:rsidP="00B62C80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B62C80" w:rsidRDefault="00B62C80" w:rsidP="00B62C80">
      <w:pPr>
        <w:pStyle w:val="3"/>
      </w:pPr>
      <w:r>
        <w:t xml:space="preserve">DEFAULT </w:t>
      </w:r>
      <w:r>
        <w:rPr>
          <w:rFonts w:hint="eastAsia"/>
        </w:rPr>
        <w:t>CHARSET</w:t>
      </w:r>
    </w:p>
    <w:p w:rsidR="00B62C80" w:rsidRDefault="00B62C80" w:rsidP="00B62C80">
      <w:pPr>
        <w:pStyle w:val="a0"/>
      </w:pPr>
      <w:r>
        <w:t>utf8</w:t>
      </w:r>
    </w:p>
    <w:p w:rsidR="00B62C80" w:rsidRDefault="00B62C80" w:rsidP="00B62C80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B62C80" w:rsidTr="00BE24E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B62C80" w:rsidRDefault="00B62C80" w:rsidP="00BE24E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B62C80" w:rsidTr="00BE24E8">
        <w:trPr>
          <w:trHeight w:val="339"/>
          <w:jc w:val="center"/>
        </w:trPr>
        <w:tc>
          <w:tcPr>
            <w:tcW w:w="617" w:type="dxa"/>
          </w:tcPr>
          <w:p w:rsidR="00B62C80" w:rsidRDefault="00B62C80" w:rsidP="00BE24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B62C80" w:rsidRDefault="00B62C80" w:rsidP="00BE24E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B62C80" w:rsidRDefault="00ED0B56" w:rsidP="00BE24E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B62C80" w:rsidRDefault="00ED0B56" w:rsidP="00BE24E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CHAR(36)</w:t>
            </w:r>
          </w:p>
        </w:tc>
        <w:tc>
          <w:tcPr>
            <w:tcW w:w="2338" w:type="dxa"/>
          </w:tcPr>
          <w:p w:rsidR="00B62C80" w:rsidRDefault="00B62C80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主键，非空</w:t>
            </w:r>
          </w:p>
        </w:tc>
      </w:tr>
      <w:tr w:rsidR="00ED0B56" w:rsidTr="00BE24E8">
        <w:trPr>
          <w:trHeight w:val="339"/>
          <w:jc w:val="center"/>
        </w:trPr>
        <w:tc>
          <w:tcPr>
            <w:tcW w:w="617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sername</w:t>
            </w:r>
          </w:p>
        </w:tc>
        <w:tc>
          <w:tcPr>
            <w:tcW w:w="1843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登录用户名</w:t>
            </w:r>
          </w:p>
        </w:tc>
        <w:tc>
          <w:tcPr>
            <w:tcW w:w="1701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VARCHAR(3</w:t>
            </w:r>
            <w:r>
              <w:rPr>
                <w:rFonts w:hint="eastAsia"/>
                <w:color w:val="000000"/>
                <w:szCs w:val="21"/>
              </w:rPr>
              <w:t>0</w:t>
            </w:r>
            <w:r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’’ </w:t>
            </w:r>
          </w:p>
        </w:tc>
      </w:tr>
      <w:tr w:rsidR="00ED0B56" w:rsidTr="00BE24E8">
        <w:trPr>
          <w:trHeight w:val="339"/>
          <w:jc w:val="center"/>
        </w:trPr>
        <w:tc>
          <w:tcPr>
            <w:tcW w:w="617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ED0B56" w:rsidRPr="003A214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ip</w:t>
            </w:r>
          </w:p>
        </w:tc>
        <w:tc>
          <w:tcPr>
            <w:tcW w:w="1843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</w:t>
            </w:r>
            <w:r>
              <w:rPr>
                <w:rFonts w:hint="eastAsia"/>
                <w:color w:val="000000"/>
                <w:szCs w:val="21"/>
              </w:rPr>
              <w:t>ip</w:t>
            </w: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701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VARCHAR(15</w:t>
            </w:r>
            <w:r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’’ </w:t>
            </w:r>
          </w:p>
        </w:tc>
      </w:tr>
      <w:tr w:rsidR="00ED0B56" w:rsidTr="00BE24E8">
        <w:trPr>
          <w:trHeight w:val="339"/>
          <w:jc w:val="center"/>
        </w:trPr>
        <w:tc>
          <w:tcPr>
            <w:tcW w:w="617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createtime</w:t>
            </w:r>
          </w:p>
        </w:tc>
        <w:tc>
          <w:tcPr>
            <w:tcW w:w="1843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创建时间</w:t>
            </w:r>
          </w:p>
        </w:tc>
        <w:tc>
          <w:tcPr>
            <w:tcW w:w="1701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DATETIME</w:t>
            </w:r>
          </w:p>
        </w:tc>
        <w:tc>
          <w:tcPr>
            <w:tcW w:w="2338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ED0B56" w:rsidTr="00BE24E8">
        <w:trPr>
          <w:trHeight w:val="339"/>
          <w:jc w:val="center"/>
        </w:trPr>
        <w:tc>
          <w:tcPr>
            <w:tcW w:w="617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browser</w:t>
            </w:r>
          </w:p>
        </w:tc>
        <w:tc>
          <w:tcPr>
            <w:tcW w:w="1843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浏览器名称</w:t>
            </w:r>
          </w:p>
        </w:tc>
        <w:tc>
          <w:tcPr>
            <w:tcW w:w="1701" w:type="dxa"/>
          </w:tcPr>
          <w:p w:rsidR="00ED0B56" w:rsidRDefault="00ED0B56" w:rsidP="00B7646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VARCHAR(</w:t>
            </w:r>
            <w:r w:rsidR="00B76468">
              <w:rPr>
                <w:color w:val="000000"/>
                <w:szCs w:val="21"/>
              </w:rPr>
              <w:t>50</w:t>
            </w:r>
            <w:r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ED0B56" w:rsidTr="00BE24E8">
        <w:trPr>
          <w:trHeight w:val="339"/>
          <w:jc w:val="center"/>
        </w:trPr>
        <w:tc>
          <w:tcPr>
            <w:tcW w:w="617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 w:rsidRPr="00ED0B56">
              <w:rPr>
                <w:color w:val="000000"/>
                <w:szCs w:val="21"/>
              </w:rPr>
              <w:t>browser_version</w:t>
            </w:r>
          </w:p>
        </w:tc>
        <w:tc>
          <w:tcPr>
            <w:tcW w:w="1843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浏览器版本</w:t>
            </w:r>
          </w:p>
        </w:tc>
        <w:tc>
          <w:tcPr>
            <w:tcW w:w="1701" w:type="dxa"/>
          </w:tcPr>
          <w:p w:rsidR="00ED0B56" w:rsidRDefault="00A61CEC" w:rsidP="00B7646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VARCHAR(</w:t>
            </w:r>
            <w:r w:rsidR="00B76468">
              <w:rPr>
                <w:color w:val="000000"/>
                <w:szCs w:val="21"/>
              </w:rPr>
              <w:t>50</w:t>
            </w:r>
            <w:r w:rsidRPr="00051E98">
              <w:rPr>
                <w:color w:val="000000"/>
                <w:szCs w:val="21"/>
              </w:rPr>
              <w:t>)</w:t>
            </w:r>
          </w:p>
        </w:tc>
        <w:tc>
          <w:tcPr>
            <w:tcW w:w="2338" w:type="dxa"/>
          </w:tcPr>
          <w:p w:rsidR="00ED0B56" w:rsidRDefault="00ED0B56" w:rsidP="00262E4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''</w:t>
            </w:r>
          </w:p>
        </w:tc>
      </w:tr>
      <w:tr w:rsidR="00ED0B56" w:rsidTr="00BE24E8">
        <w:trPr>
          <w:trHeight w:val="339"/>
          <w:jc w:val="center"/>
        </w:trPr>
        <w:tc>
          <w:tcPr>
            <w:tcW w:w="617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 w:rsidRPr="00ED0B56">
              <w:rPr>
                <w:color w:val="000000"/>
                <w:szCs w:val="21"/>
              </w:rPr>
              <w:t>status</w:t>
            </w:r>
          </w:p>
        </w:tc>
        <w:tc>
          <w:tcPr>
            <w:tcW w:w="1843" w:type="dxa"/>
          </w:tcPr>
          <w:p w:rsidR="00ED0B56" w:rsidRDefault="00ED0B56" w:rsidP="00C744E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登录状态</w:t>
            </w:r>
            <w:r w:rsidR="00C744E9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ED0B56" w:rsidRDefault="00A61CEC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TINYINT(1)</w:t>
            </w:r>
          </w:p>
        </w:tc>
        <w:tc>
          <w:tcPr>
            <w:tcW w:w="2338" w:type="dxa"/>
          </w:tcPr>
          <w:p w:rsidR="00ED0B56" w:rsidRDefault="00ED0B56" w:rsidP="00ED0B5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="00C744E9">
              <w:rPr>
                <w:color w:val="000000"/>
                <w:szCs w:val="21"/>
              </w:rPr>
              <w:t xml:space="preserve">’’ </w:t>
            </w:r>
            <w:r w:rsidR="00C744E9">
              <w:rPr>
                <w:rFonts w:hint="eastAsia"/>
                <w:color w:val="000000"/>
                <w:szCs w:val="21"/>
              </w:rPr>
              <w:t>0</w:t>
            </w:r>
            <w:r w:rsidR="00C744E9">
              <w:rPr>
                <w:rFonts w:hint="eastAsia"/>
                <w:color w:val="000000"/>
                <w:szCs w:val="21"/>
              </w:rPr>
              <w:t>登录失败；</w:t>
            </w:r>
            <w:r w:rsidR="00C744E9">
              <w:rPr>
                <w:rFonts w:hint="eastAsia"/>
                <w:color w:val="000000"/>
                <w:szCs w:val="21"/>
              </w:rPr>
              <w:t>1</w:t>
            </w:r>
            <w:r w:rsidR="00C744E9">
              <w:rPr>
                <w:rFonts w:hint="eastAsia"/>
                <w:color w:val="000000"/>
                <w:szCs w:val="21"/>
              </w:rPr>
              <w:t>登录成功；</w:t>
            </w:r>
            <w:r w:rsidR="00C744E9">
              <w:rPr>
                <w:rFonts w:hint="eastAsia"/>
                <w:color w:val="000000"/>
                <w:szCs w:val="21"/>
              </w:rPr>
              <w:t>2</w:t>
            </w:r>
            <w:r w:rsidR="00C744E9">
              <w:rPr>
                <w:rFonts w:hint="eastAsia"/>
                <w:color w:val="000000"/>
                <w:szCs w:val="21"/>
              </w:rPr>
              <w:t>登出</w:t>
            </w:r>
          </w:p>
        </w:tc>
      </w:tr>
    </w:tbl>
    <w:p w:rsidR="00B62C80" w:rsidRDefault="00B62C80" w:rsidP="00B62C80">
      <w:pPr>
        <w:pStyle w:val="3"/>
      </w:pPr>
      <w:r>
        <w:rPr>
          <w:rFonts w:hint="eastAsia"/>
        </w:rPr>
        <w:t>其他</w:t>
      </w:r>
    </w:p>
    <w:p w:rsidR="00B62C80" w:rsidRDefault="00B62C80" w:rsidP="00B62C80">
      <w:pPr>
        <w:pStyle w:val="a0"/>
      </w:pPr>
      <w:r>
        <w:rPr>
          <w:rFonts w:hint="eastAsia"/>
        </w:rPr>
        <w:t>无</w:t>
      </w:r>
    </w:p>
    <w:p w:rsidR="00B62C80" w:rsidRPr="00B62C80" w:rsidRDefault="00B62C80" w:rsidP="00B62C80">
      <w:pPr>
        <w:pStyle w:val="a0"/>
      </w:pPr>
    </w:p>
    <w:p w:rsidR="00B62C80" w:rsidRDefault="00B62C80" w:rsidP="008A67BB">
      <w:pPr>
        <w:pStyle w:val="a0"/>
      </w:pPr>
    </w:p>
    <w:p w:rsidR="00537EC2" w:rsidRDefault="00537EC2" w:rsidP="00537EC2">
      <w:pPr>
        <w:pStyle w:val="1"/>
      </w:pPr>
      <w:bookmarkStart w:id="209" w:name="_Toc468197152"/>
      <w:r>
        <w:rPr>
          <w:rFonts w:hint="eastAsia"/>
        </w:rPr>
        <w:lastRenderedPageBreak/>
        <w:t>第三方插件</w:t>
      </w:r>
      <w:bookmarkEnd w:id="209"/>
    </w:p>
    <w:p w:rsidR="00537EC2" w:rsidRPr="00B772EA" w:rsidRDefault="00537EC2" w:rsidP="00537EC2">
      <w:pPr>
        <w:pStyle w:val="a0"/>
      </w:pPr>
      <w:r>
        <w:rPr>
          <w:rFonts w:hint="eastAsia"/>
        </w:rPr>
        <w:t>第三方插件指其他组织基于微擎平台开发的通用插件。</w:t>
      </w:r>
    </w:p>
    <w:p w:rsidR="003D5CD3" w:rsidRDefault="00C17DCB" w:rsidP="003D5CD3">
      <w:pPr>
        <w:pStyle w:val="2"/>
      </w:pPr>
      <w:bookmarkStart w:id="210" w:name="_Toc468197153"/>
      <w:r>
        <w:rPr>
          <w:rFonts w:hint="eastAsia"/>
        </w:rPr>
        <w:t>大转盘兑奖配置</w:t>
      </w:r>
      <w:r w:rsidR="003D5CD3">
        <w:rPr>
          <w:rFonts w:hint="eastAsia"/>
        </w:rPr>
        <w:t>表(</w:t>
      </w:r>
      <w:r w:rsidR="003D5CD3" w:rsidRPr="003D5CD3">
        <w:t>stonefish_bigwheel_exchange</w:t>
      </w:r>
      <w:r w:rsidR="003D5CD3">
        <w:rPr>
          <w:rFonts w:hint="eastAsia"/>
        </w:rPr>
        <w:t>)</w:t>
      </w:r>
      <w:bookmarkEnd w:id="210"/>
    </w:p>
    <w:p w:rsidR="003D5CD3" w:rsidRPr="003A7261" w:rsidRDefault="00C17DCB" w:rsidP="003D5CD3">
      <w:pPr>
        <w:pStyle w:val="a0"/>
      </w:pPr>
      <w:r>
        <w:rPr>
          <w:rFonts w:hint="eastAsia"/>
        </w:rPr>
        <w:t>该表存储兑奖配制信息</w:t>
      </w:r>
      <w:r w:rsidR="003D5CD3">
        <w:rPr>
          <w:rFonts w:hint="eastAsia"/>
        </w:rPr>
        <w:t>。</w:t>
      </w:r>
    </w:p>
    <w:p w:rsidR="003D5CD3" w:rsidRDefault="003D5CD3" w:rsidP="003D5CD3">
      <w:pPr>
        <w:pStyle w:val="3"/>
      </w:pPr>
      <w:r>
        <w:rPr>
          <w:rFonts w:hint="eastAsia"/>
        </w:rPr>
        <w:t>ENGINE</w:t>
      </w:r>
    </w:p>
    <w:p w:rsidR="003D5CD3" w:rsidRDefault="003D5CD3" w:rsidP="003D5CD3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3D5CD3" w:rsidRDefault="003D5CD3" w:rsidP="003D5CD3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3D5CD3" w:rsidRDefault="003D5CD3" w:rsidP="003D5CD3">
      <w:pPr>
        <w:pStyle w:val="a0"/>
      </w:pPr>
      <w:r>
        <w:t>utf8</w:t>
      </w:r>
    </w:p>
    <w:p w:rsidR="003D5CD3" w:rsidRDefault="003D5CD3" w:rsidP="003D5CD3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3D5CD3" w:rsidTr="003D5CD3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3D5CD3" w:rsidRDefault="003D5CD3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3D5CD3" w:rsidRDefault="003D5CD3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3D5CD3" w:rsidRDefault="003D5CD3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3D5CD3" w:rsidRDefault="003D5CD3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3D5CD3" w:rsidRDefault="003D5CD3" w:rsidP="003D5CD3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3D5CD3" w:rsidTr="003D5CD3">
        <w:trPr>
          <w:trHeight w:val="339"/>
          <w:jc w:val="center"/>
        </w:trPr>
        <w:tc>
          <w:tcPr>
            <w:tcW w:w="617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3D5CD3" w:rsidRDefault="00C17DC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D5CD3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30AA3" w:rsidRPr="00D30AA3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3D5CD3" w:rsidTr="003D5CD3">
        <w:trPr>
          <w:trHeight w:val="339"/>
          <w:jc w:val="center"/>
        </w:trPr>
        <w:tc>
          <w:tcPr>
            <w:tcW w:w="617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3D5CD3" w:rsidRDefault="00D30AA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  <w:r w:rsidR="003D5CD3" w:rsidRPr="00255348">
              <w:rPr>
                <w:color w:val="000000"/>
                <w:szCs w:val="21"/>
              </w:rPr>
              <w:t>id</w:t>
            </w:r>
          </w:p>
        </w:tc>
        <w:tc>
          <w:tcPr>
            <w:tcW w:w="1843" w:type="dxa"/>
          </w:tcPr>
          <w:p w:rsidR="003D5CD3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rFonts w:hint="eastAsia"/>
                <w:color w:val="000000"/>
                <w:szCs w:val="21"/>
              </w:rPr>
              <w:t>规则</w:t>
            </w:r>
            <w:r w:rsidRPr="00D30AA3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D5CD3" w:rsidRDefault="00580FB9" w:rsidP="00D30AA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30AA3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非空，默认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 xml:space="preserve"> </w:t>
            </w:r>
          </w:p>
        </w:tc>
      </w:tr>
      <w:tr w:rsidR="003D5CD3" w:rsidTr="003D5CD3">
        <w:trPr>
          <w:trHeight w:val="339"/>
          <w:jc w:val="center"/>
        </w:trPr>
        <w:tc>
          <w:tcPr>
            <w:tcW w:w="617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3D5CD3" w:rsidRPr="003A2146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uniacid</w:t>
            </w:r>
          </w:p>
        </w:tc>
        <w:tc>
          <w:tcPr>
            <w:tcW w:w="1843" w:type="dxa"/>
          </w:tcPr>
          <w:p w:rsidR="003D5CD3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rFonts w:hint="eastAsia"/>
                <w:color w:val="000000"/>
                <w:szCs w:val="21"/>
              </w:rPr>
              <w:t>公众号</w:t>
            </w:r>
            <w:r w:rsidRPr="00D30AA3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D5CD3" w:rsidRDefault="00580FB9" w:rsidP="00D30AA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D30AA3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非空</w:t>
            </w:r>
          </w:p>
        </w:tc>
      </w:tr>
      <w:tr w:rsidR="003D5CD3" w:rsidTr="003D5CD3">
        <w:trPr>
          <w:trHeight w:val="339"/>
          <w:jc w:val="center"/>
        </w:trPr>
        <w:tc>
          <w:tcPr>
            <w:tcW w:w="617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3D5CD3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tickettype</w:t>
            </w:r>
          </w:p>
        </w:tc>
        <w:tc>
          <w:tcPr>
            <w:tcW w:w="1843" w:type="dxa"/>
          </w:tcPr>
          <w:p w:rsidR="003D5CD3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rFonts w:hint="eastAsia"/>
                <w:color w:val="000000"/>
                <w:szCs w:val="21"/>
              </w:rPr>
              <w:t>兑奖类型</w:t>
            </w:r>
          </w:p>
        </w:tc>
        <w:tc>
          <w:tcPr>
            <w:tcW w:w="1701" w:type="dxa"/>
          </w:tcPr>
          <w:p w:rsidR="003D5CD3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D30AA3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3D5CD3" w:rsidRDefault="00B6285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 xml:space="preserve">1; </w:t>
            </w:r>
            <w:r w:rsidRPr="00B6285B">
              <w:rPr>
                <w:rFonts w:hint="eastAsia"/>
                <w:color w:val="000000"/>
                <w:szCs w:val="21"/>
              </w:rPr>
              <w:t>1</w:t>
            </w:r>
            <w:r w:rsidRPr="00B6285B">
              <w:rPr>
                <w:rFonts w:hint="eastAsia"/>
                <w:color w:val="000000"/>
                <w:szCs w:val="21"/>
              </w:rPr>
              <w:t>为前端后台</w:t>
            </w:r>
            <w:r w:rsidRPr="00B6285B">
              <w:rPr>
                <w:rFonts w:hint="eastAsia"/>
                <w:color w:val="000000"/>
                <w:szCs w:val="21"/>
              </w:rPr>
              <w:t>2</w:t>
            </w:r>
            <w:r w:rsidRPr="00B6285B">
              <w:rPr>
                <w:rFonts w:hint="eastAsia"/>
                <w:color w:val="000000"/>
                <w:szCs w:val="21"/>
              </w:rPr>
              <w:t>为店员</w:t>
            </w:r>
            <w:r w:rsidRPr="00B6285B">
              <w:rPr>
                <w:rFonts w:hint="eastAsia"/>
                <w:color w:val="000000"/>
                <w:szCs w:val="21"/>
              </w:rPr>
              <w:t>3</w:t>
            </w:r>
            <w:r w:rsidRPr="00B6285B">
              <w:rPr>
                <w:rFonts w:hint="eastAsia"/>
                <w:color w:val="000000"/>
                <w:szCs w:val="21"/>
              </w:rPr>
              <w:t>为商家网点</w:t>
            </w:r>
          </w:p>
        </w:tc>
      </w:tr>
      <w:tr w:rsidR="003D5CD3" w:rsidTr="003D5CD3">
        <w:trPr>
          <w:trHeight w:val="339"/>
          <w:jc w:val="center"/>
        </w:trPr>
        <w:tc>
          <w:tcPr>
            <w:tcW w:w="617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3D5CD3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awardingtype</w:t>
            </w:r>
          </w:p>
        </w:tc>
        <w:tc>
          <w:tcPr>
            <w:tcW w:w="1843" w:type="dxa"/>
          </w:tcPr>
          <w:p w:rsidR="003D5CD3" w:rsidRDefault="00B6285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兑奖方式</w:t>
            </w:r>
          </w:p>
        </w:tc>
        <w:tc>
          <w:tcPr>
            <w:tcW w:w="1701" w:type="dxa"/>
          </w:tcPr>
          <w:p w:rsidR="003D5CD3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D30AA3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3D5CD3" w:rsidRDefault="00B6285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>1</w:t>
            </w:r>
            <w:r w:rsidRPr="00B6285B">
              <w:rPr>
                <w:rFonts w:hint="eastAsia"/>
                <w:color w:val="000000"/>
                <w:szCs w:val="21"/>
              </w:rPr>
              <w:t>单独兑奖</w:t>
            </w:r>
            <w:r w:rsidRPr="00B6285B">
              <w:rPr>
                <w:rFonts w:hint="eastAsia"/>
                <w:color w:val="000000"/>
                <w:szCs w:val="21"/>
              </w:rPr>
              <w:t>1</w:t>
            </w:r>
            <w:r w:rsidRPr="00B6285B">
              <w:rPr>
                <w:rFonts w:hint="eastAsia"/>
                <w:color w:val="000000"/>
                <w:szCs w:val="21"/>
              </w:rPr>
              <w:t>统一兑奖</w:t>
            </w:r>
            <w:r w:rsidRPr="00B6285B"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3D5CD3" w:rsidTr="003D5CD3">
        <w:trPr>
          <w:trHeight w:val="339"/>
          <w:jc w:val="center"/>
        </w:trPr>
        <w:tc>
          <w:tcPr>
            <w:tcW w:w="617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3D5CD3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beihuo</w:t>
            </w:r>
          </w:p>
        </w:tc>
        <w:tc>
          <w:tcPr>
            <w:tcW w:w="1843" w:type="dxa"/>
          </w:tcPr>
          <w:p w:rsidR="003D5CD3" w:rsidRDefault="00B6285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是否开启备货</w:t>
            </w:r>
          </w:p>
        </w:tc>
        <w:tc>
          <w:tcPr>
            <w:tcW w:w="1701" w:type="dxa"/>
          </w:tcPr>
          <w:p w:rsidR="003D5CD3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D30AA3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3D5CD3" w:rsidRDefault="003D5CD3" w:rsidP="00B6285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</w:t>
            </w:r>
            <w:r w:rsidR="00B6285B">
              <w:rPr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’</w:t>
            </w:r>
          </w:p>
        </w:tc>
      </w:tr>
      <w:tr w:rsidR="003D5CD3" w:rsidTr="003D5CD3">
        <w:trPr>
          <w:trHeight w:val="339"/>
          <w:jc w:val="center"/>
        </w:trPr>
        <w:tc>
          <w:tcPr>
            <w:tcW w:w="617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3D5CD3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beihuo_tips</w:t>
            </w:r>
          </w:p>
        </w:tc>
        <w:tc>
          <w:tcPr>
            <w:tcW w:w="1843" w:type="dxa"/>
          </w:tcPr>
          <w:p w:rsidR="003D5CD3" w:rsidRDefault="00B6285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备货提示词</w:t>
            </w:r>
          </w:p>
        </w:tc>
        <w:tc>
          <w:tcPr>
            <w:tcW w:w="1701" w:type="dxa"/>
          </w:tcPr>
          <w:p w:rsidR="003D5CD3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30AA3" w:rsidRPr="00D30AA3">
              <w:rPr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3D5CD3" w:rsidRDefault="00B6285B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''</w:t>
            </w:r>
          </w:p>
        </w:tc>
      </w:tr>
      <w:tr w:rsidR="003D5CD3" w:rsidTr="003D5CD3">
        <w:trPr>
          <w:trHeight w:val="339"/>
          <w:jc w:val="center"/>
        </w:trPr>
        <w:tc>
          <w:tcPr>
            <w:tcW w:w="617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3D5CD3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awardingpas</w:t>
            </w:r>
          </w:p>
        </w:tc>
        <w:tc>
          <w:tcPr>
            <w:tcW w:w="1843" w:type="dxa"/>
          </w:tcPr>
          <w:p w:rsidR="003D5CD3" w:rsidRDefault="00B6285B" w:rsidP="003D5CD3">
            <w:pPr>
              <w:jc w:val="left"/>
              <w:rPr>
                <w:color w:val="000000"/>
                <w:szCs w:val="21"/>
              </w:rPr>
            </w:pPr>
            <w:r w:rsidRPr="00B6285B">
              <w:rPr>
                <w:rFonts w:hint="eastAsia"/>
                <w:color w:val="000000"/>
                <w:szCs w:val="21"/>
              </w:rPr>
              <w:t>兑奖密码</w:t>
            </w:r>
          </w:p>
        </w:tc>
        <w:tc>
          <w:tcPr>
            <w:tcW w:w="1701" w:type="dxa"/>
          </w:tcPr>
          <w:p w:rsidR="003D5CD3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D30AA3" w:rsidRPr="00D30AA3">
              <w:rPr>
                <w:color w:val="000000"/>
                <w:szCs w:val="21"/>
              </w:rPr>
              <w:t>(20)</w:t>
            </w:r>
          </w:p>
        </w:tc>
        <w:tc>
          <w:tcPr>
            <w:tcW w:w="2338" w:type="dxa"/>
          </w:tcPr>
          <w:p w:rsidR="003D5CD3" w:rsidRDefault="003D5CD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 w:rsidRPr="000869E8">
              <w:rPr>
                <w:color w:val="000000"/>
                <w:szCs w:val="21"/>
              </w:rPr>
              <w:t>''</w:t>
            </w:r>
          </w:p>
        </w:tc>
      </w:tr>
      <w:tr w:rsidR="00D30AA3" w:rsidTr="003D5CD3">
        <w:trPr>
          <w:trHeight w:val="339"/>
          <w:jc w:val="center"/>
        </w:trPr>
        <w:tc>
          <w:tcPr>
            <w:tcW w:w="617" w:type="dxa"/>
          </w:tcPr>
          <w:p w:rsidR="00D30AA3" w:rsidRDefault="00D30AA3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D30AA3" w:rsidRPr="00D30AA3" w:rsidRDefault="00D30AA3" w:rsidP="003D5CD3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inventory</w:t>
            </w:r>
          </w:p>
        </w:tc>
        <w:tc>
          <w:tcPr>
            <w:tcW w:w="1843" w:type="dxa"/>
          </w:tcPr>
          <w:p w:rsidR="00D30AA3" w:rsidRDefault="00B6285B" w:rsidP="003D5CD3">
            <w:pPr>
              <w:jc w:val="left"/>
              <w:rPr>
                <w:color w:val="000000"/>
                <w:szCs w:val="21"/>
              </w:rPr>
            </w:pPr>
            <w:r w:rsidRPr="00B6285B">
              <w:rPr>
                <w:rFonts w:hint="eastAsia"/>
                <w:color w:val="000000"/>
                <w:szCs w:val="21"/>
              </w:rPr>
              <w:t>兑奖后库存</w:t>
            </w:r>
          </w:p>
        </w:tc>
        <w:tc>
          <w:tcPr>
            <w:tcW w:w="1701" w:type="dxa"/>
          </w:tcPr>
          <w:p w:rsidR="00D30AA3" w:rsidRDefault="00580FB9" w:rsidP="003D5CD3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D30AA3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D30AA3" w:rsidRDefault="00B6285B" w:rsidP="003D5CD3">
            <w:pPr>
              <w:jc w:val="left"/>
              <w:rPr>
                <w:color w:val="000000"/>
                <w:szCs w:val="21"/>
              </w:rPr>
            </w:pPr>
            <w:r w:rsidRPr="00B6285B">
              <w:rPr>
                <w:rFonts w:hint="eastAsia"/>
                <w:color w:val="000000"/>
                <w:szCs w:val="21"/>
              </w:rPr>
              <w:t>1</w:t>
            </w:r>
            <w:r w:rsidRPr="00B6285B">
              <w:rPr>
                <w:rFonts w:hint="eastAsia"/>
                <w:color w:val="000000"/>
                <w:szCs w:val="21"/>
              </w:rPr>
              <w:t>中奖减少</w:t>
            </w:r>
            <w:r w:rsidRPr="00B6285B">
              <w:rPr>
                <w:rFonts w:hint="eastAsia"/>
                <w:color w:val="000000"/>
                <w:szCs w:val="21"/>
              </w:rPr>
              <w:t>2</w:t>
            </w:r>
            <w:r w:rsidRPr="00B6285B">
              <w:rPr>
                <w:rFonts w:hint="eastAsia"/>
                <w:color w:val="000000"/>
                <w:szCs w:val="21"/>
              </w:rPr>
              <w:t>为兑奖后减少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awardingstarttime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兑奖开始时间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145C09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’0’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awardingendtime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兑奖结束时间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145C09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’0’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awarding_tips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兑奖参数提示词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145C09" w:rsidRPr="00D30AA3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awardingaddress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兑奖地点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145C09" w:rsidRPr="00D30AA3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awardingtel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兑奖电话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145C09" w:rsidRPr="00D30AA3">
              <w:rPr>
                <w:color w:val="000000"/>
                <w:szCs w:val="21"/>
              </w:rPr>
              <w:t>(50)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baidumaplng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兑奖导航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145C09" w:rsidRPr="00D30AA3">
              <w:rPr>
                <w:color w:val="000000"/>
                <w:szCs w:val="21"/>
              </w:rPr>
              <w:t>(</w:t>
            </w:r>
            <w:r w:rsidR="00145C09">
              <w:rPr>
                <w:color w:val="000000"/>
                <w:szCs w:val="21"/>
              </w:rPr>
              <w:t>1</w:t>
            </w:r>
            <w:r w:rsidR="00145C09" w:rsidRPr="00D30AA3">
              <w:rPr>
                <w:color w:val="000000"/>
                <w:szCs w:val="21"/>
              </w:rPr>
              <w:t>0)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baidumaplat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兑奖导航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145C09" w:rsidRPr="00D30AA3">
              <w:rPr>
                <w:color w:val="000000"/>
                <w:szCs w:val="21"/>
              </w:rPr>
              <w:t>(</w:t>
            </w:r>
            <w:r w:rsidR="00145C09">
              <w:rPr>
                <w:color w:val="000000"/>
                <w:szCs w:val="21"/>
              </w:rPr>
              <w:t>1</w:t>
            </w:r>
            <w:r w:rsidR="00145C09" w:rsidRPr="00D30AA3">
              <w:rPr>
                <w:color w:val="000000"/>
                <w:szCs w:val="21"/>
              </w:rPr>
              <w:t>0)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17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before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兑奖资料活动前还是中奖后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’1’ 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前</w:t>
            </w:r>
            <w:r w:rsidRPr="00145C09">
              <w:rPr>
                <w:rFonts w:hint="eastAsia"/>
                <w:color w:val="000000"/>
                <w:szCs w:val="21"/>
              </w:rPr>
              <w:t>2</w:t>
            </w:r>
            <w:r w:rsidRPr="00145C09">
              <w:rPr>
                <w:rFonts w:hint="eastAsia"/>
                <w:color w:val="000000"/>
                <w:szCs w:val="21"/>
              </w:rPr>
              <w:t>为后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isrealname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是否需要输入姓名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’1’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ismobile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是否需要输入手机号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’1’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isqq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</w:t>
            </w:r>
            <w:r w:rsidRPr="00145C09">
              <w:rPr>
                <w:rFonts w:hint="eastAsia"/>
                <w:color w:val="000000"/>
                <w:szCs w:val="21"/>
              </w:rPr>
              <w:t>QQ</w:t>
            </w:r>
            <w:r w:rsidRPr="00145C09"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’1’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isemail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是否需要输入邮箱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’0’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isaddress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是否需要输入地址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’0’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isgender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是否需要输入性别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’0’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istelephone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是否需要输入固定电话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’0’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isidcard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是否需要输入证件号码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’0’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26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iscompany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是否需要输入公司名称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’0’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isoccupation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是否需要输入职业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’0’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isposition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是否需要输入职位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 xml:space="preserve">’0’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为不需要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为需要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29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isfans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是否同步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TINYINT</w:t>
            </w:r>
            <w:r w:rsidR="00145C09" w:rsidRPr="00D30AA3">
              <w:rPr>
                <w:color w:val="000000"/>
                <w:szCs w:val="21"/>
              </w:rPr>
              <w:t>(1)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’1’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145C09">
              <w:rPr>
                <w:rFonts w:hint="eastAsia"/>
                <w:color w:val="000000"/>
                <w:szCs w:val="21"/>
              </w:rPr>
              <w:t>0</w:t>
            </w:r>
            <w:r w:rsidRPr="00145C09">
              <w:rPr>
                <w:rFonts w:hint="eastAsia"/>
                <w:color w:val="000000"/>
                <w:szCs w:val="21"/>
              </w:rPr>
              <w:t>只保存本模块下</w:t>
            </w:r>
            <w:r w:rsidRPr="00145C09">
              <w:rPr>
                <w:rFonts w:hint="eastAsia"/>
                <w:color w:val="000000"/>
                <w:szCs w:val="21"/>
              </w:rPr>
              <w:t>1</w:t>
            </w:r>
            <w:r w:rsidRPr="00145C09">
              <w:rPr>
                <w:rFonts w:hint="eastAsia"/>
                <w:color w:val="000000"/>
                <w:szCs w:val="21"/>
              </w:rPr>
              <w:t>同步更新至官方</w:t>
            </w:r>
            <w:r w:rsidRPr="00145C09">
              <w:rPr>
                <w:rFonts w:hint="eastAsia"/>
                <w:color w:val="000000"/>
                <w:szCs w:val="21"/>
              </w:rPr>
              <w:t>FANS</w:t>
            </w:r>
            <w:r w:rsidRPr="00145C09">
              <w:rPr>
                <w:rFonts w:hint="eastAsia"/>
                <w:color w:val="000000"/>
                <w:szCs w:val="21"/>
              </w:rPr>
              <w:t>表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isfansname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显示字段名称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  <w:r w:rsidR="00145C09" w:rsidRPr="00D30AA3">
              <w:rPr>
                <w:color w:val="000000"/>
                <w:szCs w:val="21"/>
              </w:rPr>
              <w:t>(225)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</w:t>
            </w:r>
            <w:r>
              <w:rPr>
                <w:rFonts w:hint="eastAsia"/>
              </w:rPr>
              <w:t xml:space="preserve"> </w:t>
            </w:r>
            <w:r w:rsidRPr="00145C09">
              <w:rPr>
                <w:rFonts w:hint="eastAsia"/>
                <w:color w:val="000000"/>
                <w:szCs w:val="21"/>
              </w:rPr>
              <w:t>真实姓名</w:t>
            </w:r>
            <w:r w:rsidRPr="00145C09">
              <w:rPr>
                <w:rFonts w:hint="eastAsia"/>
                <w:color w:val="000000"/>
                <w:szCs w:val="21"/>
              </w:rPr>
              <w:t>,</w:t>
            </w:r>
            <w:r w:rsidRPr="00145C09">
              <w:rPr>
                <w:rFonts w:hint="eastAsia"/>
                <w:color w:val="000000"/>
                <w:szCs w:val="21"/>
              </w:rPr>
              <w:t>手机号码</w:t>
            </w:r>
            <w:r w:rsidRPr="00145C09">
              <w:rPr>
                <w:rFonts w:hint="eastAsia"/>
                <w:color w:val="000000"/>
                <w:szCs w:val="21"/>
              </w:rPr>
              <w:t>,QQ</w:t>
            </w:r>
            <w:r w:rsidRPr="00145C09">
              <w:rPr>
                <w:rFonts w:hint="eastAsia"/>
                <w:color w:val="000000"/>
                <w:szCs w:val="21"/>
              </w:rPr>
              <w:t>号</w:t>
            </w:r>
            <w:r w:rsidRPr="00145C09">
              <w:rPr>
                <w:rFonts w:hint="eastAsia"/>
                <w:color w:val="000000"/>
                <w:szCs w:val="21"/>
              </w:rPr>
              <w:t>,</w:t>
            </w:r>
            <w:r w:rsidRPr="00145C09">
              <w:rPr>
                <w:rFonts w:hint="eastAsia"/>
                <w:color w:val="000000"/>
                <w:szCs w:val="21"/>
              </w:rPr>
              <w:t>邮箱</w:t>
            </w:r>
            <w:r w:rsidRPr="00145C09">
              <w:rPr>
                <w:rFonts w:hint="eastAsia"/>
                <w:color w:val="000000"/>
                <w:szCs w:val="21"/>
              </w:rPr>
              <w:t>,</w:t>
            </w:r>
            <w:r w:rsidRPr="00145C09">
              <w:rPr>
                <w:rFonts w:hint="eastAsia"/>
                <w:color w:val="000000"/>
                <w:szCs w:val="21"/>
              </w:rPr>
              <w:t>地址</w:t>
            </w:r>
            <w:r w:rsidRPr="00145C09">
              <w:rPr>
                <w:rFonts w:hint="eastAsia"/>
                <w:color w:val="000000"/>
                <w:szCs w:val="21"/>
              </w:rPr>
              <w:t>,</w:t>
            </w:r>
            <w:r w:rsidRPr="00145C09">
              <w:rPr>
                <w:rFonts w:hint="eastAsia"/>
                <w:color w:val="000000"/>
                <w:szCs w:val="21"/>
              </w:rPr>
              <w:t>性别</w:t>
            </w:r>
            <w:r w:rsidRPr="00145C09">
              <w:rPr>
                <w:rFonts w:hint="eastAsia"/>
                <w:color w:val="000000"/>
                <w:szCs w:val="21"/>
              </w:rPr>
              <w:t>,</w:t>
            </w:r>
            <w:r w:rsidRPr="00145C09">
              <w:rPr>
                <w:rFonts w:hint="eastAsia"/>
                <w:color w:val="000000"/>
                <w:szCs w:val="21"/>
              </w:rPr>
              <w:t>固定电话</w:t>
            </w:r>
            <w:r w:rsidRPr="00145C09">
              <w:rPr>
                <w:rFonts w:hint="eastAsia"/>
                <w:color w:val="000000"/>
                <w:szCs w:val="21"/>
              </w:rPr>
              <w:t>,</w:t>
            </w:r>
            <w:r w:rsidRPr="00145C09">
              <w:rPr>
                <w:rFonts w:hint="eastAsia"/>
                <w:color w:val="000000"/>
                <w:szCs w:val="21"/>
              </w:rPr>
              <w:t>证件号码</w:t>
            </w:r>
            <w:r w:rsidRPr="00145C09">
              <w:rPr>
                <w:rFonts w:hint="eastAsia"/>
                <w:color w:val="000000"/>
                <w:szCs w:val="21"/>
              </w:rPr>
              <w:t>,</w:t>
            </w:r>
            <w:r w:rsidRPr="00145C09">
              <w:rPr>
                <w:rFonts w:hint="eastAsia"/>
                <w:color w:val="000000"/>
                <w:szCs w:val="21"/>
              </w:rPr>
              <w:t>公司名称</w:t>
            </w:r>
            <w:r w:rsidRPr="00145C09">
              <w:rPr>
                <w:rFonts w:hint="eastAsia"/>
                <w:color w:val="000000"/>
                <w:szCs w:val="21"/>
              </w:rPr>
              <w:t>,</w:t>
            </w:r>
            <w:r w:rsidRPr="00145C09">
              <w:rPr>
                <w:rFonts w:hint="eastAsia"/>
                <w:color w:val="000000"/>
                <w:szCs w:val="21"/>
              </w:rPr>
              <w:t>职业</w:t>
            </w:r>
            <w:r w:rsidRPr="00145C09">
              <w:rPr>
                <w:rFonts w:hint="eastAsia"/>
                <w:color w:val="000000"/>
                <w:szCs w:val="21"/>
              </w:rPr>
              <w:t>,</w:t>
            </w:r>
            <w:r w:rsidRPr="00145C09">
              <w:rPr>
                <w:rFonts w:hint="eastAsia"/>
                <w:color w:val="000000"/>
                <w:szCs w:val="21"/>
              </w:rPr>
              <w:t>职位</w:t>
            </w:r>
            <w:r>
              <w:rPr>
                <w:color w:val="000000"/>
                <w:szCs w:val="21"/>
              </w:rPr>
              <w:t>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tmplmsg_participate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参与消息模板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145C09" w:rsidRPr="00D30AA3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’0’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tmplmsg_winning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中奖消息模板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145C09" w:rsidRPr="00D30AA3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’0’</w:t>
            </w:r>
          </w:p>
        </w:tc>
      </w:tr>
      <w:tr w:rsidR="00145C09" w:rsidTr="003D5CD3">
        <w:trPr>
          <w:trHeight w:val="339"/>
          <w:jc w:val="center"/>
        </w:trPr>
        <w:tc>
          <w:tcPr>
            <w:tcW w:w="617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1780" w:type="dxa"/>
          </w:tcPr>
          <w:p w:rsidR="00145C09" w:rsidRPr="00D30AA3" w:rsidRDefault="00145C09" w:rsidP="00145C09">
            <w:pPr>
              <w:jc w:val="left"/>
              <w:rPr>
                <w:color w:val="000000"/>
                <w:szCs w:val="21"/>
              </w:rPr>
            </w:pPr>
            <w:r w:rsidRPr="00D30AA3">
              <w:rPr>
                <w:color w:val="000000"/>
                <w:szCs w:val="21"/>
              </w:rPr>
              <w:t>tmplmsg_exchange</w:t>
            </w:r>
          </w:p>
        </w:tc>
        <w:tc>
          <w:tcPr>
            <w:tcW w:w="1843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 w:rsidRPr="00145C09">
              <w:rPr>
                <w:rFonts w:hint="eastAsia"/>
                <w:color w:val="000000"/>
                <w:szCs w:val="21"/>
              </w:rPr>
              <w:t>兑奖消息模板</w:t>
            </w:r>
          </w:p>
        </w:tc>
        <w:tc>
          <w:tcPr>
            <w:tcW w:w="1701" w:type="dxa"/>
          </w:tcPr>
          <w:p w:rsidR="00145C09" w:rsidRDefault="00580FB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  <w:r w:rsidR="00145C09" w:rsidRPr="00D30AA3">
              <w:rPr>
                <w:color w:val="000000"/>
                <w:szCs w:val="21"/>
              </w:rPr>
              <w:t>(11)</w:t>
            </w:r>
          </w:p>
        </w:tc>
        <w:tc>
          <w:tcPr>
            <w:tcW w:w="2338" w:type="dxa"/>
          </w:tcPr>
          <w:p w:rsidR="00145C09" w:rsidRDefault="00145C09" w:rsidP="00145C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color w:val="000000"/>
                <w:szCs w:val="21"/>
              </w:rPr>
              <w:t>’0’</w:t>
            </w:r>
          </w:p>
        </w:tc>
      </w:tr>
    </w:tbl>
    <w:p w:rsidR="003D5CD3" w:rsidRDefault="003D5CD3" w:rsidP="003D5CD3">
      <w:pPr>
        <w:pStyle w:val="3"/>
      </w:pPr>
      <w:r>
        <w:rPr>
          <w:rFonts w:hint="eastAsia"/>
        </w:rPr>
        <w:t>其他</w:t>
      </w:r>
    </w:p>
    <w:p w:rsidR="003D5CD3" w:rsidRPr="00B772EA" w:rsidRDefault="003D5CD3" w:rsidP="003D5CD3">
      <w:pPr>
        <w:pStyle w:val="a0"/>
      </w:pPr>
      <w:r>
        <w:rPr>
          <w:rFonts w:hint="eastAsia"/>
        </w:rPr>
        <w:t>无</w:t>
      </w:r>
    </w:p>
    <w:p w:rsidR="00145C09" w:rsidRDefault="00B87D12" w:rsidP="00B87D12">
      <w:pPr>
        <w:pStyle w:val="2"/>
      </w:pPr>
      <w:bookmarkStart w:id="211" w:name="_Toc468197154"/>
      <w:r>
        <w:rPr>
          <w:rFonts w:hint="eastAsia"/>
        </w:rPr>
        <w:lastRenderedPageBreak/>
        <w:t>大转盘粉丝</w:t>
      </w:r>
      <w:r w:rsidR="00145C09">
        <w:rPr>
          <w:rFonts w:hint="eastAsia"/>
        </w:rPr>
        <w:t>表(</w:t>
      </w:r>
      <w:r w:rsidRPr="00B87D12">
        <w:t>stonefish_bigwheel_fans</w:t>
      </w:r>
      <w:r w:rsidR="00145C09">
        <w:rPr>
          <w:rFonts w:hint="eastAsia"/>
        </w:rPr>
        <w:t>)</w:t>
      </w:r>
      <w:bookmarkEnd w:id="211"/>
    </w:p>
    <w:p w:rsidR="00145C09" w:rsidRPr="003A7261" w:rsidRDefault="00145C09" w:rsidP="00145C09">
      <w:pPr>
        <w:pStyle w:val="a0"/>
      </w:pPr>
      <w:r>
        <w:rPr>
          <w:rFonts w:hint="eastAsia"/>
        </w:rPr>
        <w:t>该表存储</w:t>
      </w:r>
      <w:r w:rsidR="00B87D12">
        <w:rPr>
          <w:rFonts w:hint="eastAsia"/>
        </w:rPr>
        <w:t>转盘粉丝记录表</w:t>
      </w:r>
    </w:p>
    <w:p w:rsidR="00145C09" w:rsidRDefault="00145C09" w:rsidP="00145C09">
      <w:pPr>
        <w:pStyle w:val="3"/>
      </w:pPr>
      <w:r>
        <w:rPr>
          <w:rFonts w:hint="eastAsia"/>
        </w:rPr>
        <w:t>ENGINE</w:t>
      </w:r>
    </w:p>
    <w:p w:rsidR="00145C09" w:rsidRDefault="00145C09" w:rsidP="00145C09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145C09" w:rsidRDefault="00145C09" w:rsidP="00145C09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145C09" w:rsidRDefault="00145C09" w:rsidP="00145C09">
      <w:pPr>
        <w:pStyle w:val="a0"/>
      </w:pPr>
      <w:r>
        <w:t>utf8</w:t>
      </w:r>
    </w:p>
    <w:p w:rsidR="00145C09" w:rsidRDefault="00145C09" w:rsidP="00145C09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145C09" w:rsidTr="009F2FEB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145C09" w:rsidRDefault="00145C09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145C09" w:rsidRDefault="00145C09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145C09" w:rsidRDefault="00145C09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145C09" w:rsidRDefault="00145C09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145C09" w:rsidRDefault="00145C09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id         </w:t>
            </w:r>
          </w:p>
        </w:tc>
        <w:tc>
          <w:tcPr>
            <w:tcW w:w="1843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rid    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规则</w:t>
            </w:r>
            <w:r w:rsidRPr="00FF02E9">
              <w:rPr>
                <w:rFonts w:hint="eastAsia"/>
              </w:rPr>
              <w:t xml:space="preserve">id    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uniacid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公众号</w:t>
            </w:r>
            <w:r w:rsidRPr="00FF02E9">
              <w:rPr>
                <w:rFonts w:hint="eastAsia"/>
              </w:rPr>
              <w:t xml:space="preserve">ID 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from_user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用户</w:t>
            </w:r>
            <w:r w:rsidRPr="00FF02E9">
              <w:rPr>
                <w:rFonts w:hint="eastAsia"/>
              </w:rPr>
              <w:t xml:space="preserve">openid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(50)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avatar 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微信头像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>(512)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nickname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微信昵称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(50)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realname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真实姓名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(20)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mobile 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联系电话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(20)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qq     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联系</w:t>
            </w:r>
            <w:r w:rsidRPr="00FF02E9">
              <w:rPr>
                <w:rFonts w:hint="eastAsia"/>
              </w:rPr>
              <w:t>QQ</w:t>
            </w:r>
            <w:r w:rsidRPr="00FF02E9">
              <w:rPr>
                <w:rFonts w:hint="eastAsia"/>
              </w:rPr>
              <w:t>号码</w:t>
            </w:r>
            <w:r w:rsidRPr="00FF02E9">
              <w:rPr>
                <w:rFonts w:hint="eastAsia"/>
              </w:rPr>
              <w:t xml:space="preserve">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(15)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email  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联系邮箱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(50)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address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联系地址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>(255)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gender 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性别</w:t>
            </w:r>
            <w:r w:rsidRPr="00FF02E9">
              <w:rPr>
                <w:rFonts w:hint="eastAsia"/>
              </w:rPr>
              <w:t xml:space="preserve">      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TINYINT</w:t>
            </w:r>
            <w:r w:rsidR="009F2FEB" w:rsidRPr="003B0B46">
              <w:t xml:space="preserve">(1) 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telephone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固定电话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(15)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idcard 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证件号码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(30)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company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公司名称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(50)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occupation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职业</w:t>
            </w:r>
            <w:r w:rsidRPr="00FF02E9">
              <w:rPr>
                <w:rFonts w:hint="eastAsia"/>
              </w:rPr>
              <w:t xml:space="preserve">      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(30)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position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职位</w:t>
            </w:r>
            <w:r w:rsidRPr="00FF02E9">
              <w:rPr>
                <w:rFonts w:hint="eastAsia"/>
              </w:rPr>
              <w:t xml:space="preserve">      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(30)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>inpo</w:t>
            </w:r>
            <w:r w:rsidR="003D1E71">
              <w:t>int</w:t>
            </w:r>
            <w:r w:rsidRPr="00454898">
              <w:t xml:space="preserve">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起始数</w:t>
            </w:r>
            <w:r w:rsidRPr="00FF02E9">
              <w:rPr>
                <w:rFonts w:hint="eastAsia"/>
              </w:rPr>
              <w:t xml:space="preserve">                                               </w:t>
            </w:r>
          </w:p>
        </w:tc>
        <w:tc>
          <w:tcPr>
            <w:tcW w:w="1701" w:type="dxa"/>
          </w:tcPr>
          <w:p w:rsidR="009F2FEB" w:rsidRPr="003B0B46" w:rsidRDefault="009F2FEB" w:rsidP="009F2FEB">
            <w:r w:rsidRPr="003B0B46">
              <w:t>float(10,2)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'0.00'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>outpo</w:t>
            </w:r>
            <w:r w:rsidR="003D1E71">
              <w:t>int</w:t>
            </w:r>
            <w:r w:rsidRPr="00454898">
              <w:t xml:space="preserve">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已兑换数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9F2FEB" w:rsidP="009F2FEB">
            <w:r w:rsidRPr="003B0B46">
              <w:t>float(10,2)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'0.00'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>sharepo</w:t>
            </w:r>
            <w:r w:rsidR="003D1E71">
              <w:t>int</w:t>
            </w:r>
            <w:r w:rsidRPr="00454898">
              <w:t xml:space="preserve">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分享助力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9F2FEB" w:rsidP="009F2FEB">
            <w:r w:rsidRPr="003B0B46">
              <w:t xml:space="preserve">float(10,2)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'0.00'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sharenum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分享量</w:t>
            </w:r>
            <w:r w:rsidRPr="00FF02E9">
              <w:rPr>
                <w:rFonts w:hint="eastAsia"/>
              </w:rPr>
              <w:t xml:space="preserve">   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share_num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分享量</w:t>
            </w:r>
            <w:r w:rsidRPr="00FF02E9">
              <w:rPr>
                <w:rFonts w:hint="eastAsia"/>
              </w:rPr>
              <w:t xml:space="preserve">   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sharetime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最后分享时间</w:t>
            </w:r>
            <w:r w:rsidRPr="00FF02E9">
              <w:rPr>
                <w:rFonts w:hint="eastAsia"/>
              </w:rPr>
              <w:t xml:space="preserve">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24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createtime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注册时间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lasttime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最后参与时间</w:t>
            </w:r>
            <w:r w:rsidRPr="00FF02E9">
              <w:rPr>
                <w:rFonts w:hint="eastAsia"/>
              </w:rPr>
              <w:t xml:space="preserve">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26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tickettype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兑奖类型</w:t>
            </w:r>
            <w:r w:rsidRPr="00FF02E9">
              <w:rPr>
                <w:rFonts w:hint="eastAsia"/>
              </w:rPr>
              <w:t>1</w:t>
            </w:r>
            <w:r w:rsidRPr="00FF02E9">
              <w:rPr>
                <w:rFonts w:hint="eastAsia"/>
              </w:rPr>
              <w:t>为前端后台</w:t>
            </w:r>
            <w:r w:rsidRPr="00FF02E9">
              <w:rPr>
                <w:rFonts w:hint="eastAsia"/>
              </w:rPr>
              <w:t>2</w:t>
            </w:r>
            <w:r w:rsidRPr="00FF02E9">
              <w:rPr>
                <w:rFonts w:hint="eastAsia"/>
              </w:rPr>
              <w:t>为店员</w:t>
            </w:r>
            <w:r w:rsidRPr="00FF02E9">
              <w:rPr>
                <w:rFonts w:hint="eastAsia"/>
              </w:rPr>
              <w:t>3</w:t>
            </w:r>
            <w:r w:rsidRPr="00FF02E9">
              <w:rPr>
                <w:rFonts w:hint="eastAsia"/>
              </w:rPr>
              <w:t>为商家网点</w:t>
            </w:r>
            <w:r w:rsidRPr="00FF02E9"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TINYINT</w:t>
            </w:r>
            <w:r w:rsidR="009F2FEB" w:rsidRPr="003B0B46">
              <w:t>(1)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'1'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ticketid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店员或商家网点</w:t>
            </w:r>
            <w:r w:rsidRPr="00FF02E9">
              <w:rPr>
                <w:rFonts w:hint="eastAsia"/>
              </w:rPr>
              <w:t xml:space="preserve">ID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 xml:space="preserve">(11)    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ticketname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店员或商家网点名称</w:t>
            </w:r>
            <w:r w:rsidRPr="00FF02E9">
              <w:rPr>
                <w:rFonts w:hint="eastAsia"/>
              </w:rPr>
              <w:t xml:space="preserve">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VARCHAR</w:t>
            </w:r>
            <w:r w:rsidR="009F2FEB" w:rsidRPr="003B0B46">
              <w:t xml:space="preserve">(50) 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29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zhongjiang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是否中奖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TINYINT</w:t>
            </w:r>
            <w:r w:rsidR="009F2FEB" w:rsidRPr="003B0B46">
              <w:t>(1)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xuni    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是否虚拟中奖</w:t>
            </w:r>
            <w:r w:rsidRPr="00FF02E9">
              <w:rPr>
                <w:rFonts w:hint="eastAsia"/>
              </w:rPr>
              <w:t xml:space="preserve">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TINYINT</w:t>
            </w:r>
            <w:r w:rsidR="009F2FEB" w:rsidRPr="003B0B46">
              <w:t>(1)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todaynum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今日参与次数</w:t>
            </w:r>
            <w:r w:rsidRPr="00FF02E9">
              <w:rPr>
                <w:rFonts w:hint="eastAsia"/>
              </w:rPr>
              <w:t xml:space="preserve">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totalnum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总参与次数</w:t>
            </w:r>
            <w:r w:rsidRPr="00FF02E9">
              <w:rPr>
                <w:rFonts w:hint="eastAsia"/>
              </w:rPr>
              <w:t xml:space="preserve">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tosharenum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分享使用次数</w:t>
            </w:r>
            <w:r w:rsidRPr="00FF02E9">
              <w:rPr>
                <w:rFonts w:hint="eastAsia"/>
              </w:rPr>
              <w:t xml:space="preserve">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9F2FEB" w:rsidRPr="00454898" w:rsidRDefault="009F2FEB" w:rsidP="009F2FEB">
            <w:r w:rsidRPr="00454898">
              <w:t xml:space="preserve">awardnum   </w:t>
            </w:r>
          </w:p>
        </w:tc>
        <w:tc>
          <w:tcPr>
            <w:tcW w:w="1843" w:type="dxa"/>
          </w:tcPr>
          <w:p w:rsidR="009F2FEB" w:rsidRPr="00FF02E9" w:rsidRDefault="009F2FEB" w:rsidP="009F2FEB">
            <w:r w:rsidRPr="00FF02E9">
              <w:rPr>
                <w:rFonts w:hint="eastAsia"/>
              </w:rPr>
              <w:t>获奖次数</w:t>
            </w:r>
            <w:r w:rsidRPr="00FF02E9">
              <w:rPr>
                <w:rFonts w:hint="eastAsia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9F2FEB" w:rsidRPr="003B0B46" w:rsidRDefault="00580FB9" w:rsidP="009F2FEB">
            <w:r>
              <w:t>INT</w:t>
            </w:r>
            <w:r w:rsidR="009F2FEB" w:rsidRPr="003B0B46">
              <w:t>(10)</w:t>
            </w:r>
          </w:p>
        </w:tc>
        <w:tc>
          <w:tcPr>
            <w:tcW w:w="2338" w:type="dxa"/>
          </w:tcPr>
          <w:p w:rsidR="009F2FEB" w:rsidRPr="007C485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'0' </w:t>
            </w:r>
          </w:p>
        </w:tc>
      </w:tr>
      <w:tr w:rsidR="009F2FEB" w:rsidTr="009F2FEB">
        <w:trPr>
          <w:trHeight w:val="339"/>
          <w:jc w:val="center"/>
        </w:trPr>
        <w:tc>
          <w:tcPr>
            <w:tcW w:w="617" w:type="dxa"/>
          </w:tcPr>
          <w:p w:rsidR="009F2FEB" w:rsidRDefault="009F2FEB" w:rsidP="009F2FE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35</w:t>
            </w:r>
          </w:p>
        </w:tc>
        <w:tc>
          <w:tcPr>
            <w:tcW w:w="1780" w:type="dxa"/>
          </w:tcPr>
          <w:p w:rsidR="009F2FEB" w:rsidRDefault="009F2FEB" w:rsidP="009F2FEB">
            <w:r w:rsidRPr="00454898">
              <w:t xml:space="preserve">status     </w:t>
            </w:r>
          </w:p>
        </w:tc>
        <w:tc>
          <w:tcPr>
            <w:tcW w:w="1843" w:type="dxa"/>
          </w:tcPr>
          <w:p w:rsidR="009F2FEB" w:rsidRDefault="009F2FEB" w:rsidP="009F2FEB">
            <w:r w:rsidRPr="00FF02E9">
              <w:rPr>
                <w:rFonts w:hint="eastAsia"/>
              </w:rPr>
              <w:t>是否禁止</w:t>
            </w:r>
            <w:r w:rsidRPr="00FF02E9"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9F2FEB" w:rsidRDefault="00580FB9" w:rsidP="009F2FEB">
            <w:r>
              <w:t>TINYINT</w:t>
            </w:r>
            <w:r w:rsidR="009F2FEB" w:rsidRPr="003B0B46">
              <w:t xml:space="preserve">(1)  </w:t>
            </w:r>
          </w:p>
        </w:tc>
        <w:tc>
          <w:tcPr>
            <w:tcW w:w="2338" w:type="dxa"/>
          </w:tcPr>
          <w:p w:rsidR="009F2FEB" w:rsidRDefault="009F2FEB" w:rsidP="009F2FEB">
            <w:r w:rsidRPr="007C485B">
              <w:rPr>
                <w:rFonts w:hint="eastAsia"/>
              </w:rPr>
              <w:t>默认</w:t>
            </w:r>
            <w:r w:rsidRPr="007C485B">
              <w:rPr>
                <w:rFonts w:hint="eastAsia"/>
              </w:rPr>
              <w:t xml:space="preserve"> '1'</w:t>
            </w:r>
          </w:p>
        </w:tc>
      </w:tr>
    </w:tbl>
    <w:p w:rsidR="00145C09" w:rsidRDefault="00145C09" w:rsidP="00145C09">
      <w:pPr>
        <w:pStyle w:val="3"/>
      </w:pPr>
      <w:r>
        <w:rPr>
          <w:rFonts w:hint="eastAsia"/>
        </w:rPr>
        <w:t>其他</w:t>
      </w:r>
    </w:p>
    <w:p w:rsidR="00145C09" w:rsidRPr="00B772EA" w:rsidRDefault="00145C09" w:rsidP="00145C09">
      <w:pPr>
        <w:pStyle w:val="a0"/>
      </w:pPr>
      <w:r>
        <w:rPr>
          <w:rFonts w:hint="eastAsia"/>
        </w:rPr>
        <w:t>无</w:t>
      </w:r>
    </w:p>
    <w:p w:rsidR="009F2FEB" w:rsidRDefault="009F2FEB" w:rsidP="009F2FEB">
      <w:pPr>
        <w:pStyle w:val="2"/>
      </w:pPr>
      <w:bookmarkStart w:id="212" w:name="_Toc468197155"/>
      <w:r>
        <w:rPr>
          <w:rFonts w:hint="eastAsia"/>
        </w:rPr>
        <w:t>大转盘粉丝抽奖记录表(</w:t>
      </w:r>
      <w:r w:rsidRPr="009F2FEB">
        <w:t>stonefish_bigwheel_fansaward</w:t>
      </w:r>
      <w:r>
        <w:rPr>
          <w:rFonts w:hint="eastAsia"/>
        </w:rPr>
        <w:t>)</w:t>
      </w:r>
      <w:bookmarkEnd w:id="212"/>
    </w:p>
    <w:p w:rsidR="009F2FEB" w:rsidRPr="003A7261" w:rsidRDefault="009F2FEB" w:rsidP="009F2FEB">
      <w:pPr>
        <w:pStyle w:val="a0"/>
      </w:pPr>
      <w:r>
        <w:rPr>
          <w:rFonts w:hint="eastAsia"/>
        </w:rPr>
        <w:t>该表存储转盘粉丝抽奖记录表</w:t>
      </w:r>
    </w:p>
    <w:p w:rsidR="009F2FEB" w:rsidRDefault="009F2FEB" w:rsidP="009F2FEB">
      <w:pPr>
        <w:pStyle w:val="3"/>
      </w:pPr>
      <w:r>
        <w:rPr>
          <w:rFonts w:hint="eastAsia"/>
        </w:rPr>
        <w:t>ENGINE</w:t>
      </w:r>
    </w:p>
    <w:p w:rsidR="009F2FEB" w:rsidRDefault="009F2FEB" w:rsidP="009F2FEB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9F2FEB" w:rsidRDefault="009F2FEB" w:rsidP="009F2FEB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9F2FEB" w:rsidRDefault="009F2FEB" w:rsidP="009F2FEB">
      <w:pPr>
        <w:pStyle w:val="a0"/>
      </w:pPr>
      <w:r>
        <w:t>utf8</w:t>
      </w:r>
    </w:p>
    <w:p w:rsidR="009F2FEB" w:rsidRDefault="009F2FEB" w:rsidP="009F2FEB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9F2FEB" w:rsidTr="009F2FEB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9F2FEB" w:rsidRDefault="009F2FEB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9F2FEB" w:rsidRDefault="009F2FEB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9F2FEB" w:rsidRDefault="009F2FEB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9F2FEB" w:rsidRDefault="009F2FEB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9F2FEB" w:rsidRDefault="009F2FEB" w:rsidP="009F2FE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id</w:t>
            </w:r>
          </w:p>
        </w:tc>
        <w:tc>
          <w:tcPr>
            <w:tcW w:w="1843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INT</w:t>
            </w:r>
            <w:r w:rsidR="00D916B0" w:rsidRPr="000159B1">
              <w:t>(10)</w:t>
            </w:r>
          </w:p>
        </w:tc>
        <w:tc>
          <w:tcPr>
            <w:tcW w:w="2338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rid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规则</w:t>
            </w:r>
            <w:r w:rsidRPr="00392C6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INT</w:t>
            </w:r>
            <w:r w:rsidR="00D916B0" w:rsidRPr="000159B1">
              <w:t>(10)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uniacid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公众号</w:t>
            </w:r>
            <w:r w:rsidRPr="00392C6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INT</w:t>
            </w:r>
            <w:r w:rsidR="00D916B0" w:rsidRPr="000159B1">
              <w:t>(10)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from_user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用户</w:t>
            </w:r>
            <w:r w:rsidRPr="00392C6C">
              <w:rPr>
                <w:rFonts w:hint="eastAsia"/>
              </w:rPr>
              <w:t>openid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VARCHAR</w:t>
            </w:r>
            <w:r w:rsidR="00D916B0" w:rsidRPr="000159B1">
              <w:t>(50)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prizeid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奖品</w:t>
            </w:r>
            <w:r w:rsidRPr="00392C6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INT</w:t>
            </w:r>
            <w:r w:rsidR="00D916B0" w:rsidRPr="000159B1">
              <w:t>(11)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codesn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中奖唯一码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VARCHAR</w:t>
            </w:r>
            <w:r w:rsidR="00D916B0" w:rsidRPr="000159B1">
              <w:t>(20)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createtime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领取时间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INT</w:t>
            </w:r>
            <w:r w:rsidR="00D916B0" w:rsidRPr="000159B1">
              <w:t>(10)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consumetime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使用时间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INT</w:t>
            </w:r>
            <w:r w:rsidR="00D916B0" w:rsidRPr="000159B1">
              <w:t>(10)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openstatus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是否拆开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TINYINT</w:t>
            </w:r>
            <w:r w:rsidR="00D916B0" w:rsidRPr="000159B1">
              <w:t>(1)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zhongjiangtime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中奖时间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INT</w:t>
            </w:r>
            <w:r w:rsidR="00D916B0" w:rsidRPr="000159B1">
              <w:t>(10)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zhongjiang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是否中奖</w:t>
            </w:r>
            <w:r w:rsidRPr="00392C6C">
              <w:rPr>
                <w:rFonts w:hint="eastAsia"/>
              </w:rPr>
              <w:t>0</w:t>
            </w:r>
            <w:r w:rsidRPr="00392C6C">
              <w:rPr>
                <w:rFonts w:hint="eastAsia"/>
              </w:rPr>
              <w:t>未中奖</w:t>
            </w:r>
            <w:r w:rsidRPr="00392C6C">
              <w:rPr>
                <w:rFonts w:hint="eastAsia"/>
              </w:rPr>
              <w:t>1</w:t>
            </w:r>
            <w:r w:rsidRPr="00392C6C">
              <w:rPr>
                <w:rFonts w:hint="eastAsia"/>
              </w:rPr>
              <w:t>中奖</w:t>
            </w:r>
            <w:r w:rsidRPr="00392C6C">
              <w:rPr>
                <w:rFonts w:hint="eastAsia"/>
              </w:rPr>
              <w:t>2</w:t>
            </w:r>
            <w:r w:rsidRPr="00392C6C">
              <w:rPr>
                <w:rFonts w:hint="eastAsia"/>
              </w:rPr>
              <w:t>兑奖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TINYINT</w:t>
            </w:r>
            <w:r w:rsidR="00D916B0" w:rsidRPr="000159B1">
              <w:t>(1)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xuni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是否虚拟中奖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TINYINT</w:t>
            </w:r>
            <w:r w:rsidR="00D916B0" w:rsidRPr="000159B1">
              <w:t>(1)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tickettype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兑奖类型</w:t>
            </w:r>
            <w:r w:rsidRPr="00392C6C">
              <w:rPr>
                <w:rFonts w:hint="eastAsia"/>
              </w:rPr>
              <w:t>1</w:t>
            </w:r>
            <w:r w:rsidRPr="00392C6C">
              <w:rPr>
                <w:rFonts w:hint="eastAsia"/>
              </w:rPr>
              <w:t>为前端后台</w:t>
            </w:r>
            <w:r w:rsidRPr="00392C6C">
              <w:rPr>
                <w:rFonts w:hint="eastAsia"/>
              </w:rPr>
              <w:t>2</w:t>
            </w:r>
            <w:r w:rsidRPr="00392C6C">
              <w:rPr>
                <w:rFonts w:hint="eastAsia"/>
              </w:rPr>
              <w:t>为店员</w:t>
            </w:r>
            <w:r w:rsidRPr="00392C6C">
              <w:rPr>
                <w:rFonts w:hint="eastAsia"/>
              </w:rPr>
              <w:t>3</w:t>
            </w:r>
            <w:r w:rsidRPr="00392C6C">
              <w:rPr>
                <w:rFonts w:hint="eastAsia"/>
              </w:rPr>
              <w:t>为商家网点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TINYINT</w:t>
            </w:r>
            <w:r w:rsidR="00D916B0" w:rsidRPr="000159B1">
              <w:t>(1)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1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780" w:type="dxa"/>
          </w:tcPr>
          <w:p w:rsidR="00D916B0" w:rsidRPr="0060549E" w:rsidRDefault="00D916B0" w:rsidP="00D916B0">
            <w:r w:rsidRPr="0060549E">
              <w:t>ticketid</w:t>
            </w:r>
          </w:p>
        </w:tc>
        <w:tc>
          <w:tcPr>
            <w:tcW w:w="1843" w:type="dxa"/>
          </w:tcPr>
          <w:p w:rsidR="00D916B0" w:rsidRPr="00392C6C" w:rsidRDefault="00D916B0" w:rsidP="00D916B0">
            <w:r w:rsidRPr="00392C6C">
              <w:rPr>
                <w:rFonts w:hint="eastAsia"/>
              </w:rPr>
              <w:t>店员或商家网点</w:t>
            </w:r>
            <w:r w:rsidRPr="00392C6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916B0" w:rsidRPr="000159B1" w:rsidRDefault="00580FB9" w:rsidP="00D916B0">
            <w:r>
              <w:t>INT</w:t>
            </w:r>
            <w:r w:rsidR="00D916B0" w:rsidRPr="000159B1">
              <w:t>(11)</w:t>
            </w:r>
          </w:p>
        </w:tc>
        <w:tc>
          <w:tcPr>
            <w:tcW w:w="2338" w:type="dxa"/>
          </w:tcPr>
          <w:p w:rsidR="00D916B0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9F2FEB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1780" w:type="dxa"/>
          </w:tcPr>
          <w:p w:rsidR="00D916B0" w:rsidRDefault="00D916B0" w:rsidP="00D916B0">
            <w:r w:rsidRPr="0060549E">
              <w:t>ticketname</w:t>
            </w:r>
          </w:p>
        </w:tc>
        <w:tc>
          <w:tcPr>
            <w:tcW w:w="1843" w:type="dxa"/>
          </w:tcPr>
          <w:p w:rsidR="00D916B0" w:rsidRDefault="00D916B0" w:rsidP="00D916B0">
            <w:r w:rsidRPr="00392C6C">
              <w:rPr>
                <w:rFonts w:hint="eastAsia"/>
              </w:rPr>
              <w:t>店员或商家网点名称</w:t>
            </w:r>
          </w:p>
        </w:tc>
        <w:tc>
          <w:tcPr>
            <w:tcW w:w="1701" w:type="dxa"/>
          </w:tcPr>
          <w:p w:rsidR="00D916B0" w:rsidRDefault="00580FB9" w:rsidP="00D916B0">
            <w:r>
              <w:t>VARCHAR</w:t>
            </w:r>
            <w:r w:rsidR="00D916B0" w:rsidRPr="000159B1">
              <w:t>(50)</w:t>
            </w:r>
          </w:p>
        </w:tc>
        <w:tc>
          <w:tcPr>
            <w:tcW w:w="2338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默认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‘’</w:t>
            </w:r>
          </w:p>
        </w:tc>
      </w:tr>
    </w:tbl>
    <w:p w:rsidR="009F2FEB" w:rsidRDefault="009F2FEB" w:rsidP="009F2FEB">
      <w:pPr>
        <w:pStyle w:val="3"/>
      </w:pPr>
      <w:r>
        <w:rPr>
          <w:rFonts w:hint="eastAsia"/>
        </w:rPr>
        <w:t>其他</w:t>
      </w:r>
    </w:p>
    <w:p w:rsidR="009F2FEB" w:rsidRPr="00B772EA" w:rsidRDefault="009F2FEB" w:rsidP="009F2FEB">
      <w:pPr>
        <w:pStyle w:val="a0"/>
      </w:pPr>
      <w:r>
        <w:rPr>
          <w:rFonts w:hint="eastAsia"/>
        </w:rPr>
        <w:t>无</w:t>
      </w:r>
    </w:p>
    <w:p w:rsidR="00D916B0" w:rsidRDefault="00D916B0" w:rsidP="00D916B0">
      <w:pPr>
        <w:pStyle w:val="2"/>
      </w:pPr>
      <w:bookmarkStart w:id="213" w:name="_Toc468197156"/>
      <w:r>
        <w:rPr>
          <w:rFonts w:hint="eastAsia"/>
        </w:rPr>
        <w:t>大转盘</w:t>
      </w:r>
      <w:r w:rsidR="005634C4">
        <w:rPr>
          <w:rFonts w:hint="eastAsia"/>
        </w:rPr>
        <w:t>模板消息</w:t>
      </w:r>
      <w:r>
        <w:rPr>
          <w:rFonts w:hint="eastAsia"/>
        </w:rPr>
        <w:t>表(</w:t>
      </w:r>
      <w:r w:rsidRPr="00D916B0">
        <w:t>stonefish_bigwheel_fanstmplmsg</w:t>
      </w:r>
      <w:r>
        <w:rPr>
          <w:rFonts w:hint="eastAsia"/>
        </w:rPr>
        <w:t>)</w:t>
      </w:r>
      <w:bookmarkEnd w:id="213"/>
    </w:p>
    <w:p w:rsidR="00D916B0" w:rsidRPr="003A7261" w:rsidRDefault="00D916B0" w:rsidP="00D916B0">
      <w:pPr>
        <w:pStyle w:val="a0"/>
      </w:pPr>
      <w:r>
        <w:rPr>
          <w:rFonts w:hint="eastAsia"/>
        </w:rPr>
        <w:t>该表存储转盘</w:t>
      </w:r>
      <w:r w:rsidR="005634C4">
        <w:rPr>
          <w:rFonts w:hint="eastAsia"/>
        </w:rPr>
        <w:t>模板消息</w:t>
      </w:r>
      <w:r>
        <w:rPr>
          <w:rFonts w:hint="eastAsia"/>
        </w:rPr>
        <w:t>记录表</w:t>
      </w:r>
    </w:p>
    <w:p w:rsidR="00D916B0" w:rsidRDefault="00D916B0" w:rsidP="00D916B0">
      <w:pPr>
        <w:pStyle w:val="3"/>
      </w:pPr>
      <w:r>
        <w:rPr>
          <w:rFonts w:hint="eastAsia"/>
        </w:rPr>
        <w:t>ENGINE</w:t>
      </w:r>
    </w:p>
    <w:p w:rsidR="00D916B0" w:rsidRDefault="00D916B0" w:rsidP="00D916B0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D916B0" w:rsidRDefault="00D916B0" w:rsidP="00D916B0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D916B0" w:rsidRDefault="00D916B0" w:rsidP="00D916B0">
      <w:pPr>
        <w:pStyle w:val="a0"/>
      </w:pPr>
      <w:r>
        <w:t>utf8</w:t>
      </w:r>
    </w:p>
    <w:p w:rsidR="00D916B0" w:rsidRDefault="00D916B0" w:rsidP="00D916B0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D916B0" w:rsidTr="00C666D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D916B0" w:rsidRDefault="00D916B0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D916B0" w:rsidRDefault="00D916B0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D916B0" w:rsidRDefault="00D916B0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D916B0" w:rsidRDefault="00D916B0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D916B0" w:rsidRDefault="00D916B0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D916B0" w:rsidTr="00C666DD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D916B0" w:rsidRPr="00287DB1" w:rsidRDefault="00D916B0" w:rsidP="00D916B0">
            <w:r w:rsidRPr="00287DB1">
              <w:t>id</w:t>
            </w:r>
          </w:p>
        </w:tc>
        <w:tc>
          <w:tcPr>
            <w:tcW w:w="1843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916B0" w:rsidRPr="004E14F2" w:rsidRDefault="00580FB9" w:rsidP="00D916B0">
            <w:r>
              <w:t>INT</w:t>
            </w:r>
            <w:r w:rsidR="00D916B0" w:rsidRPr="004E14F2">
              <w:t>(10)</w:t>
            </w:r>
          </w:p>
        </w:tc>
        <w:tc>
          <w:tcPr>
            <w:tcW w:w="2338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D916B0" w:rsidTr="00C666DD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D916B0" w:rsidRPr="00287DB1" w:rsidRDefault="00D916B0" w:rsidP="00D916B0">
            <w:r w:rsidRPr="00287DB1">
              <w:t>rid</w:t>
            </w:r>
          </w:p>
        </w:tc>
        <w:tc>
          <w:tcPr>
            <w:tcW w:w="1843" w:type="dxa"/>
          </w:tcPr>
          <w:p w:rsidR="00D916B0" w:rsidRPr="006F2846" w:rsidRDefault="00D916B0" w:rsidP="00D916B0">
            <w:r w:rsidRPr="006F2846">
              <w:rPr>
                <w:rFonts w:hint="eastAsia"/>
              </w:rPr>
              <w:t>规则</w:t>
            </w:r>
            <w:r w:rsidRPr="006F2846">
              <w:rPr>
                <w:rFonts w:hint="eastAsia"/>
              </w:rPr>
              <w:t xml:space="preserve">id    </w:t>
            </w:r>
          </w:p>
        </w:tc>
        <w:tc>
          <w:tcPr>
            <w:tcW w:w="1701" w:type="dxa"/>
          </w:tcPr>
          <w:p w:rsidR="00D916B0" w:rsidRPr="004E14F2" w:rsidRDefault="00580FB9" w:rsidP="00D916B0">
            <w:r>
              <w:t>INT</w:t>
            </w:r>
            <w:r w:rsidR="00D916B0" w:rsidRPr="004E14F2">
              <w:t>(10)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C666DD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1780" w:type="dxa"/>
          </w:tcPr>
          <w:p w:rsidR="00D916B0" w:rsidRPr="00287DB1" w:rsidRDefault="00D916B0" w:rsidP="00D916B0">
            <w:r w:rsidRPr="00287DB1">
              <w:t>uniacid</w:t>
            </w:r>
          </w:p>
        </w:tc>
        <w:tc>
          <w:tcPr>
            <w:tcW w:w="1843" w:type="dxa"/>
          </w:tcPr>
          <w:p w:rsidR="00D916B0" w:rsidRPr="006F2846" w:rsidRDefault="00D916B0" w:rsidP="00D916B0">
            <w:r w:rsidRPr="006F2846">
              <w:rPr>
                <w:rFonts w:hint="eastAsia"/>
              </w:rPr>
              <w:t>公众号</w:t>
            </w:r>
            <w:r w:rsidRPr="006F2846">
              <w:rPr>
                <w:rFonts w:hint="eastAsia"/>
              </w:rPr>
              <w:t xml:space="preserve">ID  </w:t>
            </w:r>
          </w:p>
        </w:tc>
        <w:tc>
          <w:tcPr>
            <w:tcW w:w="1701" w:type="dxa"/>
          </w:tcPr>
          <w:p w:rsidR="00D916B0" w:rsidRPr="004E14F2" w:rsidRDefault="00580FB9" w:rsidP="00D916B0">
            <w:r>
              <w:t>INT</w:t>
            </w:r>
            <w:r w:rsidR="00D916B0" w:rsidRPr="004E14F2">
              <w:t>(10)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C666DD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D916B0" w:rsidRPr="00287DB1" w:rsidRDefault="00D916B0" w:rsidP="00D916B0">
            <w:r w:rsidRPr="00287DB1">
              <w:t>from_user</w:t>
            </w:r>
          </w:p>
        </w:tc>
        <w:tc>
          <w:tcPr>
            <w:tcW w:w="1843" w:type="dxa"/>
          </w:tcPr>
          <w:p w:rsidR="00D916B0" w:rsidRPr="006F2846" w:rsidRDefault="00D916B0" w:rsidP="00D916B0">
            <w:r w:rsidRPr="006F2846">
              <w:rPr>
                <w:rFonts w:hint="eastAsia"/>
              </w:rPr>
              <w:t>用户</w:t>
            </w:r>
            <w:r w:rsidRPr="006F2846">
              <w:rPr>
                <w:rFonts w:hint="eastAsia"/>
              </w:rPr>
              <w:t>openid</w:t>
            </w:r>
          </w:p>
        </w:tc>
        <w:tc>
          <w:tcPr>
            <w:tcW w:w="1701" w:type="dxa"/>
          </w:tcPr>
          <w:p w:rsidR="00D916B0" w:rsidRPr="004E14F2" w:rsidRDefault="00580FB9" w:rsidP="00D916B0">
            <w:r>
              <w:t>VARCHAR</w:t>
            </w:r>
            <w:r w:rsidR="00D916B0" w:rsidRPr="004E14F2">
              <w:t>(50)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="00DE697F">
              <w:rPr>
                <w:rFonts w:hint="eastAsia"/>
              </w:rPr>
              <w:t xml:space="preserve"> </w:t>
            </w:r>
            <w:r w:rsidR="00DE697F">
              <w:t>‘’</w:t>
            </w:r>
          </w:p>
        </w:tc>
      </w:tr>
      <w:tr w:rsidR="00D916B0" w:rsidTr="00C666DD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D916B0" w:rsidRPr="00287DB1" w:rsidRDefault="00D916B0" w:rsidP="00D916B0">
            <w:r w:rsidRPr="00287DB1">
              <w:t>tmplmsgid</w:t>
            </w:r>
          </w:p>
        </w:tc>
        <w:tc>
          <w:tcPr>
            <w:tcW w:w="1843" w:type="dxa"/>
          </w:tcPr>
          <w:p w:rsidR="00D916B0" w:rsidRPr="006F2846" w:rsidRDefault="00D916B0" w:rsidP="00D916B0">
            <w:r w:rsidRPr="006F2846">
              <w:rPr>
                <w:rFonts w:hint="eastAsia"/>
              </w:rPr>
              <w:t>消息模板</w:t>
            </w:r>
            <w:r w:rsidRPr="006F2846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916B0" w:rsidRPr="004E14F2" w:rsidRDefault="00580FB9" w:rsidP="00D916B0">
            <w:r>
              <w:t>INT</w:t>
            </w:r>
            <w:r w:rsidR="00D916B0" w:rsidRPr="004E14F2">
              <w:t>(11)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D916B0" w:rsidTr="00C666DD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D916B0" w:rsidRPr="00287DB1" w:rsidRDefault="00D916B0" w:rsidP="00D916B0">
            <w:r w:rsidRPr="00287DB1">
              <w:t>tmplmsg</w:t>
            </w:r>
          </w:p>
        </w:tc>
        <w:tc>
          <w:tcPr>
            <w:tcW w:w="1843" w:type="dxa"/>
          </w:tcPr>
          <w:p w:rsidR="00D916B0" w:rsidRPr="006F2846" w:rsidRDefault="00D916B0" w:rsidP="00D916B0">
            <w:r w:rsidRPr="006F2846">
              <w:rPr>
                <w:rFonts w:hint="eastAsia"/>
              </w:rPr>
              <w:t>发送内容</w:t>
            </w:r>
            <w:r w:rsidRPr="006F2846"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</w:tcPr>
          <w:p w:rsidR="00D916B0" w:rsidRPr="004E14F2" w:rsidRDefault="00580FB9" w:rsidP="00D916B0">
            <w:r>
              <w:t>TEXT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D916B0" w:rsidTr="00C666DD">
        <w:trPr>
          <w:trHeight w:val="339"/>
          <w:jc w:val="center"/>
        </w:trPr>
        <w:tc>
          <w:tcPr>
            <w:tcW w:w="617" w:type="dxa"/>
          </w:tcPr>
          <w:p w:rsidR="00D916B0" w:rsidRDefault="00D916B0" w:rsidP="00D916B0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D916B0" w:rsidRDefault="00D916B0" w:rsidP="00D916B0">
            <w:r w:rsidRPr="00287DB1">
              <w:t>createtime</w:t>
            </w:r>
          </w:p>
        </w:tc>
        <w:tc>
          <w:tcPr>
            <w:tcW w:w="1843" w:type="dxa"/>
          </w:tcPr>
          <w:p w:rsidR="00D916B0" w:rsidRDefault="00D916B0" w:rsidP="00D916B0">
            <w:r w:rsidRPr="006F2846">
              <w:rPr>
                <w:rFonts w:hint="eastAsia"/>
              </w:rPr>
              <w:t>发送时间</w:t>
            </w:r>
            <w:r w:rsidRPr="006F2846"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</w:tcPr>
          <w:p w:rsidR="00D916B0" w:rsidRDefault="00580FB9" w:rsidP="00D916B0">
            <w:r>
              <w:t>INT</w:t>
            </w:r>
            <w:r w:rsidR="00D916B0" w:rsidRPr="004E14F2">
              <w:t>(10)</w:t>
            </w:r>
          </w:p>
        </w:tc>
        <w:tc>
          <w:tcPr>
            <w:tcW w:w="2338" w:type="dxa"/>
          </w:tcPr>
          <w:p w:rsidR="00D916B0" w:rsidRPr="00FF246B" w:rsidRDefault="00D916B0" w:rsidP="00D916B0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</w:tbl>
    <w:p w:rsidR="00D916B0" w:rsidRDefault="00D916B0" w:rsidP="00D916B0">
      <w:pPr>
        <w:pStyle w:val="3"/>
      </w:pPr>
      <w:r>
        <w:rPr>
          <w:rFonts w:hint="eastAsia"/>
        </w:rPr>
        <w:t>其他</w:t>
      </w:r>
    </w:p>
    <w:p w:rsidR="00D916B0" w:rsidRPr="00B772EA" w:rsidRDefault="00D916B0" w:rsidP="00D916B0">
      <w:pPr>
        <w:pStyle w:val="a0"/>
      </w:pPr>
      <w:r>
        <w:rPr>
          <w:rFonts w:hint="eastAsia"/>
        </w:rPr>
        <w:t>无</w:t>
      </w:r>
    </w:p>
    <w:p w:rsidR="005634C4" w:rsidRDefault="005634C4" w:rsidP="005634C4">
      <w:pPr>
        <w:pStyle w:val="2"/>
      </w:pPr>
      <w:bookmarkStart w:id="214" w:name="_Toc468197157"/>
      <w:r>
        <w:rPr>
          <w:rFonts w:hint="eastAsia"/>
        </w:rPr>
        <w:t>大转盘粉丝中奖手机验证表(</w:t>
      </w:r>
      <w:r w:rsidRPr="005634C4">
        <w:t>stonefish_bigwheel_mobileverify</w:t>
      </w:r>
      <w:r>
        <w:rPr>
          <w:rFonts w:hint="eastAsia"/>
        </w:rPr>
        <w:t>)</w:t>
      </w:r>
      <w:bookmarkEnd w:id="214"/>
    </w:p>
    <w:p w:rsidR="005634C4" w:rsidRPr="003A7261" w:rsidRDefault="005634C4" w:rsidP="005634C4">
      <w:pPr>
        <w:pStyle w:val="a0"/>
      </w:pPr>
      <w:r>
        <w:rPr>
          <w:rFonts w:hint="eastAsia"/>
        </w:rPr>
        <w:t>该表存储粉丝中奖手机验证表</w:t>
      </w:r>
    </w:p>
    <w:p w:rsidR="005634C4" w:rsidRDefault="005634C4" w:rsidP="005634C4">
      <w:pPr>
        <w:pStyle w:val="3"/>
      </w:pPr>
      <w:r>
        <w:rPr>
          <w:rFonts w:hint="eastAsia"/>
        </w:rPr>
        <w:t>ENGINE</w:t>
      </w:r>
    </w:p>
    <w:p w:rsidR="005634C4" w:rsidRDefault="005634C4" w:rsidP="005634C4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5634C4" w:rsidRDefault="005634C4" w:rsidP="005634C4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5634C4" w:rsidRDefault="005634C4" w:rsidP="005634C4">
      <w:pPr>
        <w:pStyle w:val="a0"/>
      </w:pPr>
      <w:r>
        <w:t>utf8</w:t>
      </w:r>
    </w:p>
    <w:p w:rsidR="005634C4" w:rsidRDefault="005634C4" w:rsidP="005634C4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5634C4" w:rsidTr="00C666D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5634C4" w:rsidTr="00C666DD">
        <w:trPr>
          <w:trHeight w:val="339"/>
          <w:jc w:val="center"/>
        </w:trPr>
        <w:tc>
          <w:tcPr>
            <w:tcW w:w="617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5634C4" w:rsidRPr="00D35669" w:rsidRDefault="005634C4" w:rsidP="005634C4">
            <w:r w:rsidRPr="00D35669">
              <w:t>id</w:t>
            </w:r>
          </w:p>
        </w:tc>
        <w:tc>
          <w:tcPr>
            <w:tcW w:w="1843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5634C4" w:rsidRPr="00015326" w:rsidRDefault="00580FB9" w:rsidP="005634C4">
            <w:r>
              <w:t>INT</w:t>
            </w:r>
            <w:r w:rsidR="005634C4" w:rsidRPr="00015326">
              <w:t>(10)</w:t>
            </w:r>
          </w:p>
        </w:tc>
        <w:tc>
          <w:tcPr>
            <w:tcW w:w="2338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5634C4" w:rsidTr="00C666DD">
        <w:trPr>
          <w:trHeight w:val="339"/>
          <w:jc w:val="center"/>
        </w:trPr>
        <w:tc>
          <w:tcPr>
            <w:tcW w:w="617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5634C4" w:rsidRPr="00D35669" w:rsidRDefault="005634C4" w:rsidP="005634C4">
            <w:r w:rsidRPr="00D35669">
              <w:t>rid</w:t>
            </w:r>
          </w:p>
        </w:tc>
        <w:tc>
          <w:tcPr>
            <w:tcW w:w="1843" w:type="dxa"/>
          </w:tcPr>
          <w:p w:rsidR="005634C4" w:rsidRPr="00373CCC" w:rsidRDefault="005634C4" w:rsidP="005634C4">
            <w:r w:rsidRPr="00373CCC">
              <w:rPr>
                <w:rFonts w:hint="eastAsia"/>
              </w:rPr>
              <w:t>规则</w:t>
            </w:r>
            <w:r w:rsidRPr="00373CC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5634C4" w:rsidRPr="00015326" w:rsidRDefault="00580FB9" w:rsidP="005634C4">
            <w:r>
              <w:t>INT</w:t>
            </w:r>
            <w:r w:rsidR="005634C4" w:rsidRPr="00015326">
              <w:t>(10)</w:t>
            </w:r>
          </w:p>
        </w:tc>
        <w:tc>
          <w:tcPr>
            <w:tcW w:w="2338" w:type="dxa"/>
          </w:tcPr>
          <w:p w:rsidR="005634C4" w:rsidRPr="00FF246B" w:rsidRDefault="005634C4" w:rsidP="005634C4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5634C4" w:rsidTr="00C666DD">
        <w:trPr>
          <w:trHeight w:val="339"/>
          <w:jc w:val="center"/>
        </w:trPr>
        <w:tc>
          <w:tcPr>
            <w:tcW w:w="617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5634C4" w:rsidRPr="00D35669" w:rsidRDefault="005634C4" w:rsidP="005634C4">
            <w:r w:rsidRPr="00D35669">
              <w:t>uniacid</w:t>
            </w:r>
          </w:p>
        </w:tc>
        <w:tc>
          <w:tcPr>
            <w:tcW w:w="1843" w:type="dxa"/>
          </w:tcPr>
          <w:p w:rsidR="005634C4" w:rsidRPr="00373CCC" w:rsidRDefault="005634C4" w:rsidP="005634C4">
            <w:r w:rsidRPr="00373CCC">
              <w:rPr>
                <w:rFonts w:hint="eastAsia"/>
              </w:rPr>
              <w:t>公众号</w:t>
            </w:r>
            <w:r w:rsidRPr="00373CC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5634C4" w:rsidRPr="00015326" w:rsidRDefault="00580FB9" w:rsidP="005634C4">
            <w:r>
              <w:t>INT</w:t>
            </w:r>
            <w:r w:rsidR="005634C4" w:rsidRPr="00015326">
              <w:t>(10)</w:t>
            </w:r>
          </w:p>
        </w:tc>
        <w:tc>
          <w:tcPr>
            <w:tcW w:w="2338" w:type="dxa"/>
          </w:tcPr>
          <w:p w:rsidR="005634C4" w:rsidRPr="00FF246B" w:rsidRDefault="005634C4" w:rsidP="005634C4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5634C4" w:rsidTr="00C666DD">
        <w:trPr>
          <w:trHeight w:val="339"/>
          <w:jc w:val="center"/>
        </w:trPr>
        <w:tc>
          <w:tcPr>
            <w:tcW w:w="617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5634C4" w:rsidRPr="00D35669" w:rsidRDefault="005634C4" w:rsidP="005634C4">
            <w:r w:rsidRPr="00D35669">
              <w:t>realname</w:t>
            </w:r>
          </w:p>
        </w:tc>
        <w:tc>
          <w:tcPr>
            <w:tcW w:w="1843" w:type="dxa"/>
          </w:tcPr>
          <w:p w:rsidR="005634C4" w:rsidRPr="00373CCC" w:rsidRDefault="005634C4" w:rsidP="005634C4">
            <w:r w:rsidRPr="00373CCC">
              <w:rPr>
                <w:rFonts w:hint="eastAsia"/>
              </w:rPr>
              <w:t>姓名</w:t>
            </w:r>
          </w:p>
        </w:tc>
        <w:tc>
          <w:tcPr>
            <w:tcW w:w="1701" w:type="dxa"/>
          </w:tcPr>
          <w:p w:rsidR="005634C4" w:rsidRPr="00015326" w:rsidRDefault="00580FB9" w:rsidP="005634C4">
            <w:r>
              <w:t>VARCHAR</w:t>
            </w:r>
            <w:r w:rsidR="005634C4" w:rsidRPr="00015326">
              <w:t>(50)</w:t>
            </w:r>
          </w:p>
        </w:tc>
        <w:tc>
          <w:tcPr>
            <w:tcW w:w="2338" w:type="dxa"/>
          </w:tcPr>
          <w:p w:rsidR="005634C4" w:rsidRPr="00FF246B" w:rsidRDefault="005634C4" w:rsidP="005634C4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5634C4" w:rsidTr="00C666DD">
        <w:trPr>
          <w:trHeight w:val="339"/>
          <w:jc w:val="center"/>
        </w:trPr>
        <w:tc>
          <w:tcPr>
            <w:tcW w:w="617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5634C4" w:rsidRPr="00D35669" w:rsidRDefault="005634C4" w:rsidP="005634C4">
            <w:r w:rsidRPr="00D35669">
              <w:t>mobile</w:t>
            </w:r>
          </w:p>
        </w:tc>
        <w:tc>
          <w:tcPr>
            <w:tcW w:w="1843" w:type="dxa"/>
          </w:tcPr>
          <w:p w:rsidR="005634C4" w:rsidRPr="00373CCC" w:rsidRDefault="005634C4" w:rsidP="005634C4">
            <w:r w:rsidRPr="00373CCC">
              <w:rPr>
                <w:rFonts w:hint="eastAsia"/>
              </w:rPr>
              <w:t>电话</w:t>
            </w:r>
          </w:p>
        </w:tc>
        <w:tc>
          <w:tcPr>
            <w:tcW w:w="1701" w:type="dxa"/>
          </w:tcPr>
          <w:p w:rsidR="005634C4" w:rsidRPr="00015326" w:rsidRDefault="00580FB9" w:rsidP="005634C4">
            <w:r>
              <w:t>VARCHAR</w:t>
            </w:r>
            <w:r w:rsidR="005634C4" w:rsidRPr="00015326">
              <w:t>(15)</w:t>
            </w:r>
          </w:p>
        </w:tc>
        <w:tc>
          <w:tcPr>
            <w:tcW w:w="2338" w:type="dxa"/>
          </w:tcPr>
          <w:p w:rsidR="005634C4" w:rsidRPr="00FF246B" w:rsidRDefault="005634C4" w:rsidP="005634C4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5634C4" w:rsidTr="00C666DD">
        <w:trPr>
          <w:trHeight w:val="339"/>
          <w:jc w:val="center"/>
        </w:trPr>
        <w:tc>
          <w:tcPr>
            <w:tcW w:w="617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5634C4" w:rsidRPr="00D35669" w:rsidRDefault="005634C4" w:rsidP="005634C4">
            <w:r w:rsidRPr="00D35669">
              <w:t>status</w:t>
            </w:r>
          </w:p>
        </w:tc>
        <w:tc>
          <w:tcPr>
            <w:tcW w:w="1843" w:type="dxa"/>
          </w:tcPr>
          <w:p w:rsidR="005634C4" w:rsidRPr="00373CCC" w:rsidRDefault="005634C4" w:rsidP="005634C4">
            <w:r w:rsidRPr="00373CCC"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5634C4" w:rsidRPr="00015326" w:rsidRDefault="00580FB9" w:rsidP="005634C4">
            <w:r>
              <w:t>TINYINT</w:t>
            </w:r>
            <w:r w:rsidR="005634C4" w:rsidRPr="00015326">
              <w:t>(1)</w:t>
            </w:r>
          </w:p>
        </w:tc>
        <w:tc>
          <w:tcPr>
            <w:tcW w:w="2338" w:type="dxa"/>
          </w:tcPr>
          <w:p w:rsidR="005634C4" w:rsidRPr="00FF246B" w:rsidRDefault="005634C4" w:rsidP="005634C4">
            <w:r w:rsidRPr="00FF246B"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</w:tr>
      <w:tr w:rsidR="005634C4" w:rsidTr="00C666DD">
        <w:trPr>
          <w:trHeight w:val="339"/>
          <w:jc w:val="center"/>
        </w:trPr>
        <w:tc>
          <w:tcPr>
            <w:tcW w:w="617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5634C4" w:rsidRPr="00D35669" w:rsidRDefault="005634C4" w:rsidP="005634C4">
            <w:r w:rsidRPr="00D35669">
              <w:t>createtime</w:t>
            </w:r>
          </w:p>
        </w:tc>
        <w:tc>
          <w:tcPr>
            <w:tcW w:w="1843" w:type="dxa"/>
          </w:tcPr>
          <w:p w:rsidR="005634C4" w:rsidRPr="00373CCC" w:rsidRDefault="005634C4" w:rsidP="005634C4">
            <w:r w:rsidRPr="00373CCC"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5634C4" w:rsidRPr="00015326" w:rsidRDefault="00580FB9" w:rsidP="005634C4">
            <w:r>
              <w:t>INT</w:t>
            </w:r>
            <w:r w:rsidR="005634C4" w:rsidRPr="00015326">
              <w:t>(10)</w:t>
            </w:r>
          </w:p>
        </w:tc>
        <w:tc>
          <w:tcPr>
            <w:tcW w:w="2338" w:type="dxa"/>
          </w:tcPr>
          <w:p w:rsidR="005634C4" w:rsidRPr="00FF246B" w:rsidRDefault="005634C4" w:rsidP="005634C4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5634C4" w:rsidTr="00C666DD">
        <w:trPr>
          <w:trHeight w:val="339"/>
          <w:jc w:val="center"/>
        </w:trPr>
        <w:tc>
          <w:tcPr>
            <w:tcW w:w="617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5634C4" w:rsidRPr="00D35669" w:rsidRDefault="005634C4" w:rsidP="005634C4">
            <w:r w:rsidRPr="00D35669">
              <w:t>verifytime</w:t>
            </w:r>
          </w:p>
        </w:tc>
        <w:tc>
          <w:tcPr>
            <w:tcW w:w="1843" w:type="dxa"/>
          </w:tcPr>
          <w:p w:rsidR="005634C4" w:rsidRPr="00373CCC" w:rsidRDefault="005634C4" w:rsidP="005634C4">
            <w:r w:rsidRPr="00373CCC">
              <w:rPr>
                <w:rFonts w:hint="eastAsia"/>
              </w:rPr>
              <w:t>验证时间</w:t>
            </w:r>
          </w:p>
        </w:tc>
        <w:tc>
          <w:tcPr>
            <w:tcW w:w="1701" w:type="dxa"/>
          </w:tcPr>
          <w:p w:rsidR="005634C4" w:rsidRPr="00015326" w:rsidRDefault="00580FB9" w:rsidP="005634C4">
            <w:r>
              <w:t>INT</w:t>
            </w:r>
            <w:r w:rsidR="005634C4" w:rsidRPr="00015326">
              <w:t>(10)</w:t>
            </w:r>
          </w:p>
        </w:tc>
        <w:tc>
          <w:tcPr>
            <w:tcW w:w="2338" w:type="dxa"/>
          </w:tcPr>
          <w:p w:rsidR="005634C4" w:rsidRPr="00FF246B" w:rsidRDefault="005634C4" w:rsidP="005634C4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5634C4" w:rsidTr="00C666DD">
        <w:trPr>
          <w:trHeight w:val="339"/>
          <w:jc w:val="center"/>
        </w:trPr>
        <w:tc>
          <w:tcPr>
            <w:tcW w:w="617" w:type="dxa"/>
          </w:tcPr>
          <w:p w:rsidR="005634C4" w:rsidRDefault="005634C4" w:rsidP="005634C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5634C4" w:rsidRDefault="005634C4" w:rsidP="005634C4">
            <w:r w:rsidRPr="00D35669">
              <w:t>welfare</w:t>
            </w:r>
          </w:p>
        </w:tc>
        <w:tc>
          <w:tcPr>
            <w:tcW w:w="1843" w:type="dxa"/>
          </w:tcPr>
          <w:p w:rsidR="005634C4" w:rsidRDefault="005634C4" w:rsidP="005634C4">
            <w:r w:rsidRPr="00373CCC">
              <w:rPr>
                <w:rFonts w:hint="eastAsia"/>
              </w:rPr>
              <w:t>中奖倍数</w:t>
            </w:r>
          </w:p>
        </w:tc>
        <w:tc>
          <w:tcPr>
            <w:tcW w:w="1701" w:type="dxa"/>
          </w:tcPr>
          <w:p w:rsidR="005634C4" w:rsidRDefault="00580FB9" w:rsidP="005634C4">
            <w:r>
              <w:t>TINYINT</w:t>
            </w:r>
            <w:r w:rsidR="005634C4" w:rsidRPr="00015326">
              <w:t>(1)</w:t>
            </w:r>
          </w:p>
        </w:tc>
        <w:tc>
          <w:tcPr>
            <w:tcW w:w="2338" w:type="dxa"/>
          </w:tcPr>
          <w:p w:rsidR="005634C4" w:rsidRPr="00FF246B" w:rsidRDefault="005634C4" w:rsidP="005634C4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</w:tbl>
    <w:p w:rsidR="005634C4" w:rsidRDefault="005634C4" w:rsidP="005634C4">
      <w:pPr>
        <w:pStyle w:val="3"/>
      </w:pPr>
      <w:r>
        <w:rPr>
          <w:rFonts w:hint="eastAsia"/>
        </w:rPr>
        <w:t>其他</w:t>
      </w:r>
    </w:p>
    <w:p w:rsidR="005634C4" w:rsidRPr="00B772EA" w:rsidRDefault="005634C4" w:rsidP="005634C4">
      <w:pPr>
        <w:pStyle w:val="a0"/>
      </w:pPr>
      <w:r>
        <w:rPr>
          <w:rFonts w:hint="eastAsia"/>
        </w:rPr>
        <w:t>无</w:t>
      </w:r>
    </w:p>
    <w:p w:rsidR="005634C4" w:rsidRDefault="005634C4" w:rsidP="005634C4">
      <w:pPr>
        <w:pStyle w:val="2"/>
      </w:pPr>
      <w:bookmarkStart w:id="215" w:name="_Toc468197158"/>
      <w:r>
        <w:rPr>
          <w:rFonts w:hint="eastAsia"/>
        </w:rPr>
        <w:lastRenderedPageBreak/>
        <w:t>大转盘奖品表(</w:t>
      </w:r>
      <w:r w:rsidRPr="005634C4">
        <w:t>stonefish_bigwheel_prize</w:t>
      </w:r>
      <w:r>
        <w:rPr>
          <w:rFonts w:hint="eastAsia"/>
        </w:rPr>
        <w:t>)</w:t>
      </w:r>
      <w:bookmarkEnd w:id="215"/>
    </w:p>
    <w:p w:rsidR="005634C4" w:rsidRPr="003A7261" w:rsidRDefault="005634C4" w:rsidP="005634C4">
      <w:pPr>
        <w:pStyle w:val="a0"/>
      </w:pPr>
      <w:r>
        <w:rPr>
          <w:rFonts w:hint="eastAsia"/>
        </w:rPr>
        <w:t>该表存储后台设置奖品表</w:t>
      </w:r>
    </w:p>
    <w:p w:rsidR="005634C4" w:rsidRDefault="005634C4" w:rsidP="005634C4">
      <w:pPr>
        <w:pStyle w:val="3"/>
      </w:pPr>
      <w:r>
        <w:rPr>
          <w:rFonts w:hint="eastAsia"/>
        </w:rPr>
        <w:t>ENGINE</w:t>
      </w:r>
    </w:p>
    <w:p w:rsidR="005634C4" w:rsidRDefault="005634C4" w:rsidP="005634C4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5634C4" w:rsidRDefault="005634C4" w:rsidP="005634C4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5634C4" w:rsidRDefault="005634C4" w:rsidP="005634C4">
      <w:pPr>
        <w:pStyle w:val="a0"/>
      </w:pPr>
      <w:r>
        <w:t>utf8</w:t>
      </w:r>
    </w:p>
    <w:p w:rsidR="005634C4" w:rsidRDefault="005634C4" w:rsidP="005634C4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5634C4" w:rsidTr="00C666D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5634C4" w:rsidRDefault="005634C4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id</w:t>
            </w:r>
          </w:p>
        </w:tc>
        <w:tc>
          <w:tcPr>
            <w:tcW w:w="1843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INT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rid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规则</w:t>
            </w:r>
            <w:r w:rsidRPr="00FF46D8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INT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uniacid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公众号</w:t>
            </w:r>
            <w:r w:rsidRPr="00FF46D8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INT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prizetype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奖品类型真实虚拟积分等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(20)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prizevalue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积分或实物以及虚拟价值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INT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</w:t>
            </w:r>
            <w:r>
              <w:t>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prizerating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奖品等级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(50)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prizename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奖品名称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(50)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prizepic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奖品图片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(255)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prizetotal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奖品数量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INT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Default="00C666DD" w:rsidP="00C666DD">
            <w:r w:rsidRPr="00B066C0">
              <w:rPr>
                <w:rFonts w:hint="eastAsia"/>
              </w:rPr>
              <w:t>默认</w:t>
            </w:r>
            <w:r w:rsidRPr="00B066C0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prizedraw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中奖数量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INT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Default="00C666DD" w:rsidP="00C666DD">
            <w:r w:rsidRPr="00B066C0">
              <w:rPr>
                <w:rFonts w:hint="eastAsia"/>
              </w:rPr>
              <w:t>默认</w:t>
            </w:r>
            <w:r w:rsidRPr="00B066C0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prizeren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每人最多中奖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INT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Default="00C666DD" w:rsidP="00C666DD">
            <w:r w:rsidRPr="00B066C0">
              <w:rPr>
                <w:rFonts w:hint="eastAsia"/>
              </w:rPr>
              <w:t>默认</w:t>
            </w:r>
            <w:r w:rsidRPr="00B066C0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prizeday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每天最多发奖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INT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Default="00C666DD" w:rsidP="00C666DD">
            <w:r w:rsidRPr="00B066C0">
              <w:rPr>
                <w:rFonts w:hint="eastAsia"/>
              </w:rPr>
              <w:t>默认</w:t>
            </w:r>
            <w:r w:rsidRPr="00B066C0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probalilty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中奖概率</w:t>
            </w:r>
            <w:r w:rsidRPr="00FF46D8">
              <w:rPr>
                <w:rFonts w:hint="eastAsia"/>
              </w:rPr>
              <w:t>%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(5)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description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描述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(500)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break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需要帮助人数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INT</w:t>
            </w:r>
            <w:r w:rsidR="00C666DD" w:rsidRPr="00344C29">
              <w:t>(3)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password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兑奖密码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awardingaddress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兑奖地点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(200)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baidumaplng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兑奖导航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1780" w:type="dxa"/>
          </w:tcPr>
          <w:p w:rsidR="00C666DD" w:rsidRPr="00DB5DD2" w:rsidRDefault="00C666DD" w:rsidP="00C666DD">
            <w:r w:rsidRPr="00DB5DD2">
              <w:t>baidumaplat</w:t>
            </w:r>
          </w:p>
        </w:tc>
        <w:tc>
          <w:tcPr>
            <w:tcW w:w="1843" w:type="dxa"/>
          </w:tcPr>
          <w:p w:rsidR="00C666DD" w:rsidRPr="00FF46D8" w:rsidRDefault="00C666DD" w:rsidP="00C666DD">
            <w:r w:rsidRPr="00FF46D8">
              <w:rPr>
                <w:rFonts w:hint="eastAsia"/>
              </w:rPr>
              <w:t>兑奖导航</w:t>
            </w:r>
          </w:p>
        </w:tc>
        <w:tc>
          <w:tcPr>
            <w:tcW w:w="1701" w:type="dxa"/>
          </w:tcPr>
          <w:p w:rsidR="00C666DD" w:rsidRPr="00344C29" w:rsidRDefault="00580FB9" w:rsidP="00C666DD">
            <w:r>
              <w:t>VARCHAR</w:t>
            </w:r>
            <w:r w:rsidR="00C666DD" w:rsidRPr="00344C29">
              <w:t>(10)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780" w:type="dxa"/>
          </w:tcPr>
          <w:p w:rsidR="00C666DD" w:rsidRPr="00D35669" w:rsidRDefault="00C666DD" w:rsidP="00C666DD">
            <w:r w:rsidRPr="00C666DD">
              <w:t>awardingtel</w:t>
            </w:r>
          </w:p>
        </w:tc>
        <w:tc>
          <w:tcPr>
            <w:tcW w:w="1843" w:type="dxa"/>
          </w:tcPr>
          <w:p w:rsidR="00C666DD" w:rsidRDefault="00C666DD" w:rsidP="00C666DD">
            <w:r w:rsidRPr="00FF46D8">
              <w:rPr>
                <w:rFonts w:hint="eastAsia"/>
              </w:rPr>
              <w:t>兑奖电话</w:t>
            </w:r>
          </w:p>
        </w:tc>
        <w:tc>
          <w:tcPr>
            <w:tcW w:w="1701" w:type="dxa"/>
          </w:tcPr>
          <w:p w:rsidR="00C666DD" w:rsidRDefault="00580FB9" w:rsidP="00C666DD">
            <w:r>
              <w:t>VARCHAR</w:t>
            </w:r>
            <w:r w:rsidR="00C666DD" w:rsidRPr="00344C29">
              <w:t>(50)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</w:tbl>
    <w:p w:rsidR="005634C4" w:rsidRDefault="005634C4" w:rsidP="005634C4">
      <w:pPr>
        <w:pStyle w:val="3"/>
      </w:pPr>
      <w:r>
        <w:rPr>
          <w:rFonts w:hint="eastAsia"/>
        </w:rPr>
        <w:lastRenderedPageBreak/>
        <w:t>其他</w:t>
      </w:r>
    </w:p>
    <w:p w:rsidR="005634C4" w:rsidRPr="00B772EA" w:rsidRDefault="005634C4" w:rsidP="005634C4">
      <w:pPr>
        <w:pStyle w:val="a0"/>
      </w:pPr>
      <w:r>
        <w:rPr>
          <w:rFonts w:hint="eastAsia"/>
        </w:rPr>
        <w:t>无</w:t>
      </w:r>
    </w:p>
    <w:p w:rsidR="00C666DD" w:rsidRDefault="00C666DD" w:rsidP="00C666DD">
      <w:pPr>
        <w:pStyle w:val="2"/>
      </w:pPr>
      <w:bookmarkStart w:id="216" w:name="_Toc468197159"/>
      <w:r>
        <w:rPr>
          <w:rFonts w:hint="eastAsia"/>
        </w:rPr>
        <w:t>大转盘奖品卡密表(</w:t>
      </w:r>
      <w:r w:rsidRPr="00C666DD">
        <w:t>stonefish_bigwheel_prizemika</w:t>
      </w:r>
      <w:r>
        <w:rPr>
          <w:rFonts w:hint="eastAsia"/>
        </w:rPr>
        <w:t>)</w:t>
      </w:r>
      <w:bookmarkEnd w:id="216"/>
    </w:p>
    <w:p w:rsidR="00C666DD" w:rsidRPr="003A7261" w:rsidRDefault="00C666DD" w:rsidP="00C666DD">
      <w:pPr>
        <w:pStyle w:val="a0"/>
      </w:pPr>
      <w:r>
        <w:rPr>
          <w:rFonts w:hint="eastAsia"/>
        </w:rPr>
        <w:t>该表存储奖品卡密</w:t>
      </w:r>
    </w:p>
    <w:p w:rsidR="00C666DD" w:rsidRDefault="00C666DD" w:rsidP="00C666DD">
      <w:pPr>
        <w:pStyle w:val="3"/>
      </w:pPr>
      <w:r>
        <w:rPr>
          <w:rFonts w:hint="eastAsia"/>
        </w:rPr>
        <w:t>ENGINE</w:t>
      </w:r>
    </w:p>
    <w:p w:rsidR="00C666DD" w:rsidRDefault="00C666DD" w:rsidP="00C666DD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C666DD" w:rsidRDefault="00C666DD" w:rsidP="00C666DD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C666DD" w:rsidRDefault="00C666DD" w:rsidP="00C666DD">
      <w:pPr>
        <w:pStyle w:val="a0"/>
      </w:pPr>
      <w:r>
        <w:t>utf8</w:t>
      </w:r>
    </w:p>
    <w:p w:rsidR="00C666DD" w:rsidRDefault="00C666DD" w:rsidP="00C666DD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C666DD" w:rsidTr="00C666D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C666DD" w:rsidRPr="0079281F" w:rsidRDefault="00C666DD" w:rsidP="00C666DD">
            <w:r w:rsidRPr="0079281F">
              <w:t>id</w:t>
            </w:r>
          </w:p>
        </w:tc>
        <w:tc>
          <w:tcPr>
            <w:tcW w:w="1843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C666DD" w:rsidRPr="00BD00E7" w:rsidRDefault="00580FB9" w:rsidP="00C666DD">
            <w:r>
              <w:t>INT</w:t>
            </w:r>
            <w:r w:rsidR="00C666DD" w:rsidRPr="00BD00E7">
              <w:t>(10)</w:t>
            </w:r>
          </w:p>
        </w:tc>
        <w:tc>
          <w:tcPr>
            <w:tcW w:w="2338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80" w:type="dxa"/>
          </w:tcPr>
          <w:p w:rsidR="00C666DD" w:rsidRPr="0079281F" w:rsidRDefault="00C666DD" w:rsidP="00C666DD">
            <w:r w:rsidRPr="0079281F">
              <w:t>rid</w:t>
            </w:r>
          </w:p>
        </w:tc>
        <w:tc>
          <w:tcPr>
            <w:tcW w:w="1843" w:type="dxa"/>
          </w:tcPr>
          <w:p w:rsidR="00C666DD" w:rsidRPr="00DB54E2" w:rsidRDefault="00C666DD" w:rsidP="00C666DD">
            <w:r w:rsidRPr="00DB54E2">
              <w:rPr>
                <w:rFonts w:hint="eastAsia"/>
              </w:rPr>
              <w:t>规则</w:t>
            </w:r>
            <w:r w:rsidRPr="00DB54E2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666DD" w:rsidRPr="00BD00E7" w:rsidRDefault="00580FB9" w:rsidP="00C666DD">
            <w:r>
              <w:t>INT</w:t>
            </w:r>
            <w:r w:rsidR="00C666DD" w:rsidRPr="00BD00E7">
              <w:t>(10)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80" w:type="dxa"/>
          </w:tcPr>
          <w:p w:rsidR="00C666DD" w:rsidRPr="0079281F" w:rsidRDefault="00C666DD" w:rsidP="00C666DD">
            <w:r w:rsidRPr="0079281F">
              <w:t>uniacid</w:t>
            </w:r>
          </w:p>
        </w:tc>
        <w:tc>
          <w:tcPr>
            <w:tcW w:w="1843" w:type="dxa"/>
          </w:tcPr>
          <w:p w:rsidR="00C666DD" w:rsidRPr="00DB54E2" w:rsidRDefault="00C666DD" w:rsidP="00C666DD">
            <w:r w:rsidRPr="00DB54E2">
              <w:rPr>
                <w:rFonts w:hint="eastAsia"/>
              </w:rPr>
              <w:t>公众号</w:t>
            </w:r>
            <w:r w:rsidRPr="00DB54E2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666DD" w:rsidRPr="00BD00E7" w:rsidRDefault="00580FB9" w:rsidP="00C666DD">
            <w:r>
              <w:t>INT</w:t>
            </w:r>
            <w:r w:rsidR="00C666DD" w:rsidRPr="00BD00E7">
              <w:t>(10)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80" w:type="dxa"/>
          </w:tcPr>
          <w:p w:rsidR="00C666DD" w:rsidRPr="0079281F" w:rsidRDefault="00C666DD" w:rsidP="00C666DD">
            <w:r w:rsidRPr="0079281F">
              <w:t>prizeid</w:t>
            </w:r>
          </w:p>
        </w:tc>
        <w:tc>
          <w:tcPr>
            <w:tcW w:w="1843" w:type="dxa"/>
          </w:tcPr>
          <w:p w:rsidR="00C666DD" w:rsidRPr="00DB54E2" w:rsidRDefault="00C666DD" w:rsidP="00C666DD">
            <w:r w:rsidRPr="00DB54E2">
              <w:rPr>
                <w:rFonts w:hint="eastAsia"/>
              </w:rPr>
              <w:t>奖品</w:t>
            </w:r>
            <w:r w:rsidRPr="00DB54E2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666DD" w:rsidRPr="00BD00E7" w:rsidRDefault="00580FB9" w:rsidP="00C666DD">
            <w:r>
              <w:t>INT</w:t>
            </w:r>
            <w:r w:rsidR="00C666DD" w:rsidRPr="00BD00E7">
              <w:t>(10)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 w:rsidRPr="00FF246B">
              <w:rPr>
                <w:rFonts w:hint="eastAsia"/>
              </w:rP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80" w:type="dxa"/>
          </w:tcPr>
          <w:p w:rsidR="00C666DD" w:rsidRPr="0079281F" w:rsidRDefault="00C666DD" w:rsidP="00C666DD">
            <w:r w:rsidRPr="0079281F">
              <w:t>from_user</w:t>
            </w:r>
          </w:p>
        </w:tc>
        <w:tc>
          <w:tcPr>
            <w:tcW w:w="1843" w:type="dxa"/>
          </w:tcPr>
          <w:p w:rsidR="00C666DD" w:rsidRPr="00DB54E2" w:rsidRDefault="00C666DD" w:rsidP="00C666DD">
            <w:r w:rsidRPr="00DB54E2">
              <w:rPr>
                <w:rFonts w:hint="eastAsia"/>
              </w:rPr>
              <w:t>用户</w:t>
            </w:r>
            <w:r w:rsidRPr="00DB54E2">
              <w:rPr>
                <w:rFonts w:hint="eastAsia"/>
              </w:rPr>
              <w:t>openid</w:t>
            </w:r>
          </w:p>
        </w:tc>
        <w:tc>
          <w:tcPr>
            <w:tcW w:w="1701" w:type="dxa"/>
          </w:tcPr>
          <w:p w:rsidR="00C666DD" w:rsidRPr="00BD00E7" w:rsidRDefault="00580FB9" w:rsidP="00C666DD">
            <w:r>
              <w:t>VARCHAR</w:t>
            </w:r>
            <w:r w:rsidR="00C666DD" w:rsidRPr="00BD00E7">
              <w:t>(50)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780" w:type="dxa"/>
          </w:tcPr>
          <w:p w:rsidR="00C666DD" w:rsidRPr="0079281F" w:rsidRDefault="00C666DD" w:rsidP="00C666DD">
            <w:r w:rsidRPr="0079281F">
              <w:t>mikacodesn</w:t>
            </w:r>
          </w:p>
        </w:tc>
        <w:tc>
          <w:tcPr>
            <w:tcW w:w="1843" w:type="dxa"/>
          </w:tcPr>
          <w:p w:rsidR="00C666DD" w:rsidRPr="00DB54E2" w:rsidRDefault="00C666DD" w:rsidP="00C666DD">
            <w:r w:rsidRPr="00DB54E2">
              <w:rPr>
                <w:rFonts w:hint="eastAsia"/>
              </w:rPr>
              <w:t>密卡字符串</w:t>
            </w:r>
          </w:p>
        </w:tc>
        <w:tc>
          <w:tcPr>
            <w:tcW w:w="1701" w:type="dxa"/>
          </w:tcPr>
          <w:p w:rsidR="00C666DD" w:rsidRPr="00BD00E7" w:rsidRDefault="00580FB9" w:rsidP="00C666DD">
            <w:r>
              <w:t>VARCHAR</w:t>
            </w:r>
            <w:r w:rsidR="00C666DD" w:rsidRPr="00BD00E7">
              <w:t>(100)</w:t>
            </w:r>
          </w:p>
        </w:tc>
        <w:tc>
          <w:tcPr>
            <w:tcW w:w="2338" w:type="dxa"/>
          </w:tcPr>
          <w:p w:rsidR="00C666DD" w:rsidRPr="00FF246B" w:rsidRDefault="00C666DD" w:rsidP="00C666DD">
            <w:r w:rsidRPr="00FF246B"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780" w:type="dxa"/>
          </w:tcPr>
          <w:p w:rsidR="00C666DD" w:rsidRPr="0079281F" w:rsidRDefault="00C666DD" w:rsidP="00C666DD">
            <w:r w:rsidRPr="0079281F">
              <w:t>virtual_value</w:t>
            </w:r>
          </w:p>
        </w:tc>
        <w:tc>
          <w:tcPr>
            <w:tcW w:w="1843" w:type="dxa"/>
          </w:tcPr>
          <w:p w:rsidR="00C666DD" w:rsidRPr="00DB54E2" w:rsidRDefault="00C666DD" w:rsidP="00C666DD">
            <w:r w:rsidRPr="00DB54E2">
              <w:rPr>
                <w:rFonts w:hint="eastAsia"/>
              </w:rPr>
              <w:t>积分或实物以及虚拟价值</w:t>
            </w:r>
          </w:p>
        </w:tc>
        <w:tc>
          <w:tcPr>
            <w:tcW w:w="1701" w:type="dxa"/>
          </w:tcPr>
          <w:p w:rsidR="00C666DD" w:rsidRPr="00BD00E7" w:rsidRDefault="00580FB9" w:rsidP="00C666DD">
            <w:r>
              <w:t>INT</w:t>
            </w:r>
            <w:r w:rsidR="00C666DD" w:rsidRPr="00BD00E7">
              <w:t>(10)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>
              <w:t xml:space="preserve"> 0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780" w:type="dxa"/>
          </w:tcPr>
          <w:p w:rsidR="00C666DD" w:rsidRPr="0079281F" w:rsidRDefault="00C666DD" w:rsidP="00C666DD">
            <w:r w:rsidRPr="0079281F">
              <w:t>actionurl</w:t>
            </w:r>
          </w:p>
        </w:tc>
        <w:tc>
          <w:tcPr>
            <w:tcW w:w="1843" w:type="dxa"/>
          </w:tcPr>
          <w:p w:rsidR="00C666DD" w:rsidRPr="00DB54E2" w:rsidRDefault="00C666DD" w:rsidP="00C666DD">
            <w:r w:rsidRPr="00DB54E2">
              <w:rPr>
                <w:rFonts w:hint="eastAsia"/>
              </w:rPr>
              <w:t>激活地址</w:t>
            </w:r>
          </w:p>
        </w:tc>
        <w:tc>
          <w:tcPr>
            <w:tcW w:w="1701" w:type="dxa"/>
          </w:tcPr>
          <w:p w:rsidR="00C666DD" w:rsidRPr="00BD00E7" w:rsidRDefault="00580FB9" w:rsidP="00C666DD">
            <w:r>
              <w:t>VARCHAR</w:t>
            </w:r>
            <w:r w:rsidR="00C666DD" w:rsidRPr="00BD00E7">
              <w:t>(200)</w:t>
            </w:r>
          </w:p>
        </w:tc>
        <w:tc>
          <w:tcPr>
            <w:tcW w:w="2338" w:type="dxa"/>
          </w:tcPr>
          <w:p w:rsidR="00C666DD" w:rsidRDefault="00C666DD" w:rsidP="00C666DD">
            <w:r w:rsidRPr="006D3823">
              <w:rPr>
                <w:rFonts w:hint="eastAsia"/>
              </w:rPr>
              <w:t>默认</w:t>
            </w:r>
            <w:r w:rsidRPr="006D3823">
              <w:rPr>
                <w:rFonts w:hint="eastAsia"/>
              </w:rPr>
              <w:t xml:space="preserve"> </w:t>
            </w:r>
            <w:r w:rsidRPr="006D3823"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780" w:type="dxa"/>
          </w:tcPr>
          <w:p w:rsidR="00C666DD" w:rsidRPr="0079281F" w:rsidRDefault="00C666DD" w:rsidP="00C666DD">
            <w:r w:rsidRPr="0079281F">
              <w:t>description</w:t>
            </w:r>
          </w:p>
        </w:tc>
        <w:tc>
          <w:tcPr>
            <w:tcW w:w="1843" w:type="dxa"/>
          </w:tcPr>
          <w:p w:rsidR="00C666DD" w:rsidRPr="00DB54E2" w:rsidRDefault="00C666DD" w:rsidP="00C666DD">
            <w:r w:rsidRPr="00DB54E2">
              <w:rPr>
                <w:rFonts w:hint="eastAsia"/>
              </w:rPr>
              <w:t>描述</w:t>
            </w:r>
          </w:p>
        </w:tc>
        <w:tc>
          <w:tcPr>
            <w:tcW w:w="1701" w:type="dxa"/>
          </w:tcPr>
          <w:p w:rsidR="00C666DD" w:rsidRPr="00BD00E7" w:rsidRDefault="00580FB9" w:rsidP="00C666DD">
            <w:r>
              <w:t>VARCHAR</w:t>
            </w:r>
            <w:r w:rsidR="00C666DD" w:rsidRPr="00BD00E7">
              <w:t>(500)</w:t>
            </w:r>
          </w:p>
        </w:tc>
        <w:tc>
          <w:tcPr>
            <w:tcW w:w="2338" w:type="dxa"/>
          </w:tcPr>
          <w:p w:rsidR="00C666DD" w:rsidRDefault="00C666DD" w:rsidP="00C666DD">
            <w:r w:rsidRPr="00B066C0">
              <w:rPr>
                <w:rFonts w:hint="eastAsia"/>
              </w:rPr>
              <w:t>默认</w:t>
            </w:r>
            <w:r w:rsidRPr="00B066C0"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C666DD" w:rsidTr="00C666DD">
        <w:trPr>
          <w:trHeight w:val="339"/>
          <w:jc w:val="center"/>
        </w:trPr>
        <w:tc>
          <w:tcPr>
            <w:tcW w:w="617" w:type="dxa"/>
          </w:tcPr>
          <w:p w:rsidR="00C666DD" w:rsidRDefault="00C666DD" w:rsidP="00C666D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780" w:type="dxa"/>
          </w:tcPr>
          <w:p w:rsidR="00C666DD" w:rsidRDefault="00C666DD" w:rsidP="00C666DD">
            <w:r w:rsidRPr="0079281F">
              <w:t>status</w:t>
            </w:r>
          </w:p>
        </w:tc>
        <w:tc>
          <w:tcPr>
            <w:tcW w:w="1843" w:type="dxa"/>
          </w:tcPr>
          <w:p w:rsidR="00C666DD" w:rsidRDefault="00C666DD" w:rsidP="00C666DD">
            <w:r w:rsidRPr="00DB54E2">
              <w:rPr>
                <w:rFonts w:hint="eastAsia"/>
              </w:rPr>
              <w:t>是否领取</w:t>
            </w:r>
            <w:r w:rsidRPr="00DB54E2">
              <w:rPr>
                <w:rFonts w:hint="eastAsia"/>
              </w:rPr>
              <w:t>1</w:t>
            </w:r>
            <w:r w:rsidRPr="00DB54E2">
              <w:rPr>
                <w:rFonts w:hint="eastAsia"/>
              </w:rPr>
              <w:t>为领取过</w:t>
            </w:r>
          </w:p>
        </w:tc>
        <w:tc>
          <w:tcPr>
            <w:tcW w:w="1701" w:type="dxa"/>
          </w:tcPr>
          <w:p w:rsidR="00C666DD" w:rsidRDefault="00580FB9" w:rsidP="00C666DD">
            <w:r>
              <w:t>TINYINT</w:t>
            </w:r>
            <w:r w:rsidR="00C666DD" w:rsidRPr="00BD00E7">
              <w:t>(1)</w:t>
            </w:r>
          </w:p>
        </w:tc>
        <w:tc>
          <w:tcPr>
            <w:tcW w:w="2338" w:type="dxa"/>
          </w:tcPr>
          <w:p w:rsidR="00C666DD" w:rsidRDefault="00C666DD" w:rsidP="00C666DD">
            <w:r w:rsidRPr="00B066C0">
              <w:rPr>
                <w:rFonts w:hint="eastAsia"/>
              </w:rPr>
              <w:t>默认</w:t>
            </w:r>
            <w:r w:rsidRPr="00B066C0">
              <w:rPr>
                <w:rFonts w:hint="eastAsia"/>
              </w:rPr>
              <w:t xml:space="preserve"> 0</w:t>
            </w:r>
          </w:p>
        </w:tc>
      </w:tr>
    </w:tbl>
    <w:p w:rsidR="00C666DD" w:rsidRDefault="00C666DD" w:rsidP="00C666DD">
      <w:pPr>
        <w:pStyle w:val="3"/>
      </w:pPr>
      <w:r>
        <w:rPr>
          <w:rFonts w:hint="eastAsia"/>
        </w:rPr>
        <w:t>其他</w:t>
      </w:r>
    </w:p>
    <w:p w:rsidR="00C666DD" w:rsidRPr="00B772EA" w:rsidRDefault="00C666DD" w:rsidP="00C666DD">
      <w:pPr>
        <w:pStyle w:val="a0"/>
      </w:pPr>
      <w:r>
        <w:rPr>
          <w:rFonts w:hint="eastAsia"/>
        </w:rPr>
        <w:t>无</w:t>
      </w:r>
    </w:p>
    <w:p w:rsidR="00C666DD" w:rsidRDefault="00140E2D" w:rsidP="00C666DD">
      <w:pPr>
        <w:pStyle w:val="2"/>
      </w:pPr>
      <w:bookmarkStart w:id="217" w:name="_Toc468197160"/>
      <w:r>
        <w:rPr>
          <w:rFonts w:hint="eastAsia"/>
        </w:rPr>
        <w:lastRenderedPageBreak/>
        <w:t>大转盘活动配置</w:t>
      </w:r>
      <w:r w:rsidR="00C666DD">
        <w:rPr>
          <w:rFonts w:hint="eastAsia"/>
        </w:rPr>
        <w:t>表(</w:t>
      </w:r>
      <w:r w:rsidR="00C666DD" w:rsidRPr="00C666DD">
        <w:t>stonefish_bigwheel_reply</w:t>
      </w:r>
      <w:r w:rsidR="00C666DD">
        <w:rPr>
          <w:rFonts w:hint="eastAsia"/>
        </w:rPr>
        <w:t>)</w:t>
      </w:r>
      <w:bookmarkEnd w:id="217"/>
    </w:p>
    <w:p w:rsidR="00C666DD" w:rsidRPr="003A7261" w:rsidRDefault="00C666DD" w:rsidP="00C666DD">
      <w:pPr>
        <w:pStyle w:val="a0"/>
      </w:pPr>
      <w:r>
        <w:rPr>
          <w:rFonts w:hint="eastAsia"/>
        </w:rPr>
        <w:t>该表存储</w:t>
      </w:r>
      <w:r w:rsidR="00140E2D">
        <w:rPr>
          <w:rFonts w:hint="eastAsia"/>
        </w:rPr>
        <w:t>活动配置信息</w:t>
      </w:r>
    </w:p>
    <w:p w:rsidR="00C666DD" w:rsidRDefault="00C666DD" w:rsidP="00C666DD">
      <w:pPr>
        <w:pStyle w:val="3"/>
      </w:pPr>
      <w:r>
        <w:rPr>
          <w:rFonts w:hint="eastAsia"/>
        </w:rPr>
        <w:t>ENGINE</w:t>
      </w:r>
    </w:p>
    <w:p w:rsidR="00C666DD" w:rsidRDefault="00C666DD" w:rsidP="00C666DD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C666DD" w:rsidRDefault="00C666DD" w:rsidP="00C666DD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C666DD" w:rsidRDefault="00C666DD" w:rsidP="00C666DD">
      <w:pPr>
        <w:pStyle w:val="a0"/>
      </w:pPr>
      <w:r>
        <w:t>utf8</w:t>
      </w:r>
    </w:p>
    <w:p w:rsidR="00C666DD" w:rsidRDefault="00C666DD" w:rsidP="00C666DD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C666DD" w:rsidTr="00C666DD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C666DD" w:rsidRDefault="00C666DD" w:rsidP="00C666DD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id</w:t>
            </w:r>
          </w:p>
        </w:tc>
        <w:tc>
          <w:tcPr>
            <w:tcW w:w="1843" w:type="dxa"/>
          </w:tcPr>
          <w:p w:rsidR="00140E2D" w:rsidRDefault="00140E2D" w:rsidP="00140E2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Default="00140E2D" w:rsidP="00140E2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rid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规则</w:t>
            </w:r>
            <w:r w:rsidRPr="00C6625A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uniacid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公众号</w:t>
            </w:r>
            <w:r w:rsidRPr="00C6625A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templateid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活动模板</w:t>
            </w:r>
            <w:r w:rsidRPr="00C6625A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title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活动标题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(50)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6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description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活动简介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(255)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7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start_picurl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活动开始图片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8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end_title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结束标题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(50)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9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end_description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活动结束简介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10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end_picurl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活动结束图片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11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isshow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活动是否停止</w:t>
            </w:r>
            <w:r w:rsidRPr="00C6625A">
              <w:rPr>
                <w:rFonts w:hint="eastAsia"/>
              </w:rPr>
              <w:t>0</w:t>
            </w:r>
            <w:r w:rsidRPr="00C6625A">
              <w:rPr>
                <w:rFonts w:hint="eastAsia"/>
              </w:rPr>
              <w:t>为暂停</w:t>
            </w:r>
            <w:r w:rsidRPr="00C6625A">
              <w:rPr>
                <w:rFonts w:hint="eastAsia"/>
              </w:rPr>
              <w:t>1</w:t>
            </w:r>
            <w:r w:rsidRPr="00C6625A">
              <w:rPr>
                <w:rFonts w:hint="eastAsia"/>
              </w:rPr>
              <w:t>为活动中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'1'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12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starttime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开始时间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13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endtime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结束时间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14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music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是否打开背景音乐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15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musicurl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背景音乐地址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(255)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16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mauto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音乐是否自动播放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17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mloop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是否循环播放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18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issubscribe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参与类型</w:t>
            </w:r>
            <w:r w:rsidRPr="00C6625A">
              <w:rPr>
                <w:rFonts w:hint="eastAsia"/>
              </w:rPr>
              <w:t>0</w:t>
            </w:r>
            <w:r w:rsidRPr="00C6625A">
              <w:rPr>
                <w:rFonts w:hint="eastAsia"/>
              </w:rPr>
              <w:t>为任意</w:t>
            </w:r>
            <w:r w:rsidRPr="00C6625A">
              <w:rPr>
                <w:rFonts w:hint="eastAsia"/>
              </w:rPr>
              <w:t>1</w:t>
            </w:r>
            <w:r w:rsidRPr="00C6625A">
              <w:rPr>
                <w:rFonts w:hint="eastAsia"/>
              </w:rPr>
              <w:t>为关注粉丝</w:t>
            </w:r>
            <w:r w:rsidRPr="00C6625A">
              <w:rPr>
                <w:rFonts w:hint="eastAsia"/>
              </w:rPr>
              <w:t>2</w:t>
            </w:r>
            <w:r w:rsidRPr="00C6625A">
              <w:rPr>
                <w:rFonts w:hint="eastAsia"/>
              </w:rPr>
              <w:t>为会员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lastRenderedPageBreak/>
              <w:t>19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visubscribe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助力类型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20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fansnum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参与人数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21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viewnum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访问次数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22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prize_num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奖品总数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23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award_num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每人最多获奖次数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24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award_num_tips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超过中奖数量提示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(100)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25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number_times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每人最多参与次数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26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number_times_tips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超过总次数提示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(100)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27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day_number_times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每人每天最多参与次数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28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day_number_times_tips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超过每天次数提示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(100)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29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viewawardnum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首页显示中奖人数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'50'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30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viewranknum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排行榜人数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'50'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31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showprize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是否显示奖品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32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prizeinfo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奖品详细介绍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TEXT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33</w:t>
            </w:r>
          </w:p>
        </w:tc>
        <w:tc>
          <w:tcPr>
            <w:tcW w:w="1780" w:type="dxa"/>
          </w:tcPr>
          <w:p w:rsidR="00140E2D" w:rsidRPr="0016621F" w:rsidRDefault="00140E2D" w:rsidP="0086132C">
            <w:r w:rsidRPr="0016621F">
              <w:t>award</w:t>
            </w:r>
            <w:r w:rsidR="0086132C">
              <w:t>text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中奖提示文字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(1000)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34</w:t>
            </w:r>
          </w:p>
        </w:tc>
        <w:tc>
          <w:tcPr>
            <w:tcW w:w="1780" w:type="dxa"/>
          </w:tcPr>
          <w:p w:rsidR="00140E2D" w:rsidRPr="0016621F" w:rsidRDefault="00140E2D" w:rsidP="0086132C">
            <w:r w:rsidRPr="0016621F">
              <w:t>notaward</w:t>
            </w:r>
            <w:r w:rsidR="0086132C">
              <w:t>text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没有中奖提示文字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(1000)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35</w:t>
            </w:r>
          </w:p>
        </w:tc>
        <w:tc>
          <w:tcPr>
            <w:tcW w:w="1780" w:type="dxa"/>
          </w:tcPr>
          <w:p w:rsidR="00140E2D" w:rsidRPr="0016621F" w:rsidRDefault="00140E2D" w:rsidP="0086132C">
            <w:r w:rsidRPr="0016621F">
              <w:t>notprize</w:t>
            </w:r>
            <w:r w:rsidR="0086132C">
              <w:t>text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没有奖品提示文字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(1000)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36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msgadpic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消息提示广告图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(1000)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37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msgadpictime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消息提示时效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'5'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38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tips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活动次数提示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39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copyright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版权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40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inpo</w:t>
            </w:r>
            <w:r w:rsidR="003D1E71">
              <w:t>int</w:t>
            </w:r>
            <w:r w:rsidRPr="0016621F">
              <w:t>start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初始分值</w:t>
            </w:r>
            <w:r w:rsidRPr="00C6625A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40E2D" w:rsidRPr="00C92785" w:rsidRDefault="00140E2D" w:rsidP="00140E2D">
            <w:r w:rsidRPr="00C92785">
              <w:t>float(10,2)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'0.00'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41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inpo</w:t>
            </w:r>
            <w:r w:rsidR="003D1E71">
              <w:t>int</w:t>
            </w:r>
            <w:r w:rsidRPr="0016621F">
              <w:t>end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初始分值</w:t>
            </w:r>
            <w:r w:rsidRPr="00C6625A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40E2D" w:rsidRPr="00C92785" w:rsidRDefault="00140E2D" w:rsidP="00140E2D">
            <w:r w:rsidRPr="00C92785">
              <w:t>float(10,2)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'0.00'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42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power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是否获取助力者头像昵称</w:t>
            </w:r>
            <w:r w:rsidRPr="00C6625A">
              <w:rPr>
                <w:rFonts w:hint="eastAsia"/>
              </w:rPr>
              <w:t>1opneid2</w:t>
            </w:r>
            <w:r w:rsidRPr="00C6625A">
              <w:rPr>
                <w:rFonts w:hint="eastAsia"/>
              </w:rPr>
              <w:t>头像昵称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'1'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43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poweravatar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头像大小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(3)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44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powertype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助力类型</w:t>
            </w:r>
            <w:r w:rsidRPr="00C6625A">
              <w:rPr>
                <w:rFonts w:hint="eastAsia"/>
              </w:rPr>
              <w:t>0</w:t>
            </w:r>
            <w:r w:rsidRPr="00C6625A">
              <w:rPr>
                <w:rFonts w:hint="eastAsia"/>
              </w:rPr>
              <w:t>访问助力</w:t>
            </w:r>
            <w:r w:rsidRPr="00C6625A">
              <w:rPr>
                <w:rFonts w:hint="eastAsia"/>
              </w:rPr>
              <w:t>1</w:t>
            </w:r>
            <w:r w:rsidRPr="00C6625A">
              <w:rPr>
                <w:rFonts w:hint="eastAsia"/>
              </w:rPr>
              <w:t>点击助力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45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randompo</w:t>
            </w:r>
            <w:r w:rsidR="003D1E71">
              <w:t>int</w:t>
            </w:r>
            <w:r w:rsidRPr="0016621F">
              <w:t>start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助力随机金额范</w:t>
            </w:r>
            <w:r w:rsidRPr="00C6625A">
              <w:rPr>
                <w:rFonts w:hint="eastAsia"/>
              </w:rPr>
              <w:lastRenderedPageBreak/>
              <w:t>围开始数</w:t>
            </w:r>
          </w:p>
        </w:tc>
        <w:tc>
          <w:tcPr>
            <w:tcW w:w="1701" w:type="dxa"/>
          </w:tcPr>
          <w:p w:rsidR="00140E2D" w:rsidRPr="00C92785" w:rsidRDefault="00140E2D" w:rsidP="00140E2D">
            <w:r w:rsidRPr="00C92785">
              <w:lastRenderedPageBreak/>
              <w:t>float(10,2)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'0.00'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lastRenderedPageBreak/>
              <w:t>46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randompo</w:t>
            </w:r>
            <w:r w:rsidR="003D1E71">
              <w:t>int</w:t>
            </w:r>
            <w:r w:rsidRPr="0016621F">
              <w:t>end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助力随机金额范围结束数</w:t>
            </w:r>
          </w:p>
        </w:tc>
        <w:tc>
          <w:tcPr>
            <w:tcW w:w="1701" w:type="dxa"/>
          </w:tcPr>
          <w:p w:rsidR="00140E2D" w:rsidRPr="00C92785" w:rsidRDefault="00140E2D" w:rsidP="00140E2D">
            <w:r w:rsidRPr="00C92785">
              <w:t>float(10,2)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'0.00'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47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addp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好友助力机率</w:t>
            </w:r>
            <w:r w:rsidRPr="00C6625A">
              <w:rPr>
                <w:rFonts w:hint="eastAsia"/>
              </w:rPr>
              <w:t>%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'100'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48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limittype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限制类型</w:t>
            </w:r>
            <w:r w:rsidRPr="00C6625A">
              <w:rPr>
                <w:rFonts w:hint="eastAsia"/>
              </w:rPr>
              <w:t>0</w:t>
            </w:r>
            <w:r w:rsidRPr="00C6625A">
              <w:rPr>
                <w:rFonts w:hint="eastAsia"/>
              </w:rPr>
              <w:t>为只能一次</w:t>
            </w:r>
            <w:r w:rsidRPr="00C6625A">
              <w:rPr>
                <w:rFonts w:hint="eastAsia"/>
              </w:rPr>
              <w:t>1</w:t>
            </w:r>
            <w:r w:rsidRPr="00C6625A">
              <w:rPr>
                <w:rFonts w:hint="eastAsia"/>
              </w:rPr>
              <w:t>为每天一次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49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totallimit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好友助力总次数制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'1'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50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helptype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互助</w:t>
            </w:r>
            <w:r w:rsidRPr="00C6625A">
              <w:rPr>
                <w:rFonts w:hint="eastAsia"/>
              </w:rPr>
              <w:t>0</w:t>
            </w:r>
            <w:r w:rsidRPr="00C6625A">
              <w:rPr>
                <w:rFonts w:hint="eastAsia"/>
              </w:rPr>
              <w:t>为互助</w:t>
            </w:r>
            <w:r w:rsidRPr="00C6625A">
              <w:rPr>
                <w:rFonts w:hint="eastAsia"/>
              </w:rPr>
              <w:t>1</w:t>
            </w:r>
            <w:r w:rsidRPr="00C6625A">
              <w:rPr>
                <w:rFonts w:hint="eastAsia"/>
              </w:rPr>
              <w:t>为禁止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51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xuninum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虚拟人数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'500'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52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xuninumtime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虚拟间隔时间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'86400'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53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xuninuminitial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虚拟随机数值</w:t>
            </w:r>
            <w:r w:rsidRPr="00C6625A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'10'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54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xuninumending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虚拟随机数值</w:t>
            </w:r>
            <w:r w:rsidRPr="00C6625A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'100'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55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xuninum_time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虚拟更新时间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56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adpic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活动页顶部广告图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(255)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57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adpicurl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活动页顶部广告链接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(255)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58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homepictime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首页秒显图片显示时间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59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homepictype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首页广告类型</w:t>
            </w:r>
            <w:r w:rsidRPr="00C6625A">
              <w:rPr>
                <w:rFonts w:hint="eastAsia"/>
              </w:rPr>
              <w:t>1</w:t>
            </w:r>
            <w:r w:rsidRPr="00C6625A">
              <w:rPr>
                <w:rFonts w:hint="eastAsia"/>
              </w:rPr>
              <w:t>为每次</w:t>
            </w:r>
            <w:r w:rsidRPr="00C6625A">
              <w:rPr>
                <w:rFonts w:hint="eastAsia"/>
              </w:rPr>
              <w:t>2</w:t>
            </w:r>
            <w:r w:rsidRPr="00C6625A">
              <w:rPr>
                <w:rFonts w:hint="eastAsia"/>
              </w:rPr>
              <w:t>为每天</w:t>
            </w:r>
            <w:r w:rsidRPr="00C6625A">
              <w:rPr>
                <w:rFonts w:hint="eastAsia"/>
              </w:rPr>
              <w:t>3</w:t>
            </w:r>
            <w:r w:rsidRPr="00C6625A">
              <w:rPr>
                <w:rFonts w:hint="eastAsia"/>
              </w:rPr>
              <w:t>为每周</w:t>
            </w:r>
            <w:r w:rsidRPr="00C6625A">
              <w:rPr>
                <w:rFonts w:hint="eastAsia"/>
              </w:rPr>
              <w:t>4</w:t>
            </w:r>
            <w:r w:rsidRPr="00C6625A">
              <w:rPr>
                <w:rFonts w:hint="eastAsia"/>
              </w:rPr>
              <w:t>为仅</w:t>
            </w:r>
            <w:r w:rsidRPr="00C6625A">
              <w:rPr>
                <w:rFonts w:hint="eastAsia"/>
              </w:rPr>
              <w:t>1</w:t>
            </w:r>
            <w:r w:rsidRPr="00C6625A"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60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homepic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首页秒显图片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(225)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61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opportunity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参与次数选项</w:t>
            </w:r>
            <w:r w:rsidRPr="00C6625A">
              <w:rPr>
                <w:rFonts w:hint="eastAsia"/>
              </w:rPr>
              <w:t>0</w:t>
            </w:r>
            <w:r w:rsidRPr="00C6625A">
              <w:rPr>
                <w:rFonts w:hint="eastAsia"/>
              </w:rPr>
              <w:t>活动设置</w:t>
            </w:r>
            <w:r w:rsidRPr="00C6625A">
              <w:rPr>
                <w:rFonts w:hint="eastAsia"/>
              </w:rPr>
              <w:t>1</w:t>
            </w:r>
            <w:r w:rsidRPr="00C6625A">
              <w:rPr>
                <w:rFonts w:hint="eastAsia"/>
              </w:rPr>
              <w:t>商户赠送</w:t>
            </w:r>
            <w:r w:rsidRPr="00C6625A">
              <w:rPr>
                <w:rFonts w:hint="eastAsia"/>
              </w:rPr>
              <w:t>2</w:t>
            </w:r>
            <w:r w:rsidRPr="00C6625A">
              <w:rPr>
                <w:rFonts w:hint="eastAsia"/>
              </w:rPr>
              <w:t>为积分购买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62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opportunity_txt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商户赠送</w:t>
            </w:r>
            <w:r w:rsidRPr="00C6625A">
              <w:rPr>
                <w:rFonts w:hint="eastAsia"/>
              </w:rPr>
              <w:t>/</w:t>
            </w:r>
            <w:r w:rsidRPr="00C6625A">
              <w:rPr>
                <w:rFonts w:hint="eastAsia"/>
              </w:rPr>
              <w:t>积分购买说明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TEXT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63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othermodule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其他模块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(50)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E15824" w:rsidRDefault="00140E2D" w:rsidP="00140E2D">
            <w:r w:rsidRPr="00E15824">
              <w:t>64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credit_type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积分类型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65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credit_value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积分购买多少积分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66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turntable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转盘类型</w:t>
            </w:r>
            <w:r w:rsidRPr="00C6625A">
              <w:rPr>
                <w:rFonts w:hint="eastAsia"/>
              </w:rPr>
              <w:t>0</w:t>
            </w:r>
            <w:r w:rsidRPr="00C6625A">
              <w:rPr>
                <w:rFonts w:hint="eastAsia"/>
              </w:rPr>
              <w:t>普通</w:t>
            </w:r>
            <w:r w:rsidRPr="00C6625A">
              <w:rPr>
                <w:rFonts w:hint="eastAsia"/>
              </w:rPr>
              <w:t>1</w:t>
            </w:r>
            <w:r w:rsidRPr="00C6625A">
              <w:rPr>
                <w:rFonts w:hint="eastAsia"/>
              </w:rPr>
              <w:t>为九宫格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67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turntablenum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奖品数量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'6'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68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bigwheelpic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转盘图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(225)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69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bigwheelimg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指针图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(225)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70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bigwheelimgan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九宫格按钮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(225)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lastRenderedPageBreak/>
              <w:t>71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bigwheelimgbg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九宫格转动背景图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(225)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72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prizeDeg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中奖角度设置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(225)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73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lostDeg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未中奖角度设置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(225)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74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againDeg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再来一次角度设置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(225)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75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createtime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INT</w:t>
            </w:r>
            <w:r w:rsidR="00140E2D" w:rsidRPr="00C92785">
              <w:t>(10)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76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sys_users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系统会员组</w:t>
            </w:r>
            <w:r w:rsidRPr="00C6625A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(500)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Pr="00D03C1F" w:rsidRDefault="00140E2D" w:rsidP="00140E2D">
            <w:r w:rsidRPr="00D03C1F">
              <w:t>77</w:t>
            </w:r>
          </w:p>
        </w:tc>
        <w:tc>
          <w:tcPr>
            <w:tcW w:w="1780" w:type="dxa"/>
          </w:tcPr>
          <w:p w:rsidR="00140E2D" w:rsidRPr="0016621F" w:rsidRDefault="00140E2D" w:rsidP="00140E2D">
            <w:r w:rsidRPr="0016621F">
              <w:t>sys_users_tips</w:t>
            </w:r>
          </w:p>
        </w:tc>
        <w:tc>
          <w:tcPr>
            <w:tcW w:w="1843" w:type="dxa"/>
          </w:tcPr>
          <w:p w:rsidR="00140E2D" w:rsidRPr="00C6625A" w:rsidRDefault="00140E2D" w:rsidP="00140E2D">
            <w:r w:rsidRPr="00C6625A">
              <w:rPr>
                <w:rFonts w:hint="eastAsia"/>
              </w:rPr>
              <w:t>会员组提示</w:t>
            </w:r>
          </w:p>
        </w:tc>
        <w:tc>
          <w:tcPr>
            <w:tcW w:w="1701" w:type="dxa"/>
          </w:tcPr>
          <w:p w:rsidR="00140E2D" w:rsidRPr="00C92785" w:rsidRDefault="00580FB9" w:rsidP="00140E2D">
            <w:r>
              <w:t>VARCHAR</w:t>
            </w:r>
            <w:r w:rsidR="00140E2D" w:rsidRPr="00C92785">
              <w:t>(300)</w:t>
            </w:r>
          </w:p>
        </w:tc>
        <w:tc>
          <w:tcPr>
            <w:tcW w:w="2338" w:type="dxa"/>
          </w:tcPr>
          <w:p w:rsidR="00140E2D" w:rsidRPr="00E9578C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''</w:t>
            </w:r>
          </w:p>
        </w:tc>
      </w:tr>
      <w:tr w:rsidR="00140E2D" w:rsidTr="00C666DD">
        <w:trPr>
          <w:trHeight w:val="339"/>
          <w:jc w:val="center"/>
        </w:trPr>
        <w:tc>
          <w:tcPr>
            <w:tcW w:w="617" w:type="dxa"/>
          </w:tcPr>
          <w:p w:rsidR="00140E2D" w:rsidRDefault="00140E2D" w:rsidP="00140E2D">
            <w:r w:rsidRPr="00D03C1F">
              <w:t>78</w:t>
            </w:r>
          </w:p>
        </w:tc>
        <w:tc>
          <w:tcPr>
            <w:tcW w:w="1780" w:type="dxa"/>
          </w:tcPr>
          <w:p w:rsidR="00140E2D" w:rsidRDefault="00140E2D" w:rsidP="00140E2D">
            <w:r w:rsidRPr="0016621F">
              <w:t>mobileverify</w:t>
            </w:r>
          </w:p>
        </w:tc>
        <w:tc>
          <w:tcPr>
            <w:tcW w:w="1843" w:type="dxa"/>
          </w:tcPr>
          <w:p w:rsidR="00140E2D" w:rsidRDefault="00140E2D" w:rsidP="00140E2D">
            <w:r w:rsidRPr="00C6625A">
              <w:rPr>
                <w:rFonts w:hint="eastAsia"/>
              </w:rPr>
              <w:t>是否验证手机号</w:t>
            </w:r>
          </w:p>
        </w:tc>
        <w:tc>
          <w:tcPr>
            <w:tcW w:w="1701" w:type="dxa"/>
          </w:tcPr>
          <w:p w:rsidR="00140E2D" w:rsidRDefault="00580FB9" w:rsidP="00140E2D">
            <w:r>
              <w:t>TINYINT</w:t>
            </w:r>
            <w:r w:rsidR="00140E2D" w:rsidRPr="00C92785">
              <w:t>(1)</w:t>
            </w:r>
          </w:p>
        </w:tc>
        <w:tc>
          <w:tcPr>
            <w:tcW w:w="2338" w:type="dxa"/>
          </w:tcPr>
          <w:p w:rsidR="00140E2D" w:rsidRDefault="00140E2D" w:rsidP="00140E2D">
            <w:r w:rsidRPr="00E9578C">
              <w:rPr>
                <w:rFonts w:hint="eastAsia"/>
              </w:rPr>
              <w:t>默认</w:t>
            </w:r>
            <w:r w:rsidRPr="00E9578C">
              <w:rPr>
                <w:rFonts w:hint="eastAsia"/>
              </w:rPr>
              <w:t xml:space="preserve"> '0'</w:t>
            </w:r>
          </w:p>
        </w:tc>
      </w:tr>
    </w:tbl>
    <w:p w:rsidR="00C666DD" w:rsidRDefault="00C666DD" w:rsidP="00C666DD">
      <w:pPr>
        <w:pStyle w:val="3"/>
      </w:pPr>
      <w:r>
        <w:rPr>
          <w:rFonts w:hint="eastAsia"/>
        </w:rPr>
        <w:t>其他</w:t>
      </w:r>
    </w:p>
    <w:p w:rsidR="00B772EA" w:rsidRDefault="00C666DD" w:rsidP="00C666DD">
      <w:pPr>
        <w:pStyle w:val="a0"/>
      </w:pPr>
      <w:r>
        <w:rPr>
          <w:rFonts w:hint="eastAsia"/>
        </w:rPr>
        <w:t>无</w:t>
      </w:r>
    </w:p>
    <w:p w:rsidR="00951D1D" w:rsidRDefault="00951D1D" w:rsidP="00A9474E">
      <w:pPr>
        <w:pStyle w:val="2"/>
      </w:pPr>
      <w:bookmarkStart w:id="218" w:name="_Toc468197161"/>
      <w:r>
        <w:rPr>
          <w:rFonts w:hint="eastAsia"/>
        </w:rPr>
        <w:t>大转盘分享设置表(</w:t>
      </w:r>
      <w:r w:rsidR="00A9474E" w:rsidRPr="00A9474E">
        <w:t>stonefish_bigwheel_share</w:t>
      </w:r>
      <w:r>
        <w:rPr>
          <w:rFonts w:hint="eastAsia"/>
        </w:rPr>
        <w:t>)</w:t>
      </w:r>
      <w:bookmarkEnd w:id="218"/>
    </w:p>
    <w:p w:rsidR="00951D1D" w:rsidRPr="003A7261" w:rsidRDefault="00951D1D" w:rsidP="00951D1D">
      <w:pPr>
        <w:pStyle w:val="a0"/>
      </w:pPr>
      <w:r>
        <w:rPr>
          <w:rFonts w:hint="eastAsia"/>
        </w:rPr>
        <w:t>该表</w:t>
      </w:r>
      <w:r w:rsidR="00A9474E">
        <w:rPr>
          <w:rFonts w:hint="eastAsia"/>
        </w:rPr>
        <w:t>存储分享设置信息</w:t>
      </w:r>
    </w:p>
    <w:p w:rsidR="00951D1D" w:rsidRDefault="00951D1D" w:rsidP="00951D1D">
      <w:pPr>
        <w:pStyle w:val="3"/>
      </w:pPr>
      <w:r>
        <w:rPr>
          <w:rFonts w:hint="eastAsia"/>
        </w:rPr>
        <w:t>ENGINE</w:t>
      </w:r>
    </w:p>
    <w:p w:rsidR="00951D1D" w:rsidRDefault="00951D1D" w:rsidP="00951D1D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951D1D" w:rsidRDefault="00951D1D" w:rsidP="00951D1D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951D1D" w:rsidRDefault="00951D1D" w:rsidP="00951D1D">
      <w:pPr>
        <w:pStyle w:val="a0"/>
      </w:pPr>
      <w:r>
        <w:t>utf8</w:t>
      </w:r>
    </w:p>
    <w:p w:rsidR="00951D1D" w:rsidRDefault="00951D1D" w:rsidP="00951D1D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951D1D" w:rsidTr="006648B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951D1D" w:rsidRDefault="00951D1D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951D1D" w:rsidRDefault="00951D1D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951D1D" w:rsidRDefault="00951D1D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951D1D" w:rsidRDefault="00951D1D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951D1D" w:rsidRDefault="00951D1D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Default="00A9474E" w:rsidP="00A94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id               </w:t>
            </w:r>
          </w:p>
        </w:tc>
        <w:tc>
          <w:tcPr>
            <w:tcW w:w="1843" w:type="dxa"/>
          </w:tcPr>
          <w:p w:rsidR="00A9474E" w:rsidRDefault="00A9474E" w:rsidP="00A94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INT</w:t>
            </w:r>
            <w:r w:rsidR="00A9474E" w:rsidRPr="00484C12">
              <w:t>(10)</w:t>
            </w:r>
          </w:p>
        </w:tc>
        <w:tc>
          <w:tcPr>
            <w:tcW w:w="2338" w:type="dxa"/>
          </w:tcPr>
          <w:p w:rsidR="00A9474E" w:rsidRDefault="00A9474E" w:rsidP="00A9474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2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rid       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规则</w:t>
            </w:r>
            <w:r w:rsidRPr="00265573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INT</w:t>
            </w:r>
            <w:r w:rsidR="00A9474E" w:rsidRPr="00484C12">
              <w:t>(10)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'0'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3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uniacid   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公众号</w:t>
            </w:r>
            <w:r w:rsidRPr="00265573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INT</w:t>
            </w:r>
            <w:r w:rsidR="00A9474E" w:rsidRPr="00484C12">
              <w:t>(10)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'0'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4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acid      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子公众号</w:t>
            </w:r>
            <w:r w:rsidRPr="00265573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INT</w:t>
            </w:r>
            <w:r w:rsidR="00A9474E" w:rsidRPr="00484C12">
              <w:t>(10)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'0'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5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help_url  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帮助关注引导页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(255)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6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share_url 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参与关注引导页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(255)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7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share_open_close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是否开启作用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TINYINT</w:t>
            </w:r>
            <w:r w:rsidR="00A9474E" w:rsidRPr="00484C12">
              <w:t>(1)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'0'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8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share_title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分享标题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(50)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9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share_desc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分享简介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(100)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lastRenderedPageBreak/>
              <w:t>10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share_txt 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参与活动规则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TEXT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11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share_img 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分享朋友或朋友圈图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(255)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12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share_anniu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分享朋友或朋友圈按钮或文字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(255)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13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share_firend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助力按钮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(255)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14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share_pic 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分享弹出图片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(255)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15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share_confirm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分享成功提示语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(200)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16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share_confirmurl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分享成功跳转</w:t>
            </w:r>
            <w:r w:rsidRPr="00265573">
              <w:rPr>
                <w:rFonts w:hint="eastAsia"/>
              </w:rPr>
              <w:t>URL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(255)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17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share_fail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分享失败提示语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(200)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18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share_cancel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分享中途取消提示语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VARCHAR</w:t>
            </w:r>
            <w:r w:rsidR="00A9474E" w:rsidRPr="00484C12">
              <w:t>(200)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19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sharetimes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1</w:t>
            </w:r>
            <w:r w:rsidRPr="00265573">
              <w:rPr>
                <w:rFonts w:hint="eastAsia"/>
              </w:rPr>
              <w:t>为每天次数</w:t>
            </w:r>
            <w:r w:rsidRPr="00265573">
              <w:rPr>
                <w:rFonts w:hint="eastAsia"/>
              </w:rPr>
              <w:t>2</w:t>
            </w:r>
            <w:r w:rsidRPr="00265573">
              <w:rPr>
                <w:rFonts w:hint="eastAsia"/>
              </w:rPr>
              <w:t>为总次数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TINYINT</w:t>
            </w:r>
            <w:r w:rsidR="00A9474E" w:rsidRPr="00484C12">
              <w:t>(1)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'1'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20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sharetype   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分享赠送类型</w:t>
            </w:r>
            <w:r w:rsidRPr="00265573">
              <w:rPr>
                <w:rFonts w:hint="eastAsia"/>
              </w:rPr>
              <w:t>0</w:t>
            </w:r>
            <w:r w:rsidRPr="00265573">
              <w:rPr>
                <w:rFonts w:hint="eastAsia"/>
              </w:rPr>
              <w:t>分享立即赠送</w:t>
            </w:r>
            <w:r w:rsidRPr="00265573">
              <w:rPr>
                <w:rFonts w:hint="eastAsia"/>
              </w:rPr>
              <w:t>1</w:t>
            </w:r>
            <w:r w:rsidRPr="00265573">
              <w:rPr>
                <w:rFonts w:hint="eastAsia"/>
              </w:rPr>
              <w:t>分享成功赠送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TINYINT</w:t>
            </w:r>
            <w:r w:rsidR="00A9474E" w:rsidRPr="00484C12">
              <w:t>(1)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'1'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Pr="004421BD" w:rsidRDefault="00A9474E" w:rsidP="00A9474E">
            <w:r w:rsidRPr="004421BD">
              <w:t>21</w:t>
            </w:r>
          </w:p>
        </w:tc>
        <w:tc>
          <w:tcPr>
            <w:tcW w:w="1780" w:type="dxa"/>
          </w:tcPr>
          <w:p w:rsidR="00A9474E" w:rsidRPr="008A1647" w:rsidRDefault="00A9474E" w:rsidP="00A9474E">
            <w:r w:rsidRPr="008A1647">
              <w:t xml:space="preserve">sharenumtype     </w:t>
            </w:r>
          </w:p>
        </w:tc>
        <w:tc>
          <w:tcPr>
            <w:tcW w:w="1843" w:type="dxa"/>
          </w:tcPr>
          <w:p w:rsidR="00A9474E" w:rsidRPr="00265573" w:rsidRDefault="00A9474E" w:rsidP="00A9474E">
            <w:r w:rsidRPr="00265573">
              <w:rPr>
                <w:rFonts w:hint="eastAsia"/>
              </w:rPr>
              <w:t>分享赠送机会类型</w:t>
            </w:r>
            <w:r w:rsidRPr="00265573">
              <w:rPr>
                <w:rFonts w:hint="eastAsia"/>
              </w:rPr>
              <w:t>0</w:t>
            </w:r>
            <w:r w:rsidRPr="00265573">
              <w:rPr>
                <w:rFonts w:hint="eastAsia"/>
              </w:rPr>
              <w:t>单独赠送机会</w:t>
            </w:r>
            <w:r w:rsidRPr="00265573">
              <w:rPr>
                <w:rFonts w:hint="eastAsia"/>
              </w:rPr>
              <w:t>1</w:t>
            </w:r>
            <w:r w:rsidRPr="00265573">
              <w:rPr>
                <w:rFonts w:hint="eastAsia"/>
              </w:rPr>
              <w:t>每人赠送机会</w:t>
            </w:r>
            <w:r w:rsidRPr="00265573">
              <w:rPr>
                <w:rFonts w:hint="eastAsia"/>
              </w:rPr>
              <w:t>2</w:t>
            </w:r>
            <w:r w:rsidRPr="00265573">
              <w:rPr>
                <w:rFonts w:hint="eastAsia"/>
              </w:rPr>
              <w:t>分享共计赠送</w:t>
            </w:r>
          </w:p>
        </w:tc>
        <w:tc>
          <w:tcPr>
            <w:tcW w:w="1701" w:type="dxa"/>
          </w:tcPr>
          <w:p w:rsidR="00A9474E" w:rsidRPr="00484C12" w:rsidRDefault="00580FB9" w:rsidP="00A9474E">
            <w:r>
              <w:t>TINYINT</w:t>
            </w:r>
            <w:r w:rsidR="00A9474E" w:rsidRPr="00484C12">
              <w:t>(1)</w:t>
            </w:r>
          </w:p>
        </w:tc>
        <w:tc>
          <w:tcPr>
            <w:tcW w:w="2338" w:type="dxa"/>
          </w:tcPr>
          <w:p w:rsidR="00A9474E" w:rsidRPr="0056229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'0'</w:t>
            </w:r>
          </w:p>
        </w:tc>
      </w:tr>
      <w:tr w:rsidR="00A9474E" w:rsidTr="006648B2">
        <w:trPr>
          <w:trHeight w:val="339"/>
          <w:jc w:val="center"/>
        </w:trPr>
        <w:tc>
          <w:tcPr>
            <w:tcW w:w="617" w:type="dxa"/>
          </w:tcPr>
          <w:p w:rsidR="00A9474E" w:rsidRDefault="00A9474E" w:rsidP="00A9474E">
            <w:r w:rsidRPr="004421BD">
              <w:t>22</w:t>
            </w:r>
          </w:p>
        </w:tc>
        <w:tc>
          <w:tcPr>
            <w:tcW w:w="1780" w:type="dxa"/>
          </w:tcPr>
          <w:p w:rsidR="00A9474E" w:rsidRDefault="00A9474E" w:rsidP="00A9474E">
            <w:r w:rsidRPr="008A1647">
              <w:t xml:space="preserve">sharenum         </w:t>
            </w:r>
          </w:p>
        </w:tc>
        <w:tc>
          <w:tcPr>
            <w:tcW w:w="1843" w:type="dxa"/>
          </w:tcPr>
          <w:p w:rsidR="00A9474E" w:rsidRDefault="00A9474E" w:rsidP="00A9474E">
            <w:r w:rsidRPr="00265573">
              <w:rPr>
                <w:rFonts w:hint="eastAsia"/>
              </w:rPr>
              <w:t>分享赠送礼盒基数</w:t>
            </w:r>
          </w:p>
        </w:tc>
        <w:tc>
          <w:tcPr>
            <w:tcW w:w="1701" w:type="dxa"/>
          </w:tcPr>
          <w:p w:rsidR="00A9474E" w:rsidRDefault="00580FB9" w:rsidP="00A9474E">
            <w:r>
              <w:t>VARCHAR</w:t>
            </w:r>
            <w:r w:rsidR="00A9474E" w:rsidRPr="00484C12">
              <w:t>(5)</w:t>
            </w:r>
          </w:p>
        </w:tc>
        <w:tc>
          <w:tcPr>
            <w:tcW w:w="2338" w:type="dxa"/>
          </w:tcPr>
          <w:p w:rsidR="00A9474E" w:rsidRDefault="00A9474E" w:rsidP="00A9474E">
            <w:r w:rsidRPr="0056229E">
              <w:rPr>
                <w:rFonts w:hint="eastAsia"/>
              </w:rPr>
              <w:t>默认</w:t>
            </w:r>
            <w:r w:rsidRPr="0056229E">
              <w:rPr>
                <w:rFonts w:hint="eastAsia"/>
              </w:rPr>
              <w:t xml:space="preserve"> '0'</w:t>
            </w:r>
          </w:p>
        </w:tc>
      </w:tr>
    </w:tbl>
    <w:p w:rsidR="00951D1D" w:rsidRDefault="00951D1D" w:rsidP="00951D1D">
      <w:pPr>
        <w:pStyle w:val="3"/>
      </w:pPr>
      <w:r>
        <w:rPr>
          <w:rFonts w:hint="eastAsia"/>
        </w:rPr>
        <w:t>其他</w:t>
      </w:r>
    </w:p>
    <w:p w:rsidR="00951D1D" w:rsidRPr="00B772EA" w:rsidRDefault="00951D1D" w:rsidP="00951D1D">
      <w:pPr>
        <w:pStyle w:val="a0"/>
      </w:pPr>
      <w:r>
        <w:rPr>
          <w:rFonts w:hint="eastAsia"/>
        </w:rPr>
        <w:t>无</w:t>
      </w:r>
    </w:p>
    <w:p w:rsidR="00937A7F" w:rsidRDefault="00937A7F" w:rsidP="00937A7F">
      <w:pPr>
        <w:pStyle w:val="2"/>
      </w:pPr>
      <w:bookmarkStart w:id="219" w:name="_Toc468197162"/>
      <w:r>
        <w:rPr>
          <w:rFonts w:hint="eastAsia"/>
        </w:rPr>
        <w:t>大转盘分享记录表(</w:t>
      </w:r>
      <w:r w:rsidRPr="00937A7F">
        <w:t>stonefish_bigwheel_sharedata</w:t>
      </w:r>
      <w:r>
        <w:rPr>
          <w:rFonts w:hint="eastAsia"/>
        </w:rPr>
        <w:t>)</w:t>
      </w:r>
      <w:bookmarkEnd w:id="219"/>
    </w:p>
    <w:p w:rsidR="00937A7F" w:rsidRPr="003A7261" w:rsidRDefault="00937A7F" w:rsidP="00937A7F">
      <w:pPr>
        <w:pStyle w:val="a0"/>
      </w:pPr>
      <w:r>
        <w:rPr>
          <w:rFonts w:hint="eastAsia"/>
        </w:rPr>
        <w:t>该表存储分享记录信息</w:t>
      </w:r>
    </w:p>
    <w:p w:rsidR="00937A7F" w:rsidRDefault="00937A7F" w:rsidP="00937A7F">
      <w:pPr>
        <w:pStyle w:val="3"/>
      </w:pPr>
      <w:r>
        <w:rPr>
          <w:rFonts w:hint="eastAsia"/>
        </w:rPr>
        <w:t>ENGINE</w:t>
      </w:r>
    </w:p>
    <w:p w:rsidR="00937A7F" w:rsidRDefault="00937A7F" w:rsidP="00937A7F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937A7F" w:rsidRDefault="00937A7F" w:rsidP="00937A7F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937A7F" w:rsidRDefault="00937A7F" w:rsidP="00937A7F">
      <w:pPr>
        <w:pStyle w:val="a0"/>
      </w:pPr>
      <w:r>
        <w:t>utf8</w:t>
      </w:r>
    </w:p>
    <w:p w:rsidR="00937A7F" w:rsidRDefault="00937A7F" w:rsidP="00937A7F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937A7F" w:rsidTr="006648B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937A7F" w:rsidRDefault="00937A7F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937A7F" w:rsidRDefault="00937A7F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937A7F" w:rsidRDefault="00937A7F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937A7F" w:rsidRDefault="00937A7F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937A7F" w:rsidRDefault="00937A7F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Default="00BC2819" w:rsidP="00BC28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id</w:t>
            </w:r>
          </w:p>
        </w:tc>
        <w:tc>
          <w:tcPr>
            <w:tcW w:w="1843" w:type="dxa"/>
          </w:tcPr>
          <w:p w:rsidR="00BC2819" w:rsidRDefault="00BC2819" w:rsidP="00BC28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INT</w:t>
            </w:r>
            <w:r w:rsidR="00BC2819" w:rsidRPr="004A18F1">
              <w:t>(10)</w:t>
            </w:r>
          </w:p>
        </w:tc>
        <w:tc>
          <w:tcPr>
            <w:tcW w:w="2338" w:type="dxa"/>
          </w:tcPr>
          <w:p w:rsidR="00BC2819" w:rsidRDefault="00BC2819" w:rsidP="00BC281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2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rid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规则</w:t>
            </w:r>
            <w:r w:rsidRPr="00E90682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INT</w:t>
            </w:r>
            <w:r w:rsidR="00BC2819" w:rsidRPr="004A18F1">
              <w:t>(10)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'0'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3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uniacid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公众号</w:t>
            </w:r>
            <w:r w:rsidRPr="00E90682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INT</w:t>
            </w:r>
            <w:r w:rsidR="00BC2819" w:rsidRPr="004A18F1">
              <w:t>(10)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'0'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4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from_user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分享人</w:t>
            </w:r>
            <w:r w:rsidRPr="00E90682">
              <w:rPr>
                <w:rFonts w:hint="eastAsia"/>
              </w:rPr>
              <w:t>openid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VARCHAR</w:t>
            </w:r>
            <w:r w:rsidR="00BC2819" w:rsidRPr="004A18F1">
              <w:t>(50)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5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fromuser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访问人</w:t>
            </w:r>
            <w:r w:rsidRPr="00E90682">
              <w:rPr>
                <w:rFonts w:hint="eastAsia"/>
              </w:rPr>
              <w:t>openid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VARCHAR</w:t>
            </w:r>
            <w:r w:rsidR="00BC2819" w:rsidRPr="004A18F1">
              <w:t>(50)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6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avatar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微信头像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VARCHAR</w:t>
            </w:r>
            <w:r w:rsidR="00BC2819" w:rsidRPr="004A18F1">
              <w:t>(512)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7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nickname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微信昵称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VARCHAR</w:t>
            </w:r>
            <w:r w:rsidR="00BC2819" w:rsidRPr="004A18F1">
              <w:t>(50)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8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visitorsip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访问</w:t>
            </w:r>
            <w:r w:rsidRPr="00E90682">
              <w:rPr>
                <w:rFonts w:hint="eastAsia"/>
              </w:rPr>
              <w:t>IP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VARCHAR</w:t>
            </w:r>
            <w:r w:rsidR="00BC2819" w:rsidRPr="004A18F1">
              <w:t>(15)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9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visitorstime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访问时间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INT</w:t>
            </w:r>
            <w:r w:rsidR="00BC2819" w:rsidRPr="004A18F1">
              <w:t>(10)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'0'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10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po</w:t>
            </w:r>
            <w:r w:rsidR="003D1E71">
              <w:t>int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助力金额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DECIMAL</w:t>
            </w:r>
            <w:r w:rsidR="00BC2819" w:rsidRPr="004A18F1">
              <w:t>(10,2)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'0.00'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11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viewnum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查看次数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INT</w:t>
            </w:r>
            <w:r w:rsidR="00BC2819" w:rsidRPr="004A18F1">
              <w:t>(10)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'0'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12</w:t>
            </w:r>
          </w:p>
        </w:tc>
        <w:tc>
          <w:tcPr>
            <w:tcW w:w="1780" w:type="dxa"/>
          </w:tcPr>
          <w:p w:rsidR="00BC2819" w:rsidRPr="006F3A84" w:rsidRDefault="00BC2819" w:rsidP="00BC2819">
            <w:r w:rsidRPr="006F3A84">
              <w:t>share_type</w:t>
            </w:r>
          </w:p>
        </w:tc>
        <w:tc>
          <w:tcPr>
            <w:tcW w:w="1843" w:type="dxa"/>
          </w:tcPr>
          <w:p w:rsidR="00BC2819" w:rsidRPr="00E90682" w:rsidRDefault="00BC2819" w:rsidP="00BC2819">
            <w:r w:rsidRPr="00E90682">
              <w:rPr>
                <w:rFonts w:hint="eastAsia"/>
              </w:rPr>
              <w:t>0</w:t>
            </w:r>
            <w:r w:rsidRPr="00E90682">
              <w:rPr>
                <w:rFonts w:hint="eastAsia"/>
              </w:rPr>
              <w:t>为分享</w:t>
            </w:r>
            <w:r w:rsidRPr="00E90682">
              <w:rPr>
                <w:rFonts w:hint="eastAsia"/>
              </w:rPr>
              <w:t>1</w:t>
            </w:r>
            <w:r w:rsidRPr="00E90682">
              <w:rPr>
                <w:rFonts w:hint="eastAsia"/>
              </w:rPr>
              <w:t>为访问</w:t>
            </w:r>
          </w:p>
        </w:tc>
        <w:tc>
          <w:tcPr>
            <w:tcW w:w="1701" w:type="dxa"/>
          </w:tcPr>
          <w:p w:rsidR="00BC2819" w:rsidRPr="004A18F1" w:rsidRDefault="00580FB9" w:rsidP="00BC2819">
            <w:r>
              <w:t>INT</w:t>
            </w:r>
            <w:r w:rsidR="00BC2819" w:rsidRPr="004A18F1">
              <w:t>(10)</w:t>
            </w:r>
          </w:p>
        </w:tc>
        <w:tc>
          <w:tcPr>
            <w:tcW w:w="2338" w:type="dxa"/>
          </w:tcPr>
          <w:p w:rsidR="00BC2819" w:rsidRPr="00FE5122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'0'</w:t>
            </w:r>
          </w:p>
        </w:tc>
      </w:tr>
      <w:tr w:rsidR="00BC2819" w:rsidTr="006648B2">
        <w:trPr>
          <w:trHeight w:val="339"/>
          <w:jc w:val="center"/>
        </w:trPr>
        <w:tc>
          <w:tcPr>
            <w:tcW w:w="617" w:type="dxa"/>
          </w:tcPr>
          <w:p w:rsidR="00BC2819" w:rsidRPr="004421BD" w:rsidRDefault="00BC2819" w:rsidP="00BC2819">
            <w:r w:rsidRPr="004421BD">
              <w:t>13</w:t>
            </w:r>
          </w:p>
        </w:tc>
        <w:tc>
          <w:tcPr>
            <w:tcW w:w="1780" w:type="dxa"/>
          </w:tcPr>
          <w:p w:rsidR="00BC2819" w:rsidRDefault="00BC2819" w:rsidP="00BC2819">
            <w:r w:rsidRPr="006F3A84">
              <w:t>virtual</w:t>
            </w:r>
          </w:p>
        </w:tc>
        <w:tc>
          <w:tcPr>
            <w:tcW w:w="1843" w:type="dxa"/>
          </w:tcPr>
          <w:p w:rsidR="00BC2819" w:rsidRDefault="00BC2819" w:rsidP="00BC2819">
            <w:r w:rsidRPr="00E90682">
              <w:rPr>
                <w:rFonts w:hint="eastAsia"/>
              </w:rPr>
              <w:t>虚拟人</w:t>
            </w:r>
          </w:p>
        </w:tc>
        <w:tc>
          <w:tcPr>
            <w:tcW w:w="1701" w:type="dxa"/>
          </w:tcPr>
          <w:p w:rsidR="00BC2819" w:rsidRDefault="00580FB9" w:rsidP="00BC2819">
            <w:r>
              <w:t>TINYINT</w:t>
            </w:r>
            <w:r w:rsidR="00BC2819" w:rsidRPr="004A18F1">
              <w:t>(1)</w:t>
            </w:r>
          </w:p>
        </w:tc>
        <w:tc>
          <w:tcPr>
            <w:tcW w:w="2338" w:type="dxa"/>
          </w:tcPr>
          <w:p w:rsidR="00BC2819" w:rsidRDefault="00BC2819" w:rsidP="00BC2819">
            <w:r w:rsidRPr="00FE5122">
              <w:rPr>
                <w:rFonts w:hint="eastAsia"/>
              </w:rPr>
              <w:t>默认</w:t>
            </w:r>
            <w:r w:rsidRPr="00FE5122">
              <w:rPr>
                <w:rFonts w:hint="eastAsia"/>
              </w:rPr>
              <w:t xml:space="preserve"> '0'</w:t>
            </w:r>
          </w:p>
        </w:tc>
      </w:tr>
    </w:tbl>
    <w:p w:rsidR="00937A7F" w:rsidRDefault="00937A7F" w:rsidP="00937A7F">
      <w:pPr>
        <w:pStyle w:val="3"/>
      </w:pPr>
      <w:r>
        <w:rPr>
          <w:rFonts w:hint="eastAsia"/>
        </w:rPr>
        <w:t>其他</w:t>
      </w:r>
    </w:p>
    <w:p w:rsidR="00937A7F" w:rsidRPr="00B772EA" w:rsidRDefault="00937A7F" w:rsidP="00937A7F">
      <w:pPr>
        <w:pStyle w:val="a0"/>
      </w:pPr>
      <w:r>
        <w:rPr>
          <w:rFonts w:hint="eastAsia"/>
        </w:rPr>
        <w:t>无</w:t>
      </w:r>
    </w:p>
    <w:p w:rsidR="00F209E7" w:rsidRDefault="00F209E7" w:rsidP="00F209E7">
      <w:pPr>
        <w:pStyle w:val="2"/>
      </w:pPr>
      <w:bookmarkStart w:id="220" w:name="_Toc468197163"/>
      <w:r>
        <w:rPr>
          <w:rFonts w:hint="eastAsia"/>
        </w:rPr>
        <w:t>大转盘主</w:t>
      </w:r>
      <w:r w:rsidR="002C4D5A">
        <w:rPr>
          <w:rFonts w:hint="eastAsia"/>
        </w:rPr>
        <w:t>题配置</w:t>
      </w:r>
      <w:r>
        <w:rPr>
          <w:rFonts w:hint="eastAsia"/>
        </w:rPr>
        <w:t>表(</w:t>
      </w:r>
      <w:r w:rsidRPr="00F209E7">
        <w:t>stonefish_bigwheel_template</w:t>
      </w:r>
      <w:r>
        <w:rPr>
          <w:rFonts w:hint="eastAsia"/>
        </w:rPr>
        <w:t>)</w:t>
      </w:r>
      <w:bookmarkEnd w:id="220"/>
    </w:p>
    <w:p w:rsidR="00F209E7" w:rsidRPr="003A7261" w:rsidRDefault="00F209E7" w:rsidP="00F209E7">
      <w:pPr>
        <w:pStyle w:val="a0"/>
      </w:pPr>
      <w:r>
        <w:rPr>
          <w:rFonts w:hint="eastAsia"/>
        </w:rPr>
        <w:t>该表存储</w:t>
      </w:r>
      <w:r w:rsidR="002C4D5A">
        <w:rPr>
          <w:rFonts w:hint="eastAsia"/>
        </w:rPr>
        <w:t>主题配置</w:t>
      </w:r>
    </w:p>
    <w:p w:rsidR="00F209E7" w:rsidRDefault="00F209E7" w:rsidP="00F209E7">
      <w:pPr>
        <w:pStyle w:val="3"/>
      </w:pPr>
      <w:r>
        <w:rPr>
          <w:rFonts w:hint="eastAsia"/>
        </w:rPr>
        <w:t>ENGINE</w:t>
      </w:r>
    </w:p>
    <w:p w:rsidR="00F209E7" w:rsidRDefault="00F209E7" w:rsidP="00F209E7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F209E7" w:rsidRDefault="00F209E7" w:rsidP="00F209E7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F209E7" w:rsidRDefault="00F209E7" w:rsidP="00F209E7">
      <w:pPr>
        <w:pStyle w:val="a0"/>
      </w:pPr>
      <w:r>
        <w:t>utf8</w:t>
      </w:r>
    </w:p>
    <w:p w:rsidR="00F209E7" w:rsidRDefault="00F209E7" w:rsidP="00F209E7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F209E7" w:rsidTr="006648B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F209E7" w:rsidRDefault="00F209E7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F209E7" w:rsidRDefault="00F209E7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F209E7" w:rsidRDefault="00F209E7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F209E7" w:rsidRDefault="00F209E7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F209E7" w:rsidRDefault="00F209E7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Default="002C4D5A" w:rsidP="002C4D5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id</w:t>
            </w:r>
          </w:p>
        </w:tc>
        <w:tc>
          <w:tcPr>
            <w:tcW w:w="1843" w:type="dxa"/>
          </w:tcPr>
          <w:p w:rsidR="002C4D5A" w:rsidRDefault="002C4D5A" w:rsidP="002C4D5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INT</w:t>
            </w:r>
            <w:r w:rsidR="002C4D5A" w:rsidRPr="00FB3A43">
              <w:t>(10)</w:t>
            </w:r>
          </w:p>
        </w:tc>
        <w:tc>
          <w:tcPr>
            <w:tcW w:w="2338" w:type="dxa"/>
          </w:tcPr>
          <w:p w:rsidR="002C4D5A" w:rsidRDefault="002C4D5A" w:rsidP="002C4D5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lastRenderedPageBreak/>
              <w:t>2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uniacid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公众号</w:t>
            </w:r>
            <w:r w:rsidRPr="00411F35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INT</w:t>
            </w:r>
            <w:r w:rsidR="002C4D5A" w:rsidRPr="00FB3A43">
              <w:t>(10)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'0'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3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title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模板名称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(20)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4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thumb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模板缩略图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(255)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5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fontsize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文字大小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(2)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'12'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6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bgimg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背景图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(255)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7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bgcolor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背景色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8</w:t>
            </w:r>
          </w:p>
        </w:tc>
        <w:tc>
          <w:tcPr>
            <w:tcW w:w="1780" w:type="dxa"/>
          </w:tcPr>
          <w:p w:rsidR="002C4D5A" w:rsidRPr="0063767D" w:rsidRDefault="0086132C" w:rsidP="002C4D5A">
            <w:r>
              <w:t>text</w:t>
            </w:r>
            <w:r w:rsidR="002C4D5A" w:rsidRPr="0063767D">
              <w:t>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文字色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9</w:t>
            </w:r>
          </w:p>
        </w:tc>
        <w:tc>
          <w:tcPr>
            <w:tcW w:w="1780" w:type="dxa"/>
          </w:tcPr>
          <w:p w:rsidR="002C4D5A" w:rsidRPr="0063767D" w:rsidRDefault="0086132C" w:rsidP="002C4D5A">
            <w:r>
              <w:t>text</w:t>
            </w:r>
            <w:r w:rsidR="002C4D5A" w:rsidRPr="0063767D">
              <w:t>colorlink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链接文字色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10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buttoncolor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按钮色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11</w:t>
            </w:r>
          </w:p>
        </w:tc>
        <w:tc>
          <w:tcPr>
            <w:tcW w:w="1780" w:type="dxa"/>
          </w:tcPr>
          <w:p w:rsidR="002C4D5A" w:rsidRPr="0063767D" w:rsidRDefault="002C4D5A" w:rsidP="0086132C">
            <w:r w:rsidRPr="0063767D">
              <w:t>button</w:t>
            </w:r>
            <w:r w:rsidR="0086132C">
              <w:t>text</w:t>
            </w:r>
            <w:r w:rsidRPr="0063767D">
              <w:t>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按钮文字色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12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rulecolor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规则框背景色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4421BD" w:rsidRDefault="002C4D5A" w:rsidP="002C4D5A">
            <w:r w:rsidRPr="004421BD">
              <w:t>13</w:t>
            </w:r>
          </w:p>
        </w:tc>
        <w:tc>
          <w:tcPr>
            <w:tcW w:w="1780" w:type="dxa"/>
          </w:tcPr>
          <w:p w:rsidR="002C4D5A" w:rsidRPr="0063767D" w:rsidRDefault="002C4D5A" w:rsidP="0086132C">
            <w:r w:rsidRPr="0063767D">
              <w:t>rule</w:t>
            </w:r>
            <w:r w:rsidR="0086132C">
              <w:t>text</w:t>
            </w:r>
            <w:r w:rsidRPr="0063767D">
              <w:t>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规则框文字色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6F049E" w:rsidRDefault="002C4D5A" w:rsidP="002C4D5A">
            <w:r w:rsidRPr="006F049E">
              <w:t>14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navcolor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导航色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6F049E" w:rsidRDefault="002C4D5A" w:rsidP="002C4D5A">
            <w:r w:rsidRPr="006F049E">
              <w:t>15</w:t>
            </w:r>
          </w:p>
        </w:tc>
        <w:tc>
          <w:tcPr>
            <w:tcW w:w="1780" w:type="dxa"/>
          </w:tcPr>
          <w:p w:rsidR="002C4D5A" w:rsidRPr="0063767D" w:rsidRDefault="002C4D5A" w:rsidP="0086132C">
            <w:r w:rsidRPr="0063767D">
              <w:t>nav</w:t>
            </w:r>
            <w:r w:rsidR="0086132C">
              <w:t>text</w:t>
            </w:r>
            <w:r w:rsidRPr="0063767D">
              <w:t>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导航文字色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6F049E" w:rsidRDefault="002C4D5A" w:rsidP="002C4D5A">
            <w:r w:rsidRPr="006F049E">
              <w:t>16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navactioncolor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导航选中文字色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6F049E" w:rsidRDefault="002C4D5A" w:rsidP="002C4D5A">
            <w:r w:rsidRPr="006F049E">
              <w:t>17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watchcolor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弹出框背景色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6F049E" w:rsidRDefault="002C4D5A" w:rsidP="002C4D5A">
            <w:r w:rsidRPr="006F049E">
              <w:t>18</w:t>
            </w:r>
          </w:p>
        </w:tc>
        <w:tc>
          <w:tcPr>
            <w:tcW w:w="1780" w:type="dxa"/>
          </w:tcPr>
          <w:p w:rsidR="002C4D5A" w:rsidRPr="0063767D" w:rsidRDefault="002C4D5A" w:rsidP="0086132C">
            <w:r w:rsidRPr="0063767D">
              <w:t>watch</w:t>
            </w:r>
            <w:r w:rsidR="0086132C">
              <w:t>text</w:t>
            </w:r>
            <w:r w:rsidRPr="0063767D">
              <w:t>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弹出框文字色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6F049E" w:rsidRDefault="002C4D5A" w:rsidP="002C4D5A">
            <w:r w:rsidRPr="006F049E">
              <w:t>19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awardcolor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兑奖框背景色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6F049E" w:rsidRDefault="002C4D5A" w:rsidP="002C4D5A">
            <w:r w:rsidRPr="006F049E">
              <w:t>20</w:t>
            </w:r>
          </w:p>
        </w:tc>
        <w:tc>
          <w:tcPr>
            <w:tcW w:w="1780" w:type="dxa"/>
          </w:tcPr>
          <w:p w:rsidR="002C4D5A" w:rsidRPr="0063767D" w:rsidRDefault="002C4D5A" w:rsidP="0086132C">
            <w:r w:rsidRPr="0063767D">
              <w:t>award</w:t>
            </w:r>
            <w:r w:rsidR="0086132C">
              <w:t>text</w:t>
            </w:r>
            <w:r w:rsidRPr="0063767D">
              <w:t>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兑奖框文字色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Pr="006F049E" w:rsidRDefault="002C4D5A" w:rsidP="002C4D5A">
            <w:r w:rsidRPr="006F049E">
              <w:t>21</w:t>
            </w:r>
          </w:p>
        </w:tc>
        <w:tc>
          <w:tcPr>
            <w:tcW w:w="1780" w:type="dxa"/>
          </w:tcPr>
          <w:p w:rsidR="002C4D5A" w:rsidRPr="0063767D" w:rsidRDefault="002C4D5A" w:rsidP="002C4D5A">
            <w:r w:rsidRPr="0063767D">
              <w:t>awardscolor</w:t>
            </w:r>
          </w:p>
        </w:tc>
        <w:tc>
          <w:tcPr>
            <w:tcW w:w="1843" w:type="dxa"/>
          </w:tcPr>
          <w:p w:rsidR="002C4D5A" w:rsidRPr="00411F35" w:rsidRDefault="002C4D5A" w:rsidP="002C4D5A">
            <w:r w:rsidRPr="00411F35">
              <w:rPr>
                <w:rFonts w:hint="eastAsia"/>
              </w:rPr>
              <w:t>兑奖框成功背景色</w:t>
            </w:r>
          </w:p>
        </w:tc>
        <w:tc>
          <w:tcPr>
            <w:tcW w:w="1701" w:type="dxa"/>
          </w:tcPr>
          <w:p w:rsidR="002C4D5A" w:rsidRPr="00FB3A43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Pr="00CC3DF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  <w:tr w:rsidR="002C4D5A" w:rsidTr="006648B2">
        <w:trPr>
          <w:trHeight w:val="339"/>
          <w:jc w:val="center"/>
        </w:trPr>
        <w:tc>
          <w:tcPr>
            <w:tcW w:w="617" w:type="dxa"/>
          </w:tcPr>
          <w:p w:rsidR="002C4D5A" w:rsidRDefault="002C4D5A" w:rsidP="002C4D5A">
            <w:r w:rsidRPr="006F049E">
              <w:t>22</w:t>
            </w:r>
          </w:p>
        </w:tc>
        <w:tc>
          <w:tcPr>
            <w:tcW w:w="1780" w:type="dxa"/>
          </w:tcPr>
          <w:p w:rsidR="002C4D5A" w:rsidRDefault="002C4D5A" w:rsidP="0086132C">
            <w:r w:rsidRPr="0063767D">
              <w:t>awards</w:t>
            </w:r>
            <w:r w:rsidR="0086132C">
              <w:t>text</w:t>
            </w:r>
            <w:r w:rsidRPr="0063767D">
              <w:t>color</w:t>
            </w:r>
          </w:p>
        </w:tc>
        <w:tc>
          <w:tcPr>
            <w:tcW w:w="1843" w:type="dxa"/>
          </w:tcPr>
          <w:p w:rsidR="002C4D5A" w:rsidRDefault="002C4D5A" w:rsidP="002C4D5A">
            <w:r w:rsidRPr="00411F35">
              <w:rPr>
                <w:rFonts w:hint="eastAsia"/>
              </w:rPr>
              <w:t>兑奖框成功文字色</w:t>
            </w:r>
          </w:p>
        </w:tc>
        <w:tc>
          <w:tcPr>
            <w:tcW w:w="1701" w:type="dxa"/>
          </w:tcPr>
          <w:p w:rsidR="002C4D5A" w:rsidRDefault="00580FB9" w:rsidP="002C4D5A">
            <w:r>
              <w:t>VARCHAR</w:t>
            </w:r>
            <w:r w:rsidR="002C4D5A" w:rsidRPr="00FB3A43">
              <w:t>(7)</w:t>
            </w:r>
          </w:p>
        </w:tc>
        <w:tc>
          <w:tcPr>
            <w:tcW w:w="2338" w:type="dxa"/>
          </w:tcPr>
          <w:p w:rsidR="002C4D5A" w:rsidRDefault="002C4D5A" w:rsidP="002C4D5A">
            <w:r w:rsidRPr="00CC3DFA">
              <w:rPr>
                <w:rFonts w:hint="eastAsia"/>
              </w:rPr>
              <w:t>默认</w:t>
            </w:r>
            <w:r w:rsidRPr="00CC3DFA">
              <w:rPr>
                <w:rFonts w:hint="eastAsia"/>
              </w:rPr>
              <w:t xml:space="preserve"> ''</w:t>
            </w:r>
          </w:p>
        </w:tc>
      </w:tr>
    </w:tbl>
    <w:p w:rsidR="00F209E7" w:rsidRDefault="00F209E7" w:rsidP="00F209E7">
      <w:pPr>
        <w:pStyle w:val="3"/>
      </w:pPr>
      <w:r>
        <w:rPr>
          <w:rFonts w:hint="eastAsia"/>
        </w:rPr>
        <w:t>其他</w:t>
      </w:r>
    </w:p>
    <w:p w:rsidR="00F209E7" w:rsidRPr="00B772EA" w:rsidRDefault="00F209E7" w:rsidP="00F209E7">
      <w:pPr>
        <w:pStyle w:val="a0"/>
      </w:pPr>
      <w:r>
        <w:rPr>
          <w:rFonts w:hint="eastAsia"/>
        </w:rPr>
        <w:t>无</w:t>
      </w:r>
    </w:p>
    <w:p w:rsidR="00BA62F4" w:rsidRDefault="00BA62F4" w:rsidP="00BA62F4">
      <w:pPr>
        <w:pStyle w:val="2"/>
      </w:pPr>
      <w:bookmarkStart w:id="221" w:name="_Toc468197164"/>
      <w:r>
        <w:rPr>
          <w:rFonts w:hint="eastAsia"/>
        </w:rPr>
        <w:t>大转盘模板消息表(</w:t>
      </w:r>
      <w:r w:rsidRPr="00BA62F4">
        <w:t>stonefish_bigwheel_tmplmsg</w:t>
      </w:r>
      <w:r>
        <w:rPr>
          <w:rFonts w:hint="eastAsia"/>
        </w:rPr>
        <w:t>)</w:t>
      </w:r>
      <w:bookmarkEnd w:id="221"/>
    </w:p>
    <w:p w:rsidR="00BA62F4" w:rsidRPr="003A7261" w:rsidRDefault="00BA62F4" w:rsidP="00BA62F4">
      <w:pPr>
        <w:pStyle w:val="a0"/>
      </w:pPr>
      <w:r>
        <w:rPr>
          <w:rFonts w:hint="eastAsia"/>
        </w:rPr>
        <w:t>该表存储模板消息</w:t>
      </w:r>
    </w:p>
    <w:p w:rsidR="00BA62F4" w:rsidRDefault="00BA62F4" w:rsidP="00BA62F4">
      <w:pPr>
        <w:pStyle w:val="3"/>
      </w:pPr>
      <w:r>
        <w:rPr>
          <w:rFonts w:hint="eastAsia"/>
        </w:rPr>
        <w:t>ENGINE</w:t>
      </w:r>
    </w:p>
    <w:p w:rsidR="00BA62F4" w:rsidRDefault="00BA62F4" w:rsidP="00BA62F4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BA62F4" w:rsidRDefault="00BA62F4" w:rsidP="00BA62F4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BA62F4" w:rsidRDefault="00BA62F4" w:rsidP="00BA62F4">
      <w:pPr>
        <w:pStyle w:val="a0"/>
      </w:pPr>
      <w:r>
        <w:t>utf8</w:t>
      </w:r>
    </w:p>
    <w:p w:rsidR="00BA62F4" w:rsidRDefault="00BA62F4" w:rsidP="00BA62F4">
      <w:pPr>
        <w:pStyle w:val="3"/>
      </w:pPr>
      <w:r>
        <w:rPr>
          <w:rFonts w:hint="eastAsia"/>
        </w:rPr>
        <w:lastRenderedPageBreak/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BA62F4" w:rsidTr="006648B2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BA62F4" w:rsidRDefault="00BA62F4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BA62F4" w:rsidRDefault="00BA62F4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BA62F4" w:rsidRDefault="00BA62F4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BA62F4" w:rsidRDefault="00BA62F4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BA62F4" w:rsidRDefault="00BA62F4" w:rsidP="006648B2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Default="006648B2" w:rsidP="006648B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id</w:t>
            </w:r>
          </w:p>
        </w:tc>
        <w:tc>
          <w:tcPr>
            <w:tcW w:w="1843" w:type="dxa"/>
          </w:tcPr>
          <w:p w:rsidR="006648B2" w:rsidRDefault="006648B2" w:rsidP="006648B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INT</w:t>
            </w:r>
            <w:r w:rsidR="006648B2" w:rsidRPr="00ED30A9">
              <w:t>(10)</w:t>
            </w:r>
          </w:p>
        </w:tc>
        <w:tc>
          <w:tcPr>
            <w:tcW w:w="2338" w:type="dxa"/>
          </w:tcPr>
          <w:p w:rsidR="006648B2" w:rsidRDefault="006648B2" w:rsidP="006648B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2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uniacid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公众号</w:t>
            </w:r>
            <w:r w:rsidRPr="008B5406">
              <w:rPr>
                <w:rFonts w:hint="eastAsia"/>
              </w:rPr>
              <w:t xml:space="preserve">ID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INT</w:t>
            </w:r>
            <w:r w:rsidR="006648B2" w:rsidRPr="00ED30A9">
              <w:t>(10)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'0'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3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template_id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模板</w:t>
            </w:r>
            <w:r w:rsidRPr="008B5406">
              <w:rPr>
                <w:rFonts w:hint="eastAsia"/>
              </w:rPr>
              <w:t xml:space="preserve">ID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(50)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4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template_name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模板名称</w:t>
            </w:r>
            <w:r w:rsidRPr="008B5406">
              <w:rPr>
                <w:rFonts w:hint="eastAsia"/>
              </w:rPr>
              <w:t xml:space="preserve">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5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topcolor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通知文字色</w:t>
            </w:r>
            <w:r w:rsidRPr="008B5406">
              <w:rPr>
                <w:rFonts w:hint="eastAsia"/>
              </w:rPr>
              <w:t xml:space="preserve">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6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first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标题</w:t>
            </w:r>
            <w:r w:rsidRPr="008B5406">
              <w:rPr>
                <w:rFonts w:hint="eastAsia"/>
              </w:rPr>
              <w:t xml:space="preserve"> 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7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firstcolor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标题文字色</w:t>
            </w:r>
            <w:r w:rsidRPr="008B5406">
              <w:rPr>
                <w:rFonts w:hint="eastAsia"/>
              </w:rPr>
              <w:t xml:space="preserve">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8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keyword1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1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9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keyword1code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10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keyword1color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11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keyword2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2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12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keyword2code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4421BD" w:rsidRDefault="006648B2" w:rsidP="006648B2">
            <w:r w:rsidRPr="004421BD">
              <w:t>13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keyword2color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2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6F049E" w:rsidRDefault="006648B2" w:rsidP="006648B2">
            <w:r w:rsidRPr="006F049E">
              <w:t>14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keyword3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3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6F049E" w:rsidRDefault="006648B2" w:rsidP="006648B2">
            <w:r w:rsidRPr="006F049E">
              <w:t>15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keyword3code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6F049E" w:rsidRDefault="006648B2" w:rsidP="006648B2">
            <w:r w:rsidRPr="006F049E">
              <w:t>16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keyword3color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3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6F049E" w:rsidRDefault="006648B2" w:rsidP="006648B2">
            <w:r w:rsidRPr="006F049E">
              <w:t>17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keyword4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4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6F049E" w:rsidRDefault="006648B2" w:rsidP="006648B2">
            <w:r w:rsidRPr="006F049E">
              <w:t>18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keyword4code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6F049E" w:rsidRDefault="006648B2" w:rsidP="006648B2">
            <w:r w:rsidRPr="006F049E">
              <w:t>19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keyword4color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4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6F049E" w:rsidRDefault="006648B2" w:rsidP="006648B2">
            <w:r w:rsidRPr="006F049E">
              <w:t>20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keyword5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5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6F049E" w:rsidRDefault="006648B2" w:rsidP="006648B2">
            <w:r w:rsidRPr="006F049E">
              <w:t>21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keyword5code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Default="006648B2" w:rsidP="006648B2">
            <w:r w:rsidRPr="006F049E">
              <w:t>22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keyword5color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5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23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keyword6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6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24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keyword6code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25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keyword6color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6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26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keyword7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7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27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keyword7code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28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keyword7color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7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29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keyword8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8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30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keyword8code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31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keyword8color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8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32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keyword9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9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33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keyword9code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34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keyword9color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9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35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keyword10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 xml:space="preserve">10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36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keyword10code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</w:t>
            </w:r>
            <w:r w:rsidRPr="008B5406">
              <w:rPr>
                <w:rFonts w:hint="eastAsia"/>
              </w:rPr>
              <w:t>字段</w:t>
            </w:r>
            <w:r w:rsidRPr="008B5406">
              <w:rPr>
                <w:rFonts w:hint="eastAsia"/>
              </w:rPr>
              <w:t xml:space="preserve">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(20)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lastRenderedPageBreak/>
              <w:t>37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keyword10color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参数</w:t>
            </w:r>
            <w:r w:rsidRPr="008B5406">
              <w:rPr>
                <w:rFonts w:hint="eastAsia"/>
              </w:rPr>
              <w:t>10</w:t>
            </w:r>
            <w:r w:rsidRPr="008B5406">
              <w:rPr>
                <w:rFonts w:hint="eastAsia"/>
              </w:rPr>
              <w:t>文字色</w:t>
            </w:r>
            <w:r w:rsidRPr="008B5406">
              <w:rPr>
                <w:rFonts w:hint="eastAsia"/>
              </w:rPr>
              <w:t xml:space="preserve">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Pr="000C1D51" w:rsidRDefault="006648B2" w:rsidP="006648B2">
            <w:r w:rsidRPr="000C1D51">
              <w:t>38</w:t>
            </w:r>
          </w:p>
        </w:tc>
        <w:tc>
          <w:tcPr>
            <w:tcW w:w="1780" w:type="dxa"/>
          </w:tcPr>
          <w:p w:rsidR="006648B2" w:rsidRPr="005528DB" w:rsidRDefault="006648B2" w:rsidP="006648B2">
            <w:r w:rsidRPr="005528DB">
              <w:t>remark</w:t>
            </w:r>
          </w:p>
        </w:tc>
        <w:tc>
          <w:tcPr>
            <w:tcW w:w="1843" w:type="dxa"/>
          </w:tcPr>
          <w:p w:rsidR="006648B2" w:rsidRPr="008B5406" w:rsidRDefault="006648B2" w:rsidP="006648B2">
            <w:r w:rsidRPr="008B5406">
              <w:rPr>
                <w:rFonts w:hint="eastAsia"/>
              </w:rPr>
              <w:t>备注</w:t>
            </w:r>
            <w:r w:rsidRPr="008B5406">
              <w:rPr>
                <w:rFonts w:hint="eastAsia"/>
              </w:rPr>
              <w:t xml:space="preserve">           </w:t>
            </w:r>
          </w:p>
        </w:tc>
        <w:tc>
          <w:tcPr>
            <w:tcW w:w="1701" w:type="dxa"/>
          </w:tcPr>
          <w:p w:rsidR="006648B2" w:rsidRPr="00ED30A9" w:rsidRDefault="00580FB9" w:rsidP="006648B2">
            <w:r>
              <w:t>VARCHAR</w:t>
            </w:r>
            <w:r w:rsidR="006648B2" w:rsidRPr="00ED30A9">
              <w:t>(100)</w:t>
            </w:r>
          </w:p>
        </w:tc>
        <w:tc>
          <w:tcPr>
            <w:tcW w:w="2338" w:type="dxa"/>
          </w:tcPr>
          <w:p w:rsidR="006648B2" w:rsidRPr="00AB64AB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  <w:tr w:rsidR="006648B2" w:rsidTr="006648B2">
        <w:trPr>
          <w:trHeight w:val="339"/>
          <w:jc w:val="center"/>
        </w:trPr>
        <w:tc>
          <w:tcPr>
            <w:tcW w:w="617" w:type="dxa"/>
          </w:tcPr>
          <w:p w:rsidR="006648B2" w:rsidRDefault="006648B2" w:rsidP="006648B2">
            <w:r w:rsidRPr="000C1D51">
              <w:t>39</w:t>
            </w:r>
          </w:p>
        </w:tc>
        <w:tc>
          <w:tcPr>
            <w:tcW w:w="1780" w:type="dxa"/>
          </w:tcPr>
          <w:p w:rsidR="006648B2" w:rsidRDefault="006648B2" w:rsidP="006648B2">
            <w:r w:rsidRPr="005528DB">
              <w:t>remarkcolor</w:t>
            </w:r>
          </w:p>
        </w:tc>
        <w:tc>
          <w:tcPr>
            <w:tcW w:w="1843" w:type="dxa"/>
          </w:tcPr>
          <w:p w:rsidR="006648B2" w:rsidRDefault="006648B2" w:rsidP="006648B2">
            <w:r w:rsidRPr="008B5406">
              <w:rPr>
                <w:rFonts w:hint="eastAsia"/>
              </w:rPr>
              <w:t>备注文字色</w:t>
            </w:r>
            <w:r w:rsidRPr="008B5406">
              <w:rPr>
                <w:rFonts w:hint="eastAsia"/>
              </w:rPr>
              <w:t xml:space="preserve">     </w:t>
            </w:r>
          </w:p>
        </w:tc>
        <w:tc>
          <w:tcPr>
            <w:tcW w:w="1701" w:type="dxa"/>
          </w:tcPr>
          <w:p w:rsidR="006648B2" w:rsidRDefault="00580FB9" w:rsidP="006648B2">
            <w:r>
              <w:t>VARCHAR</w:t>
            </w:r>
            <w:r w:rsidR="006648B2" w:rsidRPr="00ED30A9">
              <w:t>(7)</w:t>
            </w:r>
          </w:p>
        </w:tc>
        <w:tc>
          <w:tcPr>
            <w:tcW w:w="2338" w:type="dxa"/>
          </w:tcPr>
          <w:p w:rsidR="006648B2" w:rsidRDefault="006648B2" w:rsidP="006648B2">
            <w:r w:rsidRPr="00AB64AB">
              <w:rPr>
                <w:rFonts w:hint="eastAsia"/>
              </w:rPr>
              <w:t>默认</w:t>
            </w:r>
            <w:r w:rsidRPr="00AB64AB">
              <w:rPr>
                <w:rFonts w:hint="eastAsia"/>
              </w:rPr>
              <w:t xml:space="preserve">  '' </w:t>
            </w:r>
          </w:p>
        </w:tc>
      </w:tr>
    </w:tbl>
    <w:p w:rsidR="00BA62F4" w:rsidRDefault="00BA62F4" w:rsidP="00BA62F4">
      <w:pPr>
        <w:pStyle w:val="3"/>
      </w:pPr>
      <w:r>
        <w:rPr>
          <w:rFonts w:hint="eastAsia"/>
        </w:rPr>
        <w:t>其他</w:t>
      </w:r>
    </w:p>
    <w:p w:rsidR="00BA62F4" w:rsidRPr="00B772EA" w:rsidRDefault="00BA62F4" w:rsidP="00BA62F4">
      <w:pPr>
        <w:pStyle w:val="a0"/>
      </w:pPr>
      <w:r>
        <w:rPr>
          <w:rFonts w:hint="eastAsia"/>
        </w:rPr>
        <w:t>无</w:t>
      </w:r>
    </w:p>
    <w:p w:rsidR="008B643E" w:rsidRDefault="00F27AD0" w:rsidP="00F27AD0">
      <w:pPr>
        <w:pStyle w:val="2"/>
      </w:pPr>
      <w:bookmarkStart w:id="222" w:name="_Toc468197165"/>
      <w:r>
        <w:rPr>
          <w:rFonts w:hint="eastAsia"/>
        </w:rPr>
        <w:t>大转盘虚拟人记录</w:t>
      </w:r>
      <w:r w:rsidR="008B643E">
        <w:rPr>
          <w:rFonts w:hint="eastAsia"/>
        </w:rPr>
        <w:t>表(</w:t>
      </w:r>
      <w:r w:rsidRPr="00F27AD0">
        <w:t>stonefish_virtual</w:t>
      </w:r>
      <w:r w:rsidR="008B643E">
        <w:rPr>
          <w:rFonts w:hint="eastAsia"/>
        </w:rPr>
        <w:t>)</w:t>
      </w:r>
      <w:bookmarkEnd w:id="222"/>
    </w:p>
    <w:p w:rsidR="008B643E" w:rsidRPr="003A7261" w:rsidRDefault="008B643E" w:rsidP="008B643E">
      <w:pPr>
        <w:pStyle w:val="a0"/>
      </w:pPr>
      <w:r>
        <w:rPr>
          <w:rFonts w:hint="eastAsia"/>
        </w:rPr>
        <w:t>该表存储</w:t>
      </w:r>
      <w:r w:rsidR="00F27AD0">
        <w:rPr>
          <w:rFonts w:hint="eastAsia"/>
        </w:rPr>
        <w:t>虚拟人</w:t>
      </w:r>
      <w:r>
        <w:rPr>
          <w:rFonts w:hint="eastAsia"/>
        </w:rPr>
        <w:t>消息</w:t>
      </w:r>
    </w:p>
    <w:p w:rsidR="008B643E" w:rsidRDefault="008B643E" w:rsidP="008B643E">
      <w:pPr>
        <w:pStyle w:val="3"/>
      </w:pPr>
      <w:r>
        <w:rPr>
          <w:rFonts w:hint="eastAsia"/>
        </w:rPr>
        <w:t>ENGINE</w:t>
      </w:r>
    </w:p>
    <w:p w:rsidR="008B643E" w:rsidRDefault="008B643E" w:rsidP="008B643E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8B643E" w:rsidRDefault="008B643E" w:rsidP="008B643E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8B643E" w:rsidRDefault="008B643E" w:rsidP="008B643E">
      <w:pPr>
        <w:pStyle w:val="a0"/>
      </w:pPr>
      <w:r>
        <w:t>utf8</w:t>
      </w:r>
    </w:p>
    <w:p w:rsidR="008B643E" w:rsidRDefault="008B643E" w:rsidP="008B643E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8B643E" w:rsidTr="00F27AD0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8B643E" w:rsidRDefault="008B643E" w:rsidP="00F27AD0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8B643E" w:rsidRDefault="008B643E" w:rsidP="00F27AD0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8B643E" w:rsidRDefault="008B643E" w:rsidP="00F27AD0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8B643E" w:rsidRDefault="008B643E" w:rsidP="00F27AD0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8B643E" w:rsidRDefault="008B643E" w:rsidP="00F27AD0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Default="008B643E" w:rsidP="008B643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id</w:t>
            </w:r>
          </w:p>
        </w:tc>
        <w:tc>
          <w:tcPr>
            <w:tcW w:w="1843" w:type="dxa"/>
          </w:tcPr>
          <w:p w:rsidR="008B643E" w:rsidRDefault="008B643E" w:rsidP="008B643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INT</w:t>
            </w:r>
            <w:r w:rsidR="008B643E" w:rsidRPr="006437F4">
              <w:t>(10)</w:t>
            </w:r>
          </w:p>
        </w:tc>
        <w:tc>
          <w:tcPr>
            <w:tcW w:w="2338" w:type="dxa"/>
          </w:tcPr>
          <w:p w:rsidR="008B643E" w:rsidRDefault="008B643E" w:rsidP="008B643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2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rid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规则</w:t>
            </w:r>
            <w:r w:rsidRPr="00EB322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INT</w:t>
            </w:r>
            <w:r w:rsidR="008B643E" w:rsidRPr="006437F4">
              <w:t>(10)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'0'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3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uniacid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公众号</w:t>
            </w:r>
            <w:r w:rsidRPr="00EB322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INT</w:t>
            </w:r>
            <w:r w:rsidR="008B643E" w:rsidRPr="006437F4">
              <w:t>(10)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'0'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4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share_type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0</w:t>
            </w:r>
            <w:r w:rsidRPr="00EB322C">
              <w:rPr>
                <w:rFonts w:hint="eastAsia"/>
              </w:rPr>
              <w:t>为分享</w:t>
            </w:r>
            <w:r w:rsidRPr="00EB322C">
              <w:rPr>
                <w:rFonts w:hint="eastAsia"/>
              </w:rPr>
              <w:t>1</w:t>
            </w:r>
            <w:r w:rsidRPr="00EB322C">
              <w:rPr>
                <w:rFonts w:hint="eastAsia"/>
              </w:rPr>
              <w:t>为访问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INT</w:t>
            </w:r>
            <w:r w:rsidR="008B643E" w:rsidRPr="006437F4">
              <w:t>(10)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'0'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5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virtual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虚拟人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TINYINT</w:t>
            </w:r>
            <w:r w:rsidR="008B643E" w:rsidRPr="006437F4">
              <w:t>(1)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'0'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6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from_user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分享人</w:t>
            </w:r>
            <w:r w:rsidRPr="00EB322C">
              <w:rPr>
                <w:rFonts w:hint="eastAsia"/>
              </w:rPr>
              <w:t>openid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VARCHAR</w:t>
            </w:r>
            <w:r w:rsidR="008B643E" w:rsidRPr="006437F4">
              <w:t>(50)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7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fromuser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访问人</w:t>
            </w:r>
            <w:r w:rsidRPr="00EB322C">
              <w:rPr>
                <w:rFonts w:hint="eastAsia"/>
              </w:rPr>
              <w:t>openid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VARCHAR</w:t>
            </w:r>
            <w:r w:rsidR="008B643E" w:rsidRPr="006437F4">
              <w:t>(50)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8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avatar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微信头像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VARCHAR</w:t>
            </w:r>
            <w:r w:rsidR="008B643E" w:rsidRPr="006437F4">
              <w:t>(512)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9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nickname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微信昵称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VARCHAR</w:t>
            </w:r>
            <w:r w:rsidR="008B643E" w:rsidRPr="006437F4">
              <w:t>(50)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10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visitorsip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访问</w:t>
            </w:r>
            <w:r w:rsidRPr="00EB322C">
              <w:rPr>
                <w:rFonts w:hint="eastAsia"/>
              </w:rPr>
              <w:t>IP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VARCHAR</w:t>
            </w:r>
            <w:r w:rsidR="008B643E" w:rsidRPr="006437F4">
              <w:t>(15)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11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visitorstime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访问时间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INT</w:t>
            </w:r>
            <w:r w:rsidR="008B643E" w:rsidRPr="006437F4">
              <w:t>(10)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'0'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12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po</w:t>
            </w:r>
            <w:r w:rsidR="003D1E71">
              <w:t>int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助力金额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DECIMAL</w:t>
            </w:r>
            <w:r w:rsidR="008B643E" w:rsidRPr="006437F4">
              <w:t>(10,2)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'0.00'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4421BD" w:rsidRDefault="008B643E" w:rsidP="008B643E">
            <w:r w:rsidRPr="004421BD">
              <w:t>13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viewnum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查看次数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INT</w:t>
            </w:r>
            <w:r w:rsidR="008B643E" w:rsidRPr="006437F4">
              <w:t>(10)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'0'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6F049E" w:rsidRDefault="008B643E" w:rsidP="008B643E">
            <w:r w:rsidRPr="006F049E">
              <w:t>14</w:t>
            </w:r>
          </w:p>
        </w:tc>
        <w:tc>
          <w:tcPr>
            <w:tcW w:w="1780" w:type="dxa"/>
          </w:tcPr>
          <w:p w:rsidR="008B643E" w:rsidRPr="00E73E52" w:rsidRDefault="008B643E" w:rsidP="008B643E">
            <w:r w:rsidRPr="00E73E52">
              <w:t>status</w:t>
            </w:r>
          </w:p>
        </w:tc>
        <w:tc>
          <w:tcPr>
            <w:tcW w:w="1843" w:type="dxa"/>
          </w:tcPr>
          <w:p w:rsidR="008B643E" w:rsidRPr="00EB322C" w:rsidRDefault="008B643E" w:rsidP="008B643E">
            <w:r w:rsidRPr="00EB322C">
              <w:rPr>
                <w:rFonts w:hint="eastAsia"/>
              </w:rPr>
              <w:t>是否禁止</w:t>
            </w:r>
          </w:p>
        </w:tc>
        <w:tc>
          <w:tcPr>
            <w:tcW w:w="1701" w:type="dxa"/>
          </w:tcPr>
          <w:p w:rsidR="008B643E" w:rsidRPr="006437F4" w:rsidRDefault="00580FB9" w:rsidP="008B643E">
            <w:r>
              <w:t>TINYINT</w:t>
            </w:r>
            <w:r w:rsidR="008B643E" w:rsidRPr="006437F4">
              <w:t>(1)</w:t>
            </w:r>
          </w:p>
        </w:tc>
        <w:tc>
          <w:tcPr>
            <w:tcW w:w="2338" w:type="dxa"/>
          </w:tcPr>
          <w:p w:rsidR="008B643E" w:rsidRPr="00DE1244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'1'</w:t>
            </w:r>
          </w:p>
        </w:tc>
      </w:tr>
      <w:tr w:rsidR="008B643E" w:rsidTr="00F27AD0">
        <w:trPr>
          <w:trHeight w:val="339"/>
          <w:jc w:val="center"/>
        </w:trPr>
        <w:tc>
          <w:tcPr>
            <w:tcW w:w="617" w:type="dxa"/>
          </w:tcPr>
          <w:p w:rsidR="008B643E" w:rsidRPr="006F049E" w:rsidRDefault="008B643E" w:rsidP="008B643E">
            <w:r w:rsidRPr="006F049E">
              <w:t>15</w:t>
            </w:r>
          </w:p>
        </w:tc>
        <w:tc>
          <w:tcPr>
            <w:tcW w:w="1780" w:type="dxa"/>
          </w:tcPr>
          <w:p w:rsidR="008B643E" w:rsidRDefault="008B643E" w:rsidP="008B643E">
            <w:r w:rsidRPr="00E73E52">
              <w:t>public</w:t>
            </w:r>
          </w:p>
        </w:tc>
        <w:tc>
          <w:tcPr>
            <w:tcW w:w="1843" w:type="dxa"/>
          </w:tcPr>
          <w:p w:rsidR="008B643E" w:rsidRDefault="008B643E" w:rsidP="008B643E">
            <w:r w:rsidRPr="00EB322C">
              <w:rPr>
                <w:rFonts w:hint="eastAsia"/>
              </w:rPr>
              <w:t>模板缩略图</w:t>
            </w:r>
          </w:p>
        </w:tc>
        <w:tc>
          <w:tcPr>
            <w:tcW w:w="1701" w:type="dxa"/>
          </w:tcPr>
          <w:p w:rsidR="008B643E" w:rsidRDefault="00580FB9" w:rsidP="008B643E">
            <w:r>
              <w:t>VARCHAR</w:t>
            </w:r>
            <w:r w:rsidR="008B643E" w:rsidRPr="006437F4">
              <w:t>(255)</w:t>
            </w:r>
          </w:p>
        </w:tc>
        <w:tc>
          <w:tcPr>
            <w:tcW w:w="2338" w:type="dxa"/>
          </w:tcPr>
          <w:p w:rsidR="008B643E" w:rsidRDefault="008B643E" w:rsidP="008B643E">
            <w:r w:rsidRPr="00DE1244">
              <w:rPr>
                <w:rFonts w:hint="eastAsia"/>
              </w:rPr>
              <w:t>默认</w:t>
            </w:r>
            <w:r w:rsidRPr="00DE1244">
              <w:rPr>
                <w:rFonts w:hint="eastAsia"/>
              </w:rPr>
              <w:t xml:space="preserve"> ''</w:t>
            </w:r>
          </w:p>
        </w:tc>
      </w:tr>
    </w:tbl>
    <w:p w:rsidR="008B643E" w:rsidRDefault="008B643E" w:rsidP="008B643E">
      <w:pPr>
        <w:pStyle w:val="3"/>
      </w:pPr>
      <w:r>
        <w:rPr>
          <w:rFonts w:hint="eastAsia"/>
        </w:rPr>
        <w:lastRenderedPageBreak/>
        <w:t>其他</w:t>
      </w:r>
    </w:p>
    <w:p w:rsidR="00951D1D" w:rsidRDefault="008B643E" w:rsidP="008B643E">
      <w:pPr>
        <w:pStyle w:val="a0"/>
      </w:pPr>
      <w:r>
        <w:rPr>
          <w:rFonts w:hint="eastAsia"/>
        </w:rPr>
        <w:t>无</w:t>
      </w:r>
    </w:p>
    <w:p w:rsidR="007713DC" w:rsidRDefault="007713DC" w:rsidP="007713DC">
      <w:pPr>
        <w:pStyle w:val="2"/>
      </w:pPr>
      <w:bookmarkStart w:id="223" w:name="_Toc468197166"/>
      <w:r>
        <w:rPr>
          <w:rFonts w:hint="eastAsia"/>
        </w:rPr>
        <w:t>微拼团用户地址表(</w:t>
      </w:r>
      <w:r w:rsidRPr="007713DC">
        <w:t>tg_address</w:t>
      </w:r>
      <w:r>
        <w:rPr>
          <w:rFonts w:hint="eastAsia"/>
        </w:rPr>
        <w:t>)</w:t>
      </w:r>
      <w:bookmarkEnd w:id="223"/>
    </w:p>
    <w:p w:rsidR="007713DC" w:rsidRPr="003A7261" w:rsidRDefault="007713DC" w:rsidP="007713DC">
      <w:pPr>
        <w:pStyle w:val="a0"/>
      </w:pPr>
      <w:r>
        <w:rPr>
          <w:rFonts w:hint="eastAsia"/>
        </w:rPr>
        <w:t>该表存储团购</w:t>
      </w:r>
      <w:r w:rsidR="007C6D7E">
        <w:rPr>
          <w:rFonts w:hint="eastAsia"/>
        </w:rPr>
        <w:t>用户收货地址</w:t>
      </w:r>
      <w:r w:rsidR="00C44D09">
        <w:rPr>
          <w:rFonts w:hint="eastAsia"/>
        </w:rPr>
        <w:t>信</w:t>
      </w:r>
      <w:r>
        <w:rPr>
          <w:rFonts w:hint="eastAsia"/>
        </w:rPr>
        <w:t>息</w:t>
      </w:r>
    </w:p>
    <w:p w:rsidR="007713DC" w:rsidRDefault="007713DC" w:rsidP="007713DC">
      <w:pPr>
        <w:pStyle w:val="3"/>
      </w:pPr>
      <w:r>
        <w:rPr>
          <w:rFonts w:hint="eastAsia"/>
        </w:rPr>
        <w:t>ENGINE</w:t>
      </w:r>
    </w:p>
    <w:p w:rsidR="007713DC" w:rsidRDefault="007713DC" w:rsidP="007713DC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7713DC" w:rsidRDefault="007713DC" w:rsidP="007713DC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7713DC" w:rsidRDefault="007713DC" w:rsidP="007713DC">
      <w:pPr>
        <w:pStyle w:val="a0"/>
      </w:pPr>
      <w:r>
        <w:t>utf8</w:t>
      </w:r>
    </w:p>
    <w:p w:rsidR="007713DC" w:rsidRDefault="007713DC" w:rsidP="007713DC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7713DC" w:rsidTr="00DF032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7713DC" w:rsidRDefault="007713DC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7713DC" w:rsidRDefault="007713DC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7713DC" w:rsidRDefault="007713DC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7713DC" w:rsidRDefault="007713DC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7713DC" w:rsidRDefault="007713DC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Default="007713DC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7713DC" w:rsidRPr="00E73E52" w:rsidRDefault="007713DC" w:rsidP="00DF0324">
            <w:r w:rsidRPr="00E73E52">
              <w:t>id</w:t>
            </w:r>
          </w:p>
        </w:tc>
        <w:tc>
          <w:tcPr>
            <w:tcW w:w="1843" w:type="dxa"/>
          </w:tcPr>
          <w:p w:rsidR="007713DC" w:rsidRDefault="007713DC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t>INT</w:t>
            </w:r>
            <w:r w:rsidR="007713DC" w:rsidRPr="006437F4">
              <w:t>(10)</w:t>
            </w:r>
          </w:p>
        </w:tc>
        <w:tc>
          <w:tcPr>
            <w:tcW w:w="2338" w:type="dxa"/>
          </w:tcPr>
          <w:p w:rsidR="007713DC" w:rsidRDefault="007713DC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2</w:t>
            </w:r>
          </w:p>
        </w:tc>
        <w:tc>
          <w:tcPr>
            <w:tcW w:w="1780" w:type="dxa"/>
          </w:tcPr>
          <w:p w:rsidR="007713DC" w:rsidRPr="00E73E52" w:rsidRDefault="007C6D7E" w:rsidP="00DF0324">
            <w:r>
              <w:t>open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</w:tcPr>
          <w:p w:rsidR="007713DC" w:rsidRPr="00EB322C" w:rsidRDefault="007C6D7E" w:rsidP="00DF0324">
            <w:r>
              <w:rPr>
                <w:rFonts w:hint="eastAsia"/>
              </w:rPr>
              <w:t>用户标识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t>VARCHAR</w:t>
            </w:r>
            <w:r w:rsidR="007C6D7E">
              <w:t>(300)</w:t>
            </w:r>
          </w:p>
        </w:tc>
        <w:tc>
          <w:tcPr>
            <w:tcW w:w="2338" w:type="dxa"/>
          </w:tcPr>
          <w:p w:rsidR="007713DC" w:rsidRPr="00DE1244" w:rsidRDefault="007C6D7E" w:rsidP="00DF0324">
            <w:r>
              <w:rPr>
                <w:rFonts w:hint="eastAsia"/>
              </w:rPr>
              <w:t>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3</w:t>
            </w:r>
          </w:p>
        </w:tc>
        <w:tc>
          <w:tcPr>
            <w:tcW w:w="1780" w:type="dxa"/>
          </w:tcPr>
          <w:p w:rsidR="007713DC" w:rsidRPr="00E73E52" w:rsidRDefault="007C6D7E" w:rsidP="00DF0324">
            <w:r>
              <w:t>cname</w:t>
            </w:r>
          </w:p>
        </w:tc>
        <w:tc>
          <w:tcPr>
            <w:tcW w:w="1843" w:type="dxa"/>
          </w:tcPr>
          <w:p w:rsidR="007713DC" w:rsidRPr="00EB322C" w:rsidRDefault="007C6D7E" w:rsidP="00DF0324">
            <w:r>
              <w:rPr>
                <w:rFonts w:hint="eastAsia"/>
              </w:rPr>
              <w:t>收货人名称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t>VARCHAR</w:t>
            </w:r>
            <w:r w:rsidR="007C6D7E">
              <w:t>(30)</w:t>
            </w:r>
          </w:p>
        </w:tc>
        <w:tc>
          <w:tcPr>
            <w:tcW w:w="2338" w:type="dxa"/>
          </w:tcPr>
          <w:p w:rsidR="007713DC" w:rsidRPr="00DE1244" w:rsidRDefault="007C6D7E" w:rsidP="00DF0324">
            <w:r>
              <w:rPr>
                <w:rFonts w:hint="eastAsia"/>
              </w:rPr>
              <w:t>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4</w:t>
            </w:r>
          </w:p>
        </w:tc>
        <w:tc>
          <w:tcPr>
            <w:tcW w:w="1780" w:type="dxa"/>
          </w:tcPr>
          <w:p w:rsidR="007713DC" w:rsidRPr="00E73E52" w:rsidRDefault="007C6D7E" w:rsidP="00DF03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843" w:type="dxa"/>
          </w:tcPr>
          <w:p w:rsidR="007713DC" w:rsidRPr="00EB322C" w:rsidRDefault="007C6D7E" w:rsidP="00DF0324">
            <w:r>
              <w:rPr>
                <w:rFonts w:hint="eastAsia"/>
              </w:rPr>
              <w:t>手机号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t>VARCHAR</w:t>
            </w:r>
            <w:r w:rsidR="007C6D7E">
              <w:t>(20)</w:t>
            </w:r>
          </w:p>
        </w:tc>
        <w:tc>
          <w:tcPr>
            <w:tcW w:w="2338" w:type="dxa"/>
          </w:tcPr>
          <w:p w:rsidR="007713DC" w:rsidRPr="00DE1244" w:rsidRDefault="007C6D7E" w:rsidP="00DF0324">
            <w:r>
              <w:rPr>
                <w:rFonts w:hint="eastAsia"/>
              </w:rPr>
              <w:t>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5</w:t>
            </w:r>
          </w:p>
        </w:tc>
        <w:tc>
          <w:tcPr>
            <w:tcW w:w="1780" w:type="dxa"/>
          </w:tcPr>
          <w:p w:rsidR="007713DC" w:rsidRPr="00E73E52" w:rsidRDefault="00843466" w:rsidP="00DF0324">
            <w:r w:rsidRPr="00843466">
              <w:t>province</w:t>
            </w:r>
          </w:p>
        </w:tc>
        <w:tc>
          <w:tcPr>
            <w:tcW w:w="1843" w:type="dxa"/>
          </w:tcPr>
          <w:p w:rsidR="007713DC" w:rsidRPr="00EB322C" w:rsidRDefault="00843466" w:rsidP="00DF0324">
            <w:r>
              <w:rPr>
                <w:rFonts w:hint="eastAsia"/>
              </w:rPr>
              <w:t>省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t>VARCHAR</w:t>
            </w:r>
            <w:r w:rsidR="007C6D7E">
              <w:t>(20)</w:t>
            </w:r>
          </w:p>
        </w:tc>
        <w:tc>
          <w:tcPr>
            <w:tcW w:w="2338" w:type="dxa"/>
          </w:tcPr>
          <w:p w:rsidR="007713DC" w:rsidRPr="00DE1244" w:rsidRDefault="007C6D7E" w:rsidP="00DF0324">
            <w:r>
              <w:rPr>
                <w:rFonts w:hint="eastAsia"/>
              </w:rPr>
              <w:t>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6</w:t>
            </w:r>
          </w:p>
        </w:tc>
        <w:tc>
          <w:tcPr>
            <w:tcW w:w="1780" w:type="dxa"/>
          </w:tcPr>
          <w:p w:rsidR="007713DC" w:rsidRPr="00E73E52" w:rsidRDefault="00843466" w:rsidP="00DF0324">
            <w:r w:rsidRPr="00843466">
              <w:t>city</w:t>
            </w:r>
          </w:p>
        </w:tc>
        <w:tc>
          <w:tcPr>
            <w:tcW w:w="1843" w:type="dxa"/>
          </w:tcPr>
          <w:p w:rsidR="007713DC" w:rsidRPr="00EB322C" w:rsidRDefault="00843466" w:rsidP="00DF0324">
            <w:r>
              <w:rPr>
                <w:rFonts w:hint="eastAsia"/>
              </w:rPr>
              <w:t>市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t>VARCHAR</w:t>
            </w:r>
            <w:r w:rsidR="007C6D7E">
              <w:t>(20)</w:t>
            </w:r>
          </w:p>
        </w:tc>
        <w:tc>
          <w:tcPr>
            <w:tcW w:w="2338" w:type="dxa"/>
          </w:tcPr>
          <w:p w:rsidR="007713DC" w:rsidRPr="00DE1244" w:rsidRDefault="007C6D7E" w:rsidP="00DF0324">
            <w:r>
              <w:rPr>
                <w:rFonts w:hint="eastAsia"/>
              </w:rPr>
              <w:t>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7</w:t>
            </w:r>
          </w:p>
        </w:tc>
        <w:tc>
          <w:tcPr>
            <w:tcW w:w="1780" w:type="dxa"/>
          </w:tcPr>
          <w:p w:rsidR="007713DC" w:rsidRPr="00E73E52" w:rsidRDefault="00843466" w:rsidP="00DF0324">
            <w:r w:rsidRPr="00843466">
              <w:t>county</w:t>
            </w:r>
          </w:p>
        </w:tc>
        <w:tc>
          <w:tcPr>
            <w:tcW w:w="1843" w:type="dxa"/>
          </w:tcPr>
          <w:p w:rsidR="007713DC" w:rsidRPr="00EB322C" w:rsidRDefault="00843466" w:rsidP="00DF0324">
            <w:r>
              <w:rPr>
                <w:rFonts w:hint="eastAsia"/>
              </w:rPr>
              <w:t>区（县）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t>VARCHAR</w:t>
            </w:r>
            <w:r w:rsidR="007C6D7E">
              <w:t>(20)</w:t>
            </w:r>
          </w:p>
        </w:tc>
        <w:tc>
          <w:tcPr>
            <w:tcW w:w="2338" w:type="dxa"/>
          </w:tcPr>
          <w:p w:rsidR="007713DC" w:rsidRPr="00DE1244" w:rsidRDefault="00843466" w:rsidP="00843466">
            <w:r>
              <w:rPr>
                <w:rFonts w:hint="eastAsia"/>
              </w:rPr>
              <w:t>非空</w:t>
            </w:r>
            <w:r w:rsidR="007713DC" w:rsidRPr="00DE1244">
              <w:rPr>
                <w:rFonts w:hint="eastAsia"/>
              </w:rPr>
              <w:t>'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8</w:t>
            </w:r>
          </w:p>
        </w:tc>
        <w:tc>
          <w:tcPr>
            <w:tcW w:w="1780" w:type="dxa"/>
          </w:tcPr>
          <w:p w:rsidR="007713DC" w:rsidRPr="00E73E52" w:rsidRDefault="00843466" w:rsidP="00DF0324">
            <w:r w:rsidRPr="00843466">
              <w:t>detailed_address</w:t>
            </w:r>
          </w:p>
        </w:tc>
        <w:tc>
          <w:tcPr>
            <w:tcW w:w="1843" w:type="dxa"/>
          </w:tcPr>
          <w:p w:rsidR="007713DC" w:rsidRPr="00EB322C" w:rsidRDefault="00843466" w:rsidP="00DF0324">
            <w:r>
              <w:rPr>
                <w:rFonts w:hint="eastAsia"/>
              </w:rPr>
              <w:t>详细地址</w:t>
            </w:r>
          </w:p>
        </w:tc>
        <w:tc>
          <w:tcPr>
            <w:tcW w:w="1701" w:type="dxa"/>
          </w:tcPr>
          <w:p w:rsidR="007713DC" w:rsidRPr="006437F4" w:rsidRDefault="00580FB9" w:rsidP="002216B5">
            <w:r>
              <w:t>VARCHAR</w:t>
            </w:r>
            <w:r w:rsidR="007713DC" w:rsidRPr="006437F4">
              <w:t>(</w:t>
            </w:r>
            <w:r w:rsidR="002216B5">
              <w:t>255</w:t>
            </w:r>
            <w:r w:rsidR="007713DC" w:rsidRPr="006437F4">
              <w:t>)</w:t>
            </w:r>
          </w:p>
        </w:tc>
        <w:tc>
          <w:tcPr>
            <w:tcW w:w="2338" w:type="dxa"/>
          </w:tcPr>
          <w:p w:rsidR="007713DC" w:rsidRPr="00DE1244" w:rsidRDefault="00843466" w:rsidP="00DF0324">
            <w:r>
              <w:rPr>
                <w:rFonts w:hint="eastAsia"/>
              </w:rPr>
              <w:t>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9</w:t>
            </w:r>
          </w:p>
        </w:tc>
        <w:tc>
          <w:tcPr>
            <w:tcW w:w="1780" w:type="dxa"/>
          </w:tcPr>
          <w:p w:rsidR="007713DC" w:rsidRPr="00E73E52" w:rsidRDefault="00843466" w:rsidP="00DF0324">
            <w:r w:rsidRPr="00843466">
              <w:t>uniacid</w:t>
            </w:r>
          </w:p>
        </w:tc>
        <w:tc>
          <w:tcPr>
            <w:tcW w:w="1843" w:type="dxa"/>
          </w:tcPr>
          <w:p w:rsidR="007713DC" w:rsidRPr="00EB322C" w:rsidRDefault="00843466" w:rsidP="00DF0324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rPr>
                <w:rFonts w:hint="eastAsia"/>
              </w:rPr>
              <w:t>INT</w:t>
            </w:r>
            <w:r w:rsidR="002216B5">
              <w:t>(1</w:t>
            </w:r>
            <w:r w:rsidR="007713DC" w:rsidRPr="006437F4">
              <w:t>0)</w:t>
            </w:r>
          </w:p>
        </w:tc>
        <w:tc>
          <w:tcPr>
            <w:tcW w:w="2338" w:type="dxa"/>
          </w:tcPr>
          <w:p w:rsidR="007713DC" w:rsidRPr="00DE1244" w:rsidRDefault="00843466" w:rsidP="00DF0324">
            <w:r>
              <w:rPr>
                <w:rFonts w:hint="eastAsia"/>
              </w:rPr>
              <w:t>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10</w:t>
            </w:r>
          </w:p>
        </w:tc>
        <w:tc>
          <w:tcPr>
            <w:tcW w:w="1780" w:type="dxa"/>
          </w:tcPr>
          <w:p w:rsidR="007713DC" w:rsidRPr="00E73E52" w:rsidRDefault="00843466" w:rsidP="00DF0324">
            <w:r w:rsidRPr="00843466">
              <w:t>addtime</w:t>
            </w:r>
          </w:p>
        </w:tc>
        <w:tc>
          <w:tcPr>
            <w:tcW w:w="1843" w:type="dxa"/>
          </w:tcPr>
          <w:p w:rsidR="007713DC" w:rsidRPr="00EB322C" w:rsidRDefault="00843466" w:rsidP="00DF0324">
            <w:r>
              <w:rPr>
                <w:rFonts w:hint="eastAsia"/>
              </w:rPr>
              <w:t>添加时间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t>VARCHAR</w:t>
            </w:r>
            <w:r w:rsidR="00843466">
              <w:t>(4</w:t>
            </w:r>
            <w:r w:rsidR="007713DC" w:rsidRPr="006437F4">
              <w:t>5)</w:t>
            </w:r>
          </w:p>
        </w:tc>
        <w:tc>
          <w:tcPr>
            <w:tcW w:w="2338" w:type="dxa"/>
          </w:tcPr>
          <w:p w:rsidR="007713DC" w:rsidRPr="00DE1244" w:rsidRDefault="00843466" w:rsidP="00DF0324">
            <w:r>
              <w:rPr>
                <w:rFonts w:hint="eastAsia"/>
              </w:rPr>
              <w:t>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11</w:t>
            </w:r>
          </w:p>
        </w:tc>
        <w:tc>
          <w:tcPr>
            <w:tcW w:w="1780" w:type="dxa"/>
          </w:tcPr>
          <w:p w:rsidR="007713DC" w:rsidRPr="00E73E52" w:rsidRDefault="00843466" w:rsidP="00DF0324">
            <w:r w:rsidRPr="00843466">
              <w:t>status</w:t>
            </w:r>
          </w:p>
        </w:tc>
        <w:tc>
          <w:tcPr>
            <w:tcW w:w="1843" w:type="dxa"/>
          </w:tcPr>
          <w:p w:rsidR="007713DC" w:rsidRPr="00EB322C" w:rsidRDefault="00843466" w:rsidP="00DF0324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为默认）</w:t>
            </w:r>
          </w:p>
        </w:tc>
        <w:tc>
          <w:tcPr>
            <w:tcW w:w="1701" w:type="dxa"/>
          </w:tcPr>
          <w:p w:rsidR="007713DC" w:rsidRPr="006437F4" w:rsidRDefault="00580FB9" w:rsidP="00843466">
            <w:r>
              <w:t>INT</w:t>
            </w:r>
            <w:r w:rsidR="007713DC" w:rsidRPr="006437F4">
              <w:t>(</w:t>
            </w:r>
            <w:r w:rsidR="00843466">
              <w:t>2</w:t>
            </w:r>
            <w:r w:rsidR="007713DC" w:rsidRPr="006437F4">
              <w:t>)</w:t>
            </w:r>
          </w:p>
        </w:tc>
        <w:tc>
          <w:tcPr>
            <w:tcW w:w="2338" w:type="dxa"/>
          </w:tcPr>
          <w:p w:rsidR="007713DC" w:rsidRPr="00DE1244" w:rsidRDefault="00843466" w:rsidP="00DF0324">
            <w:r>
              <w:rPr>
                <w:rFonts w:hint="eastAsia"/>
              </w:rPr>
              <w:t>非空</w:t>
            </w:r>
          </w:p>
        </w:tc>
      </w:tr>
      <w:tr w:rsidR="007713DC" w:rsidTr="00DF0324">
        <w:trPr>
          <w:trHeight w:val="339"/>
          <w:jc w:val="center"/>
        </w:trPr>
        <w:tc>
          <w:tcPr>
            <w:tcW w:w="617" w:type="dxa"/>
          </w:tcPr>
          <w:p w:rsidR="007713DC" w:rsidRPr="004421BD" w:rsidRDefault="007713DC" w:rsidP="00DF0324">
            <w:r w:rsidRPr="004421BD">
              <w:t>12</w:t>
            </w:r>
          </w:p>
        </w:tc>
        <w:tc>
          <w:tcPr>
            <w:tcW w:w="1780" w:type="dxa"/>
          </w:tcPr>
          <w:p w:rsidR="007713DC" w:rsidRPr="00E73E52" w:rsidRDefault="00843466" w:rsidP="00DF0324">
            <w:r w:rsidRPr="00843466">
              <w:t>type</w:t>
            </w:r>
          </w:p>
        </w:tc>
        <w:tc>
          <w:tcPr>
            <w:tcW w:w="1843" w:type="dxa"/>
          </w:tcPr>
          <w:p w:rsidR="007713DC" w:rsidRPr="00EB322C" w:rsidRDefault="00843466" w:rsidP="00DF0324"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公司，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家庭）</w:t>
            </w:r>
          </w:p>
        </w:tc>
        <w:tc>
          <w:tcPr>
            <w:tcW w:w="1701" w:type="dxa"/>
          </w:tcPr>
          <w:p w:rsidR="007713DC" w:rsidRPr="006437F4" w:rsidRDefault="00580FB9" w:rsidP="00DF0324">
            <w:r>
              <w:t>INT</w:t>
            </w:r>
            <w:r w:rsidR="00843466" w:rsidRPr="006437F4">
              <w:t>(</w:t>
            </w:r>
            <w:r w:rsidR="00843466">
              <w:t>2</w:t>
            </w:r>
            <w:r w:rsidR="00843466" w:rsidRPr="006437F4">
              <w:t>)</w:t>
            </w:r>
          </w:p>
        </w:tc>
        <w:tc>
          <w:tcPr>
            <w:tcW w:w="2338" w:type="dxa"/>
          </w:tcPr>
          <w:p w:rsidR="007713DC" w:rsidRPr="00DE1244" w:rsidRDefault="00843466" w:rsidP="00DF0324">
            <w:r>
              <w:rPr>
                <w:rFonts w:hint="eastAsia"/>
              </w:rPr>
              <w:t>非空</w:t>
            </w:r>
          </w:p>
        </w:tc>
      </w:tr>
    </w:tbl>
    <w:p w:rsidR="007713DC" w:rsidRDefault="007713DC" w:rsidP="007713DC">
      <w:pPr>
        <w:pStyle w:val="3"/>
      </w:pPr>
      <w:r>
        <w:rPr>
          <w:rFonts w:hint="eastAsia"/>
        </w:rPr>
        <w:t>其他</w:t>
      </w:r>
    </w:p>
    <w:p w:rsidR="007713DC" w:rsidRPr="00B772EA" w:rsidRDefault="007713DC" w:rsidP="007713DC">
      <w:pPr>
        <w:pStyle w:val="a0"/>
      </w:pPr>
      <w:r>
        <w:rPr>
          <w:rFonts w:hint="eastAsia"/>
        </w:rPr>
        <w:t>无</w:t>
      </w:r>
    </w:p>
    <w:p w:rsidR="002216B5" w:rsidRDefault="002216B5" w:rsidP="002216B5">
      <w:pPr>
        <w:pStyle w:val="2"/>
      </w:pPr>
      <w:bookmarkStart w:id="224" w:name="_Toc468197167"/>
      <w:r>
        <w:rPr>
          <w:rFonts w:hint="eastAsia"/>
        </w:rPr>
        <w:lastRenderedPageBreak/>
        <w:t>微拼团幻灯片表(</w:t>
      </w:r>
      <w:r w:rsidRPr="007713DC">
        <w:t>tg_a</w:t>
      </w:r>
      <w:r>
        <w:rPr>
          <w:rFonts w:hint="eastAsia"/>
        </w:rPr>
        <w:t>dv)</w:t>
      </w:r>
      <w:bookmarkEnd w:id="224"/>
    </w:p>
    <w:p w:rsidR="002216B5" w:rsidRPr="003A7261" w:rsidRDefault="00C44D09" w:rsidP="002216B5">
      <w:pPr>
        <w:pStyle w:val="a0"/>
      </w:pPr>
      <w:r>
        <w:rPr>
          <w:rFonts w:hint="eastAsia"/>
        </w:rPr>
        <w:t>该表存储团购幻灯片信</w:t>
      </w:r>
      <w:r w:rsidR="002216B5">
        <w:rPr>
          <w:rFonts w:hint="eastAsia"/>
        </w:rPr>
        <w:t>息</w:t>
      </w:r>
    </w:p>
    <w:p w:rsidR="002216B5" w:rsidRDefault="002216B5" w:rsidP="002216B5">
      <w:pPr>
        <w:pStyle w:val="3"/>
      </w:pPr>
      <w:r>
        <w:rPr>
          <w:rFonts w:hint="eastAsia"/>
        </w:rPr>
        <w:t>ENGINE</w:t>
      </w:r>
    </w:p>
    <w:p w:rsidR="002216B5" w:rsidRDefault="002216B5" w:rsidP="002216B5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2216B5" w:rsidRDefault="002216B5" w:rsidP="002216B5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2216B5" w:rsidRDefault="002216B5" w:rsidP="002216B5">
      <w:pPr>
        <w:pStyle w:val="a0"/>
      </w:pPr>
      <w:r>
        <w:t>utf8</w:t>
      </w:r>
    </w:p>
    <w:p w:rsidR="002216B5" w:rsidRDefault="002216B5" w:rsidP="002216B5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2216B5" w:rsidTr="00DF032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2216B5" w:rsidRDefault="002216B5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2216B5" w:rsidRDefault="002216B5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2216B5" w:rsidRDefault="002216B5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2216B5" w:rsidRDefault="002216B5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2216B5" w:rsidRDefault="002216B5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2216B5" w:rsidTr="00DF0324">
        <w:trPr>
          <w:trHeight w:val="339"/>
          <w:jc w:val="center"/>
        </w:trPr>
        <w:tc>
          <w:tcPr>
            <w:tcW w:w="617" w:type="dxa"/>
          </w:tcPr>
          <w:p w:rsidR="002216B5" w:rsidRDefault="002216B5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2216B5" w:rsidRPr="00E73E52" w:rsidRDefault="002216B5" w:rsidP="00DF0324">
            <w:r w:rsidRPr="00E73E52">
              <w:t>id</w:t>
            </w:r>
          </w:p>
        </w:tc>
        <w:tc>
          <w:tcPr>
            <w:tcW w:w="1843" w:type="dxa"/>
          </w:tcPr>
          <w:p w:rsidR="002216B5" w:rsidRDefault="002216B5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2216B5" w:rsidRPr="006437F4" w:rsidRDefault="00580FB9" w:rsidP="00DF0324">
            <w:r>
              <w:t>INT</w:t>
            </w:r>
            <w:r w:rsidR="002216B5">
              <w:t>(11</w:t>
            </w:r>
            <w:r w:rsidR="002216B5" w:rsidRPr="006437F4">
              <w:t>)</w:t>
            </w:r>
          </w:p>
        </w:tc>
        <w:tc>
          <w:tcPr>
            <w:tcW w:w="2338" w:type="dxa"/>
          </w:tcPr>
          <w:p w:rsidR="002216B5" w:rsidRDefault="002216B5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2216B5" w:rsidTr="00DF0324">
        <w:trPr>
          <w:trHeight w:val="339"/>
          <w:jc w:val="center"/>
        </w:trPr>
        <w:tc>
          <w:tcPr>
            <w:tcW w:w="617" w:type="dxa"/>
          </w:tcPr>
          <w:p w:rsidR="002216B5" w:rsidRPr="004421BD" w:rsidRDefault="002216B5" w:rsidP="00DF0324">
            <w:r w:rsidRPr="004421BD">
              <w:t>2</w:t>
            </w:r>
          </w:p>
        </w:tc>
        <w:tc>
          <w:tcPr>
            <w:tcW w:w="1780" w:type="dxa"/>
          </w:tcPr>
          <w:p w:rsidR="002216B5" w:rsidRPr="00E73E52" w:rsidRDefault="002216B5" w:rsidP="00DF0324">
            <w:r>
              <w:t>w</w:t>
            </w:r>
            <w:r>
              <w:rPr>
                <w:rFonts w:hint="eastAsia"/>
              </w:rPr>
              <w:t>e</w:t>
            </w:r>
            <w:r>
              <w:t>id</w:t>
            </w:r>
          </w:p>
        </w:tc>
        <w:tc>
          <w:tcPr>
            <w:tcW w:w="1843" w:type="dxa"/>
          </w:tcPr>
          <w:p w:rsidR="002216B5" w:rsidRPr="00EB322C" w:rsidRDefault="002216B5" w:rsidP="00DF0324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uniacid</w:t>
            </w:r>
          </w:p>
        </w:tc>
        <w:tc>
          <w:tcPr>
            <w:tcW w:w="1701" w:type="dxa"/>
          </w:tcPr>
          <w:p w:rsidR="002216B5" w:rsidRPr="006437F4" w:rsidRDefault="00580FB9" w:rsidP="00DF0324">
            <w:r>
              <w:t>INT</w:t>
            </w:r>
            <w:r w:rsidR="002216B5">
              <w:t>(11)</w:t>
            </w:r>
          </w:p>
        </w:tc>
        <w:tc>
          <w:tcPr>
            <w:tcW w:w="2338" w:type="dxa"/>
          </w:tcPr>
          <w:p w:rsidR="002216B5" w:rsidRPr="00DE1244" w:rsidRDefault="009C5421" w:rsidP="002216B5">
            <w:r>
              <w:rPr>
                <w:rFonts w:hint="eastAsia"/>
              </w:rPr>
              <w:t>索引约束，</w:t>
            </w:r>
            <w:r w:rsidR="002216B5">
              <w:rPr>
                <w:rFonts w:hint="eastAsia"/>
              </w:rPr>
              <w:t>默认</w:t>
            </w:r>
            <w:r w:rsidR="002216B5" w:rsidRPr="00DE1244">
              <w:rPr>
                <w:rFonts w:hint="eastAsia"/>
              </w:rPr>
              <w:t>'0'</w:t>
            </w:r>
          </w:p>
        </w:tc>
      </w:tr>
      <w:tr w:rsidR="002216B5" w:rsidTr="00DF0324">
        <w:trPr>
          <w:trHeight w:val="339"/>
          <w:jc w:val="center"/>
        </w:trPr>
        <w:tc>
          <w:tcPr>
            <w:tcW w:w="617" w:type="dxa"/>
          </w:tcPr>
          <w:p w:rsidR="002216B5" w:rsidRPr="004421BD" w:rsidRDefault="002216B5" w:rsidP="00DF0324">
            <w:r w:rsidRPr="004421BD">
              <w:t>3</w:t>
            </w:r>
          </w:p>
        </w:tc>
        <w:tc>
          <w:tcPr>
            <w:tcW w:w="1780" w:type="dxa"/>
          </w:tcPr>
          <w:p w:rsidR="002216B5" w:rsidRPr="00E73E52" w:rsidRDefault="002216B5" w:rsidP="00DF0324">
            <w:r>
              <w:t>advname</w:t>
            </w:r>
          </w:p>
        </w:tc>
        <w:tc>
          <w:tcPr>
            <w:tcW w:w="1843" w:type="dxa"/>
          </w:tcPr>
          <w:p w:rsidR="002216B5" w:rsidRPr="00EB322C" w:rsidRDefault="002216B5" w:rsidP="00DF0324">
            <w:r>
              <w:rPr>
                <w:rFonts w:hint="eastAsia"/>
              </w:rPr>
              <w:t>幻灯片名称</w:t>
            </w:r>
          </w:p>
        </w:tc>
        <w:tc>
          <w:tcPr>
            <w:tcW w:w="1701" w:type="dxa"/>
          </w:tcPr>
          <w:p w:rsidR="002216B5" w:rsidRPr="006437F4" w:rsidRDefault="00580FB9" w:rsidP="009C5421">
            <w:r>
              <w:t>VARCHAR</w:t>
            </w:r>
            <w:r w:rsidR="002216B5">
              <w:t>(</w:t>
            </w:r>
            <w:r w:rsidR="009C5421">
              <w:t>5</w:t>
            </w:r>
            <w:r w:rsidR="002216B5">
              <w:t>0)</w:t>
            </w:r>
          </w:p>
        </w:tc>
        <w:tc>
          <w:tcPr>
            <w:tcW w:w="2338" w:type="dxa"/>
          </w:tcPr>
          <w:p w:rsidR="002216B5" w:rsidRPr="00DE1244" w:rsidRDefault="009C5421" w:rsidP="009C542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E1244">
              <w:rPr>
                <w:rFonts w:hint="eastAsia"/>
              </w:rPr>
              <w:t>'</w:t>
            </w:r>
          </w:p>
        </w:tc>
      </w:tr>
      <w:tr w:rsidR="002216B5" w:rsidTr="00DF0324">
        <w:trPr>
          <w:trHeight w:val="339"/>
          <w:jc w:val="center"/>
        </w:trPr>
        <w:tc>
          <w:tcPr>
            <w:tcW w:w="617" w:type="dxa"/>
          </w:tcPr>
          <w:p w:rsidR="002216B5" w:rsidRPr="004421BD" w:rsidRDefault="002216B5" w:rsidP="00DF0324">
            <w:r w:rsidRPr="004421BD">
              <w:t>4</w:t>
            </w:r>
          </w:p>
        </w:tc>
        <w:tc>
          <w:tcPr>
            <w:tcW w:w="1780" w:type="dxa"/>
          </w:tcPr>
          <w:p w:rsidR="002216B5" w:rsidRPr="00E73E52" w:rsidRDefault="009C5421" w:rsidP="00DF0324">
            <w:r>
              <w:rPr>
                <w:rFonts w:hint="eastAsia"/>
              </w:rPr>
              <w:t>link</w:t>
            </w:r>
          </w:p>
        </w:tc>
        <w:tc>
          <w:tcPr>
            <w:tcW w:w="1843" w:type="dxa"/>
          </w:tcPr>
          <w:p w:rsidR="002216B5" w:rsidRPr="00EB322C" w:rsidRDefault="009C5421" w:rsidP="00DF0324">
            <w:r>
              <w:rPr>
                <w:rFonts w:hint="eastAsia"/>
              </w:rPr>
              <w:t>链接</w:t>
            </w:r>
          </w:p>
        </w:tc>
        <w:tc>
          <w:tcPr>
            <w:tcW w:w="1701" w:type="dxa"/>
          </w:tcPr>
          <w:p w:rsidR="002216B5" w:rsidRPr="006437F4" w:rsidRDefault="00580FB9" w:rsidP="00DF0324">
            <w:r>
              <w:t>VARCHAR</w:t>
            </w:r>
            <w:r w:rsidR="002216B5">
              <w:t>(20)</w:t>
            </w:r>
          </w:p>
        </w:tc>
        <w:tc>
          <w:tcPr>
            <w:tcW w:w="2338" w:type="dxa"/>
          </w:tcPr>
          <w:p w:rsidR="002216B5" w:rsidRPr="00DE1244" w:rsidRDefault="009C5421" w:rsidP="00DF032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E1244">
              <w:rPr>
                <w:rFonts w:hint="eastAsia"/>
              </w:rPr>
              <w:t>'</w:t>
            </w:r>
          </w:p>
        </w:tc>
      </w:tr>
      <w:tr w:rsidR="002216B5" w:rsidTr="00DF0324">
        <w:trPr>
          <w:trHeight w:val="339"/>
          <w:jc w:val="center"/>
        </w:trPr>
        <w:tc>
          <w:tcPr>
            <w:tcW w:w="617" w:type="dxa"/>
          </w:tcPr>
          <w:p w:rsidR="002216B5" w:rsidRPr="004421BD" w:rsidRDefault="002216B5" w:rsidP="00DF0324">
            <w:r w:rsidRPr="004421BD">
              <w:t>5</w:t>
            </w:r>
          </w:p>
        </w:tc>
        <w:tc>
          <w:tcPr>
            <w:tcW w:w="1780" w:type="dxa"/>
          </w:tcPr>
          <w:p w:rsidR="002216B5" w:rsidRPr="00E73E52" w:rsidRDefault="009C5421" w:rsidP="00DF0324">
            <w:r>
              <w:rPr>
                <w:rFonts w:hint="eastAsia"/>
              </w:rPr>
              <w:t>thumb</w:t>
            </w:r>
          </w:p>
        </w:tc>
        <w:tc>
          <w:tcPr>
            <w:tcW w:w="1843" w:type="dxa"/>
          </w:tcPr>
          <w:p w:rsidR="002216B5" w:rsidRPr="00EB322C" w:rsidRDefault="009C5421" w:rsidP="00DF0324">
            <w:r>
              <w:rPr>
                <w:rFonts w:hint="eastAsia"/>
              </w:rPr>
              <w:t>幻灯片图片</w:t>
            </w:r>
          </w:p>
        </w:tc>
        <w:tc>
          <w:tcPr>
            <w:tcW w:w="1701" w:type="dxa"/>
          </w:tcPr>
          <w:p w:rsidR="002216B5" w:rsidRPr="006437F4" w:rsidRDefault="00580FB9" w:rsidP="009C5421">
            <w:r>
              <w:t>VARCHAR</w:t>
            </w:r>
            <w:r w:rsidR="002216B5">
              <w:t>(2</w:t>
            </w:r>
            <w:r w:rsidR="009C5421">
              <w:t>55</w:t>
            </w:r>
            <w:r w:rsidR="002216B5">
              <w:t>)</w:t>
            </w:r>
          </w:p>
        </w:tc>
        <w:tc>
          <w:tcPr>
            <w:tcW w:w="2338" w:type="dxa"/>
          </w:tcPr>
          <w:p w:rsidR="002216B5" w:rsidRPr="00DE1244" w:rsidRDefault="009C5421" w:rsidP="00DF032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E1244">
              <w:rPr>
                <w:rFonts w:hint="eastAsia"/>
              </w:rPr>
              <w:t>'</w:t>
            </w:r>
          </w:p>
        </w:tc>
      </w:tr>
      <w:tr w:rsidR="002216B5" w:rsidTr="00DF0324">
        <w:trPr>
          <w:trHeight w:val="339"/>
          <w:jc w:val="center"/>
        </w:trPr>
        <w:tc>
          <w:tcPr>
            <w:tcW w:w="617" w:type="dxa"/>
          </w:tcPr>
          <w:p w:rsidR="002216B5" w:rsidRPr="004421BD" w:rsidRDefault="002216B5" w:rsidP="00DF0324">
            <w:r w:rsidRPr="004421BD">
              <w:t>6</w:t>
            </w:r>
          </w:p>
        </w:tc>
        <w:tc>
          <w:tcPr>
            <w:tcW w:w="1780" w:type="dxa"/>
          </w:tcPr>
          <w:p w:rsidR="002216B5" w:rsidRPr="00E73E52" w:rsidRDefault="009C5421" w:rsidP="00DF0324">
            <w:r>
              <w:t>di</w:t>
            </w:r>
            <w:r>
              <w:rPr>
                <w:rFonts w:hint="eastAsia"/>
              </w:rPr>
              <w:t>s</w:t>
            </w:r>
            <w:r>
              <w:t>playorder</w:t>
            </w:r>
          </w:p>
        </w:tc>
        <w:tc>
          <w:tcPr>
            <w:tcW w:w="1843" w:type="dxa"/>
          </w:tcPr>
          <w:p w:rsidR="002216B5" w:rsidRPr="00EB322C" w:rsidRDefault="009C5421" w:rsidP="00DF0324">
            <w:r>
              <w:rPr>
                <w:rFonts w:hint="eastAsia"/>
              </w:rPr>
              <w:t>显示顺序</w:t>
            </w:r>
          </w:p>
        </w:tc>
        <w:tc>
          <w:tcPr>
            <w:tcW w:w="1701" w:type="dxa"/>
          </w:tcPr>
          <w:p w:rsidR="002216B5" w:rsidRPr="006437F4" w:rsidRDefault="00580FB9" w:rsidP="00DF0324">
            <w:r>
              <w:t>INT</w:t>
            </w:r>
            <w:r w:rsidR="009C5421">
              <w:t>(11)</w:t>
            </w:r>
          </w:p>
        </w:tc>
        <w:tc>
          <w:tcPr>
            <w:tcW w:w="2338" w:type="dxa"/>
          </w:tcPr>
          <w:p w:rsidR="002216B5" w:rsidRPr="00DE1244" w:rsidRDefault="009C5421" w:rsidP="00DF0324">
            <w:r>
              <w:rPr>
                <w:rFonts w:hint="eastAsia"/>
              </w:rPr>
              <w:t>索引约束，默认</w:t>
            </w:r>
            <w:r w:rsidRPr="00DE1244">
              <w:rPr>
                <w:rFonts w:hint="eastAsia"/>
              </w:rPr>
              <w:t>'0'</w:t>
            </w:r>
          </w:p>
        </w:tc>
      </w:tr>
      <w:tr w:rsidR="002216B5" w:rsidTr="00DF0324">
        <w:trPr>
          <w:trHeight w:val="339"/>
          <w:jc w:val="center"/>
        </w:trPr>
        <w:tc>
          <w:tcPr>
            <w:tcW w:w="617" w:type="dxa"/>
          </w:tcPr>
          <w:p w:rsidR="002216B5" w:rsidRPr="004421BD" w:rsidRDefault="002216B5" w:rsidP="00DF0324">
            <w:r w:rsidRPr="004421BD">
              <w:t>7</w:t>
            </w:r>
          </w:p>
        </w:tc>
        <w:tc>
          <w:tcPr>
            <w:tcW w:w="1780" w:type="dxa"/>
          </w:tcPr>
          <w:p w:rsidR="002216B5" w:rsidRPr="00E73E52" w:rsidRDefault="009C5421" w:rsidP="00DF0324">
            <w:r>
              <w:t>enable</w:t>
            </w:r>
          </w:p>
        </w:tc>
        <w:tc>
          <w:tcPr>
            <w:tcW w:w="1843" w:type="dxa"/>
          </w:tcPr>
          <w:p w:rsidR="002216B5" w:rsidRPr="00EB322C" w:rsidRDefault="009C5421" w:rsidP="00DF0324">
            <w:r>
              <w:rPr>
                <w:rFonts w:hint="eastAsia"/>
              </w:rPr>
              <w:t>是否默认</w:t>
            </w:r>
          </w:p>
        </w:tc>
        <w:tc>
          <w:tcPr>
            <w:tcW w:w="1701" w:type="dxa"/>
          </w:tcPr>
          <w:p w:rsidR="002216B5" w:rsidRPr="006437F4" w:rsidRDefault="00580FB9" w:rsidP="009C5421">
            <w:r>
              <w:t>INT</w:t>
            </w:r>
            <w:r w:rsidR="002216B5">
              <w:t>(</w:t>
            </w:r>
            <w:r w:rsidR="009C5421">
              <w:t>11</w:t>
            </w:r>
            <w:r w:rsidR="002216B5">
              <w:t>)</w:t>
            </w:r>
          </w:p>
        </w:tc>
        <w:tc>
          <w:tcPr>
            <w:tcW w:w="2338" w:type="dxa"/>
          </w:tcPr>
          <w:p w:rsidR="002216B5" w:rsidRPr="00DE1244" w:rsidRDefault="009C5421" w:rsidP="00DF0324">
            <w:r>
              <w:rPr>
                <w:rFonts w:hint="eastAsia"/>
              </w:rPr>
              <w:t>索引约束，默认</w:t>
            </w:r>
            <w:r w:rsidRPr="00DE1244">
              <w:rPr>
                <w:rFonts w:hint="eastAsia"/>
              </w:rPr>
              <w:t>'0'</w:t>
            </w:r>
          </w:p>
        </w:tc>
      </w:tr>
    </w:tbl>
    <w:p w:rsidR="002216B5" w:rsidRDefault="002216B5" w:rsidP="002216B5">
      <w:pPr>
        <w:pStyle w:val="3"/>
      </w:pPr>
      <w:r>
        <w:rPr>
          <w:rFonts w:hint="eastAsia"/>
        </w:rPr>
        <w:t>其他</w:t>
      </w:r>
    </w:p>
    <w:p w:rsidR="002216B5" w:rsidRPr="00B772EA" w:rsidRDefault="002216B5" w:rsidP="002216B5">
      <w:pPr>
        <w:pStyle w:val="a0"/>
      </w:pPr>
      <w:r>
        <w:rPr>
          <w:rFonts w:hint="eastAsia"/>
        </w:rPr>
        <w:t>无</w:t>
      </w:r>
    </w:p>
    <w:p w:rsidR="009C5421" w:rsidRDefault="009C5421" w:rsidP="009C5421">
      <w:pPr>
        <w:pStyle w:val="2"/>
      </w:pPr>
      <w:bookmarkStart w:id="225" w:name="_Toc468197168"/>
      <w:r>
        <w:rPr>
          <w:rFonts w:hint="eastAsia"/>
        </w:rPr>
        <w:t>微拼团地区限制表(</w:t>
      </w:r>
      <w:r w:rsidRPr="007713DC">
        <w:t>tg_</w:t>
      </w:r>
      <w:r w:rsidR="00206CC1">
        <w:t>arealimit</w:t>
      </w:r>
      <w:r>
        <w:rPr>
          <w:rFonts w:hint="eastAsia"/>
        </w:rPr>
        <w:t>)</w:t>
      </w:r>
      <w:bookmarkEnd w:id="225"/>
    </w:p>
    <w:p w:rsidR="009C5421" w:rsidRPr="003A7261" w:rsidRDefault="009C5421" w:rsidP="009C5421">
      <w:pPr>
        <w:pStyle w:val="a0"/>
      </w:pPr>
      <w:r>
        <w:rPr>
          <w:rFonts w:hint="eastAsia"/>
        </w:rPr>
        <w:t>该表存储</w:t>
      </w:r>
      <w:r w:rsidR="00C565F0">
        <w:rPr>
          <w:rFonts w:hint="eastAsia"/>
        </w:rPr>
        <w:t>开放地区</w:t>
      </w:r>
      <w:r w:rsidR="00C44D09">
        <w:rPr>
          <w:rFonts w:hint="eastAsia"/>
        </w:rPr>
        <w:t>信</w:t>
      </w:r>
      <w:r>
        <w:rPr>
          <w:rFonts w:hint="eastAsia"/>
        </w:rPr>
        <w:t>息</w:t>
      </w:r>
    </w:p>
    <w:p w:rsidR="009C5421" w:rsidRDefault="009C5421" w:rsidP="009C5421">
      <w:pPr>
        <w:pStyle w:val="3"/>
      </w:pPr>
      <w:r>
        <w:rPr>
          <w:rFonts w:hint="eastAsia"/>
        </w:rPr>
        <w:t>ENGINE</w:t>
      </w:r>
    </w:p>
    <w:p w:rsidR="009C5421" w:rsidRDefault="009C5421" w:rsidP="009C5421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9C5421" w:rsidRDefault="009C5421" w:rsidP="009C5421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9C5421" w:rsidRDefault="009C5421" w:rsidP="009C5421">
      <w:pPr>
        <w:pStyle w:val="a0"/>
      </w:pPr>
      <w:r>
        <w:t>utf8</w:t>
      </w:r>
    </w:p>
    <w:p w:rsidR="009C5421" w:rsidRDefault="009C5421" w:rsidP="009C5421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9C5421" w:rsidTr="00DF032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9C5421" w:rsidRDefault="009C5421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9C5421" w:rsidRDefault="009C5421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9C5421" w:rsidRDefault="009C5421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9C5421" w:rsidRDefault="009C5421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9C5421" w:rsidRDefault="009C5421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9C5421" w:rsidTr="00DF0324">
        <w:trPr>
          <w:trHeight w:val="339"/>
          <w:jc w:val="center"/>
        </w:trPr>
        <w:tc>
          <w:tcPr>
            <w:tcW w:w="617" w:type="dxa"/>
          </w:tcPr>
          <w:p w:rsidR="009C5421" w:rsidRDefault="009C5421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9C5421" w:rsidRPr="00E73E52" w:rsidRDefault="009C5421" w:rsidP="00DF0324">
            <w:r w:rsidRPr="00E73E52">
              <w:t>id</w:t>
            </w:r>
          </w:p>
        </w:tc>
        <w:tc>
          <w:tcPr>
            <w:tcW w:w="1843" w:type="dxa"/>
          </w:tcPr>
          <w:p w:rsidR="009C5421" w:rsidRDefault="009C5421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9C5421" w:rsidRPr="006437F4" w:rsidRDefault="00580FB9" w:rsidP="00DF0324">
            <w:r>
              <w:t>INT</w:t>
            </w:r>
            <w:r w:rsidR="009C5421">
              <w:t>(11</w:t>
            </w:r>
            <w:r w:rsidR="009C5421" w:rsidRPr="006437F4">
              <w:t>)</w:t>
            </w:r>
          </w:p>
        </w:tc>
        <w:tc>
          <w:tcPr>
            <w:tcW w:w="2338" w:type="dxa"/>
          </w:tcPr>
          <w:p w:rsidR="009C5421" w:rsidRDefault="009C5421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9C5421" w:rsidTr="00DF0324">
        <w:trPr>
          <w:trHeight w:val="339"/>
          <w:jc w:val="center"/>
        </w:trPr>
        <w:tc>
          <w:tcPr>
            <w:tcW w:w="617" w:type="dxa"/>
          </w:tcPr>
          <w:p w:rsidR="009C5421" w:rsidRPr="004421BD" w:rsidRDefault="009C5421" w:rsidP="00DF0324">
            <w:r w:rsidRPr="004421BD">
              <w:t>2</w:t>
            </w:r>
          </w:p>
        </w:tc>
        <w:tc>
          <w:tcPr>
            <w:tcW w:w="1780" w:type="dxa"/>
          </w:tcPr>
          <w:p w:rsidR="009C5421" w:rsidRPr="00E73E52" w:rsidRDefault="00C565F0" w:rsidP="00DF0324">
            <w:r>
              <w:t>uniacid</w:t>
            </w:r>
          </w:p>
        </w:tc>
        <w:tc>
          <w:tcPr>
            <w:tcW w:w="1843" w:type="dxa"/>
          </w:tcPr>
          <w:p w:rsidR="009C5421" w:rsidRPr="00EB322C" w:rsidRDefault="009C5421" w:rsidP="00C565F0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C5421" w:rsidRPr="006437F4" w:rsidRDefault="00580FB9" w:rsidP="00DF0324">
            <w:r>
              <w:t>INT</w:t>
            </w:r>
            <w:r w:rsidR="009C5421">
              <w:t>(11)</w:t>
            </w:r>
          </w:p>
        </w:tc>
        <w:tc>
          <w:tcPr>
            <w:tcW w:w="2338" w:type="dxa"/>
          </w:tcPr>
          <w:p w:rsidR="009C5421" w:rsidRPr="00DE1244" w:rsidRDefault="009C5421" w:rsidP="00DF0324">
            <w:r>
              <w:rPr>
                <w:rFonts w:hint="eastAsia"/>
              </w:rPr>
              <w:t>索引约束，默认</w:t>
            </w:r>
            <w:r w:rsidRPr="00DE1244">
              <w:rPr>
                <w:rFonts w:hint="eastAsia"/>
              </w:rPr>
              <w:t>'0'</w:t>
            </w:r>
          </w:p>
        </w:tc>
      </w:tr>
      <w:tr w:rsidR="009C5421" w:rsidTr="00DF0324">
        <w:trPr>
          <w:trHeight w:val="339"/>
          <w:jc w:val="center"/>
        </w:trPr>
        <w:tc>
          <w:tcPr>
            <w:tcW w:w="617" w:type="dxa"/>
          </w:tcPr>
          <w:p w:rsidR="009C5421" w:rsidRPr="004421BD" w:rsidRDefault="009C5421" w:rsidP="00DF0324">
            <w:r w:rsidRPr="004421BD">
              <w:t>3</w:t>
            </w:r>
          </w:p>
        </w:tc>
        <w:tc>
          <w:tcPr>
            <w:tcW w:w="1780" w:type="dxa"/>
          </w:tcPr>
          <w:p w:rsidR="009C5421" w:rsidRPr="00E73E52" w:rsidRDefault="00C565F0" w:rsidP="00DF0324">
            <w:r>
              <w:t>enable</w:t>
            </w:r>
          </w:p>
        </w:tc>
        <w:tc>
          <w:tcPr>
            <w:tcW w:w="1843" w:type="dxa"/>
          </w:tcPr>
          <w:p w:rsidR="009C5421" w:rsidRPr="00EB322C" w:rsidRDefault="00C565F0" w:rsidP="00DF0324">
            <w:r>
              <w:rPr>
                <w:rFonts w:hint="eastAsia"/>
              </w:rPr>
              <w:t>是否启用</w:t>
            </w:r>
          </w:p>
        </w:tc>
        <w:tc>
          <w:tcPr>
            <w:tcW w:w="1701" w:type="dxa"/>
          </w:tcPr>
          <w:p w:rsidR="009C5421" w:rsidRPr="006437F4" w:rsidRDefault="00580FB9" w:rsidP="00DF0324">
            <w:r>
              <w:t>INT</w:t>
            </w:r>
            <w:r w:rsidR="00C565F0">
              <w:t>(11)</w:t>
            </w:r>
          </w:p>
        </w:tc>
        <w:tc>
          <w:tcPr>
            <w:tcW w:w="2338" w:type="dxa"/>
          </w:tcPr>
          <w:p w:rsidR="009C5421" w:rsidRPr="00DE1244" w:rsidRDefault="00C565F0" w:rsidP="00DF0324">
            <w:r>
              <w:rPr>
                <w:rFonts w:hint="eastAsia"/>
              </w:rPr>
              <w:t>非空</w:t>
            </w:r>
          </w:p>
        </w:tc>
      </w:tr>
      <w:tr w:rsidR="009C5421" w:rsidTr="00DF0324">
        <w:trPr>
          <w:trHeight w:val="339"/>
          <w:jc w:val="center"/>
        </w:trPr>
        <w:tc>
          <w:tcPr>
            <w:tcW w:w="617" w:type="dxa"/>
          </w:tcPr>
          <w:p w:rsidR="009C5421" w:rsidRPr="004421BD" w:rsidRDefault="009C5421" w:rsidP="00DF0324">
            <w:r w:rsidRPr="004421BD">
              <w:t>4</w:t>
            </w:r>
          </w:p>
        </w:tc>
        <w:tc>
          <w:tcPr>
            <w:tcW w:w="1780" w:type="dxa"/>
          </w:tcPr>
          <w:p w:rsidR="009C5421" w:rsidRPr="00E73E52" w:rsidRDefault="00C565F0" w:rsidP="00DF0324">
            <w:r>
              <w:t>arealimitname</w:t>
            </w:r>
          </w:p>
        </w:tc>
        <w:tc>
          <w:tcPr>
            <w:tcW w:w="1843" w:type="dxa"/>
          </w:tcPr>
          <w:p w:rsidR="009C5421" w:rsidRPr="00EB322C" w:rsidRDefault="00C565F0" w:rsidP="00DF0324">
            <w:r>
              <w:rPr>
                <w:rFonts w:hint="eastAsia"/>
              </w:rPr>
              <w:t>区域限制名称</w:t>
            </w:r>
          </w:p>
        </w:tc>
        <w:tc>
          <w:tcPr>
            <w:tcW w:w="1701" w:type="dxa"/>
          </w:tcPr>
          <w:p w:rsidR="009C5421" w:rsidRPr="006437F4" w:rsidRDefault="00580FB9" w:rsidP="00C565F0">
            <w:r>
              <w:t>VARCHAR</w:t>
            </w:r>
            <w:r w:rsidR="009C5421">
              <w:t>(</w:t>
            </w:r>
            <w:r w:rsidR="00C565F0">
              <w:t>56</w:t>
            </w:r>
            <w:r w:rsidR="009C5421">
              <w:t>)</w:t>
            </w:r>
          </w:p>
        </w:tc>
        <w:tc>
          <w:tcPr>
            <w:tcW w:w="2338" w:type="dxa"/>
          </w:tcPr>
          <w:p w:rsidR="009C5421" w:rsidRPr="00DE1244" w:rsidRDefault="00C565F0" w:rsidP="00DF0324">
            <w:r>
              <w:rPr>
                <w:rFonts w:hint="eastAsia"/>
              </w:rPr>
              <w:t>非空</w:t>
            </w:r>
          </w:p>
        </w:tc>
      </w:tr>
      <w:tr w:rsidR="009C5421" w:rsidTr="00DF0324">
        <w:trPr>
          <w:trHeight w:val="339"/>
          <w:jc w:val="center"/>
        </w:trPr>
        <w:tc>
          <w:tcPr>
            <w:tcW w:w="617" w:type="dxa"/>
          </w:tcPr>
          <w:p w:rsidR="009C5421" w:rsidRPr="004421BD" w:rsidRDefault="009C5421" w:rsidP="00DF0324">
            <w:r w:rsidRPr="004421BD">
              <w:t>5</w:t>
            </w:r>
          </w:p>
        </w:tc>
        <w:tc>
          <w:tcPr>
            <w:tcW w:w="1780" w:type="dxa"/>
          </w:tcPr>
          <w:p w:rsidR="009C5421" w:rsidRPr="00E73E52" w:rsidRDefault="00C565F0" w:rsidP="00DF0324">
            <w:r>
              <w:t>areas</w:t>
            </w:r>
          </w:p>
        </w:tc>
        <w:tc>
          <w:tcPr>
            <w:tcW w:w="1843" w:type="dxa"/>
          </w:tcPr>
          <w:p w:rsidR="009C5421" w:rsidRPr="00EB322C" w:rsidRDefault="009C5421" w:rsidP="00DF0324">
            <w:r>
              <w:rPr>
                <w:rFonts w:hint="eastAsia"/>
              </w:rPr>
              <w:t>幻灯片图片</w:t>
            </w:r>
          </w:p>
        </w:tc>
        <w:tc>
          <w:tcPr>
            <w:tcW w:w="1701" w:type="dxa"/>
          </w:tcPr>
          <w:p w:rsidR="009C5421" w:rsidRPr="006437F4" w:rsidRDefault="00580FB9" w:rsidP="00DF0324">
            <w:r>
              <w:t>TEXT</w:t>
            </w:r>
          </w:p>
        </w:tc>
        <w:tc>
          <w:tcPr>
            <w:tcW w:w="2338" w:type="dxa"/>
          </w:tcPr>
          <w:p w:rsidR="009C5421" w:rsidRPr="00DE1244" w:rsidRDefault="00C565F0" w:rsidP="00DF0324">
            <w:r>
              <w:rPr>
                <w:rFonts w:hint="eastAsia"/>
              </w:rPr>
              <w:t>非空</w:t>
            </w:r>
          </w:p>
        </w:tc>
      </w:tr>
    </w:tbl>
    <w:p w:rsidR="009C5421" w:rsidRDefault="009C5421" w:rsidP="009C5421">
      <w:pPr>
        <w:pStyle w:val="3"/>
      </w:pPr>
      <w:r>
        <w:rPr>
          <w:rFonts w:hint="eastAsia"/>
        </w:rPr>
        <w:t>其他</w:t>
      </w:r>
    </w:p>
    <w:p w:rsidR="007713DC" w:rsidRDefault="009C5421" w:rsidP="009C5421">
      <w:pPr>
        <w:pStyle w:val="a0"/>
        <w:ind w:firstLine="0"/>
      </w:pPr>
      <w:r>
        <w:rPr>
          <w:rFonts w:hint="eastAsia"/>
        </w:rPr>
        <w:t>无</w:t>
      </w:r>
    </w:p>
    <w:p w:rsidR="00C565F0" w:rsidRDefault="00C565F0" w:rsidP="00C565F0">
      <w:pPr>
        <w:pStyle w:val="2"/>
      </w:pPr>
      <w:bookmarkStart w:id="226" w:name="_Toc468197169"/>
      <w:r>
        <w:rPr>
          <w:rFonts w:hint="eastAsia"/>
        </w:rPr>
        <w:t>微拼团分类表(</w:t>
      </w:r>
      <w:r w:rsidRPr="00C565F0">
        <w:t>tg_category</w:t>
      </w:r>
      <w:r>
        <w:rPr>
          <w:rFonts w:hint="eastAsia"/>
        </w:rPr>
        <w:t>)</w:t>
      </w:r>
      <w:bookmarkEnd w:id="226"/>
    </w:p>
    <w:p w:rsidR="00C565F0" w:rsidRPr="003A7261" w:rsidRDefault="00C44D09" w:rsidP="00C565F0">
      <w:pPr>
        <w:pStyle w:val="a0"/>
      </w:pPr>
      <w:r>
        <w:rPr>
          <w:rFonts w:hint="eastAsia"/>
        </w:rPr>
        <w:t>该表存储分类信</w:t>
      </w:r>
      <w:r w:rsidR="00C565F0">
        <w:rPr>
          <w:rFonts w:hint="eastAsia"/>
        </w:rPr>
        <w:t>息</w:t>
      </w:r>
    </w:p>
    <w:p w:rsidR="00C565F0" w:rsidRDefault="00C565F0" w:rsidP="00C565F0">
      <w:pPr>
        <w:pStyle w:val="3"/>
      </w:pPr>
      <w:r>
        <w:rPr>
          <w:rFonts w:hint="eastAsia"/>
        </w:rPr>
        <w:t>ENGINE</w:t>
      </w:r>
    </w:p>
    <w:p w:rsidR="00C565F0" w:rsidRDefault="00C565F0" w:rsidP="00C565F0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C565F0" w:rsidRDefault="00C565F0" w:rsidP="00C565F0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C565F0" w:rsidRDefault="00C565F0" w:rsidP="00C565F0">
      <w:pPr>
        <w:pStyle w:val="a0"/>
      </w:pPr>
      <w:r>
        <w:t>utf8</w:t>
      </w:r>
    </w:p>
    <w:p w:rsidR="00C565F0" w:rsidRDefault="00C565F0" w:rsidP="00C565F0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C565F0" w:rsidTr="00DF032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C565F0" w:rsidRDefault="00C565F0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C565F0" w:rsidRDefault="00C565F0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C565F0" w:rsidRDefault="00C565F0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C565F0" w:rsidRDefault="00C565F0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C565F0" w:rsidRDefault="00C565F0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C565F0" w:rsidTr="00DF0324">
        <w:trPr>
          <w:trHeight w:val="339"/>
          <w:jc w:val="center"/>
        </w:trPr>
        <w:tc>
          <w:tcPr>
            <w:tcW w:w="617" w:type="dxa"/>
          </w:tcPr>
          <w:p w:rsidR="00C565F0" w:rsidRDefault="00C565F0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C565F0" w:rsidRPr="00E73E52" w:rsidRDefault="00C565F0" w:rsidP="00DF0324">
            <w:r w:rsidRPr="00E73E52">
              <w:t>id</w:t>
            </w:r>
          </w:p>
        </w:tc>
        <w:tc>
          <w:tcPr>
            <w:tcW w:w="1843" w:type="dxa"/>
          </w:tcPr>
          <w:p w:rsidR="00C565F0" w:rsidRDefault="00C565F0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C565F0" w:rsidRPr="006437F4" w:rsidRDefault="00580FB9" w:rsidP="00DF0324">
            <w:r>
              <w:t>INT</w:t>
            </w:r>
            <w:r w:rsidR="00C565F0" w:rsidRPr="006437F4">
              <w:t>(10)</w:t>
            </w:r>
          </w:p>
        </w:tc>
        <w:tc>
          <w:tcPr>
            <w:tcW w:w="2338" w:type="dxa"/>
          </w:tcPr>
          <w:p w:rsidR="00C565F0" w:rsidRDefault="00C565F0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C565F0" w:rsidTr="00DF0324">
        <w:trPr>
          <w:trHeight w:val="339"/>
          <w:jc w:val="center"/>
        </w:trPr>
        <w:tc>
          <w:tcPr>
            <w:tcW w:w="617" w:type="dxa"/>
          </w:tcPr>
          <w:p w:rsidR="00C565F0" w:rsidRPr="004421BD" w:rsidRDefault="00C565F0" w:rsidP="00DF0324">
            <w:r w:rsidRPr="004421BD">
              <w:t>2</w:t>
            </w:r>
          </w:p>
        </w:tc>
        <w:tc>
          <w:tcPr>
            <w:tcW w:w="1780" w:type="dxa"/>
          </w:tcPr>
          <w:p w:rsidR="00C565F0" w:rsidRPr="00E73E52" w:rsidRDefault="00C565F0" w:rsidP="00DF0324">
            <w:r>
              <w:t>w</w:t>
            </w:r>
            <w:r>
              <w:rPr>
                <w:rFonts w:hint="eastAsia"/>
              </w:rPr>
              <w:t>e</w:t>
            </w:r>
            <w:r>
              <w:t>id</w:t>
            </w:r>
          </w:p>
        </w:tc>
        <w:tc>
          <w:tcPr>
            <w:tcW w:w="1843" w:type="dxa"/>
          </w:tcPr>
          <w:p w:rsidR="00C565F0" w:rsidRPr="00EB322C" w:rsidRDefault="00C565F0" w:rsidP="00DF0324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uniacid</w:t>
            </w:r>
          </w:p>
        </w:tc>
        <w:tc>
          <w:tcPr>
            <w:tcW w:w="1701" w:type="dxa"/>
          </w:tcPr>
          <w:p w:rsidR="00C565F0" w:rsidRPr="006437F4" w:rsidRDefault="00580FB9" w:rsidP="00DF0324">
            <w:r>
              <w:t>INT</w:t>
            </w:r>
            <w:r w:rsidR="00C565F0">
              <w:t>(10)</w:t>
            </w:r>
          </w:p>
        </w:tc>
        <w:tc>
          <w:tcPr>
            <w:tcW w:w="2338" w:type="dxa"/>
          </w:tcPr>
          <w:p w:rsidR="00C565F0" w:rsidRPr="00DE1244" w:rsidRDefault="00C565F0" w:rsidP="00DF0324">
            <w:r>
              <w:rPr>
                <w:rFonts w:hint="eastAsia"/>
              </w:rPr>
              <w:t>非空，默认</w:t>
            </w:r>
            <w:r w:rsidRPr="00C565F0">
              <w:t>'0'</w:t>
            </w:r>
          </w:p>
        </w:tc>
      </w:tr>
      <w:tr w:rsidR="00C565F0" w:rsidTr="00DF0324">
        <w:trPr>
          <w:trHeight w:val="339"/>
          <w:jc w:val="center"/>
        </w:trPr>
        <w:tc>
          <w:tcPr>
            <w:tcW w:w="617" w:type="dxa"/>
          </w:tcPr>
          <w:p w:rsidR="00C565F0" w:rsidRPr="004421BD" w:rsidRDefault="00C565F0" w:rsidP="00DF0324">
            <w:r w:rsidRPr="004421BD">
              <w:t>3</w:t>
            </w:r>
          </w:p>
        </w:tc>
        <w:tc>
          <w:tcPr>
            <w:tcW w:w="1780" w:type="dxa"/>
          </w:tcPr>
          <w:p w:rsidR="00C565F0" w:rsidRPr="00E73E52" w:rsidRDefault="00C565F0" w:rsidP="00DF0324">
            <w:r>
              <w:t>name</w:t>
            </w:r>
          </w:p>
        </w:tc>
        <w:tc>
          <w:tcPr>
            <w:tcW w:w="1843" w:type="dxa"/>
          </w:tcPr>
          <w:p w:rsidR="00C565F0" w:rsidRPr="00EB322C" w:rsidRDefault="00C565F0" w:rsidP="00DF0324">
            <w:r>
              <w:rPr>
                <w:rFonts w:hint="eastAsia"/>
              </w:rPr>
              <w:t>分类名称</w:t>
            </w:r>
          </w:p>
        </w:tc>
        <w:tc>
          <w:tcPr>
            <w:tcW w:w="1701" w:type="dxa"/>
          </w:tcPr>
          <w:p w:rsidR="00C565F0" w:rsidRPr="006437F4" w:rsidRDefault="00580FB9" w:rsidP="00DB4164">
            <w:r>
              <w:t>VARCHAR</w:t>
            </w:r>
            <w:r w:rsidR="00C565F0">
              <w:t>(</w:t>
            </w:r>
            <w:r w:rsidR="00DB4164">
              <w:t>5</w:t>
            </w:r>
            <w:r w:rsidR="00C565F0">
              <w:t>0)</w:t>
            </w:r>
          </w:p>
        </w:tc>
        <w:tc>
          <w:tcPr>
            <w:tcW w:w="2338" w:type="dxa"/>
          </w:tcPr>
          <w:p w:rsidR="00C565F0" w:rsidRPr="00DE1244" w:rsidRDefault="00C565F0" w:rsidP="00DF0324">
            <w:r>
              <w:rPr>
                <w:rFonts w:hint="eastAsia"/>
              </w:rPr>
              <w:t>非空</w:t>
            </w:r>
          </w:p>
        </w:tc>
      </w:tr>
      <w:tr w:rsidR="00C565F0" w:rsidTr="00DF0324">
        <w:trPr>
          <w:trHeight w:val="339"/>
          <w:jc w:val="center"/>
        </w:trPr>
        <w:tc>
          <w:tcPr>
            <w:tcW w:w="617" w:type="dxa"/>
          </w:tcPr>
          <w:p w:rsidR="00C565F0" w:rsidRPr="004421BD" w:rsidRDefault="00C565F0" w:rsidP="00DF0324">
            <w:r w:rsidRPr="004421BD">
              <w:t>4</w:t>
            </w:r>
          </w:p>
        </w:tc>
        <w:tc>
          <w:tcPr>
            <w:tcW w:w="1780" w:type="dxa"/>
          </w:tcPr>
          <w:p w:rsidR="00C565F0" w:rsidRPr="00E73E52" w:rsidRDefault="00DB4164" w:rsidP="00DF0324">
            <w:r>
              <w:t>thumb</w:t>
            </w:r>
          </w:p>
        </w:tc>
        <w:tc>
          <w:tcPr>
            <w:tcW w:w="1843" w:type="dxa"/>
          </w:tcPr>
          <w:p w:rsidR="00C565F0" w:rsidRPr="00EB322C" w:rsidRDefault="00DB4164" w:rsidP="00DF0324">
            <w:r>
              <w:rPr>
                <w:rFonts w:hint="eastAsia"/>
              </w:rPr>
              <w:t>分类图片</w:t>
            </w:r>
          </w:p>
        </w:tc>
        <w:tc>
          <w:tcPr>
            <w:tcW w:w="1701" w:type="dxa"/>
          </w:tcPr>
          <w:p w:rsidR="00C565F0" w:rsidRPr="006437F4" w:rsidRDefault="00580FB9" w:rsidP="00DB4164">
            <w:r>
              <w:t>VARCHAR</w:t>
            </w:r>
            <w:r w:rsidR="00C565F0">
              <w:t>(</w:t>
            </w:r>
            <w:r w:rsidR="00DB4164">
              <w:t>255</w:t>
            </w:r>
            <w:r w:rsidR="00C565F0">
              <w:t>)</w:t>
            </w:r>
          </w:p>
        </w:tc>
        <w:tc>
          <w:tcPr>
            <w:tcW w:w="2338" w:type="dxa"/>
          </w:tcPr>
          <w:p w:rsidR="00C565F0" w:rsidRPr="00DE1244" w:rsidRDefault="00C565F0" w:rsidP="00DF0324">
            <w:r>
              <w:rPr>
                <w:rFonts w:hint="eastAsia"/>
              </w:rPr>
              <w:t>非空</w:t>
            </w:r>
          </w:p>
        </w:tc>
      </w:tr>
      <w:tr w:rsidR="00C565F0" w:rsidTr="00DF0324">
        <w:trPr>
          <w:trHeight w:val="339"/>
          <w:jc w:val="center"/>
        </w:trPr>
        <w:tc>
          <w:tcPr>
            <w:tcW w:w="617" w:type="dxa"/>
          </w:tcPr>
          <w:p w:rsidR="00C565F0" w:rsidRPr="004421BD" w:rsidRDefault="00C565F0" w:rsidP="00DF0324">
            <w:r w:rsidRPr="004421BD">
              <w:lastRenderedPageBreak/>
              <w:t>5</w:t>
            </w:r>
          </w:p>
        </w:tc>
        <w:tc>
          <w:tcPr>
            <w:tcW w:w="1780" w:type="dxa"/>
          </w:tcPr>
          <w:p w:rsidR="00C565F0" w:rsidRPr="00E73E52" w:rsidRDefault="00DB4164" w:rsidP="00DF0324">
            <w:r>
              <w:rPr>
                <w:rFonts w:hint="eastAsia"/>
              </w:rPr>
              <w:t>parentid</w:t>
            </w:r>
          </w:p>
        </w:tc>
        <w:tc>
          <w:tcPr>
            <w:tcW w:w="1843" w:type="dxa"/>
          </w:tcPr>
          <w:p w:rsidR="00C565F0" w:rsidRPr="00EB322C" w:rsidRDefault="00DB4164" w:rsidP="00DF0324"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为第一级</w:t>
            </w:r>
          </w:p>
        </w:tc>
        <w:tc>
          <w:tcPr>
            <w:tcW w:w="1701" w:type="dxa"/>
          </w:tcPr>
          <w:p w:rsidR="00C565F0" w:rsidRPr="006437F4" w:rsidRDefault="00580FB9" w:rsidP="00DB4164">
            <w:r>
              <w:t>INT</w:t>
            </w:r>
            <w:r w:rsidR="00C565F0">
              <w:t>(</w:t>
            </w:r>
            <w:r w:rsidR="00DB4164">
              <w:t>1</w:t>
            </w:r>
            <w:r w:rsidR="00C565F0">
              <w:t>0)</w:t>
            </w:r>
          </w:p>
        </w:tc>
        <w:tc>
          <w:tcPr>
            <w:tcW w:w="2338" w:type="dxa"/>
          </w:tcPr>
          <w:p w:rsidR="00C565F0" w:rsidRPr="00DE1244" w:rsidRDefault="00C565F0" w:rsidP="00DF0324">
            <w:r>
              <w:rPr>
                <w:rFonts w:hint="eastAsia"/>
              </w:rPr>
              <w:t>非空</w:t>
            </w:r>
            <w:r w:rsidR="00DB4164">
              <w:rPr>
                <w:rFonts w:hint="eastAsia"/>
              </w:rPr>
              <w:t xml:space="preserve">, </w:t>
            </w:r>
            <w:r w:rsidR="00DB4164">
              <w:rPr>
                <w:rFonts w:hint="eastAsia"/>
              </w:rPr>
              <w:t>默认</w:t>
            </w:r>
            <w:r w:rsidR="00DB4164" w:rsidRPr="00C565F0">
              <w:t>'0'</w:t>
            </w:r>
          </w:p>
        </w:tc>
      </w:tr>
      <w:tr w:rsidR="00C565F0" w:rsidTr="00DF0324">
        <w:trPr>
          <w:trHeight w:val="339"/>
          <w:jc w:val="center"/>
        </w:trPr>
        <w:tc>
          <w:tcPr>
            <w:tcW w:w="617" w:type="dxa"/>
          </w:tcPr>
          <w:p w:rsidR="00C565F0" w:rsidRPr="004421BD" w:rsidRDefault="00C565F0" w:rsidP="00DF0324">
            <w:r w:rsidRPr="004421BD">
              <w:t>6</w:t>
            </w:r>
          </w:p>
        </w:tc>
        <w:tc>
          <w:tcPr>
            <w:tcW w:w="1780" w:type="dxa"/>
          </w:tcPr>
          <w:p w:rsidR="00C565F0" w:rsidRPr="00E73E52" w:rsidRDefault="00DB4164" w:rsidP="00DF0324">
            <w:r>
              <w:t>i</w:t>
            </w:r>
            <w:r>
              <w:rPr>
                <w:rFonts w:hint="eastAsia"/>
              </w:rPr>
              <w:t>s</w:t>
            </w:r>
            <w:r>
              <w:t>recommand</w:t>
            </w:r>
          </w:p>
        </w:tc>
        <w:tc>
          <w:tcPr>
            <w:tcW w:w="1843" w:type="dxa"/>
          </w:tcPr>
          <w:p w:rsidR="00C565F0" w:rsidRPr="00EB322C" w:rsidRDefault="00DB4164" w:rsidP="00DF0324">
            <w:r>
              <w:rPr>
                <w:rFonts w:hint="eastAsia"/>
              </w:rPr>
              <w:t>是否推荐</w:t>
            </w:r>
          </w:p>
        </w:tc>
        <w:tc>
          <w:tcPr>
            <w:tcW w:w="1701" w:type="dxa"/>
          </w:tcPr>
          <w:p w:rsidR="00C565F0" w:rsidRPr="006437F4" w:rsidRDefault="00580FB9" w:rsidP="00DF0324">
            <w:r>
              <w:t>INT</w:t>
            </w:r>
            <w:r w:rsidR="00DB4164">
              <w:t>(1</w:t>
            </w:r>
            <w:r w:rsidR="00C565F0">
              <w:t>0)</w:t>
            </w:r>
          </w:p>
        </w:tc>
        <w:tc>
          <w:tcPr>
            <w:tcW w:w="2338" w:type="dxa"/>
          </w:tcPr>
          <w:p w:rsidR="00C565F0" w:rsidRPr="00DE1244" w:rsidRDefault="00DB4164" w:rsidP="00DF0324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C565F0" w:rsidTr="00DF0324">
        <w:trPr>
          <w:trHeight w:val="339"/>
          <w:jc w:val="center"/>
        </w:trPr>
        <w:tc>
          <w:tcPr>
            <w:tcW w:w="617" w:type="dxa"/>
          </w:tcPr>
          <w:p w:rsidR="00C565F0" w:rsidRPr="004421BD" w:rsidRDefault="00C565F0" w:rsidP="00DF0324">
            <w:r w:rsidRPr="004421BD">
              <w:t>7</w:t>
            </w:r>
          </w:p>
        </w:tc>
        <w:tc>
          <w:tcPr>
            <w:tcW w:w="1780" w:type="dxa"/>
          </w:tcPr>
          <w:p w:rsidR="00C565F0" w:rsidRPr="00E73E52" w:rsidRDefault="00DB4164" w:rsidP="00DF0324">
            <w:r>
              <w:t>description</w:t>
            </w:r>
          </w:p>
        </w:tc>
        <w:tc>
          <w:tcPr>
            <w:tcW w:w="1843" w:type="dxa"/>
          </w:tcPr>
          <w:p w:rsidR="00C565F0" w:rsidRPr="00EB322C" w:rsidRDefault="00DB4164" w:rsidP="00DF0324">
            <w:r>
              <w:rPr>
                <w:rFonts w:hint="eastAsia"/>
              </w:rPr>
              <w:t>分类介绍</w:t>
            </w:r>
          </w:p>
        </w:tc>
        <w:tc>
          <w:tcPr>
            <w:tcW w:w="1701" w:type="dxa"/>
          </w:tcPr>
          <w:p w:rsidR="00C565F0" w:rsidRPr="006437F4" w:rsidRDefault="00580FB9" w:rsidP="00DF0324">
            <w:r>
              <w:t>VARCHAR</w:t>
            </w:r>
            <w:r w:rsidR="00C565F0">
              <w:t>(</w:t>
            </w:r>
            <w:r w:rsidR="00DB4164">
              <w:t>50</w:t>
            </w:r>
            <w:r w:rsidR="00C565F0">
              <w:t>0)</w:t>
            </w:r>
          </w:p>
        </w:tc>
        <w:tc>
          <w:tcPr>
            <w:tcW w:w="2338" w:type="dxa"/>
          </w:tcPr>
          <w:p w:rsidR="00C565F0" w:rsidRPr="00DE1244" w:rsidRDefault="00C565F0" w:rsidP="00DF0324">
            <w:r>
              <w:rPr>
                <w:rFonts w:hint="eastAsia"/>
              </w:rPr>
              <w:t>非空</w:t>
            </w:r>
            <w:r w:rsidRPr="00DE1244">
              <w:rPr>
                <w:rFonts w:hint="eastAsia"/>
              </w:rPr>
              <w:t>'</w:t>
            </w:r>
          </w:p>
        </w:tc>
      </w:tr>
      <w:tr w:rsidR="00C565F0" w:rsidTr="00DF0324">
        <w:trPr>
          <w:trHeight w:val="339"/>
          <w:jc w:val="center"/>
        </w:trPr>
        <w:tc>
          <w:tcPr>
            <w:tcW w:w="617" w:type="dxa"/>
          </w:tcPr>
          <w:p w:rsidR="00C565F0" w:rsidRPr="004421BD" w:rsidRDefault="00C565F0" w:rsidP="00DF0324">
            <w:r w:rsidRPr="004421BD">
              <w:t>8</w:t>
            </w:r>
          </w:p>
        </w:tc>
        <w:tc>
          <w:tcPr>
            <w:tcW w:w="1780" w:type="dxa"/>
          </w:tcPr>
          <w:p w:rsidR="00C565F0" w:rsidRPr="00E73E52" w:rsidRDefault="00DB4164" w:rsidP="00DF0324">
            <w:r>
              <w:t>displayorder</w:t>
            </w:r>
          </w:p>
        </w:tc>
        <w:tc>
          <w:tcPr>
            <w:tcW w:w="1843" w:type="dxa"/>
          </w:tcPr>
          <w:p w:rsidR="00C565F0" w:rsidRPr="00EB322C" w:rsidRDefault="00DB4164" w:rsidP="00DF0324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C565F0" w:rsidRPr="006437F4" w:rsidRDefault="00580FB9" w:rsidP="00DF0324">
            <w:r>
              <w:t>TINYINT</w:t>
            </w:r>
            <w:r w:rsidR="00C565F0" w:rsidRPr="006437F4">
              <w:t>(</w:t>
            </w:r>
            <w:r w:rsidR="00DB4164">
              <w:t>3</w:t>
            </w:r>
            <w:r w:rsidR="00C565F0" w:rsidRPr="006437F4">
              <w:t>)</w:t>
            </w:r>
          </w:p>
        </w:tc>
        <w:tc>
          <w:tcPr>
            <w:tcW w:w="2338" w:type="dxa"/>
          </w:tcPr>
          <w:p w:rsidR="00C565F0" w:rsidRPr="00DE1244" w:rsidRDefault="00DB4164" w:rsidP="00DF0324">
            <w:r>
              <w:rPr>
                <w:rFonts w:hint="eastAsia"/>
              </w:rPr>
              <w:t>非空，无符号，默认</w:t>
            </w:r>
            <w:r w:rsidRPr="00C565F0">
              <w:t>'0'</w:t>
            </w:r>
          </w:p>
        </w:tc>
      </w:tr>
      <w:tr w:rsidR="00C565F0" w:rsidTr="00DF0324">
        <w:trPr>
          <w:trHeight w:val="339"/>
          <w:jc w:val="center"/>
        </w:trPr>
        <w:tc>
          <w:tcPr>
            <w:tcW w:w="617" w:type="dxa"/>
          </w:tcPr>
          <w:p w:rsidR="00C565F0" w:rsidRPr="004421BD" w:rsidRDefault="00C565F0" w:rsidP="00DF0324">
            <w:r w:rsidRPr="004421BD">
              <w:t>9</w:t>
            </w:r>
          </w:p>
        </w:tc>
        <w:tc>
          <w:tcPr>
            <w:tcW w:w="1780" w:type="dxa"/>
          </w:tcPr>
          <w:p w:rsidR="00C565F0" w:rsidRPr="00E73E52" w:rsidRDefault="00DB4164" w:rsidP="00DF0324">
            <w:r>
              <w:t>enable</w:t>
            </w:r>
          </w:p>
        </w:tc>
        <w:tc>
          <w:tcPr>
            <w:tcW w:w="1843" w:type="dxa"/>
          </w:tcPr>
          <w:p w:rsidR="00C565F0" w:rsidRPr="00EB322C" w:rsidRDefault="00DB4164" w:rsidP="00DF0324">
            <w:r>
              <w:rPr>
                <w:rFonts w:hint="eastAsia"/>
              </w:rPr>
              <w:t>是否开启</w:t>
            </w:r>
          </w:p>
        </w:tc>
        <w:tc>
          <w:tcPr>
            <w:tcW w:w="1701" w:type="dxa"/>
          </w:tcPr>
          <w:p w:rsidR="00C565F0" w:rsidRPr="006437F4" w:rsidRDefault="00580FB9" w:rsidP="00DF0324">
            <w:r>
              <w:t>TINYINT</w:t>
            </w:r>
            <w:r w:rsidR="00C565F0">
              <w:t>(1</w:t>
            </w:r>
            <w:r w:rsidR="00C565F0" w:rsidRPr="006437F4">
              <w:t>)</w:t>
            </w:r>
          </w:p>
        </w:tc>
        <w:tc>
          <w:tcPr>
            <w:tcW w:w="2338" w:type="dxa"/>
          </w:tcPr>
          <w:p w:rsidR="00C565F0" w:rsidRPr="00DE1244" w:rsidRDefault="00DB4164" w:rsidP="00DB4164">
            <w:r>
              <w:rPr>
                <w:rFonts w:hint="eastAsia"/>
              </w:rPr>
              <w:t>非空，无符号，默认</w:t>
            </w:r>
            <w:r w:rsidRPr="00C565F0">
              <w:t>'</w:t>
            </w:r>
            <w:r>
              <w:t>1</w:t>
            </w:r>
            <w:r w:rsidRPr="00C565F0">
              <w:t>'</w:t>
            </w:r>
          </w:p>
        </w:tc>
      </w:tr>
    </w:tbl>
    <w:p w:rsidR="00C565F0" w:rsidRDefault="00C565F0" w:rsidP="00C565F0">
      <w:pPr>
        <w:pStyle w:val="3"/>
      </w:pPr>
      <w:r>
        <w:rPr>
          <w:rFonts w:hint="eastAsia"/>
        </w:rPr>
        <w:t>其他</w:t>
      </w:r>
    </w:p>
    <w:p w:rsidR="00C565F0" w:rsidRDefault="00C565F0" w:rsidP="00C565F0">
      <w:pPr>
        <w:pStyle w:val="a0"/>
      </w:pPr>
      <w:r>
        <w:rPr>
          <w:rFonts w:hint="eastAsia"/>
        </w:rPr>
        <w:t>无</w:t>
      </w:r>
    </w:p>
    <w:p w:rsidR="00DB4164" w:rsidRDefault="00DB4164" w:rsidP="00DB4164">
      <w:pPr>
        <w:pStyle w:val="2"/>
      </w:pPr>
      <w:bookmarkStart w:id="227" w:name="_Toc468197170"/>
      <w:r>
        <w:rPr>
          <w:rFonts w:hint="eastAsia"/>
        </w:rPr>
        <w:t>微拼团收藏表(</w:t>
      </w:r>
      <w:r w:rsidRPr="00C565F0">
        <w:t>tg_</w:t>
      </w:r>
      <w:r w:rsidR="00206CC1">
        <w:t>collect</w:t>
      </w:r>
      <w:r>
        <w:rPr>
          <w:rFonts w:hint="eastAsia"/>
        </w:rPr>
        <w:t>)</w:t>
      </w:r>
      <w:bookmarkEnd w:id="227"/>
    </w:p>
    <w:p w:rsidR="00DB4164" w:rsidRPr="003A7261" w:rsidRDefault="00C44D09" w:rsidP="00DB4164">
      <w:pPr>
        <w:pStyle w:val="a0"/>
      </w:pPr>
      <w:r>
        <w:rPr>
          <w:rFonts w:hint="eastAsia"/>
        </w:rPr>
        <w:t>该表存储用户收藏信</w:t>
      </w:r>
      <w:r w:rsidR="00DB4164">
        <w:rPr>
          <w:rFonts w:hint="eastAsia"/>
        </w:rPr>
        <w:t>息</w:t>
      </w:r>
    </w:p>
    <w:p w:rsidR="00DB4164" w:rsidRDefault="00DB4164" w:rsidP="00DB4164">
      <w:pPr>
        <w:pStyle w:val="3"/>
      </w:pPr>
      <w:r>
        <w:rPr>
          <w:rFonts w:hint="eastAsia"/>
        </w:rPr>
        <w:t>ENGINE</w:t>
      </w:r>
    </w:p>
    <w:p w:rsidR="00DB4164" w:rsidRDefault="00DB4164" w:rsidP="00DB4164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DB4164" w:rsidRDefault="00DB4164" w:rsidP="00DB4164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DB4164" w:rsidRDefault="00DB4164" w:rsidP="00DB4164">
      <w:pPr>
        <w:pStyle w:val="a0"/>
      </w:pPr>
      <w:r>
        <w:t>utf8</w:t>
      </w:r>
    </w:p>
    <w:p w:rsidR="00DB4164" w:rsidRDefault="00DB4164" w:rsidP="00DB4164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DB4164" w:rsidTr="00DF032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DB4164" w:rsidRDefault="00DB416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DB4164" w:rsidRDefault="00DB416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DB4164" w:rsidRDefault="00DB416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DB4164" w:rsidRDefault="00DB416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DB4164" w:rsidRDefault="00DB416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DB4164" w:rsidTr="00DF0324">
        <w:trPr>
          <w:trHeight w:val="339"/>
          <w:jc w:val="center"/>
        </w:trPr>
        <w:tc>
          <w:tcPr>
            <w:tcW w:w="617" w:type="dxa"/>
          </w:tcPr>
          <w:p w:rsidR="00DB4164" w:rsidRDefault="00DB4164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DB4164" w:rsidRPr="00E73E52" w:rsidRDefault="00DB4164" w:rsidP="00DF0324">
            <w:r w:rsidRPr="00E73E52">
              <w:t>id</w:t>
            </w:r>
          </w:p>
        </w:tc>
        <w:tc>
          <w:tcPr>
            <w:tcW w:w="1843" w:type="dxa"/>
          </w:tcPr>
          <w:p w:rsidR="00DB4164" w:rsidRDefault="00DB4164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B4164" w:rsidRPr="006437F4" w:rsidRDefault="00580FB9" w:rsidP="00DF0324">
            <w:r>
              <w:t>INT</w:t>
            </w:r>
            <w:r w:rsidR="00DB4164" w:rsidRPr="006437F4">
              <w:t>(10)</w:t>
            </w:r>
          </w:p>
        </w:tc>
        <w:tc>
          <w:tcPr>
            <w:tcW w:w="2338" w:type="dxa"/>
          </w:tcPr>
          <w:p w:rsidR="00DB4164" w:rsidRDefault="00DB4164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DB4164" w:rsidTr="00DF0324">
        <w:trPr>
          <w:trHeight w:val="339"/>
          <w:jc w:val="center"/>
        </w:trPr>
        <w:tc>
          <w:tcPr>
            <w:tcW w:w="617" w:type="dxa"/>
          </w:tcPr>
          <w:p w:rsidR="00DB4164" w:rsidRPr="004421BD" w:rsidRDefault="00DB4164" w:rsidP="00DF0324">
            <w:r w:rsidRPr="004421BD">
              <w:t>2</w:t>
            </w:r>
          </w:p>
        </w:tc>
        <w:tc>
          <w:tcPr>
            <w:tcW w:w="1780" w:type="dxa"/>
          </w:tcPr>
          <w:p w:rsidR="00DB4164" w:rsidRPr="00E73E52" w:rsidRDefault="00DF0324" w:rsidP="00DF0324">
            <w:r>
              <w:rPr>
                <w:rFonts w:hint="eastAsia"/>
              </w:rPr>
              <w:t>uni</w:t>
            </w:r>
            <w:r>
              <w:t>ac</w:t>
            </w:r>
            <w:r w:rsidR="00DB4164">
              <w:t>id</w:t>
            </w:r>
          </w:p>
        </w:tc>
        <w:tc>
          <w:tcPr>
            <w:tcW w:w="1843" w:type="dxa"/>
          </w:tcPr>
          <w:p w:rsidR="00DB4164" w:rsidRPr="00EB322C" w:rsidRDefault="00DB4164" w:rsidP="00DF0324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B4164" w:rsidRPr="006437F4" w:rsidRDefault="00580FB9" w:rsidP="00DF0324">
            <w:r>
              <w:t>INT</w:t>
            </w:r>
            <w:r w:rsidR="00DB4164">
              <w:t>(</w:t>
            </w:r>
            <w:r w:rsidR="00DF0324">
              <w:t>11</w:t>
            </w:r>
            <w:r w:rsidR="00DB4164">
              <w:t>)</w:t>
            </w:r>
          </w:p>
        </w:tc>
        <w:tc>
          <w:tcPr>
            <w:tcW w:w="2338" w:type="dxa"/>
          </w:tcPr>
          <w:p w:rsidR="00DB4164" w:rsidRPr="00DE1244" w:rsidRDefault="00DB4164" w:rsidP="00DF0324">
            <w:r>
              <w:rPr>
                <w:rFonts w:hint="eastAsia"/>
              </w:rPr>
              <w:t>非空</w:t>
            </w:r>
          </w:p>
        </w:tc>
      </w:tr>
      <w:tr w:rsidR="00DB4164" w:rsidTr="00DF0324">
        <w:trPr>
          <w:trHeight w:val="339"/>
          <w:jc w:val="center"/>
        </w:trPr>
        <w:tc>
          <w:tcPr>
            <w:tcW w:w="617" w:type="dxa"/>
          </w:tcPr>
          <w:p w:rsidR="00DB4164" w:rsidRPr="004421BD" w:rsidRDefault="00DB4164" w:rsidP="00DF0324">
            <w:r w:rsidRPr="004421BD">
              <w:t>3</w:t>
            </w:r>
          </w:p>
        </w:tc>
        <w:tc>
          <w:tcPr>
            <w:tcW w:w="1780" w:type="dxa"/>
          </w:tcPr>
          <w:p w:rsidR="00DB4164" w:rsidRPr="00E73E52" w:rsidRDefault="00DF0324" w:rsidP="00DF0324">
            <w:r>
              <w:t>sid</w:t>
            </w:r>
          </w:p>
        </w:tc>
        <w:tc>
          <w:tcPr>
            <w:tcW w:w="1843" w:type="dxa"/>
          </w:tcPr>
          <w:p w:rsidR="00DB4164" w:rsidRPr="00EB322C" w:rsidRDefault="00DF0324" w:rsidP="00DF0324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B4164" w:rsidRPr="006437F4" w:rsidRDefault="00580FB9" w:rsidP="00DF0324">
            <w:r>
              <w:t>INT</w:t>
            </w:r>
            <w:r w:rsidR="00DB4164">
              <w:t>(</w:t>
            </w:r>
            <w:r w:rsidR="00DF0324">
              <w:t>11</w:t>
            </w:r>
            <w:r w:rsidR="00DB4164">
              <w:t>)</w:t>
            </w:r>
          </w:p>
        </w:tc>
        <w:tc>
          <w:tcPr>
            <w:tcW w:w="2338" w:type="dxa"/>
          </w:tcPr>
          <w:p w:rsidR="00DB4164" w:rsidRPr="00DE1244" w:rsidRDefault="00DB4164" w:rsidP="00DF0324">
            <w:r>
              <w:rPr>
                <w:rFonts w:hint="eastAsia"/>
              </w:rPr>
              <w:t>非空</w:t>
            </w:r>
          </w:p>
        </w:tc>
      </w:tr>
      <w:tr w:rsidR="00DB4164" w:rsidTr="00DF0324">
        <w:trPr>
          <w:trHeight w:val="339"/>
          <w:jc w:val="center"/>
        </w:trPr>
        <w:tc>
          <w:tcPr>
            <w:tcW w:w="617" w:type="dxa"/>
          </w:tcPr>
          <w:p w:rsidR="00DB4164" w:rsidRPr="004421BD" w:rsidRDefault="00DB4164" w:rsidP="00DF0324">
            <w:r w:rsidRPr="004421BD">
              <w:t>4</w:t>
            </w:r>
          </w:p>
        </w:tc>
        <w:tc>
          <w:tcPr>
            <w:tcW w:w="1780" w:type="dxa"/>
          </w:tcPr>
          <w:p w:rsidR="00DB4164" w:rsidRPr="00E73E52" w:rsidRDefault="00DF0324" w:rsidP="00DF0324">
            <w:r>
              <w:t>openid</w:t>
            </w:r>
          </w:p>
        </w:tc>
        <w:tc>
          <w:tcPr>
            <w:tcW w:w="1843" w:type="dxa"/>
          </w:tcPr>
          <w:p w:rsidR="00DB4164" w:rsidRPr="00EB322C" w:rsidRDefault="00DF0324" w:rsidP="00DF0324">
            <w:r>
              <w:rPr>
                <w:rFonts w:hint="eastAsia"/>
              </w:rPr>
              <w:t>用户标识</w:t>
            </w:r>
          </w:p>
        </w:tc>
        <w:tc>
          <w:tcPr>
            <w:tcW w:w="1701" w:type="dxa"/>
          </w:tcPr>
          <w:p w:rsidR="00DB4164" w:rsidRPr="006437F4" w:rsidRDefault="00580FB9" w:rsidP="00DF0324">
            <w:r>
              <w:t>VARCHAR</w:t>
            </w:r>
            <w:r w:rsidR="00DB4164">
              <w:t>(2</w:t>
            </w:r>
            <w:r w:rsidR="00DF0324">
              <w:t>00</w:t>
            </w:r>
            <w:r w:rsidR="00DB4164">
              <w:t>)</w:t>
            </w:r>
          </w:p>
        </w:tc>
        <w:tc>
          <w:tcPr>
            <w:tcW w:w="2338" w:type="dxa"/>
          </w:tcPr>
          <w:p w:rsidR="00DB4164" w:rsidRPr="00DE1244" w:rsidRDefault="00DB4164" w:rsidP="00DF0324">
            <w:r>
              <w:rPr>
                <w:rFonts w:hint="eastAsia"/>
              </w:rPr>
              <w:t>非空</w:t>
            </w:r>
          </w:p>
        </w:tc>
      </w:tr>
    </w:tbl>
    <w:p w:rsidR="00DB4164" w:rsidRDefault="00DB4164" w:rsidP="00DB4164">
      <w:pPr>
        <w:pStyle w:val="3"/>
      </w:pPr>
      <w:r>
        <w:rPr>
          <w:rFonts w:hint="eastAsia"/>
        </w:rPr>
        <w:t>其他</w:t>
      </w:r>
    </w:p>
    <w:p w:rsidR="00DB4164" w:rsidRPr="00B772EA" w:rsidRDefault="00DB4164" w:rsidP="00DB4164">
      <w:pPr>
        <w:pStyle w:val="a0"/>
      </w:pPr>
      <w:r>
        <w:rPr>
          <w:rFonts w:hint="eastAsia"/>
        </w:rPr>
        <w:t>无</w:t>
      </w:r>
    </w:p>
    <w:p w:rsidR="00DF0324" w:rsidRDefault="00DF0324" w:rsidP="00DF0324">
      <w:pPr>
        <w:pStyle w:val="2"/>
      </w:pPr>
      <w:bookmarkStart w:id="228" w:name="_Toc468197171"/>
      <w:r>
        <w:rPr>
          <w:rFonts w:hint="eastAsia"/>
        </w:rPr>
        <w:t>微拼团配送信息表(</w:t>
      </w:r>
      <w:r w:rsidRPr="007713DC">
        <w:t>tg_</w:t>
      </w:r>
      <w:r w:rsidR="00206CC1">
        <w:t>dispatch</w:t>
      </w:r>
      <w:r>
        <w:rPr>
          <w:rFonts w:hint="eastAsia"/>
        </w:rPr>
        <w:t>)</w:t>
      </w:r>
      <w:bookmarkEnd w:id="228"/>
    </w:p>
    <w:p w:rsidR="00DF0324" w:rsidRPr="003A7261" w:rsidRDefault="00C44D09" w:rsidP="00DF0324">
      <w:pPr>
        <w:pStyle w:val="a0"/>
      </w:pPr>
      <w:r>
        <w:rPr>
          <w:rFonts w:hint="eastAsia"/>
        </w:rPr>
        <w:t>该表存储配送信</w:t>
      </w:r>
      <w:r w:rsidR="00DF0324">
        <w:rPr>
          <w:rFonts w:hint="eastAsia"/>
        </w:rPr>
        <w:t>息</w:t>
      </w:r>
    </w:p>
    <w:p w:rsidR="00DF0324" w:rsidRDefault="00DF0324" w:rsidP="00DF0324">
      <w:pPr>
        <w:pStyle w:val="3"/>
      </w:pPr>
      <w:r>
        <w:rPr>
          <w:rFonts w:hint="eastAsia"/>
        </w:rPr>
        <w:lastRenderedPageBreak/>
        <w:t>ENGINE</w:t>
      </w:r>
    </w:p>
    <w:p w:rsidR="00DF0324" w:rsidRDefault="00DF0324" w:rsidP="00DF0324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DF0324" w:rsidRDefault="00DF0324" w:rsidP="00DF0324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DF0324" w:rsidRDefault="00DF0324" w:rsidP="00DF0324">
      <w:pPr>
        <w:pStyle w:val="a0"/>
      </w:pPr>
      <w:r>
        <w:t>utf8</w:t>
      </w:r>
    </w:p>
    <w:p w:rsidR="00DF0324" w:rsidRDefault="00DF0324" w:rsidP="00DF0324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DF0324" w:rsidTr="00DF0324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DF0324" w:rsidRDefault="00DF032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DF0324" w:rsidRDefault="00DF032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DF0324" w:rsidRDefault="00DF032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DF0324" w:rsidRDefault="00DF032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DF0324" w:rsidRDefault="00DF0324" w:rsidP="00DF032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Default="00DF0324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DF0324" w:rsidRPr="00E73E52" w:rsidRDefault="00DF0324" w:rsidP="00DF0324">
            <w:r w:rsidRPr="00E73E52">
              <w:t>id</w:t>
            </w:r>
          </w:p>
        </w:tc>
        <w:tc>
          <w:tcPr>
            <w:tcW w:w="1843" w:type="dxa"/>
          </w:tcPr>
          <w:p w:rsidR="00DF0324" w:rsidRDefault="00DF0324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DF0324" w:rsidRPr="006437F4" w:rsidRDefault="00580FB9" w:rsidP="00DF0324">
            <w:r>
              <w:t>INT</w:t>
            </w:r>
            <w:r w:rsidR="00DF0324">
              <w:t>(11</w:t>
            </w:r>
            <w:r w:rsidR="00DF0324" w:rsidRPr="006437F4">
              <w:t>)</w:t>
            </w:r>
          </w:p>
        </w:tc>
        <w:tc>
          <w:tcPr>
            <w:tcW w:w="2338" w:type="dxa"/>
          </w:tcPr>
          <w:p w:rsidR="00DF0324" w:rsidRDefault="00DF0324" w:rsidP="00DF0324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DF0324" w:rsidP="00DF0324">
            <w:r w:rsidRPr="004421BD">
              <w:t>2</w:t>
            </w:r>
          </w:p>
        </w:tc>
        <w:tc>
          <w:tcPr>
            <w:tcW w:w="1780" w:type="dxa"/>
          </w:tcPr>
          <w:p w:rsidR="00DF0324" w:rsidRPr="00E73E52" w:rsidRDefault="00DF0324" w:rsidP="00DF0324">
            <w:r>
              <w:t>uniacid</w:t>
            </w:r>
          </w:p>
        </w:tc>
        <w:tc>
          <w:tcPr>
            <w:tcW w:w="1843" w:type="dxa"/>
          </w:tcPr>
          <w:p w:rsidR="00DF0324" w:rsidRPr="00EB322C" w:rsidRDefault="00DF0324" w:rsidP="00DF0324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F0324" w:rsidRPr="006437F4" w:rsidRDefault="00580FB9" w:rsidP="00DF0324">
            <w:r>
              <w:t>INT</w:t>
            </w:r>
            <w:r w:rsidR="00DF0324">
              <w:t>(11)</w:t>
            </w:r>
          </w:p>
        </w:tc>
        <w:tc>
          <w:tcPr>
            <w:tcW w:w="2338" w:type="dxa"/>
          </w:tcPr>
          <w:p w:rsidR="00DF0324" w:rsidRPr="00DE1244" w:rsidRDefault="001D43A6" w:rsidP="00DF0324">
            <w:r>
              <w:rPr>
                <w:rFonts w:hint="eastAsia"/>
              </w:rPr>
              <w:t>索引约束，</w:t>
            </w:r>
            <w:r w:rsidR="00CD62FC" w:rsidRPr="00DB4164">
              <w:rPr>
                <w:rFonts w:hint="eastAsia"/>
              </w:rPr>
              <w:t>默认</w:t>
            </w:r>
            <w:r w:rsidR="00CD62FC" w:rsidRPr="00DB4164">
              <w:rPr>
                <w:rFonts w:hint="eastAsia"/>
              </w:rPr>
              <w:t>'0'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DF0324" w:rsidP="00DF0324">
            <w:r w:rsidRPr="004421BD">
              <w:t>3</w:t>
            </w:r>
          </w:p>
        </w:tc>
        <w:tc>
          <w:tcPr>
            <w:tcW w:w="1780" w:type="dxa"/>
          </w:tcPr>
          <w:p w:rsidR="00DF0324" w:rsidRPr="00E73E52" w:rsidRDefault="00DF0324" w:rsidP="00DF0324">
            <w:r>
              <w:t>dispatchname</w:t>
            </w:r>
          </w:p>
        </w:tc>
        <w:tc>
          <w:tcPr>
            <w:tcW w:w="1843" w:type="dxa"/>
          </w:tcPr>
          <w:p w:rsidR="00DF0324" w:rsidRPr="00EB322C" w:rsidRDefault="00DF0324" w:rsidP="00DF0324">
            <w:r>
              <w:rPr>
                <w:rFonts w:hint="eastAsia"/>
              </w:rPr>
              <w:t>配送名称</w:t>
            </w:r>
          </w:p>
        </w:tc>
        <w:tc>
          <w:tcPr>
            <w:tcW w:w="1701" w:type="dxa"/>
          </w:tcPr>
          <w:p w:rsidR="00DF0324" w:rsidRPr="006437F4" w:rsidRDefault="00580FB9" w:rsidP="00DF0324">
            <w:r>
              <w:t>VARCHAR</w:t>
            </w:r>
            <w:r w:rsidR="00CD62FC">
              <w:t>(5</w:t>
            </w:r>
            <w:r w:rsidR="00DF0324">
              <w:t>0)</w:t>
            </w:r>
          </w:p>
        </w:tc>
        <w:tc>
          <w:tcPr>
            <w:tcW w:w="2338" w:type="dxa"/>
          </w:tcPr>
          <w:p w:rsidR="00DF0324" w:rsidRPr="00DE1244" w:rsidRDefault="00CD62FC" w:rsidP="00DF0324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DF0324" w:rsidP="00DF0324">
            <w:r w:rsidRPr="004421BD">
              <w:t>4</w:t>
            </w:r>
          </w:p>
        </w:tc>
        <w:tc>
          <w:tcPr>
            <w:tcW w:w="1780" w:type="dxa"/>
          </w:tcPr>
          <w:p w:rsidR="00DF0324" w:rsidRPr="00E73E52" w:rsidRDefault="00DF0324" w:rsidP="00DF0324">
            <w:r>
              <w:t>dispatchtype</w:t>
            </w:r>
          </w:p>
        </w:tc>
        <w:tc>
          <w:tcPr>
            <w:tcW w:w="1843" w:type="dxa"/>
          </w:tcPr>
          <w:p w:rsidR="00DF0324" w:rsidRPr="00EB322C" w:rsidRDefault="00CD62FC" w:rsidP="00DF0324">
            <w:r>
              <w:rPr>
                <w:rFonts w:hint="eastAsia"/>
              </w:rPr>
              <w:t>配送类型</w:t>
            </w:r>
          </w:p>
        </w:tc>
        <w:tc>
          <w:tcPr>
            <w:tcW w:w="1701" w:type="dxa"/>
          </w:tcPr>
          <w:p w:rsidR="00DF0324" w:rsidRPr="006437F4" w:rsidRDefault="00580FB9" w:rsidP="00DF0324">
            <w:r>
              <w:t>INT</w:t>
            </w:r>
            <w:r w:rsidR="00CD62FC">
              <w:t>(11)</w:t>
            </w:r>
          </w:p>
        </w:tc>
        <w:tc>
          <w:tcPr>
            <w:tcW w:w="2338" w:type="dxa"/>
          </w:tcPr>
          <w:p w:rsidR="00DF0324" w:rsidRPr="00DE1244" w:rsidRDefault="00CD62FC" w:rsidP="00DF0324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CD62FC" w:rsidTr="00DF0324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DF0324">
            <w:r>
              <w:rPr>
                <w:rFonts w:hint="eastAsia"/>
              </w:rPr>
              <w:t>5</w:t>
            </w:r>
          </w:p>
        </w:tc>
        <w:tc>
          <w:tcPr>
            <w:tcW w:w="1780" w:type="dxa"/>
          </w:tcPr>
          <w:p w:rsidR="00CD62FC" w:rsidRDefault="00CD62FC" w:rsidP="00DF0324">
            <w:r>
              <w:rPr>
                <w:rFonts w:hint="eastAsia"/>
              </w:rPr>
              <w:t>displayorder</w:t>
            </w:r>
          </w:p>
        </w:tc>
        <w:tc>
          <w:tcPr>
            <w:tcW w:w="1843" w:type="dxa"/>
          </w:tcPr>
          <w:p w:rsidR="00CD62FC" w:rsidRDefault="00CD62FC" w:rsidP="00DF0324">
            <w:r>
              <w:rPr>
                <w:rFonts w:hint="eastAsia"/>
              </w:rPr>
              <w:t>顺序</w:t>
            </w:r>
          </w:p>
        </w:tc>
        <w:tc>
          <w:tcPr>
            <w:tcW w:w="1701" w:type="dxa"/>
          </w:tcPr>
          <w:p w:rsidR="00CD62FC" w:rsidRDefault="00580FB9" w:rsidP="00DF0324">
            <w:r>
              <w:t>INT</w:t>
            </w:r>
            <w:r w:rsidR="00CD62FC">
              <w:t>(11)</w:t>
            </w:r>
          </w:p>
        </w:tc>
        <w:tc>
          <w:tcPr>
            <w:tcW w:w="2338" w:type="dxa"/>
          </w:tcPr>
          <w:p w:rsidR="00CD62FC" w:rsidRDefault="001D43A6" w:rsidP="00DF0324">
            <w:r>
              <w:rPr>
                <w:rFonts w:hint="eastAsia"/>
              </w:rPr>
              <w:t>索引约束，</w:t>
            </w:r>
            <w:r w:rsidR="00CD62FC" w:rsidRPr="00DB4164">
              <w:rPr>
                <w:rFonts w:hint="eastAsia"/>
              </w:rPr>
              <w:t>默认</w:t>
            </w:r>
            <w:r w:rsidR="00CD62FC" w:rsidRPr="00DB4164">
              <w:rPr>
                <w:rFonts w:hint="eastAsia"/>
              </w:rPr>
              <w:t>'0'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CD62FC" w:rsidP="00DF0324">
            <w:r>
              <w:t>6</w:t>
            </w:r>
          </w:p>
        </w:tc>
        <w:tc>
          <w:tcPr>
            <w:tcW w:w="1780" w:type="dxa"/>
          </w:tcPr>
          <w:p w:rsidR="00DF0324" w:rsidRPr="00E73E52" w:rsidRDefault="00CD62FC" w:rsidP="00DF0324">
            <w:r w:rsidRPr="00CD62FC">
              <w:t>firstprice</w:t>
            </w:r>
          </w:p>
        </w:tc>
        <w:tc>
          <w:tcPr>
            <w:tcW w:w="1843" w:type="dxa"/>
          </w:tcPr>
          <w:p w:rsidR="00DF0324" w:rsidRPr="00EB322C" w:rsidRDefault="00CD62FC" w:rsidP="00DF0324">
            <w:r>
              <w:rPr>
                <w:rFonts w:hint="eastAsia"/>
              </w:rPr>
              <w:t>默认价格</w:t>
            </w:r>
          </w:p>
        </w:tc>
        <w:tc>
          <w:tcPr>
            <w:tcW w:w="1701" w:type="dxa"/>
          </w:tcPr>
          <w:p w:rsidR="00DF0324" w:rsidRPr="006437F4" w:rsidRDefault="00580FB9" w:rsidP="00DF0324">
            <w:r>
              <w:t>DECIMAL</w:t>
            </w:r>
            <w:r w:rsidR="00CD62FC" w:rsidRPr="00CD62FC">
              <w:t>(10,2)</w:t>
            </w:r>
          </w:p>
        </w:tc>
        <w:tc>
          <w:tcPr>
            <w:tcW w:w="2338" w:type="dxa"/>
          </w:tcPr>
          <w:p w:rsidR="00DF0324" w:rsidRPr="00DE1244" w:rsidRDefault="00CD62FC" w:rsidP="00CD62FC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</w:t>
            </w:r>
            <w:r>
              <w:t>.00</w:t>
            </w:r>
            <w:r w:rsidRPr="00DB4164">
              <w:rPr>
                <w:rFonts w:hint="eastAsia"/>
              </w:rPr>
              <w:t>'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1D43A6" w:rsidP="00DF0324">
            <w:r>
              <w:t>7</w:t>
            </w:r>
          </w:p>
        </w:tc>
        <w:tc>
          <w:tcPr>
            <w:tcW w:w="1780" w:type="dxa"/>
          </w:tcPr>
          <w:p w:rsidR="00DF0324" w:rsidRPr="00E73E52" w:rsidRDefault="00CD62FC" w:rsidP="00DF0324">
            <w:r w:rsidRPr="00CD62FC">
              <w:t>secondprice</w:t>
            </w:r>
          </w:p>
        </w:tc>
        <w:tc>
          <w:tcPr>
            <w:tcW w:w="1843" w:type="dxa"/>
          </w:tcPr>
          <w:p w:rsidR="00DF0324" w:rsidRPr="00EB322C" w:rsidRDefault="00CD62FC" w:rsidP="00DF0324">
            <w:r>
              <w:rPr>
                <w:rFonts w:hint="eastAsia"/>
              </w:rPr>
              <w:t>价格</w:t>
            </w:r>
          </w:p>
        </w:tc>
        <w:tc>
          <w:tcPr>
            <w:tcW w:w="1701" w:type="dxa"/>
          </w:tcPr>
          <w:p w:rsidR="00DF0324" w:rsidRPr="006437F4" w:rsidRDefault="00580FB9" w:rsidP="00DF0324">
            <w:r>
              <w:t>DECIMAL</w:t>
            </w:r>
            <w:r w:rsidR="00CD62FC" w:rsidRPr="00CD62FC">
              <w:t>(10,2)</w:t>
            </w:r>
          </w:p>
        </w:tc>
        <w:tc>
          <w:tcPr>
            <w:tcW w:w="2338" w:type="dxa"/>
          </w:tcPr>
          <w:p w:rsidR="00DF0324" w:rsidRPr="00DE1244" w:rsidRDefault="00CD62FC" w:rsidP="00DF0324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</w:t>
            </w:r>
            <w:r>
              <w:t>.00</w:t>
            </w:r>
            <w:r w:rsidRPr="00DB4164">
              <w:rPr>
                <w:rFonts w:hint="eastAsia"/>
              </w:rPr>
              <w:t>'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1D43A6" w:rsidP="00DF0324">
            <w:r>
              <w:t>8</w:t>
            </w:r>
          </w:p>
        </w:tc>
        <w:tc>
          <w:tcPr>
            <w:tcW w:w="1780" w:type="dxa"/>
          </w:tcPr>
          <w:p w:rsidR="00DF0324" w:rsidRPr="00E73E52" w:rsidRDefault="00CD62FC" w:rsidP="00DF0324">
            <w:r w:rsidRPr="00CD62FC">
              <w:t>firstweight</w:t>
            </w:r>
          </w:p>
        </w:tc>
        <w:tc>
          <w:tcPr>
            <w:tcW w:w="1843" w:type="dxa"/>
          </w:tcPr>
          <w:p w:rsidR="00DF0324" w:rsidRPr="00EB322C" w:rsidRDefault="00CD62FC" w:rsidP="00DF0324">
            <w:r>
              <w:rPr>
                <w:rFonts w:hint="eastAsia"/>
              </w:rPr>
              <w:t>默认重量</w:t>
            </w:r>
          </w:p>
        </w:tc>
        <w:tc>
          <w:tcPr>
            <w:tcW w:w="1701" w:type="dxa"/>
          </w:tcPr>
          <w:p w:rsidR="00DF0324" w:rsidRPr="006437F4" w:rsidRDefault="00580FB9" w:rsidP="00CD62FC">
            <w:r>
              <w:t>INT</w:t>
            </w:r>
            <w:r w:rsidR="00CD62FC">
              <w:t>(11</w:t>
            </w:r>
            <w:r w:rsidR="00DF0324">
              <w:t>)</w:t>
            </w:r>
          </w:p>
        </w:tc>
        <w:tc>
          <w:tcPr>
            <w:tcW w:w="2338" w:type="dxa"/>
          </w:tcPr>
          <w:p w:rsidR="00DF0324" w:rsidRPr="00DE1244" w:rsidRDefault="00CD62FC" w:rsidP="00DF0324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1D43A6" w:rsidP="00DF0324">
            <w:r>
              <w:t>9</w:t>
            </w:r>
          </w:p>
        </w:tc>
        <w:tc>
          <w:tcPr>
            <w:tcW w:w="1780" w:type="dxa"/>
          </w:tcPr>
          <w:p w:rsidR="00DF0324" w:rsidRPr="00E73E52" w:rsidRDefault="00CD62FC" w:rsidP="00DF0324">
            <w:r w:rsidRPr="00CD62FC">
              <w:t>secondweight</w:t>
            </w:r>
          </w:p>
        </w:tc>
        <w:tc>
          <w:tcPr>
            <w:tcW w:w="1843" w:type="dxa"/>
          </w:tcPr>
          <w:p w:rsidR="00DF0324" w:rsidRPr="00EB322C" w:rsidRDefault="00CD62FC" w:rsidP="00DF0324">
            <w:r>
              <w:rPr>
                <w:rFonts w:hint="eastAsia"/>
              </w:rPr>
              <w:t>重量</w:t>
            </w:r>
          </w:p>
        </w:tc>
        <w:tc>
          <w:tcPr>
            <w:tcW w:w="1701" w:type="dxa"/>
          </w:tcPr>
          <w:p w:rsidR="00DF0324" w:rsidRPr="006437F4" w:rsidRDefault="00580FB9" w:rsidP="00CD62FC">
            <w:r>
              <w:t>INT</w:t>
            </w:r>
            <w:r w:rsidR="00DF0324" w:rsidRPr="006437F4">
              <w:t>(</w:t>
            </w:r>
            <w:r w:rsidR="00CD62FC">
              <w:t>11</w:t>
            </w:r>
            <w:r w:rsidR="00DF0324" w:rsidRPr="006437F4">
              <w:t>)</w:t>
            </w:r>
          </w:p>
        </w:tc>
        <w:tc>
          <w:tcPr>
            <w:tcW w:w="2338" w:type="dxa"/>
          </w:tcPr>
          <w:p w:rsidR="00DF0324" w:rsidRPr="00DE1244" w:rsidRDefault="00CD62FC" w:rsidP="00DF0324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1D43A6" w:rsidP="00DF0324">
            <w:r>
              <w:t>10</w:t>
            </w:r>
          </w:p>
        </w:tc>
        <w:tc>
          <w:tcPr>
            <w:tcW w:w="1780" w:type="dxa"/>
          </w:tcPr>
          <w:p w:rsidR="00DF0324" w:rsidRPr="00E73E52" w:rsidRDefault="00CD62FC" w:rsidP="00DF0324">
            <w:r w:rsidRPr="00CD62FC">
              <w:t>express</w:t>
            </w:r>
          </w:p>
        </w:tc>
        <w:tc>
          <w:tcPr>
            <w:tcW w:w="1843" w:type="dxa"/>
          </w:tcPr>
          <w:p w:rsidR="00DF0324" w:rsidRPr="00EB322C" w:rsidRDefault="00CD62FC" w:rsidP="00DF0324">
            <w:r>
              <w:rPr>
                <w:rFonts w:hint="eastAsia"/>
              </w:rPr>
              <w:t>快递</w:t>
            </w:r>
          </w:p>
        </w:tc>
        <w:tc>
          <w:tcPr>
            <w:tcW w:w="1701" w:type="dxa"/>
          </w:tcPr>
          <w:p w:rsidR="00DF0324" w:rsidRPr="006437F4" w:rsidRDefault="00580FB9" w:rsidP="00CD62FC">
            <w:r>
              <w:t>VARCHAR</w:t>
            </w:r>
            <w:r w:rsidR="00DF0324">
              <w:t>(</w:t>
            </w:r>
            <w:r w:rsidR="00CD62FC">
              <w:t>25</w:t>
            </w:r>
            <w:r w:rsidR="00DF0324" w:rsidRPr="006437F4">
              <w:t>0)</w:t>
            </w:r>
          </w:p>
        </w:tc>
        <w:tc>
          <w:tcPr>
            <w:tcW w:w="2338" w:type="dxa"/>
          </w:tcPr>
          <w:p w:rsidR="00DF0324" w:rsidRPr="00DE1244" w:rsidRDefault="00CD62FC" w:rsidP="00DF0324"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DF0324" w:rsidP="001D43A6">
            <w:r w:rsidRPr="004421BD">
              <w:t>1</w:t>
            </w:r>
            <w:r w:rsidR="001D43A6">
              <w:t>1</w:t>
            </w:r>
          </w:p>
        </w:tc>
        <w:tc>
          <w:tcPr>
            <w:tcW w:w="1780" w:type="dxa"/>
          </w:tcPr>
          <w:p w:rsidR="00DF0324" w:rsidRPr="00E73E52" w:rsidRDefault="00CD62FC" w:rsidP="00DF0324">
            <w:r>
              <w:t>a</w:t>
            </w:r>
            <w:r>
              <w:rPr>
                <w:rFonts w:hint="eastAsia"/>
              </w:rPr>
              <w:t>rea</w:t>
            </w:r>
            <w:r>
              <w:t>s</w:t>
            </w:r>
          </w:p>
        </w:tc>
        <w:tc>
          <w:tcPr>
            <w:tcW w:w="1843" w:type="dxa"/>
          </w:tcPr>
          <w:p w:rsidR="00DF0324" w:rsidRPr="00EB322C" w:rsidRDefault="00CD62FC" w:rsidP="00DF0324">
            <w:r>
              <w:rPr>
                <w:rFonts w:hint="eastAsia"/>
              </w:rPr>
              <w:t>地区信息</w:t>
            </w:r>
          </w:p>
        </w:tc>
        <w:tc>
          <w:tcPr>
            <w:tcW w:w="1701" w:type="dxa"/>
          </w:tcPr>
          <w:p w:rsidR="00DF0324" w:rsidRPr="006437F4" w:rsidRDefault="00580FB9" w:rsidP="00DF0324">
            <w:r>
              <w:t>TEXT</w:t>
            </w:r>
          </w:p>
        </w:tc>
        <w:tc>
          <w:tcPr>
            <w:tcW w:w="2338" w:type="dxa"/>
          </w:tcPr>
          <w:p w:rsidR="00DF0324" w:rsidRPr="00DE1244" w:rsidRDefault="00DF0324" w:rsidP="00DF0324"/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DF0324" w:rsidP="001D43A6">
            <w:r w:rsidRPr="004421BD">
              <w:t>1</w:t>
            </w:r>
            <w:r w:rsidR="001D43A6">
              <w:t>2</w:t>
            </w:r>
          </w:p>
        </w:tc>
        <w:tc>
          <w:tcPr>
            <w:tcW w:w="1780" w:type="dxa"/>
          </w:tcPr>
          <w:p w:rsidR="00DF0324" w:rsidRPr="00E73E52" w:rsidRDefault="00CD62FC" w:rsidP="00DF0324">
            <w:r w:rsidRPr="00CD62FC">
              <w:t>carriers</w:t>
            </w:r>
          </w:p>
        </w:tc>
        <w:tc>
          <w:tcPr>
            <w:tcW w:w="1843" w:type="dxa"/>
          </w:tcPr>
          <w:p w:rsidR="00DF0324" w:rsidRPr="00EB322C" w:rsidRDefault="00CD62FC" w:rsidP="00DF0324">
            <w:r>
              <w:rPr>
                <w:rFonts w:hint="eastAsia"/>
              </w:rPr>
              <w:t>配送信息</w:t>
            </w:r>
          </w:p>
        </w:tc>
        <w:tc>
          <w:tcPr>
            <w:tcW w:w="1701" w:type="dxa"/>
          </w:tcPr>
          <w:p w:rsidR="00DF0324" w:rsidRPr="006437F4" w:rsidRDefault="00580FB9" w:rsidP="00DF0324">
            <w:r>
              <w:t>TEXT</w:t>
            </w:r>
          </w:p>
        </w:tc>
        <w:tc>
          <w:tcPr>
            <w:tcW w:w="2338" w:type="dxa"/>
          </w:tcPr>
          <w:p w:rsidR="00DF0324" w:rsidRPr="00DE1244" w:rsidRDefault="00DF0324" w:rsidP="00DF0324"/>
        </w:tc>
      </w:tr>
      <w:tr w:rsidR="00DF0324" w:rsidTr="00DF0324">
        <w:trPr>
          <w:trHeight w:val="339"/>
          <w:jc w:val="center"/>
        </w:trPr>
        <w:tc>
          <w:tcPr>
            <w:tcW w:w="617" w:type="dxa"/>
          </w:tcPr>
          <w:p w:rsidR="00DF0324" w:rsidRPr="004421BD" w:rsidRDefault="00DF0324" w:rsidP="001D43A6">
            <w:r w:rsidRPr="004421BD">
              <w:t>1</w:t>
            </w:r>
            <w:r w:rsidR="001D43A6">
              <w:t>3</w:t>
            </w:r>
          </w:p>
        </w:tc>
        <w:tc>
          <w:tcPr>
            <w:tcW w:w="1780" w:type="dxa"/>
          </w:tcPr>
          <w:p w:rsidR="00DF0324" w:rsidRPr="00E73E52" w:rsidRDefault="00CD62FC" w:rsidP="00DF0324">
            <w:r w:rsidRPr="00CD62FC">
              <w:t>enabled</w:t>
            </w:r>
          </w:p>
        </w:tc>
        <w:tc>
          <w:tcPr>
            <w:tcW w:w="1843" w:type="dxa"/>
          </w:tcPr>
          <w:p w:rsidR="00DF0324" w:rsidRPr="00EB322C" w:rsidRDefault="00CD62FC" w:rsidP="00DF0324">
            <w:r>
              <w:rPr>
                <w:rFonts w:hint="eastAsia"/>
              </w:rPr>
              <w:t>是否启用</w:t>
            </w:r>
          </w:p>
        </w:tc>
        <w:tc>
          <w:tcPr>
            <w:tcW w:w="1701" w:type="dxa"/>
          </w:tcPr>
          <w:p w:rsidR="00DF0324" w:rsidRPr="006437F4" w:rsidRDefault="00580FB9" w:rsidP="00CD62FC">
            <w:r>
              <w:t>INT</w:t>
            </w:r>
            <w:r w:rsidR="00DF0324" w:rsidRPr="006437F4">
              <w:t>(</w:t>
            </w:r>
            <w:r w:rsidR="00CD62FC">
              <w:t>11</w:t>
            </w:r>
            <w:r w:rsidR="00DF0324" w:rsidRPr="006437F4">
              <w:t>)</w:t>
            </w:r>
          </w:p>
        </w:tc>
        <w:tc>
          <w:tcPr>
            <w:tcW w:w="2338" w:type="dxa"/>
          </w:tcPr>
          <w:p w:rsidR="00DF0324" w:rsidRPr="00DE1244" w:rsidRDefault="00CD62FC" w:rsidP="00DF0324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</w:tbl>
    <w:p w:rsidR="00DF0324" w:rsidRDefault="00DF0324" w:rsidP="00DF0324">
      <w:pPr>
        <w:pStyle w:val="3"/>
      </w:pPr>
      <w:r>
        <w:rPr>
          <w:rFonts w:hint="eastAsia"/>
        </w:rPr>
        <w:t>其他</w:t>
      </w:r>
    </w:p>
    <w:p w:rsidR="00DF0324" w:rsidRPr="00B772EA" w:rsidRDefault="00DF0324" w:rsidP="00DF0324">
      <w:pPr>
        <w:pStyle w:val="a0"/>
      </w:pPr>
      <w:r>
        <w:rPr>
          <w:rFonts w:hint="eastAsia"/>
        </w:rPr>
        <w:t>无</w:t>
      </w:r>
    </w:p>
    <w:p w:rsidR="00CD62FC" w:rsidRDefault="00CD62FC" w:rsidP="00CD62FC">
      <w:pPr>
        <w:pStyle w:val="2"/>
      </w:pPr>
      <w:bookmarkStart w:id="229" w:name="_Toc468197172"/>
      <w:r>
        <w:rPr>
          <w:rFonts w:hint="eastAsia"/>
        </w:rPr>
        <w:t>微拼团</w:t>
      </w:r>
      <w:r w:rsidR="001D43A6">
        <w:rPr>
          <w:rFonts w:hint="eastAsia"/>
        </w:rPr>
        <w:t>商品信息</w:t>
      </w:r>
      <w:r>
        <w:rPr>
          <w:rFonts w:hint="eastAsia"/>
        </w:rPr>
        <w:t>表(</w:t>
      </w:r>
      <w:r w:rsidRPr="007713DC">
        <w:t>tg_</w:t>
      </w:r>
      <w:r w:rsidR="001D43A6">
        <w:rPr>
          <w:rFonts w:hint="eastAsia"/>
        </w:rPr>
        <w:t>g</w:t>
      </w:r>
      <w:r w:rsidR="001D43A6">
        <w:t>oods</w:t>
      </w:r>
      <w:r>
        <w:rPr>
          <w:rFonts w:hint="eastAsia"/>
        </w:rPr>
        <w:t>)</w:t>
      </w:r>
      <w:bookmarkEnd w:id="229"/>
    </w:p>
    <w:p w:rsidR="00CD62FC" w:rsidRPr="003A7261" w:rsidRDefault="00CD62FC" w:rsidP="00CD62FC">
      <w:pPr>
        <w:pStyle w:val="a0"/>
      </w:pPr>
      <w:r>
        <w:rPr>
          <w:rFonts w:hint="eastAsia"/>
        </w:rPr>
        <w:t>该表存储</w:t>
      </w:r>
      <w:r w:rsidR="004646DF">
        <w:rPr>
          <w:rFonts w:hint="eastAsia"/>
        </w:rPr>
        <w:t>商品</w:t>
      </w:r>
      <w:r w:rsidR="00C44D09">
        <w:rPr>
          <w:rFonts w:hint="eastAsia"/>
        </w:rPr>
        <w:t>信</w:t>
      </w:r>
      <w:r>
        <w:rPr>
          <w:rFonts w:hint="eastAsia"/>
        </w:rPr>
        <w:t>息</w:t>
      </w:r>
    </w:p>
    <w:p w:rsidR="00CD62FC" w:rsidRDefault="00CD62FC" w:rsidP="00CD62FC">
      <w:pPr>
        <w:pStyle w:val="3"/>
      </w:pPr>
      <w:r>
        <w:rPr>
          <w:rFonts w:hint="eastAsia"/>
        </w:rPr>
        <w:t>ENGINE</w:t>
      </w:r>
    </w:p>
    <w:p w:rsidR="00CD62FC" w:rsidRDefault="00CD62FC" w:rsidP="00CD62FC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CD62FC" w:rsidRDefault="00CD62FC" w:rsidP="00CD62FC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CD62FC" w:rsidRDefault="00CD62FC" w:rsidP="00CD62FC">
      <w:pPr>
        <w:pStyle w:val="a0"/>
      </w:pPr>
      <w:r>
        <w:t>utf8</w:t>
      </w:r>
    </w:p>
    <w:p w:rsidR="00CD62FC" w:rsidRDefault="00CD62FC" w:rsidP="00CD62FC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CD62FC" w:rsidTr="00C44D0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CD62FC" w:rsidRDefault="00CD62FC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CD62FC" w:rsidRDefault="00CD62FC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CD62FC" w:rsidRDefault="00CD62FC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CD62FC" w:rsidRDefault="00CD62FC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CD62FC" w:rsidRDefault="00CD62FC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Default="00CD62FC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CD62FC" w:rsidRPr="00E73E52" w:rsidRDefault="00CD62FC" w:rsidP="00C44D09">
            <w:r w:rsidRPr="00E73E52">
              <w:t>id</w:t>
            </w:r>
          </w:p>
        </w:tc>
        <w:tc>
          <w:tcPr>
            <w:tcW w:w="1843" w:type="dxa"/>
          </w:tcPr>
          <w:p w:rsidR="00CD62FC" w:rsidRDefault="00CD62FC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CD62FC" w:rsidRPr="006437F4" w:rsidRDefault="00580FB9" w:rsidP="00C44D09">
            <w:r>
              <w:t>INT</w:t>
            </w:r>
            <w:r w:rsidR="00CD62FC" w:rsidRPr="006437F4">
              <w:t>(10)</w:t>
            </w:r>
          </w:p>
        </w:tc>
        <w:tc>
          <w:tcPr>
            <w:tcW w:w="2338" w:type="dxa"/>
          </w:tcPr>
          <w:p w:rsidR="00CD62FC" w:rsidRDefault="00CD62FC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2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gname</w:t>
            </w:r>
          </w:p>
        </w:tc>
        <w:tc>
          <w:tcPr>
            <w:tcW w:w="1843" w:type="dxa"/>
          </w:tcPr>
          <w:p w:rsidR="00CD62FC" w:rsidRPr="00EB322C" w:rsidRDefault="001D43A6" w:rsidP="00C44D09">
            <w:r>
              <w:rPr>
                <w:rFonts w:hint="eastAsia"/>
              </w:rPr>
              <w:t>商品名称</w:t>
            </w:r>
          </w:p>
        </w:tc>
        <w:tc>
          <w:tcPr>
            <w:tcW w:w="1701" w:type="dxa"/>
          </w:tcPr>
          <w:p w:rsidR="00CD62FC" w:rsidRPr="006437F4" w:rsidRDefault="00580FB9" w:rsidP="00322D06">
            <w:r>
              <w:t>VARCHAR</w:t>
            </w:r>
            <w:r w:rsidR="00322D06">
              <w:t>(255</w:t>
            </w:r>
            <w:r w:rsidR="00CD62FC">
              <w:t>)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3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fk_typeid</w:t>
            </w:r>
          </w:p>
        </w:tc>
        <w:tc>
          <w:tcPr>
            <w:tcW w:w="1843" w:type="dxa"/>
          </w:tcPr>
          <w:p w:rsidR="00CD62FC" w:rsidRPr="00EB322C" w:rsidRDefault="001D43A6" w:rsidP="00C44D09">
            <w:r>
              <w:rPr>
                <w:rFonts w:hint="eastAsia"/>
              </w:rPr>
              <w:t>所属分类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D62FC" w:rsidRPr="006437F4" w:rsidRDefault="00580FB9" w:rsidP="00C44D09">
            <w:r>
              <w:t>INT</w:t>
            </w:r>
            <w:r w:rsidR="00322D06">
              <w:t>(1</w:t>
            </w:r>
            <w:r w:rsidR="00CD62FC">
              <w:t>0)</w:t>
            </w:r>
          </w:p>
        </w:tc>
        <w:tc>
          <w:tcPr>
            <w:tcW w:w="2338" w:type="dxa"/>
          </w:tcPr>
          <w:p w:rsidR="00CD62FC" w:rsidRPr="00DE1244" w:rsidRDefault="00322D06" w:rsidP="00C44D09">
            <w:r>
              <w:rPr>
                <w:rFonts w:hint="eastAsia"/>
              </w:rPr>
              <w:t>无符号，</w:t>
            </w:r>
            <w:r w:rsidR="00CD62FC">
              <w:rPr>
                <w:rFonts w:hint="eastAsia"/>
              </w:rPr>
              <w:t>非空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4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gsn</w:t>
            </w:r>
          </w:p>
        </w:tc>
        <w:tc>
          <w:tcPr>
            <w:tcW w:w="1843" w:type="dxa"/>
          </w:tcPr>
          <w:p w:rsidR="00CD62FC" w:rsidRPr="00EB322C" w:rsidRDefault="001D43A6" w:rsidP="00C44D09">
            <w:r>
              <w:rPr>
                <w:rFonts w:hint="eastAsia"/>
              </w:rPr>
              <w:t>商品货号</w:t>
            </w:r>
          </w:p>
        </w:tc>
        <w:tc>
          <w:tcPr>
            <w:tcW w:w="1701" w:type="dxa"/>
          </w:tcPr>
          <w:p w:rsidR="00CD62FC" w:rsidRPr="006437F4" w:rsidRDefault="00580FB9" w:rsidP="00322D06">
            <w:r>
              <w:t>VARCHAR</w:t>
            </w:r>
            <w:r w:rsidR="00CD62FC">
              <w:t>(</w:t>
            </w:r>
            <w:r w:rsidR="00322D06">
              <w:t>5</w:t>
            </w:r>
            <w:r w:rsidR="00CD62FC">
              <w:t>0)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5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gnum</w:t>
            </w:r>
          </w:p>
        </w:tc>
        <w:tc>
          <w:tcPr>
            <w:tcW w:w="1843" w:type="dxa"/>
          </w:tcPr>
          <w:p w:rsidR="00CD62FC" w:rsidRPr="00EB322C" w:rsidRDefault="001D43A6" w:rsidP="00C44D09">
            <w:r>
              <w:rPr>
                <w:rFonts w:hint="eastAsia"/>
              </w:rPr>
              <w:t>商品库存</w:t>
            </w:r>
          </w:p>
        </w:tc>
        <w:tc>
          <w:tcPr>
            <w:tcW w:w="1701" w:type="dxa"/>
          </w:tcPr>
          <w:p w:rsidR="00CD62FC" w:rsidRPr="006437F4" w:rsidRDefault="00580FB9" w:rsidP="00322D06">
            <w:r>
              <w:t>INT</w:t>
            </w:r>
            <w:r w:rsidR="00CD62FC">
              <w:t>(</w:t>
            </w:r>
            <w:r w:rsidR="00322D06">
              <w:t>1</w:t>
            </w:r>
            <w:r w:rsidR="00CD62FC">
              <w:t>0)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  <w:r w:rsidR="00322D06">
              <w:rPr>
                <w:rFonts w:hint="eastAsia"/>
              </w:rPr>
              <w:t>,</w:t>
            </w:r>
            <w:r w:rsidR="00322D06" w:rsidRPr="00DB4164">
              <w:rPr>
                <w:rFonts w:hint="eastAsia"/>
              </w:rPr>
              <w:t xml:space="preserve"> </w:t>
            </w:r>
            <w:r w:rsidR="00322D06" w:rsidRPr="00DB4164">
              <w:rPr>
                <w:rFonts w:hint="eastAsia"/>
              </w:rPr>
              <w:t>默认</w:t>
            </w:r>
            <w:r w:rsidR="00322D06" w:rsidRPr="00DB4164">
              <w:rPr>
                <w:rFonts w:hint="eastAsia"/>
              </w:rPr>
              <w:t>'0'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6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groupnum</w:t>
            </w:r>
          </w:p>
        </w:tc>
        <w:tc>
          <w:tcPr>
            <w:tcW w:w="1843" w:type="dxa"/>
          </w:tcPr>
          <w:p w:rsidR="00CD62FC" w:rsidRPr="00EB322C" w:rsidRDefault="001D43A6" w:rsidP="00C44D09">
            <w:r>
              <w:rPr>
                <w:rFonts w:hint="eastAsia"/>
              </w:rPr>
              <w:t>最低拼团人数</w:t>
            </w:r>
          </w:p>
        </w:tc>
        <w:tc>
          <w:tcPr>
            <w:tcW w:w="1701" w:type="dxa"/>
          </w:tcPr>
          <w:p w:rsidR="00CD62FC" w:rsidRPr="006437F4" w:rsidRDefault="00580FB9" w:rsidP="00C44D09">
            <w:r>
              <w:t>INT</w:t>
            </w:r>
            <w:r w:rsidR="00322D06">
              <w:t>(1</w:t>
            </w:r>
            <w:r w:rsidR="00CD62FC">
              <w:t>0)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7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mprice</w:t>
            </w:r>
          </w:p>
        </w:tc>
        <w:tc>
          <w:tcPr>
            <w:tcW w:w="1843" w:type="dxa"/>
          </w:tcPr>
          <w:p w:rsidR="00CD62FC" w:rsidRPr="00EB322C" w:rsidRDefault="00322D06" w:rsidP="00C44D09">
            <w:r>
              <w:rPr>
                <w:rFonts w:hint="eastAsia"/>
              </w:rPr>
              <w:t>市场价</w:t>
            </w:r>
          </w:p>
        </w:tc>
        <w:tc>
          <w:tcPr>
            <w:tcW w:w="1701" w:type="dxa"/>
          </w:tcPr>
          <w:p w:rsidR="00CD62FC" w:rsidRPr="006437F4" w:rsidRDefault="00580FB9" w:rsidP="00C44D09">
            <w:r>
              <w:t>DECIMAL</w:t>
            </w:r>
            <w:r w:rsidR="00322D06" w:rsidRPr="00322D06">
              <w:t>(10,2)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  <w:r w:rsidRPr="00DE1244">
              <w:rPr>
                <w:rFonts w:hint="eastAsia"/>
              </w:rPr>
              <w:t>'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8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gprice</w:t>
            </w:r>
          </w:p>
        </w:tc>
        <w:tc>
          <w:tcPr>
            <w:tcW w:w="1843" w:type="dxa"/>
          </w:tcPr>
          <w:p w:rsidR="00CD62FC" w:rsidRPr="00EB322C" w:rsidRDefault="001D43A6" w:rsidP="00C44D09">
            <w:r>
              <w:rPr>
                <w:rFonts w:hint="eastAsia"/>
              </w:rPr>
              <w:t>团购价</w:t>
            </w:r>
          </w:p>
        </w:tc>
        <w:tc>
          <w:tcPr>
            <w:tcW w:w="1701" w:type="dxa"/>
          </w:tcPr>
          <w:p w:rsidR="00CD62FC" w:rsidRPr="006437F4" w:rsidRDefault="00580FB9" w:rsidP="00C44D09">
            <w:r>
              <w:t>DECIMAL</w:t>
            </w:r>
            <w:r w:rsidR="00322D06" w:rsidRPr="00322D06">
              <w:t>(10,2)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9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oprice</w:t>
            </w:r>
          </w:p>
        </w:tc>
        <w:tc>
          <w:tcPr>
            <w:tcW w:w="1843" w:type="dxa"/>
          </w:tcPr>
          <w:p w:rsidR="00CD62FC" w:rsidRPr="00EB322C" w:rsidRDefault="001D43A6" w:rsidP="00C44D09">
            <w:r>
              <w:rPr>
                <w:rFonts w:hint="eastAsia"/>
              </w:rPr>
              <w:t>单买价</w:t>
            </w:r>
          </w:p>
        </w:tc>
        <w:tc>
          <w:tcPr>
            <w:tcW w:w="1701" w:type="dxa"/>
          </w:tcPr>
          <w:p w:rsidR="00CD62FC" w:rsidRPr="006437F4" w:rsidRDefault="00580FB9" w:rsidP="00C44D09">
            <w:r>
              <w:t>DECIMAL</w:t>
            </w:r>
            <w:r w:rsidR="00322D06" w:rsidRPr="00322D06">
              <w:t>(10,2)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10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freight</w:t>
            </w:r>
          </w:p>
        </w:tc>
        <w:tc>
          <w:tcPr>
            <w:tcW w:w="1843" w:type="dxa"/>
          </w:tcPr>
          <w:p w:rsidR="00CD62FC" w:rsidRPr="00EB322C" w:rsidRDefault="00322D06" w:rsidP="00C44D09">
            <w:r>
              <w:rPr>
                <w:rFonts w:hint="eastAsia"/>
              </w:rPr>
              <w:t>运费</w:t>
            </w:r>
          </w:p>
        </w:tc>
        <w:tc>
          <w:tcPr>
            <w:tcW w:w="1701" w:type="dxa"/>
          </w:tcPr>
          <w:p w:rsidR="00CD62FC" w:rsidRPr="006437F4" w:rsidRDefault="00580FB9" w:rsidP="00C44D09">
            <w:r>
              <w:t>DECIMAL</w:t>
            </w:r>
            <w:r w:rsidR="00322D06" w:rsidRPr="00322D06">
              <w:t>(10,2)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11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gdesc</w:t>
            </w:r>
          </w:p>
        </w:tc>
        <w:tc>
          <w:tcPr>
            <w:tcW w:w="1843" w:type="dxa"/>
          </w:tcPr>
          <w:p w:rsidR="00CD62FC" w:rsidRPr="00EB322C" w:rsidRDefault="00322D06" w:rsidP="00C44D09">
            <w:r>
              <w:rPr>
                <w:rFonts w:hint="eastAsia"/>
              </w:rPr>
              <w:t>商品简介</w:t>
            </w:r>
          </w:p>
        </w:tc>
        <w:tc>
          <w:tcPr>
            <w:tcW w:w="1701" w:type="dxa"/>
          </w:tcPr>
          <w:p w:rsidR="00CD62FC" w:rsidRPr="006437F4" w:rsidRDefault="00580FB9" w:rsidP="00322D06">
            <w:r>
              <w:t>VARCHAR</w:t>
            </w:r>
            <w:r w:rsidR="00322D06">
              <w:rPr>
                <w:rFonts w:hint="eastAsia"/>
              </w:rPr>
              <w:t>(</w:t>
            </w:r>
            <w:r w:rsidR="00322D06">
              <w:t>1024)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</w:p>
        </w:tc>
      </w:tr>
      <w:tr w:rsidR="00CD62FC" w:rsidTr="00C44D09">
        <w:trPr>
          <w:trHeight w:val="339"/>
          <w:jc w:val="center"/>
        </w:trPr>
        <w:tc>
          <w:tcPr>
            <w:tcW w:w="617" w:type="dxa"/>
          </w:tcPr>
          <w:p w:rsidR="00CD62FC" w:rsidRPr="004421BD" w:rsidRDefault="00CD62FC" w:rsidP="00C44D09">
            <w:r w:rsidRPr="004421BD">
              <w:t>12</w:t>
            </w:r>
          </w:p>
        </w:tc>
        <w:tc>
          <w:tcPr>
            <w:tcW w:w="1780" w:type="dxa"/>
          </w:tcPr>
          <w:p w:rsidR="00CD62FC" w:rsidRPr="00E73E52" w:rsidRDefault="001D43A6" w:rsidP="00C44D09">
            <w:r>
              <w:t>gdetaile</w:t>
            </w:r>
          </w:p>
        </w:tc>
        <w:tc>
          <w:tcPr>
            <w:tcW w:w="1843" w:type="dxa"/>
          </w:tcPr>
          <w:p w:rsidR="00CD62FC" w:rsidRPr="00EB322C" w:rsidRDefault="00322D06" w:rsidP="00C44D09">
            <w:r>
              <w:rPr>
                <w:rFonts w:hint="eastAsia"/>
              </w:rPr>
              <w:t>商品详情</w:t>
            </w:r>
          </w:p>
        </w:tc>
        <w:tc>
          <w:tcPr>
            <w:tcW w:w="1701" w:type="dxa"/>
          </w:tcPr>
          <w:p w:rsidR="00CD62FC" w:rsidRPr="006437F4" w:rsidRDefault="00322D06" w:rsidP="00C44D09">
            <w:r>
              <w:t>vong</w:t>
            </w:r>
            <w:r w:rsidR="00580FB9">
              <w:t>TEXT</w:t>
            </w:r>
          </w:p>
        </w:tc>
        <w:tc>
          <w:tcPr>
            <w:tcW w:w="2338" w:type="dxa"/>
          </w:tcPr>
          <w:p w:rsidR="00CD62FC" w:rsidRPr="00DE1244" w:rsidRDefault="00CD62FC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Pr="004421BD" w:rsidRDefault="001D43A6" w:rsidP="00C44D09">
            <w:r>
              <w:rPr>
                <w:rFonts w:hint="eastAsia"/>
              </w:rPr>
              <w:t>13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gimg</w:t>
            </w:r>
          </w:p>
        </w:tc>
        <w:tc>
          <w:tcPr>
            <w:tcW w:w="1843" w:type="dxa"/>
          </w:tcPr>
          <w:p w:rsidR="001D43A6" w:rsidRDefault="00322D06" w:rsidP="00C44D09">
            <w:r>
              <w:rPr>
                <w:rFonts w:hint="eastAsia"/>
              </w:rPr>
              <w:t>首页图片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VARCHAR</w:t>
            </w:r>
            <w:r w:rsidR="00322D06">
              <w:rPr>
                <w:rFonts w:hint="eastAsia"/>
              </w:rPr>
              <w:t>(</w:t>
            </w:r>
            <w:r w:rsidR="00322D06">
              <w:t>255)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Pr="004421BD" w:rsidRDefault="001D43A6" w:rsidP="00C44D09">
            <w:r>
              <w:rPr>
                <w:rFonts w:hint="eastAsia"/>
              </w:rPr>
              <w:t>14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isshow</w:t>
            </w:r>
          </w:p>
        </w:tc>
        <w:tc>
          <w:tcPr>
            <w:tcW w:w="1843" w:type="dxa"/>
          </w:tcPr>
          <w:p w:rsidR="001D43A6" w:rsidRDefault="001D43A6" w:rsidP="00C44D09">
            <w:r>
              <w:rPr>
                <w:rFonts w:hint="eastAsia"/>
              </w:rPr>
              <w:t>是否上架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TINYINT</w:t>
            </w:r>
            <w:r w:rsidR="00322D06">
              <w:rPr>
                <w:rFonts w:hint="eastAsia"/>
              </w:rPr>
              <w:t>(</w:t>
            </w:r>
            <w:r w:rsidR="00322D06">
              <w:t>4)</w:t>
            </w:r>
          </w:p>
        </w:tc>
        <w:tc>
          <w:tcPr>
            <w:tcW w:w="2338" w:type="dxa"/>
          </w:tcPr>
          <w:p w:rsidR="001D43A6" w:rsidRDefault="00322D06" w:rsidP="00C44D09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Pr="004421BD" w:rsidRDefault="001D43A6" w:rsidP="00C44D09">
            <w:r>
              <w:rPr>
                <w:rFonts w:hint="eastAsia"/>
              </w:rPr>
              <w:t>15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isnew</w:t>
            </w:r>
          </w:p>
        </w:tc>
        <w:tc>
          <w:tcPr>
            <w:tcW w:w="1843" w:type="dxa"/>
          </w:tcPr>
          <w:p w:rsidR="001D43A6" w:rsidRDefault="00CE66A8" w:rsidP="00C44D09">
            <w:r>
              <w:rPr>
                <w:rFonts w:hint="eastAsia"/>
              </w:rPr>
              <w:t>新上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INT</w:t>
            </w:r>
            <w:r w:rsidR="00322D06" w:rsidRPr="00322D06">
              <w:t>(2)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Default="001D43A6" w:rsidP="00C44D09">
            <w:r>
              <w:rPr>
                <w:rFonts w:hint="eastAsia"/>
              </w:rPr>
              <w:t>16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ishot</w:t>
            </w:r>
          </w:p>
        </w:tc>
        <w:tc>
          <w:tcPr>
            <w:tcW w:w="1843" w:type="dxa"/>
          </w:tcPr>
          <w:p w:rsidR="001D43A6" w:rsidRDefault="00CE66A8" w:rsidP="00C44D09">
            <w:r>
              <w:rPr>
                <w:rFonts w:hint="eastAsia"/>
              </w:rPr>
              <w:t>热卖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INT</w:t>
            </w:r>
            <w:r w:rsidR="00322D06" w:rsidRPr="00322D06">
              <w:t>(2)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Default="001D43A6" w:rsidP="00C44D09">
            <w:r>
              <w:rPr>
                <w:rFonts w:hint="eastAsia"/>
              </w:rPr>
              <w:t>17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isrecommand</w:t>
            </w:r>
          </w:p>
        </w:tc>
        <w:tc>
          <w:tcPr>
            <w:tcW w:w="1843" w:type="dxa"/>
          </w:tcPr>
          <w:p w:rsidR="001D43A6" w:rsidRDefault="00CE66A8" w:rsidP="00C44D09">
            <w:r>
              <w:rPr>
                <w:rFonts w:hint="eastAsia"/>
              </w:rPr>
              <w:t>推荐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INT</w:t>
            </w:r>
            <w:r w:rsidR="00322D06" w:rsidRPr="00322D06">
              <w:t>(2)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Default="001D43A6" w:rsidP="00C44D09">
            <w:r>
              <w:rPr>
                <w:rFonts w:hint="eastAsia"/>
              </w:rPr>
              <w:t>18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isdiscount</w:t>
            </w:r>
          </w:p>
        </w:tc>
        <w:tc>
          <w:tcPr>
            <w:tcW w:w="1843" w:type="dxa"/>
          </w:tcPr>
          <w:p w:rsidR="001D43A6" w:rsidRDefault="00CE66A8" w:rsidP="00C44D09">
            <w:r>
              <w:rPr>
                <w:rFonts w:hint="eastAsia"/>
              </w:rPr>
              <w:t>折扣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INT</w:t>
            </w:r>
            <w:r w:rsidR="00322D06" w:rsidRPr="00322D06">
              <w:t>(2)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Default="001D43A6" w:rsidP="00C44D09">
            <w:r>
              <w:rPr>
                <w:rFonts w:hint="eastAsia"/>
              </w:rPr>
              <w:t>19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salenum</w:t>
            </w:r>
          </w:p>
        </w:tc>
        <w:tc>
          <w:tcPr>
            <w:tcW w:w="1843" w:type="dxa"/>
          </w:tcPr>
          <w:p w:rsidR="001D43A6" w:rsidRDefault="001D43A6" w:rsidP="00C44D09">
            <w:r>
              <w:rPr>
                <w:rFonts w:hint="eastAsia"/>
              </w:rPr>
              <w:t>销量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INT</w:t>
            </w:r>
            <w:r w:rsidR="00322D06">
              <w:t>(10</w:t>
            </w:r>
            <w:r w:rsidR="00322D06" w:rsidRPr="00322D06">
              <w:t>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Default="001D43A6" w:rsidP="00C44D09">
            <w:r>
              <w:rPr>
                <w:rFonts w:hint="eastAsia"/>
              </w:rPr>
              <w:t>20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displayorder</w:t>
            </w:r>
          </w:p>
        </w:tc>
        <w:tc>
          <w:tcPr>
            <w:tcW w:w="1843" w:type="dxa"/>
          </w:tcPr>
          <w:p w:rsidR="001D43A6" w:rsidRDefault="00322D06" w:rsidP="00C44D09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INT</w:t>
            </w:r>
            <w:r w:rsidR="00322D06">
              <w:t>(11</w:t>
            </w:r>
            <w:r w:rsidR="00322D06" w:rsidRPr="00322D06">
              <w:t>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Default="001D43A6" w:rsidP="00C44D09">
            <w:r>
              <w:rPr>
                <w:rFonts w:hint="eastAsia"/>
              </w:rPr>
              <w:t>21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createtime</w:t>
            </w:r>
          </w:p>
        </w:tc>
        <w:tc>
          <w:tcPr>
            <w:tcW w:w="1843" w:type="dxa"/>
          </w:tcPr>
          <w:p w:rsidR="001D43A6" w:rsidRDefault="001D43A6" w:rsidP="00C44D09">
            <w:r>
              <w:rPr>
                <w:rFonts w:hint="eastAsia"/>
              </w:rPr>
              <w:t>最后修改时间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INT</w:t>
            </w:r>
            <w:r w:rsidR="00322D06">
              <w:t>(10</w:t>
            </w:r>
            <w:r w:rsidR="00322D06" w:rsidRPr="00322D06">
              <w:t>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Default="001D43A6" w:rsidP="00C44D09">
            <w:r>
              <w:rPr>
                <w:rFonts w:hint="eastAsia"/>
              </w:rPr>
              <w:t>22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uniacid</w:t>
            </w:r>
          </w:p>
        </w:tc>
        <w:tc>
          <w:tcPr>
            <w:tcW w:w="1843" w:type="dxa"/>
          </w:tcPr>
          <w:p w:rsidR="001D43A6" w:rsidRDefault="001D43A6" w:rsidP="00C44D09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1D43A6" w:rsidRPr="006437F4" w:rsidRDefault="00580FB9" w:rsidP="00C44D09">
            <w:r>
              <w:t>INT</w:t>
            </w:r>
            <w:r w:rsidR="00322D06">
              <w:t>(10</w:t>
            </w:r>
            <w:r w:rsidR="00322D06" w:rsidRPr="00322D06">
              <w:t>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Default="001D43A6" w:rsidP="00C44D09">
            <w:r>
              <w:rPr>
                <w:rFonts w:hint="eastAsia"/>
              </w:rPr>
              <w:t>23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endtime</w:t>
            </w:r>
          </w:p>
        </w:tc>
        <w:tc>
          <w:tcPr>
            <w:tcW w:w="1843" w:type="dxa"/>
          </w:tcPr>
          <w:p w:rsidR="001D43A6" w:rsidRDefault="001D43A6" w:rsidP="00C44D09">
            <w:r>
              <w:rPr>
                <w:rFonts w:hint="eastAsia"/>
              </w:rPr>
              <w:t>团购</w:t>
            </w:r>
            <w:r w:rsidR="00615B59">
              <w:rPr>
                <w:rFonts w:hint="eastAsia"/>
              </w:rPr>
              <w:t>限时（小时数）</w:t>
            </w:r>
          </w:p>
        </w:tc>
        <w:tc>
          <w:tcPr>
            <w:tcW w:w="1701" w:type="dxa"/>
          </w:tcPr>
          <w:p w:rsidR="001D43A6" w:rsidRPr="006437F4" w:rsidRDefault="00580FB9" w:rsidP="00322D06">
            <w:r>
              <w:t>INT</w:t>
            </w:r>
            <w:r w:rsidR="00322D06" w:rsidRPr="00322D06">
              <w:t>(</w:t>
            </w:r>
            <w:r w:rsidR="00322D06">
              <w:t>11</w:t>
            </w:r>
            <w:r w:rsidR="00322D06" w:rsidRPr="00322D06">
              <w:t>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  <w:tr w:rsidR="001D43A6" w:rsidTr="00C44D09">
        <w:trPr>
          <w:trHeight w:val="339"/>
          <w:jc w:val="center"/>
        </w:trPr>
        <w:tc>
          <w:tcPr>
            <w:tcW w:w="617" w:type="dxa"/>
          </w:tcPr>
          <w:p w:rsidR="001D43A6" w:rsidRDefault="001D43A6" w:rsidP="00C44D09">
            <w:r>
              <w:rPr>
                <w:rFonts w:hint="eastAsia"/>
              </w:rPr>
              <w:t>24</w:t>
            </w:r>
          </w:p>
        </w:tc>
        <w:tc>
          <w:tcPr>
            <w:tcW w:w="1780" w:type="dxa"/>
          </w:tcPr>
          <w:p w:rsidR="001D43A6" w:rsidRDefault="001D43A6" w:rsidP="00C44D09">
            <w:r>
              <w:rPr>
                <w:rFonts w:hint="eastAsia"/>
              </w:rPr>
              <w:t>hasoption</w:t>
            </w:r>
          </w:p>
        </w:tc>
        <w:tc>
          <w:tcPr>
            <w:tcW w:w="1843" w:type="dxa"/>
          </w:tcPr>
          <w:p w:rsidR="001D43A6" w:rsidRDefault="001D43A6" w:rsidP="00C44D09"/>
        </w:tc>
        <w:tc>
          <w:tcPr>
            <w:tcW w:w="1701" w:type="dxa"/>
          </w:tcPr>
          <w:p w:rsidR="001D43A6" w:rsidRPr="006437F4" w:rsidRDefault="00580FB9" w:rsidP="00322D06">
            <w:r>
              <w:t>INT</w:t>
            </w:r>
            <w:r w:rsidR="00322D06" w:rsidRPr="00322D06">
              <w:t>(</w:t>
            </w:r>
            <w:r w:rsidR="00322D06">
              <w:t>11</w:t>
            </w:r>
            <w:r w:rsidR="00322D06" w:rsidRPr="00322D06">
              <w:t>)</w:t>
            </w:r>
          </w:p>
        </w:tc>
        <w:tc>
          <w:tcPr>
            <w:tcW w:w="2338" w:type="dxa"/>
          </w:tcPr>
          <w:p w:rsidR="001D43A6" w:rsidRDefault="00322D06" w:rsidP="00C44D09">
            <w:r>
              <w:rPr>
                <w:rFonts w:hint="eastAsia"/>
              </w:rPr>
              <w:t>非空</w:t>
            </w:r>
          </w:p>
        </w:tc>
      </w:tr>
    </w:tbl>
    <w:p w:rsidR="00CD62FC" w:rsidRDefault="00CD62FC" w:rsidP="00CD62FC">
      <w:pPr>
        <w:pStyle w:val="3"/>
      </w:pPr>
      <w:r>
        <w:rPr>
          <w:rFonts w:hint="eastAsia"/>
        </w:rPr>
        <w:t>其他</w:t>
      </w:r>
    </w:p>
    <w:p w:rsidR="00CD62FC" w:rsidRPr="00B772EA" w:rsidRDefault="00CD62FC" w:rsidP="00CD62FC">
      <w:pPr>
        <w:pStyle w:val="a0"/>
      </w:pPr>
      <w:r>
        <w:rPr>
          <w:rFonts w:hint="eastAsia"/>
        </w:rPr>
        <w:t>无</w:t>
      </w:r>
    </w:p>
    <w:p w:rsidR="00454D90" w:rsidRDefault="00454D90" w:rsidP="00454D90">
      <w:pPr>
        <w:pStyle w:val="2"/>
      </w:pPr>
      <w:bookmarkStart w:id="230" w:name="_Toc468197173"/>
      <w:r>
        <w:rPr>
          <w:rFonts w:hint="eastAsia"/>
        </w:rPr>
        <w:lastRenderedPageBreak/>
        <w:t>微拼团商品</w:t>
      </w:r>
      <w:r w:rsidR="004646DF">
        <w:rPr>
          <w:rFonts w:hint="eastAsia"/>
        </w:rPr>
        <w:t>图集</w:t>
      </w:r>
      <w:r>
        <w:rPr>
          <w:rFonts w:hint="eastAsia"/>
        </w:rPr>
        <w:t>表(</w:t>
      </w:r>
      <w:r w:rsidRPr="007713DC">
        <w:t>tg_</w:t>
      </w:r>
      <w:r>
        <w:rPr>
          <w:rFonts w:hint="eastAsia"/>
        </w:rPr>
        <w:t>g</w:t>
      </w:r>
      <w:r>
        <w:t>oods</w:t>
      </w:r>
      <w:r w:rsidR="00206CC1">
        <w:t>_atlas</w:t>
      </w:r>
      <w:r>
        <w:rPr>
          <w:rFonts w:hint="eastAsia"/>
        </w:rPr>
        <w:t>)</w:t>
      </w:r>
      <w:bookmarkEnd w:id="230"/>
    </w:p>
    <w:p w:rsidR="00454D90" w:rsidRPr="003A7261" w:rsidRDefault="00454D90" w:rsidP="00454D90">
      <w:pPr>
        <w:pStyle w:val="a0"/>
      </w:pPr>
      <w:r>
        <w:rPr>
          <w:rFonts w:hint="eastAsia"/>
        </w:rPr>
        <w:t>该表存储</w:t>
      </w:r>
      <w:r w:rsidR="004646DF">
        <w:rPr>
          <w:rFonts w:hint="eastAsia"/>
        </w:rPr>
        <w:t>商品图集</w:t>
      </w:r>
    </w:p>
    <w:p w:rsidR="00454D90" w:rsidRDefault="00454D90" w:rsidP="00454D90">
      <w:pPr>
        <w:pStyle w:val="3"/>
      </w:pPr>
      <w:r>
        <w:rPr>
          <w:rFonts w:hint="eastAsia"/>
        </w:rPr>
        <w:t>ENGINE</w:t>
      </w:r>
    </w:p>
    <w:p w:rsidR="00454D90" w:rsidRDefault="00454D90" w:rsidP="00454D90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454D90" w:rsidRDefault="00454D90" w:rsidP="00454D90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454D90" w:rsidRDefault="00454D90" w:rsidP="00454D90">
      <w:pPr>
        <w:pStyle w:val="a0"/>
      </w:pPr>
      <w:r>
        <w:t>utf8</w:t>
      </w:r>
    </w:p>
    <w:p w:rsidR="00454D90" w:rsidRDefault="00454D90" w:rsidP="00454D90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454D90" w:rsidTr="00C44D0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454D90" w:rsidRDefault="00454D90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454D90" w:rsidRDefault="00454D90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454D90" w:rsidRDefault="00454D90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454D90" w:rsidRDefault="00454D90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454D90" w:rsidRDefault="00454D90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454D90" w:rsidTr="00C44D09">
        <w:trPr>
          <w:trHeight w:val="339"/>
          <w:jc w:val="center"/>
        </w:trPr>
        <w:tc>
          <w:tcPr>
            <w:tcW w:w="617" w:type="dxa"/>
          </w:tcPr>
          <w:p w:rsidR="00454D90" w:rsidRDefault="00454D90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454D90" w:rsidRPr="00E73E52" w:rsidRDefault="00454D90" w:rsidP="00C44D09">
            <w:r w:rsidRPr="00E73E52">
              <w:t>id</w:t>
            </w:r>
          </w:p>
        </w:tc>
        <w:tc>
          <w:tcPr>
            <w:tcW w:w="1843" w:type="dxa"/>
          </w:tcPr>
          <w:p w:rsidR="00454D90" w:rsidRDefault="00454D90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454D90" w:rsidRPr="006437F4" w:rsidRDefault="00580FB9" w:rsidP="00C44D09">
            <w:r>
              <w:t>INT</w:t>
            </w:r>
            <w:r w:rsidR="00454D90" w:rsidRPr="006437F4">
              <w:t>(10)</w:t>
            </w:r>
          </w:p>
        </w:tc>
        <w:tc>
          <w:tcPr>
            <w:tcW w:w="2338" w:type="dxa"/>
          </w:tcPr>
          <w:p w:rsidR="00454D90" w:rsidRDefault="00454D90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454D90" w:rsidTr="00C44D09">
        <w:trPr>
          <w:trHeight w:val="339"/>
          <w:jc w:val="center"/>
        </w:trPr>
        <w:tc>
          <w:tcPr>
            <w:tcW w:w="617" w:type="dxa"/>
          </w:tcPr>
          <w:p w:rsidR="00454D90" w:rsidRPr="004421BD" w:rsidRDefault="00454D90" w:rsidP="00C44D09">
            <w:r w:rsidRPr="004421BD">
              <w:t>2</w:t>
            </w:r>
          </w:p>
        </w:tc>
        <w:tc>
          <w:tcPr>
            <w:tcW w:w="1780" w:type="dxa"/>
          </w:tcPr>
          <w:p w:rsidR="00454D90" w:rsidRPr="00E73E52" w:rsidRDefault="004646DF" w:rsidP="00C44D09"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454D90" w:rsidRPr="00EB322C" w:rsidRDefault="00454D90" w:rsidP="00C44D09">
            <w:r>
              <w:rPr>
                <w:rFonts w:hint="eastAsia"/>
              </w:rPr>
              <w:t>商品</w:t>
            </w:r>
            <w:r w:rsidR="004646DF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54D90" w:rsidRPr="006437F4" w:rsidRDefault="00580FB9" w:rsidP="00C44D09">
            <w:r>
              <w:t>VARCHAR</w:t>
            </w:r>
            <w:r w:rsidR="00454D90">
              <w:t>(255)</w:t>
            </w:r>
          </w:p>
        </w:tc>
        <w:tc>
          <w:tcPr>
            <w:tcW w:w="2338" w:type="dxa"/>
          </w:tcPr>
          <w:p w:rsidR="00454D90" w:rsidRPr="00DE1244" w:rsidRDefault="00454D90" w:rsidP="00C44D09">
            <w:r>
              <w:rPr>
                <w:rFonts w:hint="eastAsia"/>
              </w:rPr>
              <w:t>非空</w:t>
            </w:r>
          </w:p>
        </w:tc>
      </w:tr>
      <w:tr w:rsidR="00454D90" w:rsidTr="00C44D09">
        <w:trPr>
          <w:trHeight w:val="339"/>
          <w:jc w:val="center"/>
        </w:trPr>
        <w:tc>
          <w:tcPr>
            <w:tcW w:w="617" w:type="dxa"/>
          </w:tcPr>
          <w:p w:rsidR="00454D90" w:rsidRPr="004421BD" w:rsidRDefault="00454D90" w:rsidP="00C44D09">
            <w:r w:rsidRPr="004421BD">
              <w:t>3</w:t>
            </w:r>
          </w:p>
        </w:tc>
        <w:tc>
          <w:tcPr>
            <w:tcW w:w="1780" w:type="dxa"/>
          </w:tcPr>
          <w:p w:rsidR="00454D90" w:rsidRPr="00E73E52" w:rsidRDefault="004646DF" w:rsidP="00C44D09">
            <w:r>
              <w:rPr>
                <w:rFonts w:hint="eastAsia"/>
              </w:rPr>
              <w:t>thumb</w:t>
            </w:r>
          </w:p>
        </w:tc>
        <w:tc>
          <w:tcPr>
            <w:tcW w:w="1843" w:type="dxa"/>
          </w:tcPr>
          <w:p w:rsidR="00454D90" w:rsidRPr="00EB322C" w:rsidRDefault="004646DF" w:rsidP="00C44D09">
            <w:r>
              <w:rPr>
                <w:rFonts w:hint="eastAsia"/>
              </w:rPr>
              <w:t>图片路径</w:t>
            </w:r>
          </w:p>
        </w:tc>
        <w:tc>
          <w:tcPr>
            <w:tcW w:w="1701" w:type="dxa"/>
          </w:tcPr>
          <w:p w:rsidR="00454D90" w:rsidRPr="006437F4" w:rsidRDefault="00580FB9" w:rsidP="00C44D09">
            <w:r>
              <w:t>INT</w:t>
            </w:r>
            <w:r w:rsidR="00454D90">
              <w:t>(10)</w:t>
            </w:r>
          </w:p>
        </w:tc>
        <w:tc>
          <w:tcPr>
            <w:tcW w:w="2338" w:type="dxa"/>
          </w:tcPr>
          <w:p w:rsidR="00454D90" w:rsidRPr="00DE1244" w:rsidRDefault="00454D90" w:rsidP="00C44D09">
            <w:r>
              <w:rPr>
                <w:rFonts w:hint="eastAsia"/>
              </w:rPr>
              <w:t>非空</w:t>
            </w:r>
          </w:p>
        </w:tc>
      </w:tr>
    </w:tbl>
    <w:p w:rsidR="00454D90" w:rsidRDefault="00454D90" w:rsidP="00454D90">
      <w:pPr>
        <w:pStyle w:val="3"/>
      </w:pPr>
      <w:r>
        <w:rPr>
          <w:rFonts w:hint="eastAsia"/>
        </w:rPr>
        <w:t>其他</w:t>
      </w:r>
    </w:p>
    <w:p w:rsidR="00454D90" w:rsidRPr="00B772EA" w:rsidRDefault="00454D90" w:rsidP="00454D90">
      <w:pPr>
        <w:pStyle w:val="a0"/>
      </w:pPr>
      <w:r>
        <w:rPr>
          <w:rFonts w:hint="eastAsia"/>
        </w:rPr>
        <w:t>无</w:t>
      </w:r>
    </w:p>
    <w:p w:rsidR="004646DF" w:rsidRDefault="004646DF" w:rsidP="004646DF">
      <w:pPr>
        <w:pStyle w:val="2"/>
      </w:pPr>
      <w:bookmarkStart w:id="231" w:name="_Toc468197174"/>
      <w:r>
        <w:rPr>
          <w:rFonts w:hint="eastAsia"/>
        </w:rPr>
        <w:t>微拼团商品选项表(</w:t>
      </w:r>
      <w:r w:rsidRPr="007713DC">
        <w:t>tg_</w:t>
      </w:r>
      <w:r>
        <w:rPr>
          <w:rFonts w:hint="eastAsia"/>
        </w:rPr>
        <w:t>g</w:t>
      </w:r>
      <w:r>
        <w:t>oods</w:t>
      </w:r>
      <w:r w:rsidR="00206CC1">
        <w:t>_option</w:t>
      </w:r>
      <w:r>
        <w:rPr>
          <w:rFonts w:hint="eastAsia"/>
        </w:rPr>
        <w:t>)</w:t>
      </w:r>
      <w:bookmarkEnd w:id="231"/>
    </w:p>
    <w:p w:rsidR="004646DF" w:rsidRPr="003A7261" w:rsidRDefault="004646DF" w:rsidP="004646DF">
      <w:pPr>
        <w:pStyle w:val="a0"/>
      </w:pPr>
      <w:r>
        <w:rPr>
          <w:rFonts w:hint="eastAsia"/>
        </w:rPr>
        <w:t>该表存储商品选项的</w:t>
      </w:r>
      <w:r w:rsidR="00C44D09">
        <w:rPr>
          <w:rFonts w:hint="eastAsia"/>
        </w:rPr>
        <w:t>信</w:t>
      </w:r>
      <w:r>
        <w:rPr>
          <w:rFonts w:hint="eastAsia"/>
        </w:rPr>
        <w:t>息</w:t>
      </w:r>
    </w:p>
    <w:p w:rsidR="004646DF" w:rsidRDefault="004646DF" w:rsidP="004646DF">
      <w:pPr>
        <w:pStyle w:val="3"/>
      </w:pPr>
      <w:r>
        <w:rPr>
          <w:rFonts w:hint="eastAsia"/>
        </w:rPr>
        <w:t>ENGINE</w:t>
      </w:r>
    </w:p>
    <w:p w:rsidR="004646DF" w:rsidRDefault="004646DF" w:rsidP="004646DF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4646DF" w:rsidRDefault="004646DF" w:rsidP="004646DF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4646DF" w:rsidRDefault="004646DF" w:rsidP="004646DF">
      <w:pPr>
        <w:pStyle w:val="a0"/>
      </w:pPr>
      <w:r>
        <w:t>utf8</w:t>
      </w:r>
    </w:p>
    <w:p w:rsidR="004646DF" w:rsidRDefault="004646DF" w:rsidP="004646DF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4646DF" w:rsidTr="00C44D0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4646DF" w:rsidRDefault="004646DF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4646DF" w:rsidRDefault="004646DF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4646DF" w:rsidRDefault="004646DF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4646DF" w:rsidRDefault="004646DF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4646DF" w:rsidRDefault="004646DF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Default="004646DF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1780" w:type="dxa"/>
          </w:tcPr>
          <w:p w:rsidR="004646DF" w:rsidRPr="00E73E52" w:rsidRDefault="004646DF" w:rsidP="00C44D09">
            <w:r w:rsidRPr="00E73E52">
              <w:t>id</w:t>
            </w:r>
          </w:p>
        </w:tc>
        <w:tc>
          <w:tcPr>
            <w:tcW w:w="1843" w:type="dxa"/>
          </w:tcPr>
          <w:p w:rsidR="004646DF" w:rsidRDefault="004646DF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4646DF" w:rsidRPr="006437F4" w:rsidRDefault="00580FB9" w:rsidP="00C44D09">
            <w:r>
              <w:t>INT</w:t>
            </w:r>
            <w:r w:rsidR="004646DF" w:rsidRPr="006437F4">
              <w:t>(10)</w:t>
            </w:r>
          </w:p>
        </w:tc>
        <w:tc>
          <w:tcPr>
            <w:tcW w:w="2338" w:type="dxa"/>
          </w:tcPr>
          <w:p w:rsidR="004646DF" w:rsidRDefault="004646DF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2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4646DF" w:rsidRPr="00EB322C" w:rsidRDefault="004646DF" w:rsidP="00C44D09">
            <w:r>
              <w:rPr>
                <w:rFonts w:hint="eastAsia"/>
              </w:rPr>
              <w:t>商品名称</w:t>
            </w:r>
          </w:p>
        </w:tc>
        <w:tc>
          <w:tcPr>
            <w:tcW w:w="1701" w:type="dxa"/>
          </w:tcPr>
          <w:p w:rsidR="004646DF" w:rsidRPr="006437F4" w:rsidRDefault="00580FB9" w:rsidP="00C44D09">
            <w:r>
              <w:t>VARCHAR</w:t>
            </w:r>
            <w:r w:rsidR="004646DF">
              <w:t>(255)</w:t>
            </w:r>
          </w:p>
        </w:tc>
        <w:tc>
          <w:tcPr>
            <w:tcW w:w="2338" w:type="dxa"/>
          </w:tcPr>
          <w:p w:rsidR="004646DF" w:rsidRPr="00DE1244" w:rsidRDefault="004646DF" w:rsidP="00C44D09">
            <w:r>
              <w:rPr>
                <w:rFonts w:hint="eastAsia"/>
              </w:rPr>
              <w:t>非空</w:t>
            </w:r>
            <w:r w:rsidR="008D4F26">
              <w:rPr>
                <w:rFonts w:hint="eastAsia"/>
              </w:rPr>
              <w:t>，</w:t>
            </w:r>
            <w:r w:rsidR="008D4F26" w:rsidRPr="00DB4164">
              <w:rPr>
                <w:rFonts w:hint="eastAsia"/>
              </w:rPr>
              <w:t>默认</w:t>
            </w:r>
            <w:r w:rsidR="008D4F26" w:rsidRPr="00DB4164">
              <w:rPr>
                <w:rFonts w:hint="eastAsia"/>
              </w:rPr>
              <w:t>'0'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3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title</w:t>
            </w:r>
          </w:p>
        </w:tc>
        <w:tc>
          <w:tcPr>
            <w:tcW w:w="1843" w:type="dxa"/>
          </w:tcPr>
          <w:p w:rsidR="004646DF" w:rsidRPr="00EB322C" w:rsidRDefault="004646DF" w:rsidP="00C44D09">
            <w:r>
              <w:rPr>
                <w:rFonts w:hint="eastAsia"/>
              </w:rPr>
              <w:t>所属分类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646DF" w:rsidRPr="006437F4" w:rsidRDefault="00580FB9" w:rsidP="00C44D09">
            <w:r>
              <w:t>INT</w:t>
            </w:r>
            <w:r w:rsidR="004646DF">
              <w:t>(10)</w:t>
            </w:r>
          </w:p>
        </w:tc>
        <w:tc>
          <w:tcPr>
            <w:tcW w:w="2338" w:type="dxa"/>
          </w:tcPr>
          <w:p w:rsidR="004646DF" w:rsidRPr="00DE1244" w:rsidRDefault="004646DF" w:rsidP="00C44D09">
            <w:r>
              <w:rPr>
                <w:rFonts w:hint="eastAsia"/>
              </w:rPr>
              <w:t>非空</w:t>
            </w:r>
            <w:r w:rsidR="008D4F26">
              <w:rPr>
                <w:rFonts w:hint="eastAsia"/>
              </w:rPr>
              <w:t>，</w:t>
            </w:r>
            <w:r w:rsidR="008D4F26" w:rsidRPr="00DB4164">
              <w:rPr>
                <w:rFonts w:hint="eastAsia"/>
              </w:rPr>
              <w:t>默认</w:t>
            </w:r>
            <w:r w:rsidR="008D4F26">
              <w:rPr>
                <w:rFonts w:hint="eastAsia"/>
              </w:rPr>
              <w:t>'</w:t>
            </w:r>
            <w:r w:rsidR="008D4F26" w:rsidRPr="00DB4164">
              <w:rPr>
                <w:rFonts w:hint="eastAsia"/>
              </w:rPr>
              <w:t>'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4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thumb</w:t>
            </w:r>
          </w:p>
        </w:tc>
        <w:tc>
          <w:tcPr>
            <w:tcW w:w="1843" w:type="dxa"/>
          </w:tcPr>
          <w:p w:rsidR="004646DF" w:rsidRPr="00EB322C" w:rsidRDefault="004646DF" w:rsidP="00C44D09">
            <w:r>
              <w:rPr>
                <w:rFonts w:hint="eastAsia"/>
              </w:rPr>
              <w:t>商品</w:t>
            </w:r>
            <w:r w:rsidR="008D4F26"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4646DF" w:rsidRPr="006437F4" w:rsidRDefault="00580FB9" w:rsidP="00C44D09">
            <w:r>
              <w:t>VARCHAR</w:t>
            </w:r>
            <w:r w:rsidR="004646DF">
              <w:t>(</w:t>
            </w:r>
            <w:r w:rsidR="008D4F26">
              <w:t>6</w:t>
            </w:r>
            <w:r w:rsidR="004646DF">
              <w:t>0)</w:t>
            </w:r>
          </w:p>
        </w:tc>
        <w:tc>
          <w:tcPr>
            <w:tcW w:w="2338" w:type="dxa"/>
          </w:tcPr>
          <w:p w:rsidR="004646DF" w:rsidRPr="00DE1244" w:rsidRDefault="004646DF" w:rsidP="00C44D09">
            <w:r>
              <w:rPr>
                <w:rFonts w:hint="eastAsia"/>
              </w:rPr>
              <w:t>非空</w:t>
            </w:r>
            <w:r w:rsidR="008D4F26">
              <w:rPr>
                <w:rFonts w:hint="eastAsia"/>
              </w:rPr>
              <w:t>，</w:t>
            </w:r>
            <w:r w:rsidR="008D4F26" w:rsidRPr="00DB4164">
              <w:rPr>
                <w:rFonts w:hint="eastAsia"/>
              </w:rPr>
              <w:t>默认</w:t>
            </w:r>
            <w:r w:rsidR="008D4F26">
              <w:rPr>
                <w:rFonts w:hint="eastAsia"/>
              </w:rPr>
              <w:t>'</w:t>
            </w:r>
            <w:r w:rsidR="008D4F26" w:rsidRPr="00DB4164">
              <w:rPr>
                <w:rFonts w:hint="eastAsia"/>
              </w:rPr>
              <w:t>'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5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productprice</w:t>
            </w:r>
          </w:p>
        </w:tc>
        <w:tc>
          <w:tcPr>
            <w:tcW w:w="1843" w:type="dxa"/>
          </w:tcPr>
          <w:p w:rsidR="004646DF" w:rsidRPr="00EB322C" w:rsidRDefault="004646DF" w:rsidP="004646DF">
            <w:r>
              <w:rPr>
                <w:rFonts w:hint="eastAsia"/>
              </w:rPr>
              <w:t>商品价格</w:t>
            </w:r>
          </w:p>
        </w:tc>
        <w:tc>
          <w:tcPr>
            <w:tcW w:w="1701" w:type="dxa"/>
          </w:tcPr>
          <w:p w:rsidR="004646DF" w:rsidRPr="006437F4" w:rsidRDefault="00580FB9" w:rsidP="008D4F26">
            <w:r>
              <w:t>DECIMAL</w:t>
            </w:r>
            <w:r w:rsidR="008D4F26" w:rsidRPr="008D4F26">
              <w:t>(10,2)</w:t>
            </w:r>
          </w:p>
        </w:tc>
        <w:tc>
          <w:tcPr>
            <w:tcW w:w="2338" w:type="dxa"/>
          </w:tcPr>
          <w:p w:rsidR="004646DF" w:rsidRPr="00DE1244" w:rsidRDefault="004646DF" w:rsidP="008D4F26">
            <w:r>
              <w:rPr>
                <w:rFonts w:hint="eastAsia"/>
              </w:rPr>
              <w:t>非空</w:t>
            </w:r>
            <w:r w:rsidR="008D4F26">
              <w:rPr>
                <w:rFonts w:hint="eastAsia"/>
              </w:rPr>
              <w:t>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</w:t>
            </w:r>
            <w:r w:rsidR="008D4F26">
              <w:t>.00</w:t>
            </w:r>
            <w:r w:rsidRPr="00DB4164">
              <w:rPr>
                <w:rFonts w:hint="eastAsia"/>
              </w:rPr>
              <w:t>'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6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marketprice</w:t>
            </w:r>
          </w:p>
        </w:tc>
        <w:tc>
          <w:tcPr>
            <w:tcW w:w="1843" w:type="dxa"/>
          </w:tcPr>
          <w:p w:rsidR="004646DF" w:rsidRPr="00EB322C" w:rsidRDefault="004646DF" w:rsidP="00C44D09">
            <w:r>
              <w:rPr>
                <w:rFonts w:hint="eastAsia"/>
              </w:rPr>
              <w:t>市场价</w:t>
            </w:r>
          </w:p>
        </w:tc>
        <w:tc>
          <w:tcPr>
            <w:tcW w:w="1701" w:type="dxa"/>
          </w:tcPr>
          <w:p w:rsidR="004646DF" w:rsidRPr="006437F4" w:rsidRDefault="00580FB9" w:rsidP="00C44D09">
            <w:r>
              <w:t>DECIMAL</w:t>
            </w:r>
            <w:r w:rsidR="008D4F26" w:rsidRPr="008D4F26">
              <w:t>(10,2)</w:t>
            </w:r>
          </w:p>
        </w:tc>
        <w:tc>
          <w:tcPr>
            <w:tcW w:w="2338" w:type="dxa"/>
          </w:tcPr>
          <w:p w:rsidR="004646DF" w:rsidRPr="00DE1244" w:rsidRDefault="004646DF" w:rsidP="00C44D09">
            <w:r>
              <w:rPr>
                <w:rFonts w:hint="eastAsia"/>
              </w:rPr>
              <w:t>非空</w:t>
            </w:r>
            <w:r w:rsidR="008D4F26">
              <w:rPr>
                <w:rFonts w:hint="eastAsia"/>
              </w:rPr>
              <w:t>，</w:t>
            </w:r>
            <w:r w:rsidR="008D4F26" w:rsidRPr="00DB4164">
              <w:rPr>
                <w:rFonts w:hint="eastAsia"/>
              </w:rPr>
              <w:t>默认</w:t>
            </w:r>
            <w:r w:rsidR="008D4F26" w:rsidRPr="00DB4164">
              <w:rPr>
                <w:rFonts w:hint="eastAsia"/>
              </w:rPr>
              <w:t>'0</w:t>
            </w:r>
            <w:r w:rsidR="008D4F26">
              <w:t>.00</w:t>
            </w:r>
            <w:r w:rsidR="008D4F26" w:rsidRPr="00DB4164">
              <w:rPr>
                <w:rFonts w:hint="eastAsia"/>
              </w:rPr>
              <w:t>'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7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costprice</w:t>
            </w:r>
          </w:p>
        </w:tc>
        <w:tc>
          <w:tcPr>
            <w:tcW w:w="1843" w:type="dxa"/>
          </w:tcPr>
          <w:p w:rsidR="004646DF" w:rsidRPr="00EB322C" w:rsidRDefault="004646DF" w:rsidP="00C44D09">
            <w:r>
              <w:rPr>
                <w:rFonts w:hint="eastAsia"/>
              </w:rPr>
              <w:t>成本价</w:t>
            </w:r>
          </w:p>
        </w:tc>
        <w:tc>
          <w:tcPr>
            <w:tcW w:w="1701" w:type="dxa"/>
          </w:tcPr>
          <w:p w:rsidR="004646DF" w:rsidRPr="006437F4" w:rsidRDefault="00580FB9" w:rsidP="00C44D09">
            <w:r>
              <w:t>DECIMAL</w:t>
            </w:r>
            <w:r w:rsidR="004646DF" w:rsidRPr="00322D06">
              <w:t>(10,2)</w:t>
            </w:r>
          </w:p>
        </w:tc>
        <w:tc>
          <w:tcPr>
            <w:tcW w:w="2338" w:type="dxa"/>
          </w:tcPr>
          <w:p w:rsidR="004646DF" w:rsidRPr="00DE1244" w:rsidRDefault="004646DF" w:rsidP="00C44D09">
            <w:r>
              <w:rPr>
                <w:rFonts w:hint="eastAsia"/>
              </w:rPr>
              <w:t>非空</w:t>
            </w:r>
            <w:r w:rsidRPr="00DE1244">
              <w:rPr>
                <w:rFonts w:hint="eastAsia"/>
              </w:rPr>
              <w:t>'</w:t>
            </w:r>
            <w:r w:rsidR="008D4F26">
              <w:rPr>
                <w:rFonts w:hint="eastAsia"/>
              </w:rPr>
              <w:t>，</w:t>
            </w:r>
            <w:r w:rsidR="008D4F26" w:rsidRPr="00DB4164">
              <w:rPr>
                <w:rFonts w:hint="eastAsia"/>
              </w:rPr>
              <w:t>默认</w:t>
            </w:r>
            <w:r w:rsidR="008D4F26" w:rsidRPr="00DB4164">
              <w:rPr>
                <w:rFonts w:hint="eastAsia"/>
              </w:rPr>
              <w:t>'0</w:t>
            </w:r>
            <w:r w:rsidR="008D4F26">
              <w:t>.00</w:t>
            </w:r>
            <w:r w:rsidR="008D4F26" w:rsidRPr="00DB4164">
              <w:rPr>
                <w:rFonts w:hint="eastAsia"/>
              </w:rPr>
              <w:t>'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8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stock</w:t>
            </w:r>
          </w:p>
        </w:tc>
        <w:tc>
          <w:tcPr>
            <w:tcW w:w="1843" w:type="dxa"/>
          </w:tcPr>
          <w:p w:rsidR="004646DF" w:rsidRPr="00EB322C" w:rsidRDefault="004646DF" w:rsidP="00C44D09">
            <w:r>
              <w:rPr>
                <w:rFonts w:hint="eastAsia"/>
              </w:rPr>
              <w:t>库存</w:t>
            </w:r>
          </w:p>
        </w:tc>
        <w:tc>
          <w:tcPr>
            <w:tcW w:w="1701" w:type="dxa"/>
          </w:tcPr>
          <w:p w:rsidR="004646DF" w:rsidRPr="006437F4" w:rsidRDefault="00580FB9" w:rsidP="00C44D09">
            <w:r>
              <w:t>INT</w:t>
            </w:r>
            <w:r w:rsidR="008D4F26" w:rsidRPr="008D4F26">
              <w:t>(11)</w:t>
            </w:r>
          </w:p>
        </w:tc>
        <w:tc>
          <w:tcPr>
            <w:tcW w:w="2338" w:type="dxa"/>
          </w:tcPr>
          <w:p w:rsidR="004646DF" w:rsidRPr="00DE1244" w:rsidRDefault="004646DF" w:rsidP="00C44D09">
            <w:r>
              <w:rPr>
                <w:rFonts w:hint="eastAsia"/>
              </w:rPr>
              <w:t>非空</w:t>
            </w:r>
            <w:r w:rsidR="008D4F26">
              <w:rPr>
                <w:rFonts w:hint="eastAsia"/>
              </w:rPr>
              <w:t>，</w:t>
            </w:r>
            <w:r w:rsidR="008D4F26" w:rsidRPr="00DB4164">
              <w:rPr>
                <w:rFonts w:hint="eastAsia"/>
              </w:rPr>
              <w:t>默认</w:t>
            </w:r>
            <w:r w:rsidR="008D4F26" w:rsidRPr="00DB4164">
              <w:rPr>
                <w:rFonts w:hint="eastAsia"/>
              </w:rPr>
              <w:t>'0'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9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weight</w:t>
            </w:r>
          </w:p>
        </w:tc>
        <w:tc>
          <w:tcPr>
            <w:tcW w:w="1843" w:type="dxa"/>
          </w:tcPr>
          <w:p w:rsidR="004646DF" w:rsidRPr="00EB322C" w:rsidRDefault="008D4F26" w:rsidP="00C44D09">
            <w:r>
              <w:rPr>
                <w:rFonts w:hint="eastAsia"/>
              </w:rPr>
              <w:t>重量</w:t>
            </w:r>
          </w:p>
        </w:tc>
        <w:tc>
          <w:tcPr>
            <w:tcW w:w="1701" w:type="dxa"/>
          </w:tcPr>
          <w:p w:rsidR="004646DF" w:rsidRPr="006437F4" w:rsidRDefault="00580FB9" w:rsidP="00C44D09">
            <w:r>
              <w:t>DECIMAL</w:t>
            </w:r>
            <w:r w:rsidR="004646DF" w:rsidRPr="00322D06">
              <w:t>(10,2)</w:t>
            </w:r>
          </w:p>
        </w:tc>
        <w:tc>
          <w:tcPr>
            <w:tcW w:w="2338" w:type="dxa"/>
          </w:tcPr>
          <w:p w:rsidR="004646DF" w:rsidRPr="00DE1244" w:rsidRDefault="004646DF" w:rsidP="00C44D09">
            <w:r>
              <w:rPr>
                <w:rFonts w:hint="eastAsia"/>
              </w:rPr>
              <w:t>非空</w:t>
            </w:r>
            <w:r w:rsidR="008D4F26">
              <w:rPr>
                <w:rFonts w:hint="eastAsia"/>
              </w:rPr>
              <w:t>，</w:t>
            </w:r>
            <w:r w:rsidR="008D4F26" w:rsidRPr="00DB4164">
              <w:rPr>
                <w:rFonts w:hint="eastAsia"/>
              </w:rPr>
              <w:t>默认</w:t>
            </w:r>
            <w:r w:rsidR="008D4F26" w:rsidRPr="00DB4164">
              <w:rPr>
                <w:rFonts w:hint="eastAsia"/>
              </w:rPr>
              <w:t>'0</w:t>
            </w:r>
            <w:r w:rsidR="008D4F26">
              <w:t>.00</w:t>
            </w:r>
            <w:r w:rsidR="008D4F26" w:rsidRPr="00DB4164">
              <w:rPr>
                <w:rFonts w:hint="eastAsia"/>
              </w:rPr>
              <w:t>'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10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displayorder</w:t>
            </w:r>
          </w:p>
        </w:tc>
        <w:tc>
          <w:tcPr>
            <w:tcW w:w="1843" w:type="dxa"/>
          </w:tcPr>
          <w:p w:rsidR="004646DF" w:rsidRPr="00EB322C" w:rsidRDefault="004646DF" w:rsidP="00C44D09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4646DF" w:rsidRPr="006437F4" w:rsidRDefault="00580FB9" w:rsidP="008D4F26">
            <w:r>
              <w:t>INT</w:t>
            </w:r>
            <w:r w:rsidR="008D4F26">
              <w:t>(11</w:t>
            </w:r>
            <w:r w:rsidR="004646DF" w:rsidRPr="00322D06">
              <w:t>)</w:t>
            </w:r>
          </w:p>
        </w:tc>
        <w:tc>
          <w:tcPr>
            <w:tcW w:w="2338" w:type="dxa"/>
          </w:tcPr>
          <w:p w:rsidR="004646DF" w:rsidRPr="00DE1244" w:rsidRDefault="004646DF" w:rsidP="00C44D09">
            <w:r>
              <w:rPr>
                <w:rFonts w:hint="eastAsia"/>
              </w:rPr>
              <w:t>非空</w:t>
            </w:r>
            <w:r w:rsidR="008D4F26">
              <w:rPr>
                <w:rFonts w:hint="eastAsia"/>
              </w:rPr>
              <w:t>，</w:t>
            </w:r>
            <w:r w:rsidR="008D4F26" w:rsidRPr="00DB4164">
              <w:rPr>
                <w:rFonts w:hint="eastAsia"/>
              </w:rPr>
              <w:t>默认</w:t>
            </w:r>
            <w:r w:rsidR="008D4F26" w:rsidRPr="00DB4164">
              <w:rPr>
                <w:rFonts w:hint="eastAsia"/>
              </w:rPr>
              <w:t>'0'</w:t>
            </w:r>
          </w:p>
        </w:tc>
      </w:tr>
      <w:tr w:rsidR="004646DF" w:rsidTr="00C44D09">
        <w:trPr>
          <w:trHeight w:val="339"/>
          <w:jc w:val="center"/>
        </w:trPr>
        <w:tc>
          <w:tcPr>
            <w:tcW w:w="617" w:type="dxa"/>
          </w:tcPr>
          <w:p w:rsidR="004646DF" w:rsidRPr="004421BD" w:rsidRDefault="004646DF" w:rsidP="00C44D09">
            <w:r w:rsidRPr="004421BD">
              <w:t>11</w:t>
            </w:r>
          </w:p>
        </w:tc>
        <w:tc>
          <w:tcPr>
            <w:tcW w:w="1780" w:type="dxa"/>
          </w:tcPr>
          <w:p w:rsidR="004646DF" w:rsidRPr="00E73E52" w:rsidRDefault="004646DF" w:rsidP="00C44D09">
            <w:r>
              <w:t>specs</w:t>
            </w:r>
          </w:p>
        </w:tc>
        <w:tc>
          <w:tcPr>
            <w:tcW w:w="1843" w:type="dxa"/>
          </w:tcPr>
          <w:p w:rsidR="004646DF" w:rsidRPr="00EB322C" w:rsidRDefault="004646DF" w:rsidP="00C44D09">
            <w:r>
              <w:rPr>
                <w:rFonts w:hint="eastAsia"/>
              </w:rPr>
              <w:t>商品说明</w:t>
            </w:r>
          </w:p>
        </w:tc>
        <w:tc>
          <w:tcPr>
            <w:tcW w:w="1701" w:type="dxa"/>
          </w:tcPr>
          <w:p w:rsidR="004646DF" w:rsidRPr="006437F4" w:rsidRDefault="00580FB9" w:rsidP="00C44D09">
            <w:r>
              <w:t>TEXT</w:t>
            </w:r>
          </w:p>
        </w:tc>
        <w:tc>
          <w:tcPr>
            <w:tcW w:w="2338" w:type="dxa"/>
          </w:tcPr>
          <w:p w:rsidR="004646DF" w:rsidRPr="00DE1244" w:rsidRDefault="004646DF" w:rsidP="00C44D09">
            <w:r>
              <w:rPr>
                <w:rFonts w:hint="eastAsia"/>
              </w:rPr>
              <w:t>非空</w:t>
            </w:r>
          </w:p>
        </w:tc>
      </w:tr>
    </w:tbl>
    <w:p w:rsidR="004646DF" w:rsidRDefault="004646DF" w:rsidP="004646DF">
      <w:pPr>
        <w:pStyle w:val="3"/>
      </w:pPr>
      <w:r>
        <w:rPr>
          <w:rFonts w:hint="eastAsia"/>
        </w:rPr>
        <w:t>其他</w:t>
      </w:r>
    </w:p>
    <w:p w:rsidR="004646DF" w:rsidRPr="00B772EA" w:rsidRDefault="004646DF" w:rsidP="004646DF">
      <w:pPr>
        <w:pStyle w:val="a0"/>
      </w:pPr>
      <w:r>
        <w:rPr>
          <w:rFonts w:hint="eastAsia"/>
        </w:rPr>
        <w:t>无</w:t>
      </w:r>
    </w:p>
    <w:p w:rsidR="008D4F26" w:rsidRDefault="008D4F26" w:rsidP="008D4F26">
      <w:pPr>
        <w:pStyle w:val="2"/>
      </w:pPr>
      <w:bookmarkStart w:id="232" w:name="_Toc468197175"/>
      <w:r>
        <w:rPr>
          <w:rFonts w:hint="eastAsia"/>
        </w:rPr>
        <w:t>微拼团商品参数表(</w:t>
      </w:r>
      <w:r w:rsidRPr="007713DC">
        <w:t>tg_</w:t>
      </w:r>
      <w:r>
        <w:rPr>
          <w:rFonts w:hint="eastAsia"/>
        </w:rPr>
        <w:t>g</w:t>
      </w:r>
      <w:r>
        <w:t>oods</w:t>
      </w:r>
      <w:r w:rsidR="00206CC1">
        <w:t>_param</w:t>
      </w:r>
      <w:r>
        <w:rPr>
          <w:rFonts w:hint="eastAsia"/>
        </w:rPr>
        <w:t>)</w:t>
      </w:r>
      <w:bookmarkEnd w:id="232"/>
    </w:p>
    <w:p w:rsidR="008D4F26" w:rsidRPr="003A7261" w:rsidRDefault="008D4F26" w:rsidP="008D4F26">
      <w:pPr>
        <w:pStyle w:val="a0"/>
      </w:pPr>
      <w:r>
        <w:rPr>
          <w:rFonts w:hint="eastAsia"/>
        </w:rPr>
        <w:t>该表存储商品参数的</w:t>
      </w:r>
      <w:r w:rsidR="00C44D09">
        <w:rPr>
          <w:rFonts w:hint="eastAsia"/>
        </w:rPr>
        <w:t>信</w:t>
      </w:r>
      <w:r>
        <w:rPr>
          <w:rFonts w:hint="eastAsia"/>
        </w:rPr>
        <w:t>息</w:t>
      </w:r>
    </w:p>
    <w:p w:rsidR="008D4F26" w:rsidRDefault="008D4F26" w:rsidP="008D4F26">
      <w:pPr>
        <w:pStyle w:val="3"/>
      </w:pPr>
      <w:r>
        <w:rPr>
          <w:rFonts w:hint="eastAsia"/>
        </w:rPr>
        <w:t>ENGINE</w:t>
      </w:r>
    </w:p>
    <w:p w:rsidR="008D4F26" w:rsidRDefault="008D4F26" w:rsidP="008D4F26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8D4F26" w:rsidRDefault="008D4F26" w:rsidP="008D4F26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8D4F26" w:rsidRDefault="008D4F26" w:rsidP="008D4F26">
      <w:pPr>
        <w:pStyle w:val="a0"/>
      </w:pPr>
      <w:r>
        <w:t>utf8</w:t>
      </w:r>
    </w:p>
    <w:p w:rsidR="008D4F26" w:rsidRDefault="008D4F26" w:rsidP="008D4F26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8D4F26" w:rsidTr="00C44D0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Default="008D4F26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8D4F26" w:rsidRPr="00E73E52" w:rsidRDefault="008D4F26" w:rsidP="00C44D09">
            <w:r w:rsidRPr="00E73E52">
              <w:t>id</w:t>
            </w:r>
          </w:p>
        </w:tc>
        <w:tc>
          <w:tcPr>
            <w:tcW w:w="1843" w:type="dxa"/>
          </w:tcPr>
          <w:p w:rsidR="008D4F26" w:rsidRDefault="008D4F26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8D4F26" w:rsidRPr="006437F4" w:rsidRDefault="00580FB9" w:rsidP="00C44D09">
            <w:r>
              <w:t>INT</w:t>
            </w:r>
            <w:r w:rsidR="008D4F26" w:rsidRPr="006437F4">
              <w:t>(10)</w:t>
            </w:r>
          </w:p>
        </w:tc>
        <w:tc>
          <w:tcPr>
            <w:tcW w:w="2338" w:type="dxa"/>
          </w:tcPr>
          <w:p w:rsidR="008D4F26" w:rsidRDefault="008D4F26" w:rsidP="008D4F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 w:rsidRPr="004421BD">
              <w:t>2</w:t>
            </w:r>
          </w:p>
        </w:tc>
        <w:tc>
          <w:tcPr>
            <w:tcW w:w="1780" w:type="dxa"/>
          </w:tcPr>
          <w:p w:rsidR="008D4F26" w:rsidRPr="00E73E52" w:rsidRDefault="008D4F26" w:rsidP="00C44D09"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8D4F26" w:rsidRPr="00EB322C" w:rsidRDefault="008D4F26" w:rsidP="008D4F2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:rsidR="008D4F26" w:rsidRPr="006437F4" w:rsidRDefault="00580FB9" w:rsidP="00C44D09">
            <w:r>
              <w:t>INT</w:t>
            </w:r>
            <w:r w:rsidR="008D4F26">
              <w:t>(11</w:t>
            </w:r>
            <w:r w:rsidR="008D4F26" w:rsidRPr="006437F4">
              <w:t>)</w:t>
            </w:r>
          </w:p>
        </w:tc>
        <w:tc>
          <w:tcPr>
            <w:tcW w:w="2338" w:type="dxa"/>
          </w:tcPr>
          <w:p w:rsidR="008D4F26" w:rsidRPr="00DE1244" w:rsidRDefault="008D4F26" w:rsidP="008D4F26">
            <w:r>
              <w:rPr>
                <w:rFonts w:hint="eastAsia"/>
              </w:rPr>
              <w:t>索引约束，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 w:rsidRPr="004421BD">
              <w:t>3</w:t>
            </w:r>
          </w:p>
        </w:tc>
        <w:tc>
          <w:tcPr>
            <w:tcW w:w="1780" w:type="dxa"/>
          </w:tcPr>
          <w:p w:rsidR="008D4F26" w:rsidRPr="00E73E52" w:rsidRDefault="008D4F26" w:rsidP="00C44D09">
            <w:r>
              <w:t>title</w:t>
            </w:r>
          </w:p>
        </w:tc>
        <w:tc>
          <w:tcPr>
            <w:tcW w:w="1843" w:type="dxa"/>
          </w:tcPr>
          <w:p w:rsidR="008D4F26" w:rsidRPr="00EB322C" w:rsidRDefault="008D4F26" w:rsidP="00C44D09">
            <w:r>
              <w:rPr>
                <w:rFonts w:hint="eastAsia"/>
              </w:rPr>
              <w:t>参数名称</w:t>
            </w:r>
          </w:p>
        </w:tc>
        <w:tc>
          <w:tcPr>
            <w:tcW w:w="1701" w:type="dxa"/>
          </w:tcPr>
          <w:p w:rsidR="008D4F26" w:rsidRPr="006437F4" w:rsidRDefault="00580FB9" w:rsidP="008D4F26">
            <w:r>
              <w:t>VARCHAR</w:t>
            </w:r>
            <w:r w:rsidR="008D4F26">
              <w:t>(50)</w:t>
            </w:r>
          </w:p>
        </w:tc>
        <w:tc>
          <w:tcPr>
            <w:tcW w:w="2338" w:type="dxa"/>
          </w:tcPr>
          <w:p w:rsidR="008D4F26" w:rsidRPr="00DE1244" w:rsidRDefault="008D4F26" w:rsidP="00C44D09"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 w:rsidRPr="004421BD">
              <w:t>4</w:t>
            </w:r>
          </w:p>
        </w:tc>
        <w:tc>
          <w:tcPr>
            <w:tcW w:w="1780" w:type="dxa"/>
          </w:tcPr>
          <w:p w:rsidR="008D4F26" w:rsidRPr="00E73E52" w:rsidRDefault="008D4F26" w:rsidP="00C44D09">
            <w:r>
              <w:t>value</w:t>
            </w:r>
          </w:p>
        </w:tc>
        <w:tc>
          <w:tcPr>
            <w:tcW w:w="1843" w:type="dxa"/>
          </w:tcPr>
          <w:p w:rsidR="008D4F26" w:rsidRPr="00EB322C" w:rsidRDefault="008D4F26" w:rsidP="00C44D09">
            <w:r>
              <w:rPr>
                <w:rFonts w:hint="eastAsia"/>
              </w:rPr>
              <w:t>参数值</w:t>
            </w:r>
          </w:p>
        </w:tc>
        <w:tc>
          <w:tcPr>
            <w:tcW w:w="1701" w:type="dxa"/>
          </w:tcPr>
          <w:p w:rsidR="008D4F26" w:rsidRPr="006437F4" w:rsidRDefault="00580FB9" w:rsidP="00C44D09">
            <w:r>
              <w:t>TEXT</w:t>
            </w:r>
          </w:p>
        </w:tc>
        <w:tc>
          <w:tcPr>
            <w:tcW w:w="2338" w:type="dxa"/>
          </w:tcPr>
          <w:p w:rsidR="008D4F26" w:rsidRPr="00DE1244" w:rsidRDefault="008D4F26" w:rsidP="00C44D09"/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 w:rsidRPr="004421BD">
              <w:t>5</w:t>
            </w:r>
          </w:p>
        </w:tc>
        <w:tc>
          <w:tcPr>
            <w:tcW w:w="1780" w:type="dxa"/>
          </w:tcPr>
          <w:p w:rsidR="008D4F26" w:rsidRPr="00E73E52" w:rsidRDefault="008D4F26" w:rsidP="00C44D09">
            <w:r>
              <w:t>displayorder</w:t>
            </w:r>
          </w:p>
        </w:tc>
        <w:tc>
          <w:tcPr>
            <w:tcW w:w="1843" w:type="dxa"/>
          </w:tcPr>
          <w:p w:rsidR="008D4F26" w:rsidRPr="00EB322C" w:rsidRDefault="008D4F26" w:rsidP="00C44D09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8D4F26" w:rsidRPr="006437F4" w:rsidRDefault="00580FB9" w:rsidP="00C44D09">
            <w:r>
              <w:t>INT</w:t>
            </w:r>
            <w:r w:rsidR="008D4F26">
              <w:t>(11</w:t>
            </w:r>
            <w:r w:rsidR="008D4F26" w:rsidRPr="006437F4">
              <w:t>)</w:t>
            </w:r>
          </w:p>
        </w:tc>
        <w:tc>
          <w:tcPr>
            <w:tcW w:w="2338" w:type="dxa"/>
          </w:tcPr>
          <w:p w:rsidR="008D4F26" w:rsidRPr="00DE1244" w:rsidRDefault="008D4F26" w:rsidP="008D4F26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</w:tbl>
    <w:p w:rsidR="008D4F26" w:rsidRDefault="008D4F26" w:rsidP="008D4F26">
      <w:pPr>
        <w:pStyle w:val="3"/>
      </w:pPr>
      <w:r>
        <w:rPr>
          <w:rFonts w:hint="eastAsia"/>
        </w:rPr>
        <w:lastRenderedPageBreak/>
        <w:t>其他</w:t>
      </w:r>
    </w:p>
    <w:p w:rsidR="008D4F26" w:rsidRPr="00B772EA" w:rsidRDefault="008D4F26" w:rsidP="008D4F26">
      <w:pPr>
        <w:pStyle w:val="a0"/>
      </w:pPr>
      <w:r>
        <w:rPr>
          <w:rFonts w:hint="eastAsia"/>
        </w:rPr>
        <w:t>无</w:t>
      </w:r>
    </w:p>
    <w:p w:rsidR="008D4F26" w:rsidRDefault="008D4F26" w:rsidP="00206CC1">
      <w:pPr>
        <w:pStyle w:val="2"/>
      </w:pPr>
      <w:bookmarkStart w:id="233" w:name="_Toc468197176"/>
      <w:r>
        <w:rPr>
          <w:rFonts w:hint="eastAsia"/>
        </w:rPr>
        <w:t>微拼团组团信息表(</w:t>
      </w:r>
      <w:r w:rsidR="00206CC1" w:rsidRPr="00206CC1">
        <w:t>tg_group</w:t>
      </w:r>
      <w:r>
        <w:rPr>
          <w:rFonts w:hint="eastAsia"/>
        </w:rPr>
        <w:t>)</w:t>
      </w:r>
      <w:bookmarkEnd w:id="233"/>
    </w:p>
    <w:p w:rsidR="008D4F26" w:rsidRPr="003A7261" w:rsidRDefault="008D4F26" w:rsidP="008D4F26">
      <w:pPr>
        <w:pStyle w:val="a0"/>
      </w:pPr>
      <w:r>
        <w:rPr>
          <w:rFonts w:hint="eastAsia"/>
        </w:rPr>
        <w:t>该表存储组团的</w:t>
      </w:r>
      <w:r w:rsidR="00C44D09">
        <w:rPr>
          <w:rFonts w:hint="eastAsia"/>
        </w:rPr>
        <w:t>信</w:t>
      </w:r>
      <w:r>
        <w:rPr>
          <w:rFonts w:hint="eastAsia"/>
        </w:rPr>
        <w:t>息</w:t>
      </w:r>
    </w:p>
    <w:p w:rsidR="008D4F26" w:rsidRDefault="008D4F26" w:rsidP="008D4F26">
      <w:pPr>
        <w:pStyle w:val="3"/>
      </w:pPr>
      <w:r>
        <w:rPr>
          <w:rFonts w:hint="eastAsia"/>
        </w:rPr>
        <w:t>ENGINE</w:t>
      </w:r>
    </w:p>
    <w:p w:rsidR="008D4F26" w:rsidRDefault="008D4F26" w:rsidP="008D4F26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8D4F26" w:rsidRDefault="008D4F26" w:rsidP="008D4F26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8D4F26" w:rsidRDefault="008D4F26" w:rsidP="008D4F26">
      <w:pPr>
        <w:pStyle w:val="a0"/>
      </w:pPr>
      <w:r>
        <w:t>utf8</w:t>
      </w:r>
    </w:p>
    <w:p w:rsidR="008D4F26" w:rsidRDefault="008D4F26" w:rsidP="008D4F26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8D4F26" w:rsidTr="00C44D0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8D4F26" w:rsidRDefault="008D4F26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Default="008D4F26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8D4F26" w:rsidRPr="00E73E52" w:rsidRDefault="008D4F26" w:rsidP="00C44D09">
            <w:r w:rsidRPr="00E73E52">
              <w:t>id</w:t>
            </w:r>
          </w:p>
        </w:tc>
        <w:tc>
          <w:tcPr>
            <w:tcW w:w="1843" w:type="dxa"/>
          </w:tcPr>
          <w:p w:rsidR="008D4F26" w:rsidRDefault="008D4F26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8D4F26" w:rsidRPr="006437F4" w:rsidRDefault="00580FB9" w:rsidP="00C44D09">
            <w:r>
              <w:t>INT</w:t>
            </w:r>
            <w:r w:rsidR="008D4F26" w:rsidRPr="006437F4">
              <w:t>(10)</w:t>
            </w:r>
          </w:p>
        </w:tc>
        <w:tc>
          <w:tcPr>
            <w:tcW w:w="2338" w:type="dxa"/>
          </w:tcPr>
          <w:p w:rsidR="008D4F26" w:rsidRDefault="008D4F26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 w:rsidRPr="004421BD">
              <w:t>2</w:t>
            </w:r>
          </w:p>
        </w:tc>
        <w:tc>
          <w:tcPr>
            <w:tcW w:w="1780" w:type="dxa"/>
          </w:tcPr>
          <w:p w:rsidR="008D4F26" w:rsidRPr="00E73E52" w:rsidRDefault="008D4F26" w:rsidP="008D4F26">
            <w:r>
              <w:t>groupnumber</w:t>
            </w:r>
          </w:p>
        </w:tc>
        <w:tc>
          <w:tcPr>
            <w:tcW w:w="1843" w:type="dxa"/>
          </w:tcPr>
          <w:p w:rsidR="008D4F26" w:rsidRPr="00EB322C" w:rsidRDefault="00C44D09" w:rsidP="00C44D09">
            <w:r>
              <w:rPr>
                <w:rFonts w:hint="eastAsia"/>
              </w:rPr>
              <w:t>团编号</w:t>
            </w:r>
          </w:p>
        </w:tc>
        <w:tc>
          <w:tcPr>
            <w:tcW w:w="1701" w:type="dxa"/>
          </w:tcPr>
          <w:p w:rsidR="008D4F26" w:rsidRPr="006437F4" w:rsidRDefault="00580FB9" w:rsidP="00C44D09">
            <w:r>
              <w:t>VARCHAR</w:t>
            </w:r>
            <w:r w:rsidR="00C44D09">
              <w:t>(115)</w:t>
            </w:r>
          </w:p>
        </w:tc>
        <w:tc>
          <w:tcPr>
            <w:tcW w:w="2338" w:type="dxa"/>
          </w:tcPr>
          <w:p w:rsidR="008D4F26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 w:rsidRPr="004421BD">
              <w:t>3</w:t>
            </w:r>
          </w:p>
        </w:tc>
        <w:tc>
          <w:tcPr>
            <w:tcW w:w="1780" w:type="dxa"/>
          </w:tcPr>
          <w:p w:rsidR="008D4F26" w:rsidRPr="00E73E52" w:rsidRDefault="008D4F26" w:rsidP="00C44D09">
            <w:r>
              <w:t>goodsid</w:t>
            </w:r>
          </w:p>
        </w:tc>
        <w:tc>
          <w:tcPr>
            <w:tcW w:w="1843" w:type="dxa"/>
          </w:tcPr>
          <w:p w:rsidR="008D4F26" w:rsidRPr="00EB322C" w:rsidRDefault="00C44D09" w:rsidP="00C44D0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8D4F26" w:rsidRPr="006437F4" w:rsidRDefault="00580FB9" w:rsidP="00C44D09">
            <w:r>
              <w:t>INT</w:t>
            </w:r>
            <w:r w:rsidR="008D4F26">
              <w:t>(</w:t>
            </w:r>
            <w:r w:rsidR="00C44D09">
              <w:t>11</w:t>
            </w:r>
            <w:r w:rsidR="008D4F26">
              <w:t>)</w:t>
            </w:r>
          </w:p>
        </w:tc>
        <w:tc>
          <w:tcPr>
            <w:tcW w:w="2338" w:type="dxa"/>
          </w:tcPr>
          <w:p w:rsidR="008D4F26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 w:rsidRPr="004421BD">
              <w:t>4</w:t>
            </w:r>
          </w:p>
        </w:tc>
        <w:tc>
          <w:tcPr>
            <w:tcW w:w="1780" w:type="dxa"/>
          </w:tcPr>
          <w:p w:rsidR="008D4F26" w:rsidRPr="00E73E52" w:rsidRDefault="008D4F26" w:rsidP="00C44D09">
            <w:r>
              <w:t>goodsname</w:t>
            </w:r>
          </w:p>
        </w:tc>
        <w:tc>
          <w:tcPr>
            <w:tcW w:w="1843" w:type="dxa"/>
          </w:tcPr>
          <w:p w:rsidR="008D4F26" w:rsidRPr="00EB322C" w:rsidRDefault="00C44D09" w:rsidP="00C44D09">
            <w:r>
              <w:rPr>
                <w:rFonts w:hint="eastAsia"/>
              </w:rPr>
              <w:t>商品名称</w:t>
            </w:r>
          </w:p>
        </w:tc>
        <w:tc>
          <w:tcPr>
            <w:tcW w:w="1701" w:type="dxa"/>
          </w:tcPr>
          <w:p w:rsidR="008D4F26" w:rsidRPr="006437F4" w:rsidRDefault="00580FB9" w:rsidP="00C44D09">
            <w:r>
              <w:t>VARCHAR</w:t>
            </w:r>
            <w:r w:rsidR="00C44D09">
              <w:t>(1024</w:t>
            </w:r>
            <w:r w:rsidR="00C44D09" w:rsidRPr="00C44D09">
              <w:t>)</w:t>
            </w:r>
          </w:p>
        </w:tc>
        <w:tc>
          <w:tcPr>
            <w:tcW w:w="2338" w:type="dxa"/>
          </w:tcPr>
          <w:p w:rsidR="008D4F26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 w:rsidRPr="004421BD">
              <w:t>5</w:t>
            </w:r>
          </w:p>
        </w:tc>
        <w:tc>
          <w:tcPr>
            <w:tcW w:w="1780" w:type="dxa"/>
          </w:tcPr>
          <w:p w:rsidR="008D4F26" w:rsidRPr="00E73E52" w:rsidRDefault="008D4F26" w:rsidP="00C44D09">
            <w:r>
              <w:t>groupstatus</w:t>
            </w:r>
          </w:p>
        </w:tc>
        <w:tc>
          <w:tcPr>
            <w:tcW w:w="1843" w:type="dxa"/>
          </w:tcPr>
          <w:p w:rsidR="008D4F26" w:rsidRPr="00EB322C" w:rsidRDefault="00C44D09" w:rsidP="00C44D09">
            <w:r>
              <w:rPr>
                <w:rFonts w:hint="eastAsia"/>
              </w:rPr>
              <w:t>团状态</w:t>
            </w:r>
          </w:p>
        </w:tc>
        <w:tc>
          <w:tcPr>
            <w:tcW w:w="1701" w:type="dxa"/>
          </w:tcPr>
          <w:p w:rsidR="008D4F26" w:rsidRPr="006437F4" w:rsidRDefault="00580FB9" w:rsidP="00C44D09">
            <w:r>
              <w:t>INT</w:t>
            </w:r>
            <w:r w:rsidR="008D4F26">
              <w:t>(11</w:t>
            </w:r>
            <w:r w:rsidR="008D4F26" w:rsidRPr="006437F4">
              <w:t>)</w:t>
            </w:r>
          </w:p>
        </w:tc>
        <w:tc>
          <w:tcPr>
            <w:tcW w:w="2338" w:type="dxa"/>
          </w:tcPr>
          <w:p w:rsidR="008D4F26" w:rsidRPr="00DE1244" w:rsidRDefault="008D4F26" w:rsidP="00C44D09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8D4F26" w:rsidRDefault="00C44D09" w:rsidP="00C44D09">
            <w:r>
              <w:rPr>
                <w:rFonts w:hint="eastAsia"/>
              </w:rPr>
              <w:t>neednum</w:t>
            </w:r>
          </w:p>
        </w:tc>
        <w:tc>
          <w:tcPr>
            <w:tcW w:w="1843" w:type="dxa"/>
          </w:tcPr>
          <w:p w:rsidR="008D4F26" w:rsidRDefault="00C44D09" w:rsidP="00C44D09">
            <w:r>
              <w:rPr>
                <w:rFonts w:hint="eastAsia"/>
              </w:rPr>
              <w:t>所需人数</w:t>
            </w:r>
          </w:p>
        </w:tc>
        <w:tc>
          <w:tcPr>
            <w:tcW w:w="1701" w:type="dxa"/>
          </w:tcPr>
          <w:p w:rsidR="008D4F26" w:rsidRDefault="00580FB9" w:rsidP="00C44D09">
            <w:r>
              <w:t>INT</w:t>
            </w:r>
            <w:r w:rsidR="00C44D09">
              <w:t>(11</w:t>
            </w:r>
            <w:r w:rsidR="00C44D09" w:rsidRPr="006437F4">
              <w:t>)</w:t>
            </w:r>
          </w:p>
        </w:tc>
        <w:tc>
          <w:tcPr>
            <w:tcW w:w="2338" w:type="dxa"/>
          </w:tcPr>
          <w:p w:rsidR="008D4F26" w:rsidRDefault="00C44D09" w:rsidP="00C44D09">
            <w:r>
              <w:rPr>
                <w:rFonts w:hint="eastAsia"/>
              </w:rPr>
              <w:t>非空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:rsidR="008D4F26" w:rsidRDefault="00C44D09" w:rsidP="00C44D09">
            <w:r>
              <w:rPr>
                <w:rFonts w:hint="eastAsia"/>
              </w:rPr>
              <w:t>lacknum</w:t>
            </w:r>
          </w:p>
        </w:tc>
        <w:tc>
          <w:tcPr>
            <w:tcW w:w="1843" w:type="dxa"/>
          </w:tcPr>
          <w:p w:rsidR="008D4F26" w:rsidRDefault="00C44D09" w:rsidP="00C44D09">
            <w:r>
              <w:rPr>
                <w:rFonts w:hint="eastAsia"/>
              </w:rPr>
              <w:t>缺少人数</w:t>
            </w:r>
          </w:p>
        </w:tc>
        <w:tc>
          <w:tcPr>
            <w:tcW w:w="1701" w:type="dxa"/>
          </w:tcPr>
          <w:p w:rsidR="008D4F26" w:rsidRDefault="00580FB9" w:rsidP="00C44D09">
            <w:r>
              <w:t>INT</w:t>
            </w:r>
            <w:r w:rsidR="00C44D09">
              <w:t>(11</w:t>
            </w:r>
            <w:r w:rsidR="00C44D09" w:rsidRPr="006437F4">
              <w:t>)</w:t>
            </w:r>
          </w:p>
        </w:tc>
        <w:tc>
          <w:tcPr>
            <w:tcW w:w="2338" w:type="dxa"/>
          </w:tcPr>
          <w:p w:rsidR="008D4F26" w:rsidRDefault="00C44D09" w:rsidP="00C44D09">
            <w:r>
              <w:rPr>
                <w:rFonts w:hint="eastAsia"/>
              </w:rPr>
              <w:t>非空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:rsidR="008D4F26" w:rsidRDefault="00C44D09" w:rsidP="00C44D09">
            <w:r>
              <w:rPr>
                <w:rFonts w:hint="eastAsia"/>
              </w:rPr>
              <w:t>starttime</w:t>
            </w:r>
          </w:p>
        </w:tc>
        <w:tc>
          <w:tcPr>
            <w:tcW w:w="1843" w:type="dxa"/>
          </w:tcPr>
          <w:p w:rsidR="008D4F26" w:rsidRDefault="00C44D09" w:rsidP="00C44D09">
            <w:r>
              <w:rPr>
                <w:rFonts w:hint="eastAsia"/>
              </w:rPr>
              <w:t>开团时间</w:t>
            </w:r>
          </w:p>
        </w:tc>
        <w:tc>
          <w:tcPr>
            <w:tcW w:w="1701" w:type="dxa"/>
          </w:tcPr>
          <w:p w:rsidR="008D4F26" w:rsidRDefault="00580FB9" w:rsidP="00C44D09">
            <w:r>
              <w:t>VARCHAR</w:t>
            </w:r>
            <w:r w:rsidR="00C44D09">
              <w:t>(50)</w:t>
            </w:r>
          </w:p>
        </w:tc>
        <w:tc>
          <w:tcPr>
            <w:tcW w:w="2338" w:type="dxa"/>
          </w:tcPr>
          <w:p w:rsidR="008D4F26" w:rsidRDefault="00C44D09" w:rsidP="00C44D09">
            <w:r>
              <w:rPr>
                <w:rFonts w:hint="eastAsia"/>
              </w:rPr>
              <w:t>非空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>
              <w:rPr>
                <w:rFonts w:hint="eastAsia"/>
              </w:rPr>
              <w:t>9</w:t>
            </w:r>
          </w:p>
        </w:tc>
        <w:tc>
          <w:tcPr>
            <w:tcW w:w="1780" w:type="dxa"/>
          </w:tcPr>
          <w:p w:rsidR="008D4F26" w:rsidRDefault="00C44D09" w:rsidP="00C44D09">
            <w:r>
              <w:rPr>
                <w:rFonts w:hint="eastAsia"/>
              </w:rPr>
              <w:t>endtime</w:t>
            </w:r>
          </w:p>
        </w:tc>
        <w:tc>
          <w:tcPr>
            <w:tcW w:w="1843" w:type="dxa"/>
          </w:tcPr>
          <w:p w:rsidR="008D4F26" w:rsidRDefault="00C44D09" w:rsidP="00C44D09">
            <w:r>
              <w:rPr>
                <w:rFonts w:hint="eastAsia"/>
              </w:rPr>
              <w:t>到期时间</w:t>
            </w:r>
          </w:p>
        </w:tc>
        <w:tc>
          <w:tcPr>
            <w:tcW w:w="1701" w:type="dxa"/>
          </w:tcPr>
          <w:p w:rsidR="008D4F26" w:rsidRDefault="00580FB9" w:rsidP="00C44D09">
            <w:r>
              <w:t>VARCHAR</w:t>
            </w:r>
            <w:r w:rsidR="00C44D09">
              <w:t>(50)</w:t>
            </w:r>
          </w:p>
        </w:tc>
        <w:tc>
          <w:tcPr>
            <w:tcW w:w="2338" w:type="dxa"/>
          </w:tcPr>
          <w:p w:rsidR="008D4F26" w:rsidRDefault="00C44D09" w:rsidP="00C44D09">
            <w:r>
              <w:rPr>
                <w:rFonts w:hint="eastAsia"/>
              </w:rPr>
              <w:t>非空</w:t>
            </w:r>
          </w:p>
        </w:tc>
      </w:tr>
      <w:tr w:rsidR="008D4F26" w:rsidTr="00C44D09">
        <w:trPr>
          <w:trHeight w:val="339"/>
          <w:jc w:val="center"/>
        </w:trPr>
        <w:tc>
          <w:tcPr>
            <w:tcW w:w="617" w:type="dxa"/>
          </w:tcPr>
          <w:p w:rsidR="008D4F26" w:rsidRPr="004421BD" w:rsidRDefault="008D4F26" w:rsidP="00C44D09">
            <w:r>
              <w:rPr>
                <w:rFonts w:hint="eastAsia"/>
              </w:rPr>
              <w:t>10</w:t>
            </w:r>
          </w:p>
        </w:tc>
        <w:tc>
          <w:tcPr>
            <w:tcW w:w="1780" w:type="dxa"/>
          </w:tcPr>
          <w:p w:rsidR="008D4F26" w:rsidRDefault="00C44D09" w:rsidP="00C44D09">
            <w:r>
              <w:rPr>
                <w:rFonts w:hint="eastAsia"/>
              </w:rPr>
              <w:t>uniacid</w:t>
            </w:r>
          </w:p>
        </w:tc>
        <w:tc>
          <w:tcPr>
            <w:tcW w:w="1843" w:type="dxa"/>
          </w:tcPr>
          <w:p w:rsidR="008D4F26" w:rsidRDefault="00C44D09" w:rsidP="00C44D09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8D4F26" w:rsidRDefault="00580FB9" w:rsidP="00C44D09">
            <w:r>
              <w:t>INT</w:t>
            </w:r>
            <w:r w:rsidR="00C44D09">
              <w:t>(11</w:t>
            </w:r>
            <w:r w:rsidR="00C44D09" w:rsidRPr="006437F4">
              <w:t>)</w:t>
            </w:r>
          </w:p>
        </w:tc>
        <w:tc>
          <w:tcPr>
            <w:tcW w:w="2338" w:type="dxa"/>
          </w:tcPr>
          <w:p w:rsidR="008D4F26" w:rsidRDefault="00C44D09" w:rsidP="00C44D09">
            <w:r>
              <w:rPr>
                <w:rFonts w:hint="eastAsia"/>
              </w:rPr>
              <w:t>非空</w:t>
            </w:r>
          </w:p>
        </w:tc>
      </w:tr>
    </w:tbl>
    <w:p w:rsidR="008D4F26" w:rsidRDefault="008D4F26" w:rsidP="008D4F26">
      <w:pPr>
        <w:pStyle w:val="3"/>
      </w:pPr>
      <w:r>
        <w:rPr>
          <w:rFonts w:hint="eastAsia"/>
        </w:rPr>
        <w:t>其他</w:t>
      </w:r>
    </w:p>
    <w:p w:rsidR="008D4F26" w:rsidRPr="00B772EA" w:rsidRDefault="008D4F26" w:rsidP="008D4F26">
      <w:pPr>
        <w:pStyle w:val="a0"/>
      </w:pPr>
      <w:r>
        <w:rPr>
          <w:rFonts w:hint="eastAsia"/>
        </w:rPr>
        <w:t>无</w:t>
      </w:r>
    </w:p>
    <w:p w:rsidR="00C44D09" w:rsidRDefault="00C44D09" w:rsidP="00206CC1">
      <w:pPr>
        <w:pStyle w:val="2"/>
      </w:pPr>
      <w:bookmarkStart w:id="234" w:name="_Toc468197177"/>
      <w:r>
        <w:rPr>
          <w:rFonts w:hint="eastAsia"/>
        </w:rPr>
        <w:t>微拼团订单表(</w:t>
      </w:r>
      <w:r w:rsidR="00206CC1" w:rsidRPr="00206CC1">
        <w:t>tg_order</w:t>
      </w:r>
      <w:r>
        <w:rPr>
          <w:rFonts w:hint="eastAsia"/>
        </w:rPr>
        <w:t>)</w:t>
      </w:r>
      <w:bookmarkEnd w:id="234"/>
    </w:p>
    <w:p w:rsidR="00C44D09" w:rsidRPr="003A7261" w:rsidRDefault="00C44D09" w:rsidP="00C44D09">
      <w:pPr>
        <w:pStyle w:val="a0"/>
      </w:pPr>
      <w:r>
        <w:rPr>
          <w:rFonts w:hint="eastAsia"/>
        </w:rPr>
        <w:t>该表存储订单的信息</w:t>
      </w:r>
    </w:p>
    <w:p w:rsidR="00C44D09" w:rsidRDefault="00C44D09" w:rsidP="00C44D09">
      <w:pPr>
        <w:pStyle w:val="3"/>
      </w:pPr>
      <w:r>
        <w:rPr>
          <w:rFonts w:hint="eastAsia"/>
        </w:rPr>
        <w:lastRenderedPageBreak/>
        <w:t>ENGINE</w:t>
      </w:r>
    </w:p>
    <w:p w:rsidR="00C44D09" w:rsidRDefault="00C44D09" w:rsidP="00C44D09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C44D09" w:rsidRDefault="00C44D09" w:rsidP="00C44D09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C44D09" w:rsidRDefault="00C44D09" w:rsidP="00C44D09">
      <w:pPr>
        <w:pStyle w:val="a0"/>
      </w:pPr>
      <w:r>
        <w:t>utf8</w:t>
      </w:r>
    </w:p>
    <w:p w:rsidR="00C44D09" w:rsidRDefault="00C44D09" w:rsidP="00C44D09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C44D09" w:rsidTr="00C44D09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C44D09" w:rsidRDefault="00C44D09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C44D09" w:rsidRDefault="00C44D09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C44D09" w:rsidRDefault="00C44D09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C44D09" w:rsidRDefault="00C44D09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C44D09" w:rsidRDefault="00C44D09" w:rsidP="00C44D09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C44D09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C44D09" w:rsidRPr="00E73E52" w:rsidRDefault="00C44D09" w:rsidP="00C44D09">
            <w:r w:rsidRPr="00E73E52">
              <w:t>id</w:t>
            </w:r>
          </w:p>
        </w:tc>
        <w:tc>
          <w:tcPr>
            <w:tcW w:w="1843" w:type="dxa"/>
          </w:tcPr>
          <w:p w:rsidR="00C44D09" w:rsidRDefault="00C44D09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INT</w:t>
            </w:r>
            <w:r w:rsidR="00C44D09" w:rsidRPr="006437F4">
              <w:t>(10)</w:t>
            </w:r>
          </w:p>
        </w:tc>
        <w:tc>
          <w:tcPr>
            <w:tcW w:w="2338" w:type="dxa"/>
          </w:tcPr>
          <w:p w:rsidR="00C44D09" w:rsidRDefault="00C44D09" w:rsidP="00C44D09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主键，自增，无符号，非空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C44D09">
            <w:r w:rsidRPr="004421BD">
              <w:t>2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uniacid</w:t>
            </w:r>
          </w:p>
        </w:tc>
        <w:tc>
          <w:tcPr>
            <w:tcW w:w="1843" w:type="dxa"/>
          </w:tcPr>
          <w:p w:rsidR="00C44D09" w:rsidRPr="00EB322C" w:rsidRDefault="006C545E" w:rsidP="00C44D09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VARCHAR</w:t>
            </w:r>
            <w:r w:rsidR="006C545E">
              <w:t>(4</w:t>
            </w:r>
            <w:r w:rsidR="00C44D09">
              <w:t>5)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C44D09">
            <w:r w:rsidRPr="004421BD">
              <w:t>3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rPr>
                <w:rFonts w:hint="eastAsia"/>
              </w:rPr>
              <w:t>gnum</w:t>
            </w:r>
          </w:p>
        </w:tc>
        <w:tc>
          <w:tcPr>
            <w:tcW w:w="1843" w:type="dxa"/>
          </w:tcPr>
          <w:p w:rsidR="00C44D09" w:rsidRPr="00EB322C" w:rsidRDefault="006C545E" w:rsidP="00C44D09">
            <w:r>
              <w:rPr>
                <w:rFonts w:hint="eastAsia"/>
              </w:rPr>
              <w:t>购买数量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INT</w:t>
            </w:r>
            <w:r w:rsidR="006C545E">
              <w:t>(11</w:t>
            </w:r>
            <w:r w:rsidR="00C44D09">
              <w:t>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C44D09">
            <w:r w:rsidRPr="004421BD">
              <w:t>4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openid</w:t>
            </w:r>
          </w:p>
        </w:tc>
        <w:tc>
          <w:tcPr>
            <w:tcW w:w="1843" w:type="dxa"/>
          </w:tcPr>
          <w:p w:rsidR="00C44D09" w:rsidRPr="00EB322C" w:rsidRDefault="006C545E" w:rsidP="00C44D09">
            <w:r>
              <w:rPr>
                <w:rFonts w:hint="eastAsia"/>
              </w:rPr>
              <w:t>用户标识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VARCHAR</w:t>
            </w:r>
            <w:r w:rsidR="00C44D09">
              <w:t>(</w:t>
            </w:r>
            <w:r w:rsidR="006C545E">
              <w:t>14</w:t>
            </w:r>
            <w:r w:rsidR="00C44D09">
              <w:t>5)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C44D09">
            <w:r w:rsidRPr="004421BD">
              <w:t>5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ptime</w:t>
            </w:r>
          </w:p>
        </w:tc>
        <w:tc>
          <w:tcPr>
            <w:tcW w:w="1843" w:type="dxa"/>
          </w:tcPr>
          <w:p w:rsidR="00C44D09" w:rsidRPr="00EB322C" w:rsidRDefault="006C545E" w:rsidP="00C44D09">
            <w:r>
              <w:rPr>
                <w:rFonts w:hint="eastAsia"/>
              </w:rPr>
              <w:t>支付成功时间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VARCHAR</w:t>
            </w:r>
            <w:r w:rsidR="006C545E">
              <w:t>(45</w:t>
            </w:r>
            <w:r w:rsidR="00C44D09">
              <w:t>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r w:rsidRPr="00DB4164">
              <w:rPr>
                <w:rFonts w:hint="eastAsia"/>
              </w:rPr>
              <w:t xml:space="preserve"> 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C44D09">
            <w:r w:rsidRPr="004421BD">
              <w:t>6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sendtime</w:t>
            </w:r>
          </w:p>
        </w:tc>
        <w:tc>
          <w:tcPr>
            <w:tcW w:w="1843" w:type="dxa"/>
          </w:tcPr>
          <w:p w:rsidR="00C44D09" w:rsidRPr="00EB322C" w:rsidRDefault="006C545E" w:rsidP="00C44D09">
            <w:r>
              <w:rPr>
                <w:rFonts w:hint="eastAsia"/>
              </w:rPr>
              <w:t>发货时间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VARCHAR</w:t>
            </w:r>
            <w:r w:rsidR="006C545E">
              <w:t>(115</w:t>
            </w:r>
            <w:r w:rsidR="00C44D09">
              <w:t>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6C545E" w:rsidTr="00C44D09">
        <w:trPr>
          <w:trHeight w:val="339"/>
          <w:jc w:val="center"/>
        </w:trPr>
        <w:tc>
          <w:tcPr>
            <w:tcW w:w="617" w:type="dxa"/>
          </w:tcPr>
          <w:p w:rsidR="006C545E" w:rsidRPr="004421BD" w:rsidRDefault="00206CC1" w:rsidP="00C44D09"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:rsidR="006C545E" w:rsidRDefault="006C545E" w:rsidP="00C44D09">
            <w:r>
              <w:t>g</w:t>
            </w:r>
            <w:r>
              <w:rPr>
                <w:rFonts w:hint="eastAsia"/>
              </w:rPr>
              <w:t>et</w:t>
            </w:r>
            <w:r>
              <w:t>time</w:t>
            </w:r>
          </w:p>
        </w:tc>
        <w:tc>
          <w:tcPr>
            <w:tcW w:w="1843" w:type="dxa"/>
          </w:tcPr>
          <w:p w:rsidR="006C545E" w:rsidRPr="00EB322C" w:rsidRDefault="006C545E" w:rsidP="00C44D09">
            <w:r>
              <w:rPr>
                <w:rFonts w:hint="eastAsia"/>
              </w:rPr>
              <w:t>收货时间</w:t>
            </w:r>
          </w:p>
        </w:tc>
        <w:tc>
          <w:tcPr>
            <w:tcW w:w="1701" w:type="dxa"/>
          </w:tcPr>
          <w:p w:rsidR="006C545E" w:rsidRDefault="00580FB9" w:rsidP="00C44D09">
            <w:r>
              <w:t>VARCHAR</w:t>
            </w:r>
            <w:r w:rsidR="006C545E">
              <w:t>(115)</w:t>
            </w:r>
          </w:p>
        </w:tc>
        <w:tc>
          <w:tcPr>
            <w:tcW w:w="2338" w:type="dxa"/>
          </w:tcPr>
          <w:p w:rsidR="006C545E" w:rsidRDefault="006C545E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206CC1" w:rsidP="00C44D09">
            <w:r>
              <w:t>8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orderno</w:t>
            </w:r>
          </w:p>
        </w:tc>
        <w:tc>
          <w:tcPr>
            <w:tcW w:w="1843" w:type="dxa"/>
          </w:tcPr>
          <w:p w:rsidR="00C44D09" w:rsidRPr="00EB322C" w:rsidRDefault="00CF20F2" w:rsidP="00C44D09">
            <w:r>
              <w:rPr>
                <w:rFonts w:hint="eastAsia"/>
              </w:rPr>
              <w:t>订单编号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VARCHAR</w:t>
            </w:r>
            <w:r w:rsidR="006C545E">
              <w:t>(50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  <w:r w:rsidRPr="00DE1244">
              <w:rPr>
                <w:rFonts w:hint="eastAsia"/>
              </w:rPr>
              <w:t>'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206CC1" w:rsidP="00C44D09">
            <w:r>
              <w:t>9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price</w:t>
            </w:r>
          </w:p>
        </w:tc>
        <w:tc>
          <w:tcPr>
            <w:tcW w:w="1843" w:type="dxa"/>
          </w:tcPr>
          <w:p w:rsidR="00C44D09" w:rsidRPr="00EB322C" w:rsidRDefault="00CF20F2" w:rsidP="00C44D09">
            <w:r>
              <w:rPr>
                <w:rFonts w:hint="eastAsia"/>
              </w:rPr>
              <w:t>价格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VARCHAR</w:t>
            </w:r>
            <w:r w:rsidR="006C545E">
              <w:t>(45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206CC1" w:rsidP="00C44D09">
            <w:r>
              <w:t>10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status</w:t>
            </w:r>
          </w:p>
        </w:tc>
        <w:tc>
          <w:tcPr>
            <w:tcW w:w="1843" w:type="dxa"/>
          </w:tcPr>
          <w:p w:rsidR="00C44D09" w:rsidRPr="00EB322C" w:rsidRDefault="00CF20F2" w:rsidP="00C44D09">
            <w:r>
              <w:rPr>
                <w:rFonts w:hint="eastAsia"/>
              </w:rPr>
              <w:t>订单状态：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代发货，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已发货，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已签收，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已取消，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待退款，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已退款，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部分退款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INT</w:t>
            </w:r>
            <w:r w:rsidR="006C545E">
              <w:t>(9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206CC1">
            <w:r w:rsidRPr="004421BD">
              <w:t>1</w:t>
            </w:r>
            <w:r w:rsidR="00206CC1">
              <w:t>1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addressid</w:t>
            </w:r>
          </w:p>
        </w:tc>
        <w:tc>
          <w:tcPr>
            <w:tcW w:w="1843" w:type="dxa"/>
          </w:tcPr>
          <w:p w:rsidR="00C44D09" w:rsidRPr="00EB322C" w:rsidRDefault="00CF20F2" w:rsidP="00C44D0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INT</w:t>
            </w:r>
            <w:r w:rsidR="006C545E">
              <w:t>(11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206CC1" w:rsidP="00C44D09">
            <w:r>
              <w:t>12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addresstype</w:t>
            </w:r>
          </w:p>
        </w:tc>
        <w:tc>
          <w:tcPr>
            <w:tcW w:w="1843" w:type="dxa"/>
          </w:tcPr>
          <w:p w:rsidR="00C44D09" w:rsidRPr="00EB322C" w:rsidRDefault="00CF20F2" w:rsidP="00C44D09">
            <w:r>
              <w:rPr>
                <w:rFonts w:hint="eastAsia"/>
              </w:rPr>
              <w:t>地址类型，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家庭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INT</w:t>
            </w:r>
            <w:r w:rsidR="00C44D09">
              <w:rPr>
                <w:rFonts w:hint="eastAsia"/>
              </w:rPr>
              <w:t>(</w:t>
            </w:r>
            <w:r w:rsidR="006C545E">
              <w:t>11</w:t>
            </w:r>
            <w:r w:rsidR="00C44D09">
              <w:t>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206CC1">
            <w:r w:rsidRPr="004421BD">
              <w:t>1</w:t>
            </w:r>
            <w:r w:rsidR="00206CC1">
              <w:t>3</w:t>
            </w:r>
          </w:p>
        </w:tc>
        <w:tc>
          <w:tcPr>
            <w:tcW w:w="1780" w:type="dxa"/>
          </w:tcPr>
          <w:p w:rsidR="00C44D09" w:rsidRPr="00E73E52" w:rsidRDefault="00C44D09" w:rsidP="00C44D09">
            <w:r>
              <w:t>g_id</w:t>
            </w:r>
          </w:p>
        </w:tc>
        <w:tc>
          <w:tcPr>
            <w:tcW w:w="1843" w:type="dxa"/>
          </w:tcPr>
          <w:p w:rsidR="00C44D09" w:rsidRPr="00EB322C" w:rsidRDefault="00CF20F2" w:rsidP="00C44D0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INT</w:t>
            </w:r>
            <w:r w:rsidR="006C545E">
              <w:t>(11)</w:t>
            </w:r>
          </w:p>
        </w:tc>
        <w:tc>
          <w:tcPr>
            <w:tcW w:w="2338" w:type="dxa"/>
          </w:tcPr>
          <w:p w:rsidR="00C44D09" w:rsidRPr="00DE1244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206CC1">
            <w:r>
              <w:rPr>
                <w:rFonts w:hint="eastAsia"/>
              </w:rPr>
              <w:t>1</w:t>
            </w:r>
            <w:r w:rsidR="00206CC1">
              <w:t>4</w:t>
            </w:r>
          </w:p>
        </w:tc>
        <w:tc>
          <w:tcPr>
            <w:tcW w:w="1780" w:type="dxa"/>
          </w:tcPr>
          <w:p w:rsidR="00C44D09" w:rsidRDefault="00C44D09" w:rsidP="00C44D09">
            <w:r>
              <w:t>tuan_id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INT</w:t>
            </w:r>
            <w:r w:rsidR="00C44D09">
              <w:rPr>
                <w:rFonts w:hint="eastAsia"/>
              </w:rPr>
              <w:t>(</w:t>
            </w:r>
            <w:r w:rsidR="006C545E">
              <w:t>11</w:t>
            </w:r>
            <w:r w:rsidR="00C44D09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206CC1">
            <w:r>
              <w:rPr>
                <w:rFonts w:hint="eastAsia"/>
              </w:rPr>
              <w:t>1</w:t>
            </w:r>
            <w:r w:rsidR="00206CC1">
              <w:t>5</w:t>
            </w:r>
          </w:p>
        </w:tc>
        <w:tc>
          <w:tcPr>
            <w:tcW w:w="1780" w:type="dxa"/>
          </w:tcPr>
          <w:p w:rsidR="00C44D09" w:rsidRDefault="00C44D09" w:rsidP="00C44D09">
            <w:r>
              <w:t>i</w:t>
            </w:r>
            <w:r>
              <w:rPr>
                <w:rFonts w:hint="eastAsia"/>
              </w:rPr>
              <w:t>s</w:t>
            </w:r>
            <w:r>
              <w:t>_tuan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是否为团，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为团，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为担任，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多于两人退款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INT</w:t>
            </w:r>
            <w:r w:rsidR="00C44D09">
              <w:rPr>
                <w:rFonts w:hint="eastAsia"/>
              </w:rPr>
              <w:t>(</w:t>
            </w:r>
            <w:r w:rsidR="006C545E">
              <w:t>2</w:t>
            </w:r>
            <w:r w:rsidR="00C44D09">
              <w:t>)</w:t>
            </w:r>
          </w:p>
        </w:tc>
        <w:tc>
          <w:tcPr>
            <w:tcW w:w="2338" w:type="dxa"/>
          </w:tcPr>
          <w:p w:rsidR="00C44D09" w:rsidRDefault="00C44D09" w:rsidP="00C44D09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Pr="004421BD" w:rsidRDefault="00C44D09" w:rsidP="00206CC1">
            <w:r>
              <w:rPr>
                <w:rFonts w:hint="eastAsia"/>
              </w:rPr>
              <w:t>1</w:t>
            </w:r>
            <w:r w:rsidR="00206CC1">
              <w:t>6</w:t>
            </w:r>
          </w:p>
        </w:tc>
        <w:tc>
          <w:tcPr>
            <w:tcW w:w="1780" w:type="dxa"/>
          </w:tcPr>
          <w:p w:rsidR="00C44D09" w:rsidRDefault="00C44D09" w:rsidP="00C44D09">
            <w:r>
              <w:t>createtime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订单生成时间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VARCHAR</w:t>
            </w:r>
            <w:r w:rsidR="00C44D09" w:rsidRPr="00322D06">
              <w:t>(</w:t>
            </w:r>
            <w:r w:rsidR="006C545E">
              <w:t>45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C44D09" w:rsidP="00206CC1">
            <w:r>
              <w:rPr>
                <w:rFonts w:hint="eastAsia"/>
              </w:rPr>
              <w:t>1</w:t>
            </w:r>
            <w:r w:rsidR="00206CC1">
              <w:t>7</w:t>
            </w:r>
          </w:p>
        </w:tc>
        <w:tc>
          <w:tcPr>
            <w:tcW w:w="1780" w:type="dxa"/>
          </w:tcPr>
          <w:p w:rsidR="00C44D09" w:rsidRDefault="00CF20F2" w:rsidP="00C44D09">
            <w:r>
              <w:t>pay_type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支付类型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INT</w:t>
            </w:r>
            <w:r w:rsidR="006C545E">
              <w:t>(4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C44D09" w:rsidP="00206CC1">
            <w:r>
              <w:rPr>
                <w:rFonts w:hint="eastAsia"/>
              </w:rPr>
              <w:t>1</w:t>
            </w:r>
            <w:r w:rsidR="00206CC1">
              <w:t>8</w:t>
            </w:r>
          </w:p>
        </w:tc>
        <w:tc>
          <w:tcPr>
            <w:tcW w:w="1780" w:type="dxa"/>
          </w:tcPr>
          <w:p w:rsidR="00C44D09" w:rsidRDefault="00CF20F2" w:rsidP="00C44D09">
            <w:r>
              <w:t>starttime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开始时间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VARCHAR</w:t>
            </w:r>
            <w:r w:rsidR="00C44D09" w:rsidRPr="00322D06">
              <w:t>(</w:t>
            </w:r>
            <w:r w:rsidR="006C545E">
              <w:t>45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C44D09" w:rsidP="00206CC1">
            <w:r>
              <w:rPr>
                <w:rFonts w:hint="eastAsia"/>
              </w:rPr>
              <w:t>1</w:t>
            </w:r>
            <w:r w:rsidR="00206CC1">
              <w:t>9</w:t>
            </w:r>
          </w:p>
        </w:tc>
        <w:tc>
          <w:tcPr>
            <w:tcW w:w="1780" w:type="dxa"/>
          </w:tcPr>
          <w:p w:rsidR="00C44D09" w:rsidRDefault="00CF20F2" w:rsidP="00C44D09">
            <w:r>
              <w:t>endtime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结束时间（小时）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VARCHAR</w:t>
            </w:r>
            <w:r w:rsidR="006C545E">
              <w:t>(45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206CC1" w:rsidP="00C44D09">
            <w:r>
              <w:lastRenderedPageBreak/>
              <w:t>20</w:t>
            </w:r>
          </w:p>
        </w:tc>
        <w:tc>
          <w:tcPr>
            <w:tcW w:w="1780" w:type="dxa"/>
          </w:tcPr>
          <w:p w:rsidR="00C44D09" w:rsidRDefault="00CF20F2" w:rsidP="00C44D09">
            <w:r>
              <w:t>tuan_first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团长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INT</w:t>
            </w:r>
            <w:r w:rsidR="006C545E">
              <w:t>(11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C44D09" w:rsidP="00206CC1">
            <w:r>
              <w:rPr>
                <w:rFonts w:hint="eastAsia"/>
              </w:rPr>
              <w:t>2</w:t>
            </w:r>
            <w:r w:rsidR="00206CC1">
              <w:t>1</w:t>
            </w:r>
          </w:p>
        </w:tc>
        <w:tc>
          <w:tcPr>
            <w:tcW w:w="1780" w:type="dxa"/>
          </w:tcPr>
          <w:p w:rsidR="00C44D09" w:rsidRDefault="00CF20F2" w:rsidP="00C44D09">
            <w:r>
              <w:t>express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快递公司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VARCHAR</w:t>
            </w:r>
            <w:r w:rsidR="006C545E">
              <w:t>(50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C44D09" w:rsidP="00206CC1">
            <w:r>
              <w:rPr>
                <w:rFonts w:hint="eastAsia"/>
              </w:rPr>
              <w:t>2</w:t>
            </w:r>
            <w:r w:rsidR="00206CC1">
              <w:t>2</w:t>
            </w:r>
          </w:p>
        </w:tc>
        <w:tc>
          <w:tcPr>
            <w:tcW w:w="1780" w:type="dxa"/>
          </w:tcPr>
          <w:p w:rsidR="00C44D09" w:rsidRDefault="00CF20F2" w:rsidP="00C44D09">
            <w:r>
              <w:t>expresssn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快递单号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VARCHAR</w:t>
            </w:r>
            <w:r w:rsidR="006C545E">
              <w:t>(5</w:t>
            </w:r>
            <w:r w:rsidR="00C44D09">
              <w:t>0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C44D09" w:rsidP="00206CC1">
            <w:r>
              <w:rPr>
                <w:rFonts w:hint="eastAsia"/>
              </w:rPr>
              <w:t>2</w:t>
            </w:r>
            <w:r w:rsidR="00206CC1">
              <w:t>3</w:t>
            </w:r>
          </w:p>
        </w:tc>
        <w:tc>
          <w:tcPr>
            <w:tcW w:w="1780" w:type="dxa"/>
          </w:tcPr>
          <w:p w:rsidR="00C44D09" w:rsidRDefault="00CF20F2" w:rsidP="00C44D09">
            <w:r>
              <w:t>transid</w:t>
            </w:r>
          </w:p>
        </w:tc>
        <w:tc>
          <w:tcPr>
            <w:tcW w:w="1843" w:type="dxa"/>
          </w:tcPr>
          <w:p w:rsidR="00C44D09" w:rsidRDefault="00CF20F2" w:rsidP="00CF20F2">
            <w:r>
              <w:rPr>
                <w:rFonts w:hint="eastAsia"/>
              </w:rPr>
              <w:t>支付单号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VARCHAR</w:t>
            </w:r>
            <w:r w:rsidR="006C545E">
              <w:t>(5</w:t>
            </w:r>
            <w:r w:rsidR="00C44D09">
              <w:t>0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C44D09" w:rsidP="00206CC1">
            <w:r>
              <w:rPr>
                <w:rFonts w:hint="eastAsia"/>
              </w:rPr>
              <w:t>2</w:t>
            </w:r>
            <w:r w:rsidR="00206CC1">
              <w:t>4</w:t>
            </w:r>
          </w:p>
        </w:tc>
        <w:tc>
          <w:tcPr>
            <w:tcW w:w="1780" w:type="dxa"/>
          </w:tcPr>
          <w:p w:rsidR="00C44D09" w:rsidRDefault="00CF20F2" w:rsidP="00C44D09">
            <w:r>
              <w:t>remark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留言</w:t>
            </w:r>
          </w:p>
        </w:tc>
        <w:tc>
          <w:tcPr>
            <w:tcW w:w="1701" w:type="dxa"/>
          </w:tcPr>
          <w:p w:rsidR="00C44D09" w:rsidRPr="006437F4" w:rsidRDefault="00580FB9" w:rsidP="006C545E">
            <w:r>
              <w:t>VARCHAR</w:t>
            </w:r>
            <w:r w:rsidR="00C44D09" w:rsidRPr="00322D06">
              <w:t>(</w:t>
            </w:r>
            <w:r w:rsidR="00C44D09">
              <w:t>1</w:t>
            </w:r>
            <w:r w:rsidR="006C545E">
              <w:t>024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44D09" w:rsidTr="00C44D09">
        <w:trPr>
          <w:trHeight w:val="339"/>
          <w:jc w:val="center"/>
        </w:trPr>
        <w:tc>
          <w:tcPr>
            <w:tcW w:w="617" w:type="dxa"/>
          </w:tcPr>
          <w:p w:rsidR="00C44D09" w:rsidRDefault="00C44D09" w:rsidP="00206CC1">
            <w:r>
              <w:rPr>
                <w:rFonts w:hint="eastAsia"/>
              </w:rPr>
              <w:t>2</w:t>
            </w:r>
            <w:r w:rsidR="00206CC1">
              <w:t>5</w:t>
            </w:r>
          </w:p>
        </w:tc>
        <w:tc>
          <w:tcPr>
            <w:tcW w:w="1780" w:type="dxa"/>
          </w:tcPr>
          <w:p w:rsidR="00C44D09" w:rsidRDefault="00CF20F2" w:rsidP="00C44D09">
            <w:r>
              <w:t>optionid</w:t>
            </w:r>
          </w:p>
        </w:tc>
        <w:tc>
          <w:tcPr>
            <w:tcW w:w="1843" w:type="dxa"/>
          </w:tcPr>
          <w:p w:rsidR="00C44D09" w:rsidRDefault="00CF20F2" w:rsidP="00C44D09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C44D09" w:rsidRPr="006437F4" w:rsidRDefault="00580FB9" w:rsidP="00C44D09">
            <w:r>
              <w:t>INT</w:t>
            </w:r>
            <w:r w:rsidR="00C44D09" w:rsidRPr="00322D06">
              <w:t>(</w:t>
            </w:r>
            <w:r w:rsidR="00C44D09">
              <w:t>11</w:t>
            </w:r>
            <w:r w:rsidR="00C44D09" w:rsidRPr="00322D06">
              <w:t>)</w:t>
            </w:r>
          </w:p>
        </w:tc>
        <w:tc>
          <w:tcPr>
            <w:tcW w:w="2338" w:type="dxa"/>
          </w:tcPr>
          <w:p w:rsidR="00C44D09" w:rsidRDefault="00C44D09" w:rsidP="00C44D09">
            <w:r>
              <w:rPr>
                <w:rFonts w:hint="eastAsia"/>
              </w:rPr>
              <w:t>非空</w:t>
            </w:r>
          </w:p>
        </w:tc>
      </w:tr>
      <w:tr w:rsidR="00CF20F2" w:rsidTr="00C44D09">
        <w:trPr>
          <w:trHeight w:val="339"/>
          <w:jc w:val="center"/>
        </w:trPr>
        <w:tc>
          <w:tcPr>
            <w:tcW w:w="617" w:type="dxa"/>
          </w:tcPr>
          <w:p w:rsidR="00CF20F2" w:rsidRDefault="00206CC1" w:rsidP="00C44D09">
            <w:r>
              <w:rPr>
                <w:rFonts w:hint="eastAsia"/>
              </w:rPr>
              <w:t>26</w:t>
            </w:r>
          </w:p>
        </w:tc>
        <w:tc>
          <w:tcPr>
            <w:tcW w:w="1780" w:type="dxa"/>
          </w:tcPr>
          <w:p w:rsidR="00CF20F2" w:rsidRDefault="00CF20F2" w:rsidP="00C44D09">
            <w:r>
              <w:rPr>
                <w:rFonts w:hint="eastAsia"/>
              </w:rPr>
              <w:t>addname</w:t>
            </w:r>
          </w:p>
        </w:tc>
        <w:tc>
          <w:tcPr>
            <w:tcW w:w="1843" w:type="dxa"/>
          </w:tcPr>
          <w:p w:rsidR="00CF20F2" w:rsidRDefault="00CF20F2" w:rsidP="00C44D09">
            <w:r>
              <w:rPr>
                <w:rFonts w:hint="eastAsia"/>
              </w:rPr>
              <w:t>收货人姓名</w:t>
            </w:r>
          </w:p>
        </w:tc>
        <w:tc>
          <w:tcPr>
            <w:tcW w:w="1701" w:type="dxa"/>
          </w:tcPr>
          <w:p w:rsidR="00CF20F2" w:rsidRPr="00322D06" w:rsidRDefault="00580FB9" w:rsidP="00C44D09">
            <w:r>
              <w:t>VARCHAR</w:t>
            </w:r>
            <w:r w:rsidR="00921406">
              <w:t>(50</w:t>
            </w:r>
            <w:r w:rsidR="00921406" w:rsidRPr="00322D06">
              <w:t>)</w:t>
            </w:r>
          </w:p>
        </w:tc>
        <w:tc>
          <w:tcPr>
            <w:tcW w:w="2338" w:type="dxa"/>
          </w:tcPr>
          <w:p w:rsidR="00CF20F2" w:rsidRDefault="00921406" w:rsidP="00C44D09">
            <w:r>
              <w:rPr>
                <w:rFonts w:hint="eastAsia"/>
              </w:rPr>
              <w:t>非空</w:t>
            </w:r>
          </w:p>
        </w:tc>
      </w:tr>
      <w:tr w:rsidR="00CF20F2" w:rsidTr="00C44D09">
        <w:trPr>
          <w:trHeight w:val="339"/>
          <w:jc w:val="center"/>
        </w:trPr>
        <w:tc>
          <w:tcPr>
            <w:tcW w:w="617" w:type="dxa"/>
          </w:tcPr>
          <w:p w:rsidR="00CF20F2" w:rsidRDefault="00206CC1" w:rsidP="00C44D09">
            <w:r>
              <w:rPr>
                <w:rFonts w:hint="eastAsia"/>
              </w:rPr>
              <w:t>27</w:t>
            </w:r>
          </w:p>
        </w:tc>
        <w:tc>
          <w:tcPr>
            <w:tcW w:w="1780" w:type="dxa"/>
          </w:tcPr>
          <w:p w:rsidR="00CF20F2" w:rsidRDefault="00CF20F2" w:rsidP="00C44D09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</w:tcPr>
          <w:p w:rsidR="00CF20F2" w:rsidRDefault="00CF20F2" w:rsidP="00C44D09">
            <w:r>
              <w:rPr>
                <w:rFonts w:hint="eastAsia"/>
              </w:rPr>
              <w:t>手机号</w:t>
            </w:r>
          </w:p>
        </w:tc>
        <w:tc>
          <w:tcPr>
            <w:tcW w:w="1701" w:type="dxa"/>
          </w:tcPr>
          <w:p w:rsidR="00CF20F2" w:rsidRPr="00322D06" w:rsidRDefault="00580FB9" w:rsidP="00C44D09">
            <w:r>
              <w:t>VARCHAR</w:t>
            </w:r>
            <w:r w:rsidR="00921406">
              <w:t>(50</w:t>
            </w:r>
            <w:r w:rsidR="00921406" w:rsidRPr="00322D06">
              <w:t>)</w:t>
            </w:r>
          </w:p>
        </w:tc>
        <w:tc>
          <w:tcPr>
            <w:tcW w:w="2338" w:type="dxa"/>
          </w:tcPr>
          <w:p w:rsidR="00CF20F2" w:rsidRDefault="00921406" w:rsidP="00C44D09">
            <w:r>
              <w:rPr>
                <w:rFonts w:hint="eastAsia"/>
              </w:rPr>
              <w:t>非空</w:t>
            </w:r>
          </w:p>
        </w:tc>
      </w:tr>
      <w:tr w:rsidR="00CF20F2" w:rsidTr="00C44D09">
        <w:trPr>
          <w:trHeight w:val="339"/>
          <w:jc w:val="center"/>
        </w:trPr>
        <w:tc>
          <w:tcPr>
            <w:tcW w:w="617" w:type="dxa"/>
          </w:tcPr>
          <w:p w:rsidR="00CF20F2" w:rsidRDefault="00206CC1" w:rsidP="00C44D09">
            <w:r>
              <w:rPr>
                <w:rFonts w:hint="eastAsia"/>
              </w:rPr>
              <w:t>28</w:t>
            </w:r>
          </w:p>
        </w:tc>
        <w:tc>
          <w:tcPr>
            <w:tcW w:w="1780" w:type="dxa"/>
          </w:tcPr>
          <w:p w:rsidR="00CF20F2" w:rsidRDefault="00CF20F2" w:rsidP="00C44D09">
            <w:r>
              <w:rPr>
                <w:rFonts w:hint="eastAsia"/>
              </w:rPr>
              <w:t>address</w:t>
            </w:r>
          </w:p>
        </w:tc>
        <w:tc>
          <w:tcPr>
            <w:tcW w:w="1843" w:type="dxa"/>
          </w:tcPr>
          <w:p w:rsidR="00CF20F2" w:rsidRDefault="00CF20F2" w:rsidP="00C44D09">
            <w:r>
              <w:rPr>
                <w:rFonts w:hint="eastAsia"/>
              </w:rPr>
              <w:t>地址</w:t>
            </w:r>
          </w:p>
        </w:tc>
        <w:tc>
          <w:tcPr>
            <w:tcW w:w="1701" w:type="dxa"/>
          </w:tcPr>
          <w:p w:rsidR="00CF20F2" w:rsidRPr="00322D06" w:rsidRDefault="00580FB9" w:rsidP="00C44D09">
            <w:r>
              <w:t>VARCHAR</w:t>
            </w:r>
            <w:r w:rsidR="00921406">
              <w:t>(300</w:t>
            </w:r>
            <w:r w:rsidR="00921406" w:rsidRPr="00322D06">
              <w:t>)</w:t>
            </w:r>
          </w:p>
        </w:tc>
        <w:tc>
          <w:tcPr>
            <w:tcW w:w="2338" w:type="dxa"/>
          </w:tcPr>
          <w:p w:rsidR="00CF20F2" w:rsidRDefault="00921406" w:rsidP="00C44D09">
            <w:r>
              <w:rPr>
                <w:rFonts w:hint="eastAsia"/>
              </w:rPr>
              <w:t>非空</w:t>
            </w:r>
          </w:p>
        </w:tc>
      </w:tr>
      <w:tr w:rsidR="00CF20F2" w:rsidTr="00C44D09">
        <w:trPr>
          <w:trHeight w:val="339"/>
          <w:jc w:val="center"/>
        </w:trPr>
        <w:tc>
          <w:tcPr>
            <w:tcW w:w="617" w:type="dxa"/>
          </w:tcPr>
          <w:p w:rsidR="00CF20F2" w:rsidRDefault="00206CC1" w:rsidP="00C44D09">
            <w:r>
              <w:rPr>
                <w:rFonts w:hint="eastAsia"/>
              </w:rPr>
              <w:t>29</w:t>
            </w:r>
          </w:p>
        </w:tc>
        <w:tc>
          <w:tcPr>
            <w:tcW w:w="1780" w:type="dxa"/>
          </w:tcPr>
          <w:p w:rsidR="00CF20F2" w:rsidRDefault="00CF20F2" w:rsidP="00C44D09">
            <w:r>
              <w:rPr>
                <w:rFonts w:hint="eastAsia"/>
              </w:rPr>
              <w:t>checkpay</w:t>
            </w:r>
          </w:p>
        </w:tc>
        <w:tc>
          <w:tcPr>
            <w:tcW w:w="1843" w:type="dxa"/>
          </w:tcPr>
          <w:p w:rsidR="00CF20F2" w:rsidRDefault="00CF20F2" w:rsidP="00C44D09">
            <w:r>
              <w:rPr>
                <w:rFonts w:hint="eastAsia"/>
              </w:rPr>
              <w:t>支付校对</w:t>
            </w:r>
          </w:p>
        </w:tc>
        <w:tc>
          <w:tcPr>
            <w:tcW w:w="1701" w:type="dxa"/>
          </w:tcPr>
          <w:p w:rsidR="00CF20F2" w:rsidRPr="00322D06" w:rsidRDefault="00580FB9" w:rsidP="00C44D09">
            <w:r>
              <w:t>INT</w:t>
            </w:r>
            <w:r w:rsidR="00921406" w:rsidRPr="00322D06">
              <w:t>(</w:t>
            </w:r>
            <w:r w:rsidR="00921406">
              <w:t>2</w:t>
            </w:r>
            <w:r w:rsidR="00921406" w:rsidRPr="00322D06">
              <w:t>)</w:t>
            </w:r>
          </w:p>
        </w:tc>
        <w:tc>
          <w:tcPr>
            <w:tcW w:w="2338" w:type="dxa"/>
          </w:tcPr>
          <w:p w:rsidR="00CF20F2" w:rsidRDefault="00921406" w:rsidP="00C44D09">
            <w:r>
              <w:rPr>
                <w:rFonts w:hint="eastAsia"/>
              </w:rPr>
              <w:t>非空</w:t>
            </w:r>
          </w:p>
        </w:tc>
      </w:tr>
      <w:tr w:rsidR="00CF20F2" w:rsidTr="00C44D09">
        <w:trPr>
          <w:trHeight w:val="339"/>
          <w:jc w:val="center"/>
        </w:trPr>
        <w:tc>
          <w:tcPr>
            <w:tcW w:w="617" w:type="dxa"/>
          </w:tcPr>
          <w:p w:rsidR="00CF20F2" w:rsidRDefault="00206CC1" w:rsidP="00C44D09">
            <w:r>
              <w:rPr>
                <w:rFonts w:hint="eastAsia"/>
              </w:rPr>
              <w:t>30</w:t>
            </w:r>
          </w:p>
        </w:tc>
        <w:tc>
          <w:tcPr>
            <w:tcW w:w="1780" w:type="dxa"/>
          </w:tcPr>
          <w:p w:rsidR="00CF20F2" w:rsidRDefault="00CF20F2" w:rsidP="00C44D09">
            <w:r>
              <w:rPr>
                <w:rFonts w:hint="eastAsia"/>
              </w:rPr>
              <w:t>goodsprice</w:t>
            </w:r>
          </w:p>
        </w:tc>
        <w:tc>
          <w:tcPr>
            <w:tcW w:w="1843" w:type="dxa"/>
          </w:tcPr>
          <w:p w:rsidR="00CF20F2" w:rsidRDefault="00CF20F2" w:rsidP="00C44D09">
            <w:r>
              <w:rPr>
                <w:rFonts w:hint="eastAsia"/>
              </w:rPr>
              <w:t>商品价格</w:t>
            </w:r>
          </w:p>
        </w:tc>
        <w:tc>
          <w:tcPr>
            <w:tcW w:w="1701" w:type="dxa"/>
          </w:tcPr>
          <w:p w:rsidR="00CF20F2" w:rsidRPr="00322D06" w:rsidRDefault="00580FB9" w:rsidP="00921406">
            <w:r>
              <w:t>VARCHAR</w:t>
            </w:r>
            <w:r w:rsidR="00921406">
              <w:t>(45</w:t>
            </w:r>
            <w:r w:rsidR="00921406" w:rsidRPr="00322D06">
              <w:t>)</w:t>
            </w:r>
          </w:p>
        </w:tc>
        <w:tc>
          <w:tcPr>
            <w:tcW w:w="2338" w:type="dxa"/>
          </w:tcPr>
          <w:p w:rsidR="00CF20F2" w:rsidRDefault="00921406" w:rsidP="00C44D09">
            <w:r>
              <w:rPr>
                <w:rFonts w:hint="eastAsia"/>
              </w:rPr>
              <w:t>非空</w:t>
            </w:r>
          </w:p>
        </w:tc>
      </w:tr>
      <w:tr w:rsidR="00CF20F2" w:rsidTr="00C44D09">
        <w:trPr>
          <w:trHeight w:val="339"/>
          <w:jc w:val="center"/>
        </w:trPr>
        <w:tc>
          <w:tcPr>
            <w:tcW w:w="617" w:type="dxa"/>
          </w:tcPr>
          <w:p w:rsidR="00CF20F2" w:rsidRDefault="00206CC1" w:rsidP="00C44D09">
            <w:r>
              <w:rPr>
                <w:rFonts w:hint="eastAsia"/>
              </w:rPr>
              <w:t>31</w:t>
            </w:r>
          </w:p>
        </w:tc>
        <w:tc>
          <w:tcPr>
            <w:tcW w:w="1780" w:type="dxa"/>
          </w:tcPr>
          <w:p w:rsidR="00CF20F2" w:rsidRDefault="00CF20F2" w:rsidP="00C44D09">
            <w:r>
              <w:rPr>
                <w:rFonts w:hint="eastAsia"/>
              </w:rPr>
              <w:t>freight</w:t>
            </w:r>
          </w:p>
        </w:tc>
        <w:tc>
          <w:tcPr>
            <w:tcW w:w="1843" w:type="dxa"/>
          </w:tcPr>
          <w:p w:rsidR="00CF20F2" w:rsidRDefault="00CF20F2" w:rsidP="00C44D09">
            <w:r>
              <w:rPr>
                <w:rFonts w:hint="eastAsia"/>
              </w:rPr>
              <w:t>运费</w:t>
            </w:r>
          </w:p>
        </w:tc>
        <w:tc>
          <w:tcPr>
            <w:tcW w:w="1701" w:type="dxa"/>
          </w:tcPr>
          <w:p w:rsidR="00CF20F2" w:rsidRPr="00322D06" w:rsidRDefault="00580FB9" w:rsidP="00C44D09">
            <w:r>
              <w:t>VARCHAR</w:t>
            </w:r>
            <w:r w:rsidR="00921406">
              <w:t>(45</w:t>
            </w:r>
            <w:r w:rsidR="00921406" w:rsidRPr="00322D06">
              <w:t>)</w:t>
            </w:r>
          </w:p>
        </w:tc>
        <w:tc>
          <w:tcPr>
            <w:tcW w:w="2338" w:type="dxa"/>
          </w:tcPr>
          <w:p w:rsidR="00CF20F2" w:rsidRDefault="00921406" w:rsidP="00C44D09">
            <w:r>
              <w:rPr>
                <w:rFonts w:hint="eastAsia"/>
              </w:rPr>
              <w:t>非空</w:t>
            </w:r>
          </w:p>
        </w:tc>
      </w:tr>
    </w:tbl>
    <w:p w:rsidR="00C44D09" w:rsidRDefault="00C44D09" w:rsidP="00C44D09">
      <w:pPr>
        <w:pStyle w:val="3"/>
      </w:pPr>
      <w:r>
        <w:rPr>
          <w:rFonts w:hint="eastAsia"/>
        </w:rPr>
        <w:t>其他</w:t>
      </w:r>
    </w:p>
    <w:p w:rsidR="00DB4164" w:rsidRPr="00B772EA" w:rsidRDefault="00C44D09" w:rsidP="00C44D09">
      <w:pPr>
        <w:pStyle w:val="a0"/>
        <w:ind w:firstLine="0"/>
      </w:pPr>
      <w:r>
        <w:rPr>
          <w:rFonts w:hint="eastAsia"/>
        </w:rPr>
        <w:t>无</w:t>
      </w:r>
    </w:p>
    <w:p w:rsidR="00921406" w:rsidRDefault="00921406" w:rsidP="00206CC1">
      <w:pPr>
        <w:pStyle w:val="2"/>
      </w:pPr>
      <w:bookmarkStart w:id="235" w:name="_Toc468197178"/>
      <w:r>
        <w:rPr>
          <w:rFonts w:hint="eastAsia"/>
        </w:rPr>
        <w:t>微拼团订单打印表(</w:t>
      </w:r>
      <w:r w:rsidR="00206CC1" w:rsidRPr="00206CC1">
        <w:t>tg_order_</w:t>
      </w:r>
      <w:r w:rsidR="002634E0">
        <w:t>print</w:t>
      </w:r>
      <w:r>
        <w:rPr>
          <w:rFonts w:hint="eastAsia"/>
        </w:rPr>
        <w:t>)</w:t>
      </w:r>
      <w:bookmarkEnd w:id="235"/>
    </w:p>
    <w:p w:rsidR="00921406" w:rsidRPr="003A7261" w:rsidRDefault="00921406" w:rsidP="00921406">
      <w:pPr>
        <w:pStyle w:val="a0"/>
      </w:pPr>
      <w:r>
        <w:rPr>
          <w:rFonts w:hint="eastAsia"/>
        </w:rPr>
        <w:t>该表存储订单打印的信息</w:t>
      </w:r>
    </w:p>
    <w:p w:rsidR="00921406" w:rsidRDefault="00921406" w:rsidP="00921406">
      <w:pPr>
        <w:pStyle w:val="3"/>
      </w:pPr>
      <w:r>
        <w:rPr>
          <w:rFonts w:hint="eastAsia"/>
        </w:rPr>
        <w:t>ENGINE</w:t>
      </w:r>
    </w:p>
    <w:p w:rsidR="00921406" w:rsidRDefault="00921406" w:rsidP="00921406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921406" w:rsidRDefault="00921406" w:rsidP="00921406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921406" w:rsidRDefault="00921406" w:rsidP="00921406">
      <w:pPr>
        <w:pStyle w:val="a0"/>
      </w:pPr>
      <w:r>
        <w:t>utf8</w:t>
      </w:r>
    </w:p>
    <w:p w:rsidR="00921406" w:rsidRDefault="00921406" w:rsidP="00921406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921406" w:rsidTr="003F7FA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Default="00921406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921406" w:rsidRPr="00E73E52" w:rsidRDefault="00921406" w:rsidP="003F7FA1">
            <w:r w:rsidRPr="00E73E52">
              <w:t>id</w:t>
            </w:r>
          </w:p>
        </w:tc>
        <w:tc>
          <w:tcPr>
            <w:tcW w:w="1843" w:type="dxa"/>
          </w:tcPr>
          <w:p w:rsidR="00921406" w:rsidRDefault="00921406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921406" w:rsidRPr="006437F4" w:rsidRDefault="00580FB9" w:rsidP="003F7FA1">
            <w:r>
              <w:t>INT</w:t>
            </w:r>
            <w:r w:rsidR="00921406" w:rsidRPr="006437F4">
              <w:t>(10)</w:t>
            </w:r>
          </w:p>
        </w:tc>
        <w:tc>
          <w:tcPr>
            <w:tcW w:w="2338" w:type="dxa"/>
          </w:tcPr>
          <w:p w:rsidR="00921406" w:rsidRDefault="00921406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 w:rsidRPr="004421BD">
              <w:t>2</w:t>
            </w:r>
          </w:p>
        </w:tc>
        <w:tc>
          <w:tcPr>
            <w:tcW w:w="1780" w:type="dxa"/>
          </w:tcPr>
          <w:p w:rsidR="00921406" w:rsidRPr="00E73E52" w:rsidRDefault="00921406" w:rsidP="003F7FA1">
            <w:r>
              <w:t>uniacid</w:t>
            </w:r>
          </w:p>
        </w:tc>
        <w:tc>
          <w:tcPr>
            <w:tcW w:w="1843" w:type="dxa"/>
          </w:tcPr>
          <w:p w:rsidR="00921406" w:rsidRPr="00EB322C" w:rsidRDefault="00921406" w:rsidP="003F7FA1">
            <w:r>
              <w:rPr>
                <w:rFonts w:hint="eastAsia"/>
              </w:rPr>
              <w:t>公众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21406" w:rsidRPr="006437F4" w:rsidRDefault="00580FB9" w:rsidP="003F7FA1">
            <w:r>
              <w:t>INT</w:t>
            </w:r>
            <w:r w:rsidR="00921406">
              <w:t>(10)</w:t>
            </w:r>
          </w:p>
        </w:tc>
        <w:tc>
          <w:tcPr>
            <w:tcW w:w="2338" w:type="dxa"/>
          </w:tcPr>
          <w:p w:rsidR="00921406" w:rsidRPr="00DE1244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 w:rsidRPr="004421BD">
              <w:t>3</w:t>
            </w:r>
          </w:p>
        </w:tc>
        <w:tc>
          <w:tcPr>
            <w:tcW w:w="1780" w:type="dxa"/>
          </w:tcPr>
          <w:p w:rsidR="00921406" w:rsidRPr="00E73E52" w:rsidRDefault="00921406" w:rsidP="003F7FA1">
            <w:r>
              <w:t>sid</w:t>
            </w:r>
          </w:p>
        </w:tc>
        <w:tc>
          <w:tcPr>
            <w:tcW w:w="1843" w:type="dxa"/>
          </w:tcPr>
          <w:p w:rsidR="00921406" w:rsidRPr="00EB322C" w:rsidRDefault="00921406" w:rsidP="003F7FA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21406" w:rsidRPr="006437F4" w:rsidRDefault="00580FB9" w:rsidP="003F7FA1">
            <w:r>
              <w:t>INT</w:t>
            </w:r>
            <w:r w:rsidR="00921406">
              <w:t>(11)</w:t>
            </w:r>
          </w:p>
        </w:tc>
        <w:tc>
          <w:tcPr>
            <w:tcW w:w="2338" w:type="dxa"/>
          </w:tcPr>
          <w:p w:rsidR="00921406" w:rsidRPr="00DE1244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 w:rsidRPr="004421BD">
              <w:t>4</w:t>
            </w:r>
          </w:p>
        </w:tc>
        <w:tc>
          <w:tcPr>
            <w:tcW w:w="1780" w:type="dxa"/>
          </w:tcPr>
          <w:p w:rsidR="00921406" w:rsidRPr="00E73E52" w:rsidRDefault="00921406" w:rsidP="003F7FA1">
            <w:r>
              <w:t>pid</w:t>
            </w:r>
          </w:p>
        </w:tc>
        <w:tc>
          <w:tcPr>
            <w:tcW w:w="1843" w:type="dxa"/>
          </w:tcPr>
          <w:p w:rsidR="00921406" w:rsidRPr="00EB322C" w:rsidRDefault="00921406" w:rsidP="003F7FA1"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21406" w:rsidRPr="006437F4" w:rsidRDefault="00580FB9" w:rsidP="003F7FA1">
            <w:r>
              <w:t>INT</w:t>
            </w:r>
            <w:r w:rsidR="00921406">
              <w:t>(3</w:t>
            </w:r>
            <w:r w:rsidR="00921406" w:rsidRPr="00C44D09">
              <w:t>)</w:t>
            </w:r>
          </w:p>
        </w:tc>
        <w:tc>
          <w:tcPr>
            <w:tcW w:w="2338" w:type="dxa"/>
          </w:tcPr>
          <w:p w:rsidR="00921406" w:rsidRPr="00DE1244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 w:rsidRPr="004421BD">
              <w:t>5</w:t>
            </w:r>
          </w:p>
        </w:tc>
        <w:tc>
          <w:tcPr>
            <w:tcW w:w="1780" w:type="dxa"/>
          </w:tcPr>
          <w:p w:rsidR="00921406" w:rsidRPr="00E73E52" w:rsidRDefault="00921406" w:rsidP="003F7FA1">
            <w:r>
              <w:t>oid</w:t>
            </w:r>
          </w:p>
        </w:tc>
        <w:tc>
          <w:tcPr>
            <w:tcW w:w="1843" w:type="dxa"/>
          </w:tcPr>
          <w:p w:rsidR="00921406" w:rsidRPr="00EB322C" w:rsidRDefault="00921406" w:rsidP="003F7FA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21406" w:rsidRPr="006437F4" w:rsidRDefault="00580FB9" w:rsidP="00921406">
            <w:r>
              <w:t>INT</w:t>
            </w:r>
            <w:r w:rsidR="00921406">
              <w:t>(10</w:t>
            </w:r>
            <w:r w:rsidR="00921406" w:rsidRPr="006437F4">
              <w:t>)</w:t>
            </w:r>
          </w:p>
        </w:tc>
        <w:tc>
          <w:tcPr>
            <w:tcW w:w="2338" w:type="dxa"/>
          </w:tcPr>
          <w:p w:rsidR="00921406" w:rsidRPr="00DE1244" w:rsidRDefault="00921406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921406" w:rsidRDefault="00921406" w:rsidP="003F7FA1">
            <w:r>
              <w:t>foid</w:t>
            </w:r>
          </w:p>
        </w:tc>
        <w:tc>
          <w:tcPr>
            <w:tcW w:w="1843" w:type="dxa"/>
          </w:tcPr>
          <w:p w:rsidR="00921406" w:rsidRDefault="00921406" w:rsidP="003F7FA1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21406" w:rsidRDefault="00580FB9" w:rsidP="003F7FA1">
            <w:r>
              <w:t>VARCHAR</w:t>
            </w:r>
            <w:r w:rsidR="00921406">
              <w:t>(50)</w:t>
            </w:r>
          </w:p>
        </w:tc>
        <w:tc>
          <w:tcPr>
            <w:tcW w:w="2338" w:type="dxa"/>
          </w:tcPr>
          <w:p w:rsidR="00921406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80" w:type="dxa"/>
          </w:tcPr>
          <w:p w:rsidR="00921406" w:rsidRDefault="00921406" w:rsidP="003F7FA1">
            <w:r>
              <w:t>status</w:t>
            </w:r>
          </w:p>
        </w:tc>
        <w:tc>
          <w:tcPr>
            <w:tcW w:w="1843" w:type="dxa"/>
          </w:tcPr>
          <w:p w:rsidR="00921406" w:rsidRDefault="00921406" w:rsidP="003F7FA1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921406" w:rsidRDefault="00580FB9" w:rsidP="00921406">
            <w:r>
              <w:t>INT</w:t>
            </w:r>
            <w:r w:rsidR="00921406">
              <w:t>(3</w:t>
            </w:r>
            <w:r w:rsidR="00921406" w:rsidRPr="006437F4">
              <w:t>)</w:t>
            </w:r>
          </w:p>
        </w:tc>
        <w:tc>
          <w:tcPr>
            <w:tcW w:w="2338" w:type="dxa"/>
          </w:tcPr>
          <w:p w:rsidR="00921406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:rsidR="00921406" w:rsidRDefault="00921406" w:rsidP="003F7FA1">
            <w:r>
              <w:t>addtime</w:t>
            </w:r>
          </w:p>
        </w:tc>
        <w:tc>
          <w:tcPr>
            <w:tcW w:w="1843" w:type="dxa"/>
          </w:tcPr>
          <w:p w:rsidR="00921406" w:rsidRDefault="00921406" w:rsidP="003F7FA1">
            <w:r>
              <w:rPr>
                <w:rFonts w:hint="eastAsia"/>
              </w:rPr>
              <w:t>添加时间</w:t>
            </w:r>
          </w:p>
        </w:tc>
        <w:tc>
          <w:tcPr>
            <w:tcW w:w="1701" w:type="dxa"/>
          </w:tcPr>
          <w:p w:rsidR="00921406" w:rsidRDefault="00580FB9" w:rsidP="003F7FA1">
            <w:r>
              <w:t>INT</w:t>
            </w:r>
            <w:r w:rsidR="00921406">
              <w:t>(10)</w:t>
            </w:r>
          </w:p>
        </w:tc>
        <w:tc>
          <w:tcPr>
            <w:tcW w:w="2338" w:type="dxa"/>
          </w:tcPr>
          <w:p w:rsidR="00921406" w:rsidRDefault="00921406" w:rsidP="003F7FA1">
            <w:r>
              <w:rPr>
                <w:rFonts w:hint="eastAsia"/>
              </w:rPr>
              <w:t>非空</w:t>
            </w:r>
          </w:p>
        </w:tc>
      </w:tr>
    </w:tbl>
    <w:p w:rsidR="00921406" w:rsidRDefault="00921406" w:rsidP="00921406">
      <w:pPr>
        <w:pStyle w:val="3"/>
      </w:pPr>
      <w:r>
        <w:rPr>
          <w:rFonts w:hint="eastAsia"/>
        </w:rPr>
        <w:t>其他</w:t>
      </w:r>
    </w:p>
    <w:p w:rsidR="00921406" w:rsidRPr="00B772EA" w:rsidRDefault="00921406" w:rsidP="00921406">
      <w:pPr>
        <w:pStyle w:val="a0"/>
      </w:pPr>
      <w:r>
        <w:rPr>
          <w:rFonts w:hint="eastAsia"/>
        </w:rPr>
        <w:t>无</w:t>
      </w:r>
    </w:p>
    <w:p w:rsidR="00921406" w:rsidRDefault="00921406" w:rsidP="00206CC1">
      <w:pPr>
        <w:pStyle w:val="2"/>
      </w:pPr>
      <w:bookmarkStart w:id="236" w:name="_Toc468197179"/>
      <w:r>
        <w:rPr>
          <w:rFonts w:hint="eastAsia"/>
        </w:rPr>
        <w:t>微拼团打印表(</w:t>
      </w:r>
      <w:r w:rsidR="00206CC1" w:rsidRPr="00206CC1">
        <w:t>tg_</w:t>
      </w:r>
      <w:r w:rsidR="002634E0">
        <w:t>print</w:t>
      </w:r>
      <w:r>
        <w:rPr>
          <w:rFonts w:hint="eastAsia"/>
        </w:rPr>
        <w:t>)</w:t>
      </w:r>
      <w:bookmarkEnd w:id="236"/>
    </w:p>
    <w:p w:rsidR="00921406" w:rsidRPr="003A7261" w:rsidRDefault="00921406" w:rsidP="00921406">
      <w:pPr>
        <w:pStyle w:val="a0"/>
      </w:pPr>
      <w:r>
        <w:rPr>
          <w:rFonts w:hint="eastAsia"/>
        </w:rPr>
        <w:t>该表存储打印的信息</w:t>
      </w:r>
    </w:p>
    <w:p w:rsidR="00921406" w:rsidRDefault="00921406" w:rsidP="00921406">
      <w:pPr>
        <w:pStyle w:val="3"/>
      </w:pPr>
      <w:r>
        <w:rPr>
          <w:rFonts w:hint="eastAsia"/>
        </w:rPr>
        <w:t>ENGINE</w:t>
      </w:r>
    </w:p>
    <w:p w:rsidR="00921406" w:rsidRDefault="00921406" w:rsidP="00921406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921406" w:rsidRDefault="00921406" w:rsidP="00921406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921406" w:rsidRDefault="00921406" w:rsidP="00921406">
      <w:pPr>
        <w:pStyle w:val="a0"/>
      </w:pPr>
      <w:r>
        <w:t>utf8</w:t>
      </w:r>
    </w:p>
    <w:p w:rsidR="00921406" w:rsidRDefault="00921406" w:rsidP="00921406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921406" w:rsidTr="003F7FA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921406" w:rsidRDefault="00921406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Default="00921406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921406" w:rsidRPr="00E73E52" w:rsidRDefault="00921406" w:rsidP="003F7FA1">
            <w:r w:rsidRPr="00E73E52">
              <w:t>id</w:t>
            </w:r>
          </w:p>
        </w:tc>
        <w:tc>
          <w:tcPr>
            <w:tcW w:w="1843" w:type="dxa"/>
          </w:tcPr>
          <w:p w:rsidR="00921406" w:rsidRDefault="00921406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921406" w:rsidRPr="006437F4" w:rsidRDefault="00580FB9" w:rsidP="003F7FA1">
            <w:r>
              <w:t>INT</w:t>
            </w:r>
            <w:r w:rsidR="00E3746E">
              <w:t>(11</w:t>
            </w:r>
            <w:r w:rsidR="00921406" w:rsidRPr="006437F4">
              <w:t>)</w:t>
            </w:r>
          </w:p>
        </w:tc>
        <w:tc>
          <w:tcPr>
            <w:tcW w:w="2338" w:type="dxa"/>
          </w:tcPr>
          <w:p w:rsidR="00921406" w:rsidRDefault="00921406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 w:rsidRPr="004421BD">
              <w:t>2</w:t>
            </w:r>
          </w:p>
        </w:tc>
        <w:tc>
          <w:tcPr>
            <w:tcW w:w="1780" w:type="dxa"/>
          </w:tcPr>
          <w:p w:rsidR="00921406" w:rsidRPr="00E73E52" w:rsidRDefault="00921406" w:rsidP="003F7FA1">
            <w:r>
              <w:t>uniacid</w:t>
            </w:r>
          </w:p>
        </w:tc>
        <w:tc>
          <w:tcPr>
            <w:tcW w:w="1843" w:type="dxa"/>
          </w:tcPr>
          <w:p w:rsidR="00921406" w:rsidRPr="00EB322C" w:rsidRDefault="00921406" w:rsidP="003F7FA1">
            <w:r>
              <w:rPr>
                <w:rFonts w:hint="eastAsia"/>
              </w:rPr>
              <w:t>公众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21406" w:rsidRPr="006437F4" w:rsidRDefault="00580FB9" w:rsidP="003F7FA1">
            <w:r>
              <w:t>INT</w:t>
            </w:r>
            <w:r w:rsidR="00921406">
              <w:t>(10)</w:t>
            </w:r>
          </w:p>
        </w:tc>
        <w:tc>
          <w:tcPr>
            <w:tcW w:w="2338" w:type="dxa"/>
          </w:tcPr>
          <w:p w:rsidR="00921406" w:rsidRPr="00DE1244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 w:rsidRPr="004421BD">
              <w:t>3</w:t>
            </w:r>
          </w:p>
        </w:tc>
        <w:tc>
          <w:tcPr>
            <w:tcW w:w="1780" w:type="dxa"/>
          </w:tcPr>
          <w:p w:rsidR="00921406" w:rsidRPr="00E73E52" w:rsidRDefault="00921406" w:rsidP="003F7FA1">
            <w:r>
              <w:t>sid</w:t>
            </w:r>
          </w:p>
        </w:tc>
        <w:tc>
          <w:tcPr>
            <w:tcW w:w="1843" w:type="dxa"/>
          </w:tcPr>
          <w:p w:rsidR="00921406" w:rsidRPr="00EB322C" w:rsidRDefault="00921406" w:rsidP="003F7FA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921406" w:rsidRPr="006437F4" w:rsidRDefault="00580FB9" w:rsidP="00E3746E">
            <w:r>
              <w:t>INT</w:t>
            </w:r>
            <w:r w:rsidR="00921406">
              <w:t>(1</w:t>
            </w:r>
            <w:r w:rsidR="00E3746E">
              <w:t>0</w:t>
            </w:r>
            <w:r w:rsidR="00921406">
              <w:t>)</w:t>
            </w:r>
          </w:p>
        </w:tc>
        <w:tc>
          <w:tcPr>
            <w:tcW w:w="2338" w:type="dxa"/>
          </w:tcPr>
          <w:p w:rsidR="00921406" w:rsidRPr="00DE1244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 w:rsidRPr="004421BD">
              <w:t>4</w:t>
            </w:r>
          </w:p>
        </w:tc>
        <w:tc>
          <w:tcPr>
            <w:tcW w:w="1780" w:type="dxa"/>
          </w:tcPr>
          <w:p w:rsidR="00921406" w:rsidRPr="00E73E52" w:rsidRDefault="000304FE" w:rsidP="003F7FA1">
            <w:r>
              <w:t>name</w:t>
            </w:r>
          </w:p>
        </w:tc>
        <w:tc>
          <w:tcPr>
            <w:tcW w:w="1843" w:type="dxa"/>
          </w:tcPr>
          <w:p w:rsidR="00921406" w:rsidRPr="00EB322C" w:rsidRDefault="00921406" w:rsidP="000304FE">
            <w:r>
              <w:rPr>
                <w:rFonts w:hint="eastAsia"/>
              </w:rPr>
              <w:t>打印</w:t>
            </w:r>
            <w:r w:rsidR="000304FE">
              <w:rPr>
                <w:rFonts w:hint="eastAsia"/>
              </w:rPr>
              <w:t>机名称</w:t>
            </w:r>
          </w:p>
        </w:tc>
        <w:tc>
          <w:tcPr>
            <w:tcW w:w="1701" w:type="dxa"/>
          </w:tcPr>
          <w:p w:rsidR="00921406" w:rsidRPr="006437F4" w:rsidRDefault="00580FB9" w:rsidP="003F7FA1">
            <w:r>
              <w:t>VARCHAR</w:t>
            </w:r>
            <w:r w:rsidR="00E3746E">
              <w:t>(45</w:t>
            </w:r>
            <w:r w:rsidR="00921406" w:rsidRPr="00C44D09">
              <w:t>)</w:t>
            </w:r>
          </w:p>
        </w:tc>
        <w:tc>
          <w:tcPr>
            <w:tcW w:w="2338" w:type="dxa"/>
          </w:tcPr>
          <w:p w:rsidR="00921406" w:rsidRPr="00DE1244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 w:rsidRPr="004421BD">
              <w:t>5</w:t>
            </w:r>
          </w:p>
        </w:tc>
        <w:tc>
          <w:tcPr>
            <w:tcW w:w="1780" w:type="dxa"/>
          </w:tcPr>
          <w:p w:rsidR="00921406" w:rsidRPr="00E73E52" w:rsidRDefault="002634E0" w:rsidP="003F7FA1">
            <w:r>
              <w:t>print</w:t>
            </w:r>
            <w:r w:rsidR="000304FE">
              <w:t>_no</w:t>
            </w:r>
          </w:p>
        </w:tc>
        <w:tc>
          <w:tcPr>
            <w:tcW w:w="1843" w:type="dxa"/>
          </w:tcPr>
          <w:p w:rsidR="00921406" w:rsidRPr="00EB322C" w:rsidRDefault="000304FE" w:rsidP="003F7FA1">
            <w:r>
              <w:rPr>
                <w:rFonts w:hint="eastAsia"/>
              </w:rPr>
              <w:t>机器号</w:t>
            </w:r>
          </w:p>
        </w:tc>
        <w:tc>
          <w:tcPr>
            <w:tcW w:w="1701" w:type="dxa"/>
          </w:tcPr>
          <w:p w:rsidR="00921406" w:rsidRPr="006437F4" w:rsidRDefault="00580FB9" w:rsidP="003F7FA1">
            <w:r>
              <w:t>VARCHAR</w:t>
            </w:r>
            <w:r w:rsidR="00E3746E">
              <w:t>(3</w:t>
            </w:r>
            <w:r w:rsidR="00921406">
              <w:t>0</w:t>
            </w:r>
            <w:r w:rsidR="00921406" w:rsidRPr="006437F4">
              <w:t>)</w:t>
            </w:r>
          </w:p>
        </w:tc>
        <w:tc>
          <w:tcPr>
            <w:tcW w:w="2338" w:type="dxa"/>
          </w:tcPr>
          <w:p w:rsidR="00921406" w:rsidRPr="00DE1244" w:rsidRDefault="00921406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921406" w:rsidRDefault="000304FE" w:rsidP="003F7FA1">
            <w:r>
              <w:t>key</w:t>
            </w:r>
          </w:p>
        </w:tc>
        <w:tc>
          <w:tcPr>
            <w:tcW w:w="1843" w:type="dxa"/>
          </w:tcPr>
          <w:p w:rsidR="00921406" w:rsidRDefault="000304FE" w:rsidP="003F7FA1">
            <w:r>
              <w:rPr>
                <w:rFonts w:hint="eastAsia"/>
              </w:rPr>
              <w:t>打印机</w:t>
            </w:r>
            <w:r>
              <w:rPr>
                <w:rFonts w:hint="eastAsia"/>
              </w:rPr>
              <w:t>key</w:t>
            </w:r>
          </w:p>
        </w:tc>
        <w:tc>
          <w:tcPr>
            <w:tcW w:w="1701" w:type="dxa"/>
          </w:tcPr>
          <w:p w:rsidR="00921406" w:rsidRDefault="00580FB9" w:rsidP="003F7FA1">
            <w:r>
              <w:t>VARCHAR</w:t>
            </w:r>
            <w:r w:rsidR="00921406">
              <w:t>(</w:t>
            </w:r>
            <w:r w:rsidR="00E3746E">
              <w:t>3</w:t>
            </w:r>
            <w:r w:rsidR="00921406">
              <w:t>0)</w:t>
            </w:r>
          </w:p>
        </w:tc>
        <w:tc>
          <w:tcPr>
            <w:tcW w:w="2338" w:type="dxa"/>
          </w:tcPr>
          <w:p w:rsidR="00921406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:rsidR="00921406" w:rsidRDefault="002634E0" w:rsidP="003F7FA1">
            <w:r>
              <w:t>print</w:t>
            </w:r>
            <w:r w:rsidR="000304FE">
              <w:t>_nums</w:t>
            </w:r>
          </w:p>
        </w:tc>
        <w:tc>
          <w:tcPr>
            <w:tcW w:w="1843" w:type="dxa"/>
          </w:tcPr>
          <w:p w:rsidR="00921406" w:rsidRDefault="000304FE" w:rsidP="003F7FA1">
            <w:r>
              <w:rPr>
                <w:rFonts w:hint="eastAsia"/>
              </w:rPr>
              <w:t>打印次数</w:t>
            </w:r>
          </w:p>
        </w:tc>
        <w:tc>
          <w:tcPr>
            <w:tcW w:w="1701" w:type="dxa"/>
          </w:tcPr>
          <w:p w:rsidR="00921406" w:rsidRDefault="00580FB9" w:rsidP="003F7FA1">
            <w:r>
              <w:t>INT</w:t>
            </w:r>
            <w:r w:rsidR="00921406">
              <w:t>(3</w:t>
            </w:r>
            <w:r w:rsidR="00921406" w:rsidRPr="006437F4">
              <w:t>)</w:t>
            </w:r>
          </w:p>
        </w:tc>
        <w:tc>
          <w:tcPr>
            <w:tcW w:w="2338" w:type="dxa"/>
          </w:tcPr>
          <w:p w:rsidR="00921406" w:rsidRDefault="00921406" w:rsidP="003F7FA1">
            <w:r>
              <w:rPr>
                <w:rFonts w:hint="eastAsia"/>
              </w:rPr>
              <w:t>非空</w:t>
            </w:r>
          </w:p>
        </w:tc>
      </w:tr>
      <w:tr w:rsidR="00921406" w:rsidTr="003F7FA1">
        <w:trPr>
          <w:trHeight w:val="339"/>
          <w:jc w:val="center"/>
        </w:trPr>
        <w:tc>
          <w:tcPr>
            <w:tcW w:w="617" w:type="dxa"/>
          </w:tcPr>
          <w:p w:rsidR="00921406" w:rsidRPr="004421BD" w:rsidRDefault="00921406" w:rsidP="003F7FA1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:rsidR="00921406" w:rsidRDefault="000304FE" w:rsidP="003F7FA1">
            <w:r>
              <w:t>qrcode_link</w:t>
            </w:r>
          </w:p>
        </w:tc>
        <w:tc>
          <w:tcPr>
            <w:tcW w:w="1843" w:type="dxa"/>
          </w:tcPr>
          <w:p w:rsidR="00921406" w:rsidRDefault="000304FE" w:rsidP="003F7FA1">
            <w:r>
              <w:rPr>
                <w:rFonts w:hint="eastAsia"/>
              </w:rPr>
              <w:t>二维码链接</w:t>
            </w:r>
          </w:p>
        </w:tc>
        <w:tc>
          <w:tcPr>
            <w:tcW w:w="1701" w:type="dxa"/>
          </w:tcPr>
          <w:p w:rsidR="00921406" w:rsidRDefault="00580FB9" w:rsidP="003F7FA1">
            <w:r>
              <w:t>VARCHAR</w:t>
            </w:r>
            <w:r w:rsidR="00921406">
              <w:t>(1</w:t>
            </w:r>
            <w:r w:rsidR="00E3746E">
              <w:t>0</w:t>
            </w:r>
            <w:r w:rsidR="00921406">
              <w:t>0)</w:t>
            </w:r>
          </w:p>
        </w:tc>
        <w:tc>
          <w:tcPr>
            <w:tcW w:w="2338" w:type="dxa"/>
          </w:tcPr>
          <w:p w:rsidR="00921406" w:rsidRDefault="00921406" w:rsidP="003F7FA1">
            <w:r>
              <w:rPr>
                <w:rFonts w:hint="eastAsia"/>
              </w:rPr>
              <w:t>非空</w:t>
            </w:r>
          </w:p>
        </w:tc>
      </w:tr>
      <w:tr w:rsidR="000304FE" w:rsidTr="003F7FA1">
        <w:trPr>
          <w:trHeight w:val="339"/>
          <w:jc w:val="center"/>
        </w:trPr>
        <w:tc>
          <w:tcPr>
            <w:tcW w:w="617" w:type="dxa"/>
          </w:tcPr>
          <w:p w:rsidR="000304FE" w:rsidRDefault="00206CC1" w:rsidP="003F7FA1">
            <w:r>
              <w:rPr>
                <w:rFonts w:hint="eastAsia"/>
              </w:rPr>
              <w:t>9</w:t>
            </w:r>
          </w:p>
        </w:tc>
        <w:tc>
          <w:tcPr>
            <w:tcW w:w="1780" w:type="dxa"/>
          </w:tcPr>
          <w:p w:rsidR="000304FE" w:rsidRDefault="000304FE" w:rsidP="003F7FA1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</w:tcPr>
          <w:p w:rsidR="000304FE" w:rsidRDefault="000304FE" w:rsidP="003F7FA1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0304FE" w:rsidRDefault="00580FB9" w:rsidP="003F7FA1">
            <w:r>
              <w:t>INT</w:t>
            </w:r>
            <w:r w:rsidR="00E3746E">
              <w:rPr>
                <w:rFonts w:hint="eastAsia"/>
              </w:rPr>
              <w:t>(</w:t>
            </w:r>
            <w:r w:rsidR="00E3746E">
              <w:t>3)</w:t>
            </w:r>
          </w:p>
        </w:tc>
        <w:tc>
          <w:tcPr>
            <w:tcW w:w="2338" w:type="dxa"/>
          </w:tcPr>
          <w:p w:rsidR="000304FE" w:rsidRDefault="00E3746E" w:rsidP="003F7FA1">
            <w:r>
              <w:rPr>
                <w:rFonts w:hint="eastAsia"/>
              </w:rPr>
              <w:t>非空</w:t>
            </w:r>
          </w:p>
        </w:tc>
      </w:tr>
      <w:tr w:rsidR="000304FE" w:rsidTr="003F7FA1">
        <w:trPr>
          <w:trHeight w:val="339"/>
          <w:jc w:val="center"/>
        </w:trPr>
        <w:tc>
          <w:tcPr>
            <w:tcW w:w="617" w:type="dxa"/>
          </w:tcPr>
          <w:p w:rsidR="000304FE" w:rsidRDefault="00206CC1" w:rsidP="003F7FA1">
            <w:r>
              <w:rPr>
                <w:rFonts w:hint="eastAsia"/>
              </w:rPr>
              <w:t>10</w:t>
            </w:r>
          </w:p>
        </w:tc>
        <w:tc>
          <w:tcPr>
            <w:tcW w:w="1780" w:type="dxa"/>
          </w:tcPr>
          <w:p w:rsidR="000304FE" w:rsidRDefault="000304FE" w:rsidP="003F7FA1">
            <w:r>
              <w:rPr>
                <w:rFonts w:hint="eastAsia"/>
              </w:rPr>
              <w:t>mode</w:t>
            </w:r>
          </w:p>
        </w:tc>
        <w:tc>
          <w:tcPr>
            <w:tcW w:w="1843" w:type="dxa"/>
          </w:tcPr>
          <w:p w:rsidR="000304FE" w:rsidRDefault="000304FE" w:rsidP="003F7FA1">
            <w:r>
              <w:rPr>
                <w:rFonts w:hint="eastAsia"/>
              </w:rPr>
              <w:t>模式</w:t>
            </w:r>
          </w:p>
        </w:tc>
        <w:tc>
          <w:tcPr>
            <w:tcW w:w="1701" w:type="dxa"/>
          </w:tcPr>
          <w:p w:rsidR="000304FE" w:rsidRDefault="00580FB9" w:rsidP="003F7FA1">
            <w:r>
              <w:t>INT</w:t>
            </w:r>
            <w:r w:rsidR="00E3746E">
              <w:rPr>
                <w:rFonts w:hint="eastAsia"/>
              </w:rPr>
              <w:t>(</w:t>
            </w:r>
            <w:r w:rsidR="00E3746E">
              <w:t>11)</w:t>
            </w:r>
          </w:p>
        </w:tc>
        <w:tc>
          <w:tcPr>
            <w:tcW w:w="2338" w:type="dxa"/>
          </w:tcPr>
          <w:p w:rsidR="000304FE" w:rsidRDefault="00E3746E" w:rsidP="003F7FA1">
            <w:r>
              <w:rPr>
                <w:rFonts w:hint="eastAsia"/>
              </w:rPr>
              <w:t>非空</w:t>
            </w:r>
          </w:p>
        </w:tc>
      </w:tr>
      <w:tr w:rsidR="000304FE" w:rsidTr="003F7FA1">
        <w:trPr>
          <w:trHeight w:val="339"/>
          <w:jc w:val="center"/>
        </w:trPr>
        <w:tc>
          <w:tcPr>
            <w:tcW w:w="617" w:type="dxa"/>
          </w:tcPr>
          <w:p w:rsidR="000304FE" w:rsidRDefault="00206CC1" w:rsidP="003F7FA1">
            <w:r>
              <w:rPr>
                <w:rFonts w:hint="eastAsia"/>
              </w:rPr>
              <w:t>11</w:t>
            </w:r>
          </w:p>
        </w:tc>
        <w:tc>
          <w:tcPr>
            <w:tcW w:w="1780" w:type="dxa"/>
          </w:tcPr>
          <w:p w:rsidR="000304FE" w:rsidRDefault="000304FE" w:rsidP="003F7FA1">
            <w:r>
              <w:t>m</w:t>
            </w:r>
            <w:r>
              <w:rPr>
                <w:rFonts w:hint="eastAsia"/>
              </w:rPr>
              <w:t>ember_</w:t>
            </w:r>
            <w:r>
              <w:t>code</w:t>
            </w:r>
          </w:p>
        </w:tc>
        <w:tc>
          <w:tcPr>
            <w:tcW w:w="1843" w:type="dxa"/>
          </w:tcPr>
          <w:p w:rsidR="000304FE" w:rsidRDefault="00E3746E" w:rsidP="003F7FA1">
            <w:r>
              <w:rPr>
                <w:rFonts w:hint="eastAsia"/>
              </w:rPr>
              <w:t>商户代号</w:t>
            </w:r>
          </w:p>
        </w:tc>
        <w:tc>
          <w:tcPr>
            <w:tcW w:w="1701" w:type="dxa"/>
          </w:tcPr>
          <w:p w:rsidR="000304FE" w:rsidRDefault="00580FB9" w:rsidP="003F7FA1">
            <w:r>
              <w:t>VARCHAR</w:t>
            </w:r>
            <w:r w:rsidR="00E3746E">
              <w:rPr>
                <w:rFonts w:hint="eastAsia"/>
              </w:rPr>
              <w:t>(</w:t>
            </w:r>
            <w:r w:rsidR="00E3746E">
              <w:t>50)</w:t>
            </w:r>
          </w:p>
        </w:tc>
        <w:tc>
          <w:tcPr>
            <w:tcW w:w="2338" w:type="dxa"/>
          </w:tcPr>
          <w:p w:rsidR="000304FE" w:rsidRDefault="00E3746E" w:rsidP="003F7FA1">
            <w:r>
              <w:rPr>
                <w:rFonts w:hint="eastAsia"/>
              </w:rPr>
              <w:t>非空</w:t>
            </w:r>
          </w:p>
        </w:tc>
      </w:tr>
    </w:tbl>
    <w:p w:rsidR="00921406" w:rsidRDefault="00921406" w:rsidP="00921406">
      <w:pPr>
        <w:pStyle w:val="3"/>
      </w:pPr>
      <w:r>
        <w:rPr>
          <w:rFonts w:hint="eastAsia"/>
        </w:rPr>
        <w:t>其他</w:t>
      </w:r>
    </w:p>
    <w:p w:rsidR="00921406" w:rsidRPr="00B772EA" w:rsidRDefault="00921406" w:rsidP="00921406">
      <w:pPr>
        <w:pStyle w:val="a0"/>
      </w:pPr>
      <w:r>
        <w:rPr>
          <w:rFonts w:hint="eastAsia"/>
        </w:rPr>
        <w:t>无</w:t>
      </w:r>
    </w:p>
    <w:p w:rsidR="006D3D44" w:rsidRDefault="006D3D44" w:rsidP="00206CC1">
      <w:pPr>
        <w:pStyle w:val="2"/>
      </w:pPr>
      <w:bookmarkStart w:id="237" w:name="_Toc468197180"/>
      <w:r>
        <w:rPr>
          <w:rFonts w:hint="eastAsia"/>
        </w:rPr>
        <w:lastRenderedPageBreak/>
        <w:t>微拼团退款记录表(</w:t>
      </w:r>
      <w:r w:rsidR="00206CC1" w:rsidRPr="00206CC1">
        <w:t>tg_refund_record</w:t>
      </w:r>
      <w:r>
        <w:rPr>
          <w:rFonts w:hint="eastAsia"/>
        </w:rPr>
        <w:t>)</w:t>
      </w:r>
      <w:bookmarkEnd w:id="237"/>
    </w:p>
    <w:p w:rsidR="006D3D44" w:rsidRPr="003A7261" w:rsidRDefault="006D3D44" w:rsidP="006D3D44">
      <w:pPr>
        <w:pStyle w:val="a0"/>
      </w:pPr>
      <w:r>
        <w:rPr>
          <w:rFonts w:hint="eastAsia"/>
        </w:rPr>
        <w:t>该表存储退款记录的信息</w:t>
      </w:r>
    </w:p>
    <w:p w:rsidR="006D3D44" w:rsidRDefault="006D3D44" w:rsidP="006D3D44">
      <w:pPr>
        <w:pStyle w:val="3"/>
      </w:pPr>
      <w:r>
        <w:rPr>
          <w:rFonts w:hint="eastAsia"/>
        </w:rPr>
        <w:t>ENGINE</w:t>
      </w:r>
    </w:p>
    <w:p w:rsidR="006D3D44" w:rsidRDefault="006D3D44" w:rsidP="006D3D44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6D3D44" w:rsidRDefault="006D3D44" w:rsidP="006D3D44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6D3D44" w:rsidRDefault="006D3D44" w:rsidP="006D3D44">
      <w:pPr>
        <w:pStyle w:val="a0"/>
      </w:pPr>
      <w:r>
        <w:t>utf8</w:t>
      </w:r>
    </w:p>
    <w:p w:rsidR="006D3D44" w:rsidRDefault="006D3D44" w:rsidP="006D3D44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6D3D44" w:rsidTr="003F7FA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6D3D44" w:rsidRDefault="006D3D44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6D3D44" w:rsidRDefault="006D3D44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D3D44" w:rsidRDefault="006D3D44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D3D44" w:rsidRDefault="006D3D44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6D3D44" w:rsidRDefault="006D3D44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Default="006D3D44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6D3D44" w:rsidRPr="00E73E52" w:rsidRDefault="006D3D44" w:rsidP="003F7FA1">
            <w:r w:rsidRPr="00E73E52">
              <w:t>id</w:t>
            </w:r>
          </w:p>
        </w:tc>
        <w:tc>
          <w:tcPr>
            <w:tcW w:w="1843" w:type="dxa"/>
          </w:tcPr>
          <w:p w:rsidR="006D3D44" w:rsidRDefault="006D3D44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6D3D44" w:rsidRPr="006437F4" w:rsidRDefault="00580FB9" w:rsidP="003F7FA1">
            <w:r>
              <w:t>INT</w:t>
            </w:r>
            <w:r w:rsidR="006D3D44">
              <w:t>(11</w:t>
            </w:r>
            <w:r w:rsidR="006D3D44" w:rsidRPr="006437F4">
              <w:t>)</w:t>
            </w:r>
          </w:p>
        </w:tc>
        <w:tc>
          <w:tcPr>
            <w:tcW w:w="2338" w:type="dxa"/>
          </w:tcPr>
          <w:p w:rsidR="006D3D44" w:rsidRDefault="006D3D44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Pr="004421BD" w:rsidRDefault="006D3D44" w:rsidP="003F7FA1">
            <w:r w:rsidRPr="004421BD">
              <w:t>2</w:t>
            </w:r>
          </w:p>
        </w:tc>
        <w:tc>
          <w:tcPr>
            <w:tcW w:w="1780" w:type="dxa"/>
          </w:tcPr>
          <w:p w:rsidR="006D3D44" w:rsidRPr="00E73E52" w:rsidRDefault="006D3D44" w:rsidP="006D3D44">
            <w:r>
              <w:t>type</w:t>
            </w:r>
          </w:p>
        </w:tc>
        <w:tc>
          <w:tcPr>
            <w:tcW w:w="1843" w:type="dxa"/>
          </w:tcPr>
          <w:p w:rsidR="006D3D44" w:rsidRPr="00EB322C" w:rsidRDefault="006D3D44" w:rsidP="003F7FA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2web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最后一人退款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部分退款</w:t>
            </w:r>
          </w:p>
        </w:tc>
        <w:tc>
          <w:tcPr>
            <w:tcW w:w="1701" w:type="dxa"/>
          </w:tcPr>
          <w:p w:rsidR="006D3D44" w:rsidRPr="006437F4" w:rsidRDefault="00580FB9" w:rsidP="003F7FA1">
            <w:r>
              <w:t>INT</w:t>
            </w:r>
            <w:r w:rsidR="003F7FA1">
              <w:t>(11</w:t>
            </w:r>
            <w:r w:rsidR="006D3D44">
              <w:t>)</w:t>
            </w:r>
          </w:p>
        </w:tc>
        <w:tc>
          <w:tcPr>
            <w:tcW w:w="2338" w:type="dxa"/>
          </w:tcPr>
          <w:p w:rsidR="006D3D44" w:rsidRPr="00DE1244" w:rsidRDefault="006D3D44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Pr="004421BD" w:rsidRDefault="006D3D44" w:rsidP="003F7FA1">
            <w:r w:rsidRPr="004421BD">
              <w:t>3</w:t>
            </w:r>
          </w:p>
        </w:tc>
        <w:tc>
          <w:tcPr>
            <w:tcW w:w="1780" w:type="dxa"/>
          </w:tcPr>
          <w:p w:rsidR="006D3D44" w:rsidRPr="00E73E52" w:rsidRDefault="006D3D44" w:rsidP="003F7FA1">
            <w:r>
              <w:t>goodsid</w:t>
            </w:r>
          </w:p>
        </w:tc>
        <w:tc>
          <w:tcPr>
            <w:tcW w:w="1843" w:type="dxa"/>
          </w:tcPr>
          <w:p w:rsidR="006D3D44" w:rsidRPr="00EB322C" w:rsidRDefault="006D3D44" w:rsidP="003F7FA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D3D44" w:rsidRPr="006437F4" w:rsidRDefault="00580FB9" w:rsidP="003F7FA1">
            <w:r>
              <w:t>INT</w:t>
            </w:r>
            <w:r w:rsidR="006D3D44">
              <w:t>(1</w:t>
            </w:r>
            <w:r w:rsidR="003F7FA1">
              <w:t>1</w:t>
            </w:r>
            <w:r w:rsidR="006D3D44">
              <w:t>)</w:t>
            </w:r>
          </w:p>
        </w:tc>
        <w:tc>
          <w:tcPr>
            <w:tcW w:w="2338" w:type="dxa"/>
          </w:tcPr>
          <w:p w:rsidR="006D3D44" w:rsidRPr="00DE1244" w:rsidRDefault="006D3D44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Pr="004421BD" w:rsidRDefault="006D3D44" w:rsidP="003F7FA1">
            <w:r w:rsidRPr="004421BD">
              <w:t>4</w:t>
            </w:r>
          </w:p>
        </w:tc>
        <w:tc>
          <w:tcPr>
            <w:tcW w:w="1780" w:type="dxa"/>
          </w:tcPr>
          <w:p w:rsidR="006D3D44" w:rsidRPr="00E73E52" w:rsidRDefault="006D3D44" w:rsidP="003F7FA1">
            <w:r>
              <w:t>payfee</w:t>
            </w:r>
          </w:p>
        </w:tc>
        <w:tc>
          <w:tcPr>
            <w:tcW w:w="1843" w:type="dxa"/>
          </w:tcPr>
          <w:p w:rsidR="006D3D44" w:rsidRPr="00EB322C" w:rsidRDefault="006D3D44" w:rsidP="003F7FA1">
            <w:r>
              <w:rPr>
                <w:rFonts w:hint="eastAsia"/>
              </w:rPr>
              <w:t>支付金额</w:t>
            </w:r>
          </w:p>
        </w:tc>
        <w:tc>
          <w:tcPr>
            <w:tcW w:w="1701" w:type="dxa"/>
          </w:tcPr>
          <w:p w:rsidR="006D3D44" w:rsidRPr="006437F4" w:rsidRDefault="00580FB9" w:rsidP="003F7FA1">
            <w:r>
              <w:t>VARCHAR</w:t>
            </w:r>
            <w:r w:rsidR="006D3D44">
              <w:t>(</w:t>
            </w:r>
            <w:r w:rsidR="003F7FA1">
              <w:t>100</w:t>
            </w:r>
            <w:r w:rsidR="006D3D44" w:rsidRPr="00C44D09">
              <w:t>)</w:t>
            </w:r>
          </w:p>
        </w:tc>
        <w:tc>
          <w:tcPr>
            <w:tcW w:w="2338" w:type="dxa"/>
          </w:tcPr>
          <w:p w:rsidR="006D3D44" w:rsidRPr="00DE1244" w:rsidRDefault="006D3D44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Pr="004421BD" w:rsidRDefault="006D3D44" w:rsidP="003F7FA1">
            <w:r w:rsidRPr="004421BD">
              <w:t>5</w:t>
            </w:r>
          </w:p>
        </w:tc>
        <w:tc>
          <w:tcPr>
            <w:tcW w:w="1780" w:type="dxa"/>
          </w:tcPr>
          <w:p w:rsidR="006D3D44" w:rsidRPr="00E73E52" w:rsidRDefault="006D3D44" w:rsidP="003F7FA1">
            <w:r>
              <w:t>refundfee</w:t>
            </w:r>
          </w:p>
        </w:tc>
        <w:tc>
          <w:tcPr>
            <w:tcW w:w="1843" w:type="dxa"/>
          </w:tcPr>
          <w:p w:rsidR="006D3D44" w:rsidRPr="00EB322C" w:rsidRDefault="006D3D44" w:rsidP="003F7FA1">
            <w:r>
              <w:rPr>
                <w:rFonts w:hint="eastAsia"/>
              </w:rPr>
              <w:t>退还金额</w:t>
            </w:r>
          </w:p>
        </w:tc>
        <w:tc>
          <w:tcPr>
            <w:tcW w:w="1701" w:type="dxa"/>
          </w:tcPr>
          <w:p w:rsidR="006D3D44" w:rsidRPr="006437F4" w:rsidRDefault="00580FB9" w:rsidP="003F7FA1">
            <w:r>
              <w:t>VARCHAR</w:t>
            </w:r>
            <w:r w:rsidR="006D3D44">
              <w:t>(</w:t>
            </w:r>
            <w:r w:rsidR="003F7FA1">
              <w:t>10</w:t>
            </w:r>
            <w:r w:rsidR="006D3D44">
              <w:t>0</w:t>
            </w:r>
            <w:r w:rsidR="006D3D44" w:rsidRPr="006437F4">
              <w:t>)</w:t>
            </w:r>
          </w:p>
        </w:tc>
        <w:tc>
          <w:tcPr>
            <w:tcW w:w="2338" w:type="dxa"/>
          </w:tcPr>
          <w:p w:rsidR="006D3D44" w:rsidRPr="00DE1244" w:rsidRDefault="006D3D44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Pr="004421BD" w:rsidRDefault="006D3D44" w:rsidP="003F7FA1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6D3D44" w:rsidRDefault="006D3D44" w:rsidP="003F7FA1">
            <w:r>
              <w:t>transid</w:t>
            </w:r>
          </w:p>
        </w:tc>
        <w:tc>
          <w:tcPr>
            <w:tcW w:w="1843" w:type="dxa"/>
          </w:tcPr>
          <w:p w:rsidR="006D3D44" w:rsidRDefault="006D3D44" w:rsidP="003F7FA1">
            <w:r>
              <w:rPr>
                <w:rFonts w:hint="eastAsia"/>
              </w:rPr>
              <w:t>订单编号</w:t>
            </w:r>
          </w:p>
        </w:tc>
        <w:tc>
          <w:tcPr>
            <w:tcW w:w="1701" w:type="dxa"/>
          </w:tcPr>
          <w:p w:rsidR="006D3D44" w:rsidRDefault="00580FB9" w:rsidP="003F7FA1">
            <w:r>
              <w:t>VARCHAR</w:t>
            </w:r>
            <w:r w:rsidR="006D3D44">
              <w:t>(</w:t>
            </w:r>
            <w:r w:rsidR="003F7FA1">
              <w:t>115</w:t>
            </w:r>
            <w:r w:rsidR="006D3D44">
              <w:t>)</w:t>
            </w:r>
          </w:p>
        </w:tc>
        <w:tc>
          <w:tcPr>
            <w:tcW w:w="2338" w:type="dxa"/>
          </w:tcPr>
          <w:p w:rsidR="006D3D44" w:rsidRDefault="006D3D44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Pr="004421BD" w:rsidRDefault="006D3D44" w:rsidP="003F7FA1"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:rsidR="006D3D44" w:rsidRDefault="006D3D44" w:rsidP="003F7FA1">
            <w:r>
              <w:t>refund_id</w:t>
            </w:r>
          </w:p>
        </w:tc>
        <w:tc>
          <w:tcPr>
            <w:tcW w:w="1843" w:type="dxa"/>
          </w:tcPr>
          <w:p w:rsidR="006D3D44" w:rsidRDefault="006D3D44" w:rsidP="003F7FA1">
            <w:r>
              <w:rPr>
                <w:rFonts w:hint="eastAsia"/>
              </w:rPr>
              <w:t>微信退款单号</w:t>
            </w:r>
          </w:p>
        </w:tc>
        <w:tc>
          <w:tcPr>
            <w:tcW w:w="1701" w:type="dxa"/>
          </w:tcPr>
          <w:p w:rsidR="006D3D44" w:rsidRDefault="00580FB9" w:rsidP="003F7FA1">
            <w:r>
              <w:rPr>
                <w:rFonts w:hint="eastAsia"/>
              </w:rPr>
              <w:t>VARCHAR</w:t>
            </w:r>
            <w:r w:rsidR="006D3D44">
              <w:t>(</w:t>
            </w:r>
            <w:r w:rsidR="003F7FA1">
              <w:t>115</w:t>
            </w:r>
            <w:r w:rsidR="006D3D44" w:rsidRPr="006437F4">
              <w:t>)</w:t>
            </w:r>
          </w:p>
        </w:tc>
        <w:tc>
          <w:tcPr>
            <w:tcW w:w="2338" w:type="dxa"/>
          </w:tcPr>
          <w:p w:rsidR="006D3D44" w:rsidRDefault="006D3D44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Pr="004421BD" w:rsidRDefault="006D3D44" w:rsidP="003F7FA1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:rsidR="006D3D44" w:rsidRDefault="006D3D44" w:rsidP="003F7FA1">
            <w:r>
              <w:t>refundername</w:t>
            </w:r>
          </w:p>
        </w:tc>
        <w:tc>
          <w:tcPr>
            <w:tcW w:w="1843" w:type="dxa"/>
          </w:tcPr>
          <w:p w:rsidR="006D3D44" w:rsidRDefault="006D3D44" w:rsidP="003F7FA1">
            <w:r>
              <w:rPr>
                <w:rFonts w:hint="eastAsia"/>
              </w:rPr>
              <w:t>退款人姓名</w:t>
            </w:r>
          </w:p>
        </w:tc>
        <w:tc>
          <w:tcPr>
            <w:tcW w:w="1701" w:type="dxa"/>
          </w:tcPr>
          <w:p w:rsidR="006D3D44" w:rsidRDefault="00580FB9" w:rsidP="003F7FA1">
            <w:r>
              <w:t>VARCHAR</w:t>
            </w:r>
            <w:r w:rsidR="006D3D44">
              <w:t>(100)</w:t>
            </w:r>
          </w:p>
        </w:tc>
        <w:tc>
          <w:tcPr>
            <w:tcW w:w="2338" w:type="dxa"/>
          </w:tcPr>
          <w:p w:rsidR="006D3D44" w:rsidRDefault="006D3D44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Default="00206CC1" w:rsidP="003F7FA1">
            <w:r>
              <w:rPr>
                <w:rFonts w:hint="eastAsia"/>
              </w:rPr>
              <w:t>9</w:t>
            </w:r>
          </w:p>
        </w:tc>
        <w:tc>
          <w:tcPr>
            <w:tcW w:w="1780" w:type="dxa"/>
          </w:tcPr>
          <w:p w:rsidR="006D3D44" w:rsidRDefault="006D3D44" w:rsidP="003F7FA1">
            <w:r>
              <w:rPr>
                <w:rFonts w:hint="eastAsia"/>
              </w:rPr>
              <w:t>refundermobile</w:t>
            </w:r>
          </w:p>
        </w:tc>
        <w:tc>
          <w:tcPr>
            <w:tcW w:w="1843" w:type="dxa"/>
          </w:tcPr>
          <w:p w:rsidR="006D3D44" w:rsidRDefault="006D3D44" w:rsidP="003F7FA1">
            <w:r>
              <w:rPr>
                <w:rFonts w:hint="eastAsia"/>
              </w:rPr>
              <w:t>退款人电话</w:t>
            </w:r>
          </w:p>
        </w:tc>
        <w:tc>
          <w:tcPr>
            <w:tcW w:w="1701" w:type="dxa"/>
          </w:tcPr>
          <w:p w:rsidR="006D3D44" w:rsidRDefault="00580FB9" w:rsidP="003F7FA1">
            <w:r>
              <w:t>VARCHAR</w:t>
            </w:r>
            <w:r w:rsidR="006D3D44">
              <w:rPr>
                <w:rFonts w:hint="eastAsia"/>
              </w:rPr>
              <w:t>(</w:t>
            </w:r>
            <w:r w:rsidR="003F7FA1">
              <w:t>100</w:t>
            </w:r>
            <w:r w:rsidR="006D3D44">
              <w:t>)</w:t>
            </w:r>
          </w:p>
        </w:tc>
        <w:tc>
          <w:tcPr>
            <w:tcW w:w="2338" w:type="dxa"/>
          </w:tcPr>
          <w:p w:rsidR="006D3D44" w:rsidRDefault="006D3D44" w:rsidP="003F7FA1">
            <w:r>
              <w:rPr>
                <w:rFonts w:hint="eastAsia"/>
              </w:rPr>
              <w:t>非空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Default="00206CC1" w:rsidP="003F7FA1">
            <w:r>
              <w:rPr>
                <w:rFonts w:hint="eastAsia"/>
              </w:rPr>
              <w:t>10</w:t>
            </w:r>
          </w:p>
        </w:tc>
        <w:tc>
          <w:tcPr>
            <w:tcW w:w="1780" w:type="dxa"/>
          </w:tcPr>
          <w:p w:rsidR="003F7FA1" w:rsidRDefault="003F7FA1" w:rsidP="003F7FA1">
            <w:r>
              <w:rPr>
                <w:rFonts w:hint="eastAsia"/>
              </w:rPr>
              <w:t>goodsname</w:t>
            </w:r>
          </w:p>
        </w:tc>
        <w:tc>
          <w:tcPr>
            <w:tcW w:w="1843" w:type="dxa"/>
          </w:tcPr>
          <w:p w:rsidR="003F7FA1" w:rsidRDefault="003F7FA1" w:rsidP="003F7FA1">
            <w:r>
              <w:rPr>
                <w:rFonts w:hint="eastAsia"/>
              </w:rPr>
              <w:t>商品名称</w:t>
            </w:r>
          </w:p>
        </w:tc>
        <w:tc>
          <w:tcPr>
            <w:tcW w:w="1701" w:type="dxa"/>
          </w:tcPr>
          <w:p w:rsidR="003F7FA1" w:rsidRDefault="00580FB9" w:rsidP="003F7FA1">
            <w:r>
              <w:t>VARCHAR</w:t>
            </w:r>
            <w:r w:rsidR="003F7FA1">
              <w:rPr>
                <w:rFonts w:hint="eastAsia"/>
              </w:rPr>
              <w:t>(</w:t>
            </w:r>
            <w:r w:rsidR="003F7FA1">
              <w:t>100)</w:t>
            </w:r>
          </w:p>
        </w:tc>
        <w:tc>
          <w:tcPr>
            <w:tcW w:w="2338" w:type="dxa"/>
          </w:tcPr>
          <w:p w:rsidR="003F7FA1" w:rsidRDefault="003F7FA1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Default="00206CC1" w:rsidP="003F7FA1">
            <w:r>
              <w:rPr>
                <w:rFonts w:hint="eastAsia"/>
              </w:rPr>
              <w:t>11</w:t>
            </w:r>
          </w:p>
        </w:tc>
        <w:tc>
          <w:tcPr>
            <w:tcW w:w="1780" w:type="dxa"/>
          </w:tcPr>
          <w:p w:rsidR="006D3D44" w:rsidRDefault="006D3D44" w:rsidP="003F7FA1">
            <w:r>
              <w:t>createtime</w:t>
            </w:r>
          </w:p>
        </w:tc>
        <w:tc>
          <w:tcPr>
            <w:tcW w:w="1843" w:type="dxa"/>
          </w:tcPr>
          <w:p w:rsidR="006D3D44" w:rsidRDefault="003F7FA1" w:rsidP="003F7FA1">
            <w:r>
              <w:rPr>
                <w:rFonts w:hint="eastAsia"/>
              </w:rPr>
              <w:t>退款时间</w:t>
            </w:r>
          </w:p>
        </w:tc>
        <w:tc>
          <w:tcPr>
            <w:tcW w:w="1701" w:type="dxa"/>
          </w:tcPr>
          <w:p w:rsidR="006D3D44" w:rsidRDefault="00580FB9" w:rsidP="003F7FA1">
            <w:r>
              <w:rPr>
                <w:rFonts w:hint="eastAsia"/>
              </w:rPr>
              <w:t>VARCHAR</w:t>
            </w:r>
            <w:r w:rsidR="006D3D44">
              <w:rPr>
                <w:rFonts w:hint="eastAsia"/>
              </w:rPr>
              <w:t>(</w:t>
            </w:r>
            <w:r w:rsidR="003F7FA1">
              <w:t>45</w:t>
            </w:r>
            <w:r w:rsidR="006D3D44">
              <w:t>)</w:t>
            </w:r>
          </w:p>
        </w:tc>
        <w:tc>
          <w:tcPr>
            <w:tcW w:w="2338" w:type="dxa"/>
          </w:tcPr>
          <w:p w:rsidR="006D3D44" w:rsidRDefault="006D3D44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Default="00206CC1" w:rsidP="003F7FA1">
            <w:r>
              <w:rPr>
                <w:rFonts w:hint="eastAsia"/>
              </w:rPr>
              <w:t>12</w:t>
            </w:r>
          </w:p>
        </w:tc>
        <w:tc>
          <w:tcPr>
            <w:tcW w:w="1780" w:type="dxa"/>
          </w:tcPr>
          <w:p w:rsidR="006D3D44" w:rsidRDefault="006D3D44" w:rsidP="003F7FA1">
            <w:r>
              <w:t>status</w:t>
            </w:r>
          </w:p>
        </w:tc>
        <w:tc>
          <w:tcPr>
            <w:tcW w:w="1843" w:type="dxa"/>
          </w:tcPr>
          <w:p w:rsidR="006D3D44" w:rsidRDefault="006D3D44" w:rsidP="003F7FA1">
            <w:r>
              <w:rPr>
                <w:rFonts w:hint="eastAsia"/>
              </w:rPr>
              <w:t>退款状态</w:t>
            </w:r>
            <w:r w:rsidR="003F7FA1">
              <w:rPr>
                <w:rFonts w:hint="eastAsia"/>
              </w:rPr>
              <w:t>0</w:t>
            </w:r>
            <w:r w:rsidR="003F7FA1">
              <w:rPr>
                <w:rFonts w:hint="eastAsia"/>
              </w:rPr>
              <w:t>未成功</w:t>
            </w:r>
            <w:r w:rsidR="003F7FA1">
              <w:rPr>
                <w:rFonts w:hint="eastAsia"/>
              </w:rPr>
              <w:t>1</w:t>
            </w:r>
            <w:r w:rsidR="003F7FA1">
              <w:rPr>
                <w:rFonts w:hint="eastAsia"/>
              </w:rPr>
              <w:t>成功</w:t>
            </w:r>
          </w:p>
        </w:tc>
        <w:tc>
          <w:tcPr>
            <w:tcW w:w="1701" w:type="dxa"/>
          </w:tcPr>
          <w:p w:rsidR="006D3D44" w:rsidRDefault="00580FB9" w:rsidP="003F7FA1">
            <w:r>
              <w:t>VARCHAR</w:t>
            </w:r>
            <w:r w:rsidR="006D3D44">
              <w:rPr>
                <w:rFonts w:hint="eastAsia"/>
              </w:rPr>
              <w:t>(</w:t>
            </w:r>
            <w:r w:rsidR="006D3D44">
              <w:t>50)</w:t>
            </w:r>
          </w:p>
        </w:tc>
        <w:tc>
          <w:tcPr>
            <w:tcW w:w="2338" w:type="dxa"/>
          </w:tcPr>
          <w:p w:rsidR="006D3D44" w:rsidRDefault="006D3D44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Default="00206CC1" w:rsidP="003F7FA1">
            <w:r>
              <w:rPr>
                <w:rFonts w:hint="eastAsia"/>
              </w:rPr>
              <w:t>13</w:t>
            </w:r>
          </w:p>
        </w:tc>
        <w:tc>
          <w:tcPr>
            <w:tcW w:w="1780" w:type="dxa"/>
          </w:tcPr>
          <w:p w:rsidR="006D3D44" w:rsidRDefault="006D3D44" w:rsidP="003F7FA1">
            <w:r>
              <w:rPr>
                <w:rFonts w:hint="eastAsia"/>
              </w:rPr>
              <w:t>uniacid</w:t>
            </w:r>
          </w:p>
        </w:tc>
        <w:tc>
          <w:tcPr>
            <w:tcW w:w="1843" w:type="dxa"/>
          </w:tcPr>
          <w:p w:rsidR="006D3D44" w:rsidRDefault="006D3D44" w:rsidP="003F7FA1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D3D44" w:rsidRDefault="00580FB9" w:rsidP="003F7FA1">
            <w:r>
              <w:t>INT</w:t>
            </w:r>
            <w:r w:rsidR="003F7FA1">
              <w:rPr>
                <w:rFonts w:hint="eastAsia"/>
              </w:rPr>
              <w:t>(</w:t>
            </w:r>
            <w:r w:rsidR="003F7FA1">
              <w:t>11)</w:t>
            </w:r>
          </w:p>
        </w:tc>
        <w:tc>
          <w:tcPr>
            <w:tcW w:w="2338" w:type="dxa"/>
          </w:tcPr>
          <w:p w:rsidR="006D3D44" w:rsidRDefault="00206CC1" w:rsidP="003F7FA1">
            <w:r>
              <w:rPr>
                <w:rFonts w:hint="eastAsia"/>
              </w:rPr>
              <w:t>非空</w:t>
            </w:r>
          </w:p>
        </w:tc>
      </w:tr>
      <w:tr w:rsidR="006D3D44" w:rsidTr="003F7FA1">
        <w:trPr>
          <w:trHeight w:val="339"/>
          <w:jc w:val="center"/>
        </w:trPr>
        <w:tc>
          <w:tcPr>
            <w:tcW w:w="617" w:type="dxa"/>
          </w:tcPr>
          <w:p w:rsidR="006D3D44" w:rsidRDefault="00206CC1" w:rsidP="003F7FA1">
            <w:r>
              <w:rPr>
                <w:rFonts w:hint="eastAsia"/>
              </w:rPr>
              <w:t>14</w:t>
            </w:r>
          </w:p>
        </w:tc>
        <w:tc>
          <w:tcPr>
            <w:tcW w:w="1780" w:type="dxa"/>
          </w:tcPr>
          <w:p w:rsidR="006D3D44" w:rsidRDefault="006D3D44" w:rsidP="003F7FA1">
            <w:r>
              <w:rPr>
                <w:rFonts w:hint="eastAsia"/>
              </w:rPr>
              <w:t>orderid</w:t>
            </w:r>
          </w:p>
        </w:tc>
        <w:tc>
          <w:tcPr>
            <w:tcW w:w="1843" w:type="dxa"/>
          </w:tcPr>
          <w:p w:rsidR="006D3D44" w:rsidRDefault="006D3D44" w:rsidP="003F7FA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D3D44" w:rsidRDefault="00580FB9" w:rsidP="003F7FA1">
            <w:r>
              <w:t>VARCHAR</w:t>
            </w:r>
            <w:r w:rsidR="003F7FA1">
              <w:rPr>
                <w:rFonts w:hint="eastAsia"/>
              </w:rPr>
              <w:t>(</w:t>
            </w:r>
            <w:r w:rsidR="003F7FA1">
              <w:t>45)</w:t>
            </w:r>
          </w:p>
        </w:tc>
        <w:tc>
          <w:tcPr>
            <w:tcW w:w="2338" w:type="dxa"/>
          </w:tcPr>
          <w:p w:rsidR="006D3D44" w:rsidRDefault="00206CC1" w:rsidP="003F7FA1">
            <w:r>
              <w:rPr>
                <w:rFonts w:hint="eastAsia"/>
              </w:rPr>
              <w:t>非空</w:t>
            </w:r>
          </w:p>
        </w:tc>
      </w:tr>
    </w:tbl>
    <w:p w:rsidR="006D3D44" w:rsidRDefault="006D3D44" w:rsidP="006D3D44">
      <w:pPr>
        <w:pStyle w:val="3"/>
      </w:pPr>
      <w:r>
        <w:rPr>
          <w:rFonts w:hint="eastAsia"/>
        </w:rPr>
        <w:t>其他</w:t>
      </w:r>
    </w:p>
    <w:p w:rsidR="006D3D44" w:rsidRPr="00B772EA" w:rsidRDefault="006D3D44" w:rsidP="006D3D44">
      <w:pPr>
        <w:pStyle w:val="a0"/>
      </w:pPr>
      <w:r>
        <w:rPr>
          <w:rFonts w:hint="eastAsia"/>
        </w:rPr>
        <w:t>无</w:t>
      </w:r>
    </w:p>
    <w:p w:rsidR="003F7FA1" w:rsidRDefault="003F7FA1" w:rsidP="00206CC1">
      <w:pPr>
        <w:pStyle w:val="2"/>
      </w:pPr>
      <w:bookmarkStart w:id="238" w:name="_Toc468197181"/>
      <w:r>
        <w:rPr>
          <w:rFonts w:hint="eastAsia"/>
        </w:rPr>
        <w:lastRenderedPageBreak/>
        <w:t>微拼团规格表(</w:t>
      </w:r>
      <w:r w:rsidR="00206CC1" w:rsidRPr="00206CC1">
        <w:t>tg_spec</w:t>
      </w:r>
      <w:r>
        <w:rPr>
          <w:rFonts w:hint="eastAsia"/>
        </w:rPr>
        <w:t>)</w:t>
      </w:r>
      <w:bookmarkEnd w:id="238"/>
    </w:p>
    <w:p w:rsidR="003F7FA1" w:rsidRPr="003A7261" w:rsidRDefault="003F7FA1" w:rsidP="003F7FA1">
      <w:pPr>
        <w:pStyle w:val="a0"/>
      </w:pPr>
      <w:r>
        <w:rPr>
          <w:rFonts w:hint="eastAsia"/>
        </w:rPr>
        <w:t>该表存储规格的信息</w:t>
      </w:r>
    </w:p>
    <w:p w:rsidR="003F7FA1" w:rsidRDefault="003F7FA1" w:rsidP="003F7FA1">
      <w:pPr>
        <w:pStyle w:val="3"/>
      </w:pPr>
      <w:r>
        <w:rPr>
          <w:rFonts w:hint="eastAsia"/>
        </w:rPr>
        <w:t>ENGINE</w:t>
      </w:r>
    </w:p>
    <w:p w:rsidR="003F7FA1" w:rsidRDefault="003F7FA1" w:rsidP="003F7FA1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3F7FA1" w:rsidRDefault="003F7FA1" w:rsidP="003F7FA1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3F7FA1" w:rsidRDefault="003F7FA1" w:rsidP="003F7FA1">
      <w:pPr>
        <w:pStyle w:val="a0"/>
      </w:pPr>
      <w:r>
        <w:t>utf8</w:t>
      </w:r>
    </w:p>
    <w:p w:rsidR="003F7FA1" w:rsidRDefault="003F7FA1" w:rsidP="003F7FA1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3F7FA1" w:rsidTr="003F7FA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Default="003F7FA1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3F7FA1" w:rsidRPr="00E73E52" w:rsidRDefault="003F7FA1" w:rsidP="003F7FA1">
            <w:r w:rsidRPr="00E73E52">
              <w:t>id</w:t>
            </w:r>
          </w:p>
        </w:tc>
        <w:tc>
          <w:tcPr>
            <w:tcW w:w="1843" w:type="dxa"/>
          </w:tcPr>
          <w:p w:rsidR="003F7FA1" w:rsidRDefault="003F7FA1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F7FA1" w:rsidRPr="006437F4" w:rsidRDefault="00580FB9" w:rsidP="003F7FA1">
            <w:r>
              <w:t>INT</w:t>
            </w:r>
            <w:r w:rsidR="003F7FA1">
              <w:t>(10</w:t>
            </w:r>
            <w:r w:rsidR="003F7FA1" w:rsidRPr="006437F4">
              <w:t>)</w:t>
            </w:r>
          </w:p>
        </w:tc>
        <w:tc>
          <w:tcPr>
            <w:tcW w:w="2338" w:type="dxa"/>
          </w:tcPr>
          <w:p w:rsidR="003F7FA1" w:rsidRDefault="003F7FA1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主键，自增，非空，无字符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 w:rsidRPr="004421BD">
              <w:t>2</w:t>
            </w:r>
          </w:p>
        </w:tc>
        <w:tc>
          <w:tcPr>
            <w:tcW w:w="1780" w:type="dxa"/>
          </w:tcPr>
          <w:p w:rsidR="003F7FA1" w:rsidRPr="00E73E52" w:rsidRDefault="003F7FA1" w:rsidP="003F7FA1">
            <w:r>
              <w:t>weid</w:t>
            </w:r>
          </w:p>
        </w:tc>
        <w:tc>
          <w:tcPr>
            <w:tcW w:w="1843" w:type="dxa"/>
          </w:tcPr>
          <w:p w:rsidR="003F7FA1" w:rsidRPr="00EB322C" w:rsidRDefault="003F7FA1" w:rsidP="003F7FA1"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uniacid</w:t>
            </w:r>
          </w:p>
        </w:tc>
        <w:tc>
          <w:tcPr>
            <w:tcW w:w="1701" w:type="dxa"/>
          </w:tcPr>
          <w:p w:rsidR="003F7FA1" w:rsidRPr="006437F4" w:rsidRDefault="00580FB9" w:rsidP="003F7FA1">
            <w:r>
              <w:t>INT</w:t>
            </w:r>
            <w:r w:rsidR="003F7FA1">
              <w:t>(11)</w:t>
            </w:r>
          </w:p>
        </w:tc>
        <w:tc>
          <w:tcPr>
            <w:tcW w:w="2338" w:type="dxa"/>
          </w:tcPr>
          <w:p w:rsidR="003F7FA1" w:rsidRPr="00DE1244" w:rsidRDefault="003F7FA1" w:rsidP="003F7FA1">
            <w:r>
              <w:rPr>
                <w:rFonts w:hint="eastAsia"/>
              </w:rPr>
              <w:t>非空，无字符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 w:rsidRPr="004421BD">
              <w:t>3</w:t>
            </w:r>
          </w:p>
        </w:tc>
        <w:tc>
          <w:tcPr>
            <w:tcW w:w="1780" w:type="dxa"/>
          </w:tcPr>
          <w:p w:rsidR="003F7FA1" w:rsidRPr="00E73E52" w:rsidRDefault="003F7FA1" w:rsidP="003F7FA1">
            <w:r>
              <w:t>title</w:t>
            </w:r>
          </w:p>
        </w:tc>
        <w:tc>
          <w:tcPr>
            <w:tcW w:w="1843" w:type="dxa"/>
          </w:tcPr>
          <w:p w:rsidR="003F7FA1" w:rsidRPr="00EB322C" w:rsidRDefault="003F7FA1" w:rsidP="003F7FA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F7FA1" w:rsidRPr="006437F4" w:rsidRDefault="00580FB9" w:rsidP="003F7FA1">
            <w:r>
              <w:t>INT</w:t>
            </w:r>
            <w:r w:rsidR="003F7FA1">
              <w:t>(11)</w:t>
            </w:r>
          </w:p>
        </w:tc>
        <w:tc>
          <w:tcPr>
            <w:tcW w:w="2338" w:type="dxa"/>
          </w:tcPr>
          <w:p w:rsidR="003F7FA1" w:rsidRPr="00DE1244" w:rsidRDefault="003F7FA1" w:rsidP="003F7FA1">
            <w:r>
              <w:rPr>
                <w:rFonts w:hint="eastAsia"/>
              </w:rPr>
              <w:t>非空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 w:rsidRPr="004421BD">
              <w:t>4</w:t>
            </w:r>
          </w:p>
        </w:tc>
        <w:tc>
          <w:tcPr>
            <w:tcW w:w="1780" w:type="dxa"/>
          </w:tcPr>
          <w:p w:rsidR="003F7FA1" w:rsidRPr="00E73E52" w:rsidRDefault="003F7FA1" w:rsidP="003F7FA1">
            <w:r>
              <w:t>description</w:t>
            </w:r>
          </w:p>
        </w:tc>
        <w:tc>
          <w:tcPr>
            <w:tcW w:w="1843" w:type="dxa"/>
          </w:tcPr>
          <w:p w:rsidR="003F7FA1" w:rsidRPr="00EB322C" w:rsidRDefault="003F7FA1" w:rsidP="003F7FA1">
            <w:r>
              <w:rPr>
                <w:rFonts w:hint="eastAsia"/>
              </w:rPr>
              <w:t>支付金额</w:t>
            </w:r>
          </w:p>
        </w:tc>
        <w:tc>
          <w:tcPr>
            <w:tcW w:w="1701" w:type="dxa"/>
          </w:tcPr>
          <w:p w:rsidR="003F7FA1" w:rsidRPr="006437F4" w:rsidRDefault="00580FB9" w:rsidP="003F7FA1">
            <w:r>
              <w:t>VARCHAR</w:t>
            </w:r>
            <w:r w:rsidR="003F7FA1">
              <w:t>(100</w:t>
            </w:r>
            <w:r w:rsidR="003F7FA1" w:rsidRPr="00C44D09">
              <w:t>)</w:t>
            </w:r>
          </w:p>
        </w:tc>
        <w:tc>
          <w:tcPr>
            <w:tcW w:w="2338" w:type="dxa"/>
          </w:tcPr>
          <w:p w:rsidR="003F7FA1" w:rsidRPr="00DE1244" w:rsidRDefault="003F7FA1" w:rsidP="003F7FA1">
            <w:r>
              <w:rPr>
                <w:rFonts w:hint="eastAsia"/>
              </w:rPr>
              <w:t>非空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 w:rsidRPr="004421BD">
              <w:t>5</w:t>
            </w:r>
          </w:p>
        </w:tc>
        <w:tc>
          <w:tcPr>
            <w:tcW w:w="1780" w:type="dxa"/>
          </w:tcPr>
          <w:p w:rsidR="003F7FA1" w:rsidRPr="00E73E52" w:rsidRDefault="003F7FA1" w:rsidP="003F7FA1">
            <w:r>
              <w:t>displaytype</w:t>
            </w:r>
          </w:p>
        </w:tc>
        <w:tc>
          <w:tcPr>
            <w:tcW w:w="1843" w:type="dxa"/>
          </w:tcPr>
          <w:p w:rsidR="003F7FA1" w:rsidRPr="00EB322C" w:rsidRDefault="003F7FA1" w:rsidP="003F7FA1">
            <w:r>
              <w:rPr>
                <w:rFonts w:hint="eastAsia"/>
              </w:rPr>
              <w:t>退还金额</w:t>
            </w:r>
          </w:p>
        </w:tc>
        <w:tc>
          <w:tcPr>
            <w:tcW w:w="1701" w:type="dxa"/>
          </w:tcPr>
          <w:p w:rsidR="003F7FA1" w:rsidRPr="006437F4" w:rsidRDefault="00580FB9" w:rsidP="003F7FA1">
            <w:r>
              <w:t>VARCHAR</w:t>
            </w:r>
            <w:r w:rsidR="003F7FA1">
              <w:t>(100</w:t>
            </w:r>
            <w:r w:rsidR="003F7FA1" w:rsidRPr="006437F4">
              <w:t>)</w:t>
            </w:r>
          </w:p>
        </w:tc>
        <w:tc>
          <w:tcPr>
            <w:tcW w:w="2338" w:type="dxa"/>
          </w:tcPr>
          <w:p w:rsidR="003F7FA1" w:rsidRPr="00DE1244" w:rsidRDefault="003F7FA1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3F7FA1" w:rsidRDefault="003F7FA1" w:rsidP="003F7FA1">
            <w:r>
              <w:t>content</w:t>
            </w:r>
          </w:p>
        </w:tc>
        <w:tc>
          <w:tcPr>
            <w:tcW w:w="1843" w:type="dxa"/>
          </w:tcPr>
          <w:p w:rsidR="003F7FA1" w:rsidRDefault="003F7FA1" w:rsidP="003F7FA1">
            <w:r>
              <w:rPr>
                <w:rFonts w:hint="eastAsia"/>
              </w:rPr>
              <w:t>订单编号</w:t>
            </w:r>
          </w:p>
        </w:tc>
        <w:tc>
          <w:tcPr>
            <w:tcW w:w="1701" w:type="dxa"/>
          </w:tcPr>
          <w:p w:rsidR="003F7FA1" w:rsidRDefault="00580FB9" w:rsidP="003F7FA1">
            <w:r>
              <w:t>VARCHAR</w:t>
            </w:r>
            <w:r w:rsidR="003F7FA1">
              <w:t>(115)</w:t>
            </w:r>
          </w:p>
        </w:tc>
        <w:tc>
          <w:tcPr>
            <w:tcW w:w="2338" w:type="dxa"/>
          </w:tcPr>
          <w:p w:rsidR="003F7FA1" w:rsidRDefault="003F7FA1" w:rsidP="003F7FA1">
            <w:r>
              <w:rPr>
                <w:rFonts w:hint="eastAsia"/>
              </w:rPr>
              <w:t>非空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:rsidR="003F7FA1" w:rsidRDefault="003F7FA1" w:rsidP="003F7FA1">
            <w:r>
              <w:t>goodsid</w:t>
            </w:r>
          </w:p>
        </w:tc>
        <w:tc>
          <w:tcPr>
            <w:tcW w:w="1843" w:type="dxa"/>
          </w:tcPr>
          <w:p w:rsidR="003F7FA1" w:rsidRDefault="003F7FA1" w:rsidP="003F7FA1">
            <w:r>
              <w:rPr>
                <w:rFonts w:hint="eastAsia"/>
              </w:rPr>
              <w:t>微信退款单号</w:t>
            </w:r>
          </w:p>
        </w:tc>
        <w:tc>
          <w:tcPr>
            <w:tcW w:w="1701" w:type="dxa"/>
          </w:tcPr>
          <w:p w:rsidR="003F7FA1" w:rsidRDefault="00580FB9" w:rsidP="003F7FA1">
            <w:r>
              <w:rPr>
                <w:rFonts w:hint="eastAsia"/>
              </w:rPr>
              <w:t>VARCHAR</w:t>
            </w:r>
            <w:r w:rsidR="003F7FA1">
              <w:t>(115</w:t>
            </w:r>
            <w:r w:rsidR="003F7FA1" w:rsidRPr="006437F4">
              <w:t>)</w:t>
            </w:r>
          </w:p>
        </w:tc>
        <w:tc>
          <w:tcPr>
            <w:tcW w:w="2338" w:type="dxa"/>
          </w:tcPr>
          <w:p w:rsidR="003F7FA1" w:rsidRDefault="003F7FA1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:rsidR="003F7FA1" w:rsidRDefault="003F7FA1" w:rsidP="003F7FA1">
            <w:r>
              <w:t>displayorder</w:t>
            </w:r>
          </w:p>
        </w:tc>
        <w:tc>
          <w:tcPr>
            <w:tcW w:w="1843" w:type="dxa"/>
          </w:tcPr>
          <w:p w:rsidR="003F7FA1" w:rsidRDefault="003F7FA1" w:rsidP="003F7FA1">
            <w:r>
              <w:rPr>
                <w:rFonts w:hint="eastAsia"/>
              </w:rPr>
              <w:t>退款人姓名</w:t>
            </w:r>
          </w:p>
        </w:tc>
        <w:tc>
          <w:tcPr>
            <w:tcW w:w="1701" w:type="dxa"/>
          </w:tcPr>
          <w:p w:rsidR="003F7FA1" w:rsidRDefault="00580FB9" w:rsidP="003F7FA1">
            <w:r>
              <w:t>VARCHAR</w:t>
            </w:r>
            <w:r w:rsidR="003F7FA1">
              <w:t>(100)</w:t>
            </w:r>
          </w:p>
        </w:tc>
        <w:tc>
          <w:tcPr>
            <w:tcW w:w="2338" w:type="dxa"/>
          </w:tcPr>
          <w:p w:rsidR="003F7FA1" w:rsidRDefault="003F7FA1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</w:tbl>
    <w:p w:rsidR="003F7FA1" w:rsidRDefault="003F7FA1" w:rsidP="003F7FA1">
      <w:pPr>
        <w:pStyle w:val="3"/>
      </w:pPr>
      <w:r>
        <w:rPr>
          <w:rFonts w:hint="eastAsia"/>
        </w:rPr>
        <w:t>其他</w:t>
      </w:r>
    </w:p>
    <w:p w:rsidR="003F7FA1" w:rsidRPr="00B772EA" w:rsidRDefault="003F7FA1" w:rsidP="003F7FA1">
      <w:pPr>
        <w:pStyle w:val="a0"/>
      </w:pPr>
      <w:r>
        <w:rPr>
          <w:rFonts w:hint="eastAsia"/>
        </w:rPr>
        <w:t>无</w:t>
      </w:r>
    </w:p>
    <w:p w:rsidR="003F7FA1" w:rsidRDefault="003F7FA1" w:rsidP="00206CC1">
      <w:pPr>
        <w:pStyle w:val="2"/>
      </w:pPr>
      <w:bookmarkStart w:id="239" w:name="_Toc468197182"/>
      <w:r>
        <w:rPr>
          <w:rFonts w:hint="eastAsia"/>
        </w:rPr>
        <w:t>微拼团规格项目表(</w:t>
      </w:r>
      <w:r w:rsidR="00206CC1" w:rsidRPr="00206CC1">
        <w:t>tg_spec_item</w:t>
      </w:r>
      <w:r>
        <w:rPr>
          <w:rFonts w:hint="eastAsia"/>
        </w:rPr>
        <w:t>)</w:t>
      </w:r>
      <w:bookmarkEnd w:id="239"/>
    </w:p>
    <w:p w:rsidR="003F7FA1" w:rsidRPr="003A7261" w:rsidRDefault="003F7FA1" w:rsidP="003F7FA1">
      <w:pPr>
        <w:pStyle w:val="a0"/>
      </w:pPr>
      <w:r>
        <w:rPr>
          <w:rFonts w:hint="eastAsia"/>
        </w:rPr>
        <w:t>该表存储规格的信息</w:t>
      </w:r>
    </w:p>
    <w:p w:rsidR="003F7FA1" w:rsidRDefault="003F7FA1" w:rsidP="003F7FA1">
      <w:pPr>
        <w:pStyle w:val="3"/>
      </w:pPr>
      <w:r>
        <w:rPr>
          <w:rFonts w:hint="eastAsia"/>
        </w:rPr>
        <w:t>ENGINE</w:t>
      </w:r>
    </w:p>
    <w:p w:rsidR="003F7FA1" w:rsidRDefault="003F7FA1" w:rsidP="003F7FA1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3F7FA1" w:rsidRDefault="003F7FA1" w:rsidP="003F7FA1">
      <w:pPr>
        <w:pStyle w:val="3"/>
      </w:pPr>
      <w:r>
        <w:lastRenderedPageBreak/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3F7FA1" w:rsidRDefault="003F7FA1" w:rsidP="003F7FA1">
      <w:pPr>
        <w:pStyle w:val="a0"/>
      </w:pPr>
      <w:r>
        <w:t>utf8</w:t>
      </w:r>
    </w:p>
    <w:p w:rsidR="003F7FA1" w:rsidRDefault="003F7FA1" w:rsidP="003F7FA1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3F7FA1" w:rsidTr="003F7FA1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3F7FA1" w:rsidRDefault="003F7FA1" w:rsidP="003F7FA1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Default="003F7FA1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3F7FA1" w:rsidRPr="00E73E52" w:rsidRDefault="003F7FA1" w:rsidP="003F7FA1">
            <w:r w:rsidRPr="00E73E52">
              <w:t>id</w:t>
            </w:r>
          </w:p>
        </w:tc>
        <w:tc>
          <w:tcPr>
            <w:tcW w:w="1843" w:type="dxa"/>
          </w:tcPr>
          <w:p w:rsidR="003F7FA1" w:rsidRDefault="003F7FA1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3F7FA1" w:rsidRPr="006437F4" w:rsidRDefault="00580FB9" w:rsidP="003F7FA1">
            <w:r>
              <w:t>INT</w:t>
            </w:r>
            <w:r w:rsidR="00206CC1">
              <w:t>(11</w:t>
            </w:r>
            <w:r w:rsidR="003F7FA1" w:rsidRPr="006437F4">
              <w:t>)</w:t>
            </w:r>
          </w:p>
        </w:tc>
        <w:tc>
          <w:tcPr>
            <w:tcW w:w="2338" w:type="dxa"/>
          </w:tcPr>
          <w:p w:rsidR="003F7FA1" w:rsidRDefault="003F7FA1" w:rsidP="003F7FA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主键，自增，非空，无字符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 w:rsidRPr="004421BD">
              <w:t>2</w:t>
            </w:r>
          </w:p>
        </w:tc>
        <w:tc>
          <w:tcPr>
            <w:tcW w:w="1780" w:type="dxa"/>
          </w:tcPr>
          <w:p w:rsidR="003F7FA1" w:rsidRPr="00E73E52" w:rsidRDefault="003F7FA1" w:rsidP="003F7FA1">
            <w:r>
              <w:t>weid</w:t>
            </w:r>
          </w:p>
        </w:tc>
        <w:tc>
          <w:tcPr>
            <w:tcW w:w="1843" w:type="dxa"/>
          </w:tcPr>
          <w:p w:rsidR="003F7FA1" w:rsidRPr="00EB322C" w:rsidRDefault="003F7FA1" w:rsidP="003F7FA1"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uniacid</w:t>
            </w:r>
          </w:p>
        </w:tc>
        <w:tc>
          <w:tcPr>
            <w:tcW w:w="1701" w:type="dxa"/>
          </w:tcPr>
          <w:p w:rsidR="003F7FA1" w:rsidRPr="006437F4" w:rsidRDefault="00580FB9" w:rsidP="003F7FA1">
            <w:r>
              <w:t>INT</w:t>
            </w:r>
            <w:r w:rsidR="003F7FA1">
              <w:t>(11)</w:t>
            </w:r>
          </w:p>
        </w:tc>
        <w:tc>
          <w:tcPr>
            <w:tcW w:w="2338" w:type="dxa"/>
          </w:tcPr>
          <w:p w:rsidR="003F7FA1" w:rsidRPr="00DE1244" w:rsidRDefault="003F7FA1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 w:rsidRPr="004421BD">
              <w:t>3</w:t>
            </w:r>
          </w:p>
        </w:tc>
        <w:tc>
          <w:tcPr>
            <w:tcW w:w="1780" w:type="dxa"/>
          </w:tcPr>
          <w:p w:rsidR="003F7FA1" w:rsidRPr="00E73E52" w:rsidRDefault="003F7FA1" w:rsidP="003F7FA1">
            <w:r>
              <w:t>specid</w:t>
            </w:r>
          </w:p>
        </w:tc>
        <w:tc>
          <w:tcPr>
            <w:tcW w:w="1843" w:type="dxa"/>
          </w:tcPr>
          <w:p w:rsidR="003F7FA1" w:rsidRPr="00EB322C" w:rsidRDefault="003F7FA1" w:rsidP="003F7FA1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F7FA1" w:rsidRPr="006437F4" w:rsidRDefault="00580FB9" w:rsidP="003F7FA1">
            <w:r>
              <w:t>INT</w:t>
            </w:r>
            <w:r w:rsidR="003F7FA1">
              <w:t>(11)</w:t>
            </w:r>
          </w:p>
        </w:tc>
        <w:tc>
          <w:tcPr>
            <w:tcW w:w="2338" w:type="dxa"/>
          </w:tcPr>
          <w:p w:rsidR="003F7FA1" w:rsidRPr="00DE1244" w:rsidRDefault="003F7FA1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 w:rsidRPr="004421BD">
              <w:t>4</w:t>
            </w:r>
          </w:p>
        </w:tc>
        <w:tc>
          <w:tcPr>
            <w:tcW w:w="1780" w:type="dxa"/>
          </w:tcPr>
          <w:p w:rsidR="003F7FA1" w:rsidRPr="00E73E52" w:rsidRDefault="003F7FA1" w:rsidP="003F7FA1">
            <w:r>
              <w:t>title</w:t>
            </w:r>
          </w:p>
        </w:tc>
        <w:tc>
          <w:tcPr>
            <w:tcW w:w="1843" w:type="dxa"/>
          </w:tcPr>
          <w:p w:rsidR="003F7FA1" w:rsidRPr="00EB322C" w:rsidRDefault="003F7FA1" w:rsidP="003F7FA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3F7FA1" w:rsidRPr="006437F4" w:rsidRDefault="00580FB9" w:rsidP="00206CC1">
            <w:r>
              <w:t>VARCHAR</w:t>
            </w:r>
            <w:r w:rsidR="003F7FA1">
              <w:t>(</w:t>
            </w:r>
            <w:r w:rsidR="00206CC1">
              <w:t>255</w:t>
            </w:r>
            <w:r w:rsidR="003F7FA1" w:rsidRPr="00C44D09">
              <w:t>)</w:t>
            </w:r>
          </w:p>
        </w:tc>
        <w:tc>
          <w:tcPr>
            <w:tcW w:w="2338" w:type="dxa"/>
          </w:tcPr>
          <w:p w:rsidR="003F7FA1" w:rsidRPr="00DE1244" w:rsidRDefault="003F7FA1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 w:rsidRPr="004421BD">
              <w:t>5</w:t>
            </w:r>
          </w:p>
        </w:tc>
        <w:tc>
          <w:tcPr>
            <w:tcW w:w="1780" w:type="dxa"/>
          </w:tcPr>
          <w:p w:rsidR="003F7FA1" w:rsidRPr="00E73E52" w:rsidRDefault="003F7FA1" w:rsidP="003F7FA1">
            <w:r>
              <w:t>thumb</w:t>
            </w:r>
          </w:p>
        </w:tc>
        <w:tc>
          <w:tcPr>
            <w:tcW w:w="1843" w:type="dxa"/>
          </w:tcPr>
          <w:p w:rsidR="003F7FA1" w:rsidRPr="00EB322C" w:rsidRDefault="003F7FA1" w:rsidP="003F7FA1">
            <w:r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3F7FA1" w:rsidRPr="006437F4" w:rsidRDefault="00580FB9" w:rsidP="003F7FA1">
            <w:r>
              <w:t>VARCHAR</w:t>
            </w:r>
            <w:r w:rsidR="00206CC1">
              <w:t>(255</w:t>
            </w:r>
            <w:r w:rsidR="003F7FA1" w:rsidRPr="006437F4">
              <w:t>)</w:t>
            </w:r>
          </w:p>
        </w:tc>
        <w:tc>
          <w:tcPr>
            <w:tcW w:w="2338" w:type="dxa"/>
          </w:tcPr>
          <w:p w:rsidR="003F7FA1" w:rsidRPr="00DE1244" w:rsidRDefault="003F7FA1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3F7FA1" w:rsidRDefault="003F7FA1" w:rsidP="003F7FA1"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</w:tcPr>
          <w:p w:rsidR="003F7FA1" w:rsidRDefault="003F7FA1" w:rsidP="003F7FA1">
            <w:r>
              <w:rPr>
                <w:rFonts w:hint="eastAsia"/>
              </w:rPr>
              <w:t>展示</w:t>
            </w:r>
          </w:p>
        </w:tc>
        <w:tc>
          <w:tcPr>
            <w:tcW w:w="1701" w:type="dxa"/>
          </w:tcPr>
          <w:p w:rsidR="003F7FA1" w:rsidRDefault="00580FB9" w:rsidP="00206CC1">
            <w:r>
              <w:t>INT</w:t>
            </w:r>
            <w:r w:rsidR="003F7FA1">
              <w:t>(11)</w:t>
            </w:r>
          </w:p>
        </w:tc>
        <w:tc>
          <w:tcPr>
            <w:tcW w:w="2338" w:type="dxa"/>
          </w:tcPr>
          <w:p w:rsidR="003F7FA1" w:rsidRDefault="003F7FA1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3F7FA1" w:rsidTr="003F7FA1">
        <w:trPr>
          <w:trHeight w:val="339"/>
          <w:jc w:val="center"/>
        </w:trPr>
        <w:tc>
          <w:tcPr>
            <w:tcW w:w="617" w:type="dxa"/>
          </w:tcPr>
          <w:p w:rsidR="003F7FA1" w:rsidRPr="004421BD" w:rsidRDefault="003F7FA1" w:rsidP="003F7FA1">
            <w:r>
              <w:t>7</w:t>
            </w:r>
          </w:p>
        </w:tc>
        <w:tc>
          <w:tcPr>
            <w:tcW w:w="1780" w:type="dxa"/>
          </w:tcPr>
          <w:p w:rsidR="003F7FA1" w:rsidRDefault="003F7FA1" w:rsidP="003F7FA1">
            <w:r>
              <w:t>displayorder</w:t>
            </w:r>
          </w:p>
        </w:tc>
        <w:tc>
          <w:tcPr>
            <w:tcW w:w="1843" w:type="dxa"/>
          </w:tcPr>
          <w:p w:rsidR="003F7FA1" w:rsidRDefault="003F7FA1" w:rsidP="003F7FA1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3F7FA1" w:rsidRDefault="00580FB9" w:rsidP="003F7FA1">
            <w:r>
              <w:t>INT</w:t>
            </w:r>
            <w:r w:rsidR="003F7FA1">
              <w:t>(11)</w:t>
            </w:r>
          </w:p>
        </w:tc>
        <w:tc>
          <w:tcPr>
            <w:tcW w:w="2338" w:type="dxa"/>
          </w:tcPr>
          <w:p w:rsidR="003F7FA1" w:rsidRDefault="003F7FA1" w:rsidP="003F7FA1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</w:tbl>
    <w:p w:rsidR="003F7FA1" w:rsidRDefault="003F7FA1" w:rsidP="003F7FA1">
      <w:pPr>
        <w:pStyle w:val="3"/>
      </w:pPr>
      <w:r>
        <w:rPr>
          <w:rFonts w:hint="eastAsia"/>
        </w:rPr>
        <w:t>其他</w:t>
      </w:r>
    </w:p>
    <w:p w:rsidR="003F7FA1" w:rsidRPr="00B772EA" w:rsidRDefault="003F7FA1" w:rsidP="003F7FA1">
      <w:pPr>
        <w:pStyle w:val="a0"/>
      </w:pPr>
      <w:r>
        <w:rPr>
          <w:rFonts w:hint="eastAsia"/>
        </w:rPr>
        <w:t>无</w:t>
      </w:r>
    </w:p>
    <w:p w:rsidR="00510410" w:rsidRDefault="00510410" w:rsidP="00510410">
      <w:pPr>
        <w:pStyle w:val="2"/>
      </w:pPr>
      <w:bookmarkStart w:id="240" w:name="_Toc468197183"/>
      <w:r>
        <w:rPr>
          <w:rFonts w:hint="eastAsia"/>
        </w:rPr>
        <w:t>幸运数字奖品表(</w:t>
      </w:r>
      <w:r w:rsidRPr="00510410">
        <w:t>stonefish_luckynum_award</w:t>
      </w:r>
      <w:r>
        <w:rPr>
          <w:rFonts w:hint="eastAsia"/>
        </w:rPr>
        <w:t>)</w:t>
      </w:r>
      <w:bookmarkEnd w:id="240"/>
    </w:p>
    <w:p w:rsidR="00510410" w:rsidRPr="003A7261" w:rsidRDefault="00510410" w:rsidP="00510410">
      <w:pPr>
        <w:pStyle w:val="a0"/>
      </w:pPr>
      <w:r>
        <w:rPr>
          <w:rFonts w:hint="eastAsia"/>
        </w:rPr>
        <w:t>该表存储奖品的信息</w:t>
      </w:r>
    </w:p>
    <w:p w:rsidR="00510410" w:rsidRDefault="00510410" w:rsidP="00510410">
      <w:pPr>
        <w:pStyle w:val="3"/>
      </w:pPr>
      <w:r>
        <w:rPr>
          <w:rFonts w:hint="eastAsia"/>
        </w:rPr>
        <w:t>ENGINE</w:t>
      </w:r>
    </w:p>
    <w:p w:rsidR="00510410" w:rsidRDefault="00510410" w:rsidP="00510410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510410" w:rsidRDefault="00510410" w:rsidP="00510410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510410" w:rsidRDefault="00510410" w:rsidP="00510410">
      <w:pPr>
        <w:pStyle w:val="a0"/>
      </w:pPr>
      <w:r>
        <w:t>utf8</w:t>
      </w:r>
    </w:p>
    <w:p w:rsidR="00510410" w:rsidRDefault="00510410" w:rsidP="00510410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510410" w:rsidTr="00981E4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510410" w:rsidRDefault="00510410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510410" w:rsidRDefault="00510410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510410" w:rsidRDefault="00510410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10410" w:rsidRDefault="00510410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510410" w:rsidRDefault="00510410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510410" w:rsidTr="00981E48">
        <w:trPr>
          <w:trHeight w:val="339"/>
          <w:jc w:val="center"/>
        </w:trPr>
        <w:tc>
          <w:tcPr>
            <w:tcW w:w="617" w:type="dxa"/>
          </w:tcPr>
          <w:p w:rsidR="00510410" w:rsidRDefault="00510410" w:rsidP="00981E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510410" w:rsidRPr="00E73E52" w:rsidRDefault="00510410" w:rsidP="00981E48">
            <w:r w:rsidRPr="00E73E52">
              <w:t>id</w:t>
            </w:r>
          </w:p>
        </w:tc>
        <w:tc>
          <w:tcPr>
            <w:tcW w:w="1843" w:type="dxa"/>
          </w:tcPr>
          <w:p w:rsidR="00510410" w:rsidRDefault="00510410" w:rsidP="00981E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510410" w:rsidRPr="006437F4" w:rsidRDefault="00580FB9" w:rsidP="00981E48">
            <w:r>
              <w:t>INT</w:t>
            </w:r>
            <w:r w:rsidR="00510410">
              <w:t>(11</w:t>
            </w:r>
            <w:r w:rsidR="00510410" w:rsidRPr="006437F4">
              <w:t>)</w:t>
            </w:r>
          </w:p>
        </w:tc>
        <w:tc>
          <w:tcPr>
            <w:tcW w:w="2338" w:type="dxa"/>
          </w:tcPr>
          <w:p w:rsidR="00510410" w:rsidRDefault="00510410" w:rsidP="00981E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主键，自增，非空，无字符</w:t>
            </w:r>
          </w:p>
        </w:tc>
      </w:tr>
      <w:tr w:rsidR="00510410" w:rsidTr="00981E48">
        <w:trPr>
          <w:trHeight w:val="339"/>
          <w:jc w:val="center"/>
        </w:trPr>
        <w:tc>
          <w:tcPr>
            <w:tcW w:w="617" w:type="dxa"/>
          </w:tcPr>
          <w:p w:rsidR="00510410" w:rsidRPr="004421BD" w:rsidRDefault="00510410" w:rsidP="00981E48">
            <w:r w:rsidRPr="004421BD">
              <w:t>2</w:t>
            </w:r>
          </w:p>
        </w:tc>
        <w:tc>
          <w:tcPr>
            <w:tcW w:w="1780" w:type="dxa"/>
          </w:tcPr>
          <w:p w:rsidR="00510410" w:rsidRPr="00E73E52" w:rsidRDefault="00510410" w:rsidP="00981E48">
            <w:r>
              <w:t>rid</w:t>
            </w:r>
          </w:p>
        </w:tc>
        <w:tc>
          <w:tcPr>
            <w:tcW w:w="1843" w:type="dxa"/>
          </w:tcPr>
          <w:p w:rsidR="00510410" w:rsidRPr="00EB322C" w:rsidRDefault="00510410" w:rsidP="00981E48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510410" w:rsidRPr="006437F4" w:rsidRDefault="00580FB9" w:rsidP="00981E48">
            <w:r>
              <w:t>INT</w:t>
            </w:r>
            <w:r w:rsidR="00510410">
              <w:t>(11)</w:t>
            </w:r>
          </w:p>
        </w:tc>
        <w:tc>
          <w:tcPr>
            <w:tcW w:w="2338" w:type="dxa"/>
          </w:tcPr>
          <w:p w:rsidR="00510410" w:rsidRPr="00DE1244" w:rsidRDefault="0005151B" w:rsidP="00981E48">
            <w:r>
              <w:rPr>
                <w:rFonts w:hint="eastAsia"/>
              </w:rPr>
              <w:t>索引约束，</w:t>
            </w:r>
            <w:r w:rsidR="00510410">
              <w:rPr>
                <w:rFonts w:hint="eastAsia"/>
              </w:rPr>
              <w:t>非空，</w:t>
            </w:r>
            <w:r w:rsidR="00510410" w:rsidRPr="00DB4164">
              <w:rPr>
                <w:rFonts w:hint="eastAsia"/>
              </w:rPr>
              <w:t>默认</w:t>
            </w:r>
            <w:r w:rsidR="00510410" w:rsidRPr="00DB4164">
              <w:rPr>
                <w:rFonts w:hint="eastAsia"/>
              </w:rPr>
              <w:t>'0'</w:t>
            </w:r>
          </w:p>
        </w:tc>
      </w:tr>
      <w:tr w:rsidR="00510410" w:rsidTr="00981E48">
        <w:trPr>
          <w:trHeight w:val="339"/>
          <w:jc w:val="center"/>
        </w:trPr>
        <w:tc>
          <w:tcPr>
            <w:tcW w:w="617" w:type="dxa"/>
          </w:tcPr>
          <w:p w:rsidR="00510410" w:rsidRPr="004421BD" w:rsidRDefault="00510410" w:rsidP="00981E48">
            <w:r w:rsidRPr="004421BD">
              <w:lastRenderedPageBreak/>
              <w:t>3</w:t>
            </w:r>
          </w:p>
        </w:tc>
        <w:tc>
          <w:tcPr>
            <w:tcW w:w="1780" w:type="dxa"/>
          </w:tcPr>
          <w:p w:rsidR="00510410" w:rsidRPr="00E73E52" w:rsidRDefault="00510410" w:rsidP="00981E48">
            <w:r>
              <w:t>uniacid</w:t>
            </w:r>
          </w:p>
        </w:tc>
        <w:tc>
          <w:tcPr>
            <w:tcW w:w="1843" w:type="dxa"/>
          </w:tcPr>
          <w:p w:rsidR="00510410" w:rsidRPr="00EB322C" w:rsidRDefault="00510410" w:rsidP="00981E48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510410" w:rsidRPr="006437F4" w:rsidRDefault="00580FB9" w:rsidP="00981E48">
            <w:r>
              <w:t>INT</w:t>
            </w:r>
            <w:r w:rsidR="00510410">
              <w:t>(11)</w:t>
            </w:r>
          </w:p>
        </w:tc>
        <w:tc>
          <w:tcPr>
            <w:tcW w:w="2338" w:type="dxa"/>
          </w:tcPr>
          <w:p w:rsidR="00510410" w:rsidRPr="00DE1244" w:rsidRDefault="00510410" w:rsidP="00981E48">
            <w:r>
              <w:rPr>
                <w:rFonts w:hint="eastAsia"/>
              </w:rPr>
              <w:t>索引约束，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510410" w:rsidTr="00981E48">
        <w:trPr>
          <w:trHeight w:val="339"/>
          <w:jc w:val="center"/>
        </w:trPr>
        <w:tc>
          <w:tcPr>
            <w:tcW w:w="617" w:type="dxa"/>
          </w:tcPr>
          <w:p w:rsidR="00510410" w:rsidRPr="004421BD" w:rsidRDefault="00510410" w:rsidP="00981E48">
            <w:r w:rsidRPr="004421BD">
              <w:t>4</w:t>
            </w:r>
          </w:p>
        </w:tc>
        <w:tc>
          <w:tcPr>
            <w:tcW w:w="1780" w:type="dxa"/>
          </w:tcPr>
          <w:p w:rsidR="00510410" w:rsidRPr="00E73E52" w:rsidRDefault="00510410" w:rsidP="00981E48">
            <w:r>
              <w:t>numbers</w:t>
            </w:r>
          </w:p>
        </w:tc>
        <w:tc>
          <w:tcPr>
            <w:tcW w:w="1843" w:type="dxa"/>
          </w:tcPr>
          <w:p w:rsidR="00510410" w:rsidRPr="00EB322C" w:rsidRDefault="00510410" w:rsidP="00981E48">
            <w:r>
              <w:rPr>
                <w:rFonts w:hint="eastAsia"/>
              </w:rPr>
              <w:t>中奖数字</w:t>
            </w:r>
          </w:p>
        </w:tc>
        <w:tc>
          <w:tcPr>
            <w:tcW w:w="1701" w:type="dxa"/>
          </w:tcPr>
          <w:p w:rsidR="00510410" w:rsidRPr="006437F4" w:rsidRDefault="00580FB9" w:rsidP="00510410">
            <w:r>
              <w:t>TEXT</w:t>
            </w:r>
          </w:p>
        </w:tc>
        <w:tc>
          <w:tcPr>
            <w:tcW w:w="2338" w:type="dxa"/>
          </w:tcPr>
          <w:p w:rsidR="00510410" w:rsidRPr="00DE1244" w:rsidRDefault="00510410" w:rsidP="00510410">
            <w:r>
              <w:rPr>
                <w:rFonts w:hint="eastAsia"/>
              </w:rPr>
              <w:t>非空</w:t>
            </w:r>
          </w:p>
        </w:tc>
      </w:tr>
      <w:tr w:rsidR="00510410" w:rsidTr="00981E48">
        <w:trPr>
          <w:trHeight w:val="339"/>
          <w:jc w:val="center"/>
        </w:trPr>
        <w:tc>
          <w:tcPr>
            <w:tcW w:w="617" w:type="dxa"/>
          </w:tcPr>
          <w:p w:rsidR="00510410" w:rsidRPr="004421BD" w:rsidRDefault="00510410" w:rsidP="00981E48">
            <w:r w:rsidRPr="004421BD">
              <w:t>5</w:t>
            </w:r>
          </w:p>
        </w:tc>
        <w:tc>
          <w:tcPr>
            <w:tcW w:w="1780" w:type="dxa"/>
          </w:tcPr>
          <w:p w:rsidR="00510410" w:rsidRPr="00E73E52" w:rsidRDefault="00510410" w:rsidP="00981E48">
            <w:r>
              <w:t>title</w:t>
            </w:r>
          </w:p>
        </w:tc>
        <w:tc>
          <w:tcPr>
            <w:tcW w:w="1843" w:type="dxa"/>
          </w:tcPr>
          <w:p w:rsidR="00510410" w:rsidRPr="00EB322C" w:rsidRDefault="00510410" w:rsidP="00981E48">
            <w:r>
              <w:rPr>
                <w:rFonts w:hint="eastAsia"/>
              </w:rPr>
              <w:t>奖品名称</w:t>
            </w:r>
          </w:p>
        </w:tc>
        <w:tc>
          <w:tcPr>
            <w:tcW w:w="1701" w:type="dxa"/>
          </w:tcPr>
          <w:p w:rsidR="00510410" w:rsidRPr="006437F4" w:rsidRDefault="00580FB9" w:rsidP="00981E48">
            <w:r>
              <w:t>VARCHAR</w:t>
            </w:r>
            <w:r w:rsidR="00510410">
              <w:t>(255</w:t>
            </w:r>
            <w:r w:rsidR="00510410" w:rsidRPr="006437F4">
              <w:t>)</w:t>
            </w:r>
          </w:p>
        </w:tc>
        <w:tc>
          <w:tcPr>
            <w:tcW w:w="2338" w:type="dxa"/>
          </w:tcPr>
          <w:p w:rsidR="00510410" w:rsidRPr="00DE1244" w:rsidRDefault="00510410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510410" w:rsidTr="00981E48">
        <w:trPr>
          <w:trHeight w:val="339"/>
          <w:jc w:val="center"/>
        </w:trPr>
        <w:tc>
          <w:tcPr>
            <w:tcW w:w="617" w:type="dxa"/>
          </w:tcPr>
          <w:p w:rsidR="00510410" w:rsidRPr="004421BD" w:rsidRDefault="00510410" w:rsidP="00981E48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510410" w:rsidRDefault="00510410" w:rsidP="00981E48">
            <w:r>
              <w:t>description</w:t>
            </w:r>
          </w:p>
        </w:tc>
        <w:tc>
          <w:tcPr>
            <w:tcW w:w="1843" w:type="dxa"/>
          </w:tcPr>
          <w:p w:rsidR="00510410" w:rsidRDefault="00510410" w:rsidP="00981E48">
            <w:r>
              <w:rPr>
                <w:rFonts w:hint="eastAsia"/>
              </w:rPr>
              <w:t>奖品描述</w:t>
            </w:r>
          </w:p>
        </w:tc>
        <w:tc>
          <w:tcPr>
            <w:tcW w:w="1701" w:type="dxa"/>
          </w:tcPr>
          <w:p w:rsidR="00510410" w:rsidRDefault="00580FB9" w:rsidP="00510410">
            <w:r>
              <w:t>VARCHAR</w:t>
            </w:r>
            <w:r w:rsidR="00510410">
              <w:t>(200)</w:t>
            </w:r>
          </w:p>
        </w:tc>
        <w:tc>
          <w:tcPr>
            <w:tcW w:w="2338" w:type="dxa"/>
          </w:tcPr>
          <w:p w:rsidR="00510410" w:rsidRDefault="00510410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510410" w:rsidTr="00981E48">
        <w:trPr>
          <w:trHeight w:val="339"/>
          <w:jc w:val="center"/>
        </w:trPr>
        <w:tc>
          <w:tcPr>
            <w:tcW w:w="617" w:type="dxa"/>
          </w:tcPr>
          <w:p w:rsidR="00510410" w:rsidRPr="004421BD" w:rsidRDefault="00510410" w:rsidP="00981E48">
            <w:r>
              <w:t>7</w:t>
            </w:r>
          </w:p>
        </w:tc>
        <w:tc>
          <w:tcPr>
            <w:tcW w:w="1780" w:type="dxa"/>
          </w:tcPr>
          <w:p w:rsidR="00510410" w:rsidRDefault="00510410" w:rsidP="00981E48">
            <w:r>
              <w:t>dateline</w:t>
            </w:r>
          </w:p>
        </w:tc>
        <w:tc>
          <w:tcPr>
            <w:tcW w:w="1843" w:type="dxa"/>
          </w:tcPr>
          <w:p w:rsidR="00510410" w:rsidRDefault="00510410" w:rsidP="00981E48">
            <w:r>
              <w:rPr>
                <w:rFonts w:hint="eastAsia"/>
              </w:rPr>
              <w:t>参与时间</w:t>
            </w:r>
          </w:p>
        </w:tc>
        <w:tc>
          <w:tcPr>
            <w:tcW w:w="1701" w:type="dxa"/>
          </w:tcPr>
          <w:p w:rsidR="00510410" w:rsidRDefault="00580FB9" w:rsidP="00981E48">
            <w:r>
              <w:t>INT</w:t>
            </w:r>
            <w:r w:rsidR="00510410">
              <w:t>(10)</w:t>
            </w:r>
          </w:p>
        </w:tc>
        <w:tc>
          <w:tcPr>
            <w:tcW w:w="2338" w:type="dxa"/>
          </w:tcPr>
          <w:p w:rsidR="00510410" w:rsidRDefault="00510410" w:rsidP="00981E48">
            <w:r>
              <w:rPr>
                <w:rFonts w:hint="eastAsia"/>
              </w:rPr>
              <w:t>无符号，非空，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</w:tbl>
    <w:p w:rsidR="00510410" w:rsidRDefault="00510410" w:rsidP="00510410">
      <w:pPr>
        <w:pStyle w:val="3"/>
      </w:pPr>
      <w:r>
        <w:rPr>
          <w:rFonts w:hint="eastAsia"/>
        </w:rPr>
        <w:t>其他</w:t>
      </w:r>
    </w:p>
    <w:p w:rsidR="00510410" w:rsidRPr="00B772EA" w:rsidRDefault="00510410" w:rsidP="00510410">
      <w:pPr>
        <w:pStyle w:val="a0"/>
      </w:pPr>
      <w:r>
        <w:rPr>
          <w:rFonts w:hint="eastAsia"/>
        </w:rPr>
        <w:t>无</w:t>
      </w:r>
    </w:p>
    <w:p w:rsidR="0005151B" w:rsidRDefault="0005151B" w:rsidP="0005151B">
      <w:pPr>
        <w:pStyle w:val="2"/>
      </w:pPr>
      <w:bookmarkStart w:id="241" w:name="_Toc468197184"/>
      <w:r>
        <w:rPr>
          <w:rFonts w:hint="eastAsia"/>
        </w:rPr>
        <w:t>幸运数字粉丝表(</w:t>
      </w:r>
      <w:r w:rsidRPr="0005151B">
        <w:t>stonefish_luckynum_fans</w:t>
      </w:r>
      <w:r>
        <w:rPr>
          <w:rFonts w:hint="eastAsia"/>
        </w:rPr>
        <w:t>)</w:t>
      </w:r>
      <w:bookmarkEnd w:id="241"/>
    </w:p>
    <w:p w:rsidR="0005151B" w:rsidRPr="003A7261" w:rsidRDefault="0005151B" w:rsidP="0005151B">
      <w:pPr>
        <w:pStyle w:val="a0"/>
      </w:pPr>
      <w:r>
        <w:rPr>
          <w:rFonts w:hint="eastAsia"/>
        </w:rPr>
        <w:t>该表存储参加幸运数字粉丝的信息</w:t>
      </w:r>
    </w:p>
    <w:p w:rsidR="0005151B" w:rsidRDefault="0005151B" w:rsidP="0005151B">
      <w:pPr>
        <w:pStyle w:val="3"/>
      </w:pPr>
      <w:r>
        <w:rPr>
          <w:rFonts w:hint="eastAsia"/>
        </w:rPr>
        <w:t>ENGINE</w:t>
      </w:r>
    </w:p>
    <w:p w:rsidR="0005151B" w:rsidRDefault="0005151B" w:rsidP="0005151B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05151B" w:rsidRDefault="0005151B" w:rsidP="0005151B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05151B" w:rsidRDefault="0005151B" w:rsidP="0005151B">
      <w:pPr>
        <w:pStyle w:val="a0"/>
      </w:pPr>
      <w:r>
        <w:t>utf8</w:t>
      </w:r>
    </w:p>
    <w:p w:rsidR="0005151B" w:rsidRDefault="0005151B" w:rsidP="0005151B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05151B" w:rsidTr="00981E4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05151B" w:rsidP="00981E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05151B" w:rsidRPr="00E73E52" w:rsidRDefault="0005151B" w:rsidP="00981E48">
            <w:r w:rsidRPr="00E73E52">
              <w:t>id</w:t>
            </w:r>
          </w:p>
        </w:tc>
        <w:tc>
          <w:tcPr>
            <w:tcW w:w="1843" w:type="dxa"/>
          </w:tcPr>
          <w:p w:rsidR="0005151B" w:rsidRDefault="0005151B" w:rsidP="00981E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05151B" w:rsidRPr="006437F4" w:rsidRDefault="00580FB9" w:rsidP="00981E48">
            <w:r>
              <w:t>INT</w:t>
            </w:r>
            <w:r w:rsidR="00981E48">
              <w:t>(10</w:t>
            </w:r>
            <w:r w:rsidR="0005151B" w:rsidRPr="006437F4">
              <w:t>)</w:t>
            </w:r>
          </w:p>
        </w:tc>
        <w:tc>
          <w:tcPr>
            <w:tcW w:w="2338" w:type="dxa"/>
          </w:tcPr>
          <w:p w:rsidR="0005151B" w:rsidRDefault="0005151B" w:rsidP="00981E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主键，自增，非空，无字符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 w:rsidRPr="004421BD">
              <w:t>2</w:t>
            </w:r>
          </w:p>
        </w:tc>
        <w:tc>
          <w:tcPr>
            <w:tcW w:w="1780" w:type="dxa"/>
          </w:tcPr>
          <w:p w:rsidR="0005151B" w:rsidRPr="00E73E52" w:rsidRDefault="0005151B" w:rsidP="00981E48">
            <w:r>
              <w:t>rid</w:t>
            </w:r>
          </w:p>
        </w:tc>
        <w:tc>
          <w:tcPr>
            <w:tcW w:w="1843" w:type="dxa"/>
          </w:tcPr>
          <w:p w:rsidR="0005151B" w:rsidRPr="00EB322C" w:rsidRDefault="0005151B" w:rsidP="00981E48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05151B" w:rsidRPr="006437F4" w:rsidRDefault="00580FB9" w:rsidP="00981E48">
            <w:r>
              <w:t>INT</w:t>
            </w:r>
            <w:r w:rsidR="00981E48">
              <w:t>(10</w:t>
            </w:r>
            <w:r w:rsidR="0005151B">
              <w:t>)</w:t>
            </w:r>
          </w:p>
        </w:tc>
        <w:tc>
          <w:tcPr>
            <w:tcW w:w="2338" w:type="dxa"/>
          </w:tcPr>
          <w:p w:rsidR="0005151B" w:rsidRPr="00DE1244" w:rsidRDefault="0005151B" w:rsidP="00981E48">
            <w:r>
              <w:rPr>
                <w:rFonts w:hint="eastAsia"/>
              </w:rPr>
              <w:t>索引约束，非空，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 w:rsidRPr="004421BD">
              <w:t>3</w:t>
            </w:r>
          </w:p>
        </w:tc>
        <w:tc>
          <w:tcPr>
            <w:tcW w:w="1780" w:type="dxa"/>
          </w:tcPr>
          <w:p w:rsidR="0005151B" w:rsidRPr="00E73E52" w:rsidRDefault="0005151B" w:rsidP="00981E48">
            <w:r>
              <w:t>uniacid</w:t>
            </w:r>
          </w:p>
        </w:tc>
        <w:tc>
          <w:tcPr>
            <w:tcW w:w="1843" w:type="dxa"/>
          </w:tcPr>
          <w:p w:rsidR="0005151B" w:rsidRPr="00EB322C" w:rsidRDefault="0005151B" w:rsidP="00981E48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05151B" w:rsidRPr="006437F4" w:rsidRDefault="00580FB9" w:rsidP="00981E48">
            <w:r>
              <w:t>INT</w:t>
            </w:r>
            <w:r w:rsidR="0005151B">
              <w:t>(11)</w:t>
            </w:r>
          </w:p>
        </w:tc>
        <w:tc>
          <w:tcPr>
            <w:tcW w:w="2338" w:type="dxa"/>
          </w:tcPr>
          <w:p w:rsidR="0005151B" w:rsidRPr="00DE1244" w:rsidRDefault="0005151B" w:rsidP="00981E48">
            <w:r>
              <w:rPr>
                <w:rFonts w:hint="eastAsia"/>
              </w:rPr>
              <w:t>索引约束，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 w:rsidRPr="004421BD">
              <w:t>4</w:t>
            </w:r>
          </w:p>
        </w:tc>
        <w:tc>
          <w:tcPr>
            <w:tcW w:w="1780" w:type="dxa"/>
          </w:tcPr>
          <w:p w:rsidR="0005151B" w:rsidRPr="00E73E52" w:rsidRDefault="0005151B" w:rsidP="00981E48">
            <w:r>
              <w:t>number</w:t>
            </w:r>
          </w:p>
        </w:tc>
        <w:tc>
          <w:tcPr>
            <w:tcW w:w="1843" w:type="dxa"/>
          </w:tcPr>
          <w:p w:rsidR="0005151B" w:rsidRPr="00EB322C" w:rsidRDefault="0005151B" w:rsidP="00981E48">
            <w:r>
              <w:rPr>
                <w:rFonts w:hint="eastAsia"/>
              </w:rPr>
              <w:t>中奖数字</w:t>
            </w:r>
          </w:p>
        </w:tc>
        <w:tc>
          <w:tcPr>
            <w:tcW w:w="1701" w:type="dxa"/>
          </w:tcPr>
          <w:p w:rsidR="0005151B" w:rsidRPr="006437F4" w:rsidRDefault="00580FB9" w:rsidP="00981E48">
            <w:r>
              <w:t>INT</w:t>
            </w:r>
            <w:r w:rsidR="00981E48">
              <w:t>(10)</w:t>
            </w:r>
          </w:p>
        </w:tc>
        <w:tc>
          <w:tcPr>
            <w:tcW w:w="2338" w:type="dxa"/>
          </w:tcPr>
          <w:p w:rsidR="0005151B" w:rsidRPr="00DE1244" w:rsidRDefault="0005151B" w:rsidP="00981E48">
            <w:r>
              <w:rPr>
                <w:rFonts w:hint="eastAsia"/>
              </w:rPr>
              <w:t>非空</w:t>
            </w:r>
            <w:r w:rsidR="00981E48">
              <w:rPr>
                <w:rFonts w:hint="eastAsia"/>
              </w:rPr>
              <w:t>，</w:t>
            </w:r>
            <w:r w:rsidR="00981E48" w:rsidRPr="00DB4164">
              <w:rPr>
                <w:rFonts w:hint="eastAsia"/>
              </w:rPr>
              <w:t>默认</w:t>
            </w:r>
            <w:r w:rsidR="00981E48"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 w:rsidRPr="004421BD">
              <w:t>5</w:t>
            </w:r>
          </w:p>
        </w:tc>
        <w:tc>
          <w:tcPr>
            <w:tcW w:w="1780" w:type="dxa"/>
          </w:tcPr>
          <w:p w:rsidR="0005151B" w:rsidRPr="00E73E52" w:rsidRDefault="0005151B" w:rsidP="00981E48">
            <w:r>
              <w:t>from_user</w:t>
            </w:r>
          </w:p>
        </w:tc>
        <w:tc>
          <w:tcPr>
            <w:tcW w:w="1843" w:type="dxa"/>
          </w:tcPr>
          <w:p w:rsidR="0005151B" w:rsidRPr="00EB322C" w:rsidRDefault="005B5579" w:rsidP="00981E48">
            <w:r>
              <w:rPr>
                <w:rFonts w:hint="eastAsia"/>
              </w:rPr>
              <w:t>推荐人</w:t>
            </w:r>
          </w:p>
        </w:tc>
        <w:tc>
          <w:tcPr>
            <w:tcW w:w="1701" w:type="dxa"/>
          </w:tcPr>
          <w:p w:rsidR="0005151B" w:rsidRPr="006437F4" w:rsidRDefault="00580FB9" w:rsidP="00981E48">
            <w:r>
              <w:t>VARCHAR</w:t>
            </w:r>
            <w:r w:rsidR="00981E48">
              <w:t>(</w:t>
            </w:r>
            <w:r w:rsidR="0005151B">
              <w:t>5</w:t>
            </w:r>
            <w:r w:rsidR="00981E48">
              <w:t>0</w:t>
            </w:r>
            <w:r w:rsidR="0005151B" w:rsidRPr="006437F4">
              <w:t>)</w:t>
            </w:r>
          </w:p>
        </w:tc>
        <w:tc>
          <w:tcPr>
            <w:tcW w:w="2338" w:type="dxa"/>
          </w:tcPr>
          <w:p w:rsidR="0005151B" w:rsidRPr="00DE1244" w:rsidRDefault="0005151B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="00981E48">
              <w:t>0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05151B" w:rsidRDefault="0005151B" w:rsidP="00981E48">
            <w:r>
              <w:t>award_id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中奖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05151B" w:rsidRDefault="00580FB9" w:rsidP="00981E48">
            <w:r>
              <w:t>INT</w:t>
            </w:r>
            <w:r w:rsidR="0005151B">
              <w:t>(</w:t>
            </w:r>
            <w:r w:rsidR="00981E48">
              <w:t>1</w:t>
            </w:r>
            <w:r w:rsidR="0005151B">
              <w:t>0)</w:t>
            </w:r>
          </w:p>
        </w:tc>
        <w:tc>
          <w:tcPr>
            <w:tcW w:w="2338" w:type="dxa"/>
          </w:tcPr>
          <w:p w:rsidR="0005151B" w:rsidRDefault="0005151B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>
              <w:t>7</w:t>
            </w:r>
          </w:p>
        </w:tc>
        <w:tc>
          <w:tcPr>
            <w:tcW w:w="1780" w:type="dxa"/>
          </w:tcPr>
          <w:p w:rsidR="0005151B" w:rsidRDefault="0005151B" w:rsidP="00981E48">
            <w:r>
              <w:t>ip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1" w:type="dxa"/>
          </w:tcPr>
          <w:p w:rsidR="0005151B" w:rsidRDefault="00580FB9" w:rsidP="00981E48">
            <w:r>
              <w:t>CHAR</w:t>
            </w:r>
            <w:r w:rsidR="00981E48">
              <w:t>(15</w:t>
            </w:r>
            <w:r w:rsidR="0005151B">
              <w:t>)</w:t>
            </w:r>
          </w:p>
        </w:tc>
        <w:tc>
          <w:tcPr>
            <w:tcW w:w="2338" w:type="dxa"/>
          </w:tcPr>
          <w:p w:rsidR="0005151B" w:rsidRDefault="0005151B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05151B" w:rsidRDefault="00580FB9" w:rsidP="00981E48">
            <w:r>
              <w:t>TINYINT</w:t>
            </w:r>
            <w:r w:rsidR="00981E48">
              <w:rPr>
                <w:rFonts w:hint="eastAsia"/>
              </w:rPr>
              <w:t>(</w:t>
            </w:r>
            <w:r w:rsidR="00981E48">
              <w:t>1)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9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微信头像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(255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10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微信昵称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(50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11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realname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真实姓名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(20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12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联系电话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(20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qq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(15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14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email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联系邮箱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(50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15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address</w:t>
            </w:r>
          </w:p>
        </w:tc>
        <w:tc>
          <w:tcPr>
            <w:tcW w:w="1843" w:type="dxa"/>
          </w:tcPr>
          <w:p w:rsidR="0005151B" w:rsidRDefault="005B5579" w:rsidP="00981E48">
            <w:r>
              <w:rPr>
                <w:rFonts w:hint="eastAsia"/>
              </w:rPr>
              <w:t>联系地址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(255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16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</w:tcPr>
          <w:p w:rsidR="0005151B" w:rsidRDefault="00580FB9" w:rsidP="00981E48">
            <w:r>
              <w:t>TINYINT</w:t>
            </w:r>
            <w:r w:rsidR="00981E48">
              <w:rPr>
                <w:rFonts w:hint="eastAsia"/>
              </w:rPr>
              <w:t>(</w:t>
            </w:r>
            <w:r w:rsidR="00981E48">
              <w:t>1)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>
              <w:t>0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17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telephone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固定电话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(15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18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idcard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证件号码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(30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19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company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公司名称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(50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20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occupation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职业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(30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21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position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职位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981E48">
              <w:t>(30</w:t>
            </w:r>
            <w:r w:rsidR="00981E48" w:rsidRPr="006437F4">
              <w:t>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22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zhongjiang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中奖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为中奖</w:t>
            </w:r>
          </w:p>
        </w:tc>
        <w:tc>
          <w:tcPr>
            <w:tcW w:w="1701" w:type="dxa"/>
          </w:tcPr>
          <w:p w:rsidR="0005151B" w:rsidRDefault="00580FB9" w:rsidP="00981E48">
            <w:r>
              <w:t>TINYINT</w:t>
            </w:r>
            <w:r w:rsidR="00981E48">
              <w:rPr>
                <w:rFonts w:hint="eastAsia"/>
              </w:rPr>
              <w:t>(</w:t>
            </w:r>
            <w:r w:rsidR="00981E48">
              <w:t>1)</w:t>
            </w:r>
          </w:p>
        </w:tc>
        <w:tc>
          <w:tcPr>
            <w:tcW w:w="2338" w:type="dxa"/>
          </w:tcPr>
          <w:p w:rsidR="0005151B" w:rsidRDefault="00981E48" w:rsidP="00981E48"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>
              <w:t>0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23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xuni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虚拟</w:t>
            </w:r>
          </w:p>
        </w:tc>
        <w:tc>
          <w:tcPr>
            <w:tcW w:w="1701" w:type="dxa"/>
          </w:tcPr>
          <w:p w:rsidR="0005151B" w:rsidRDefault="00580FB9" w:rsidP="00981E48">
            <w:r>
              <w:t>TINYINT</w:t>
            </w:r>
            <w:r w:rsidR="00981E48">
              <w:rPr>
                <w:rFonts w:hint="eastAsia"/>
              </w:rPr>
              <w:t>(</w:t>
            </w:r>
            <w:r w:rsidR="00981E48">
              <w:t>1)</w:t>
            </w:r>
          </w:p>
        </w:tc>
        <w:tc>
          <w:tcPr>
            <w:tcW w:w="2338" w:type="dxa"/>
          </w:tcPr>
          <w:p w:rsidR="0005151B" w:rsidRDefault="00981E48" w:rsidP="00981E48"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>
              <w:t>0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24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dateline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参加时间</w:t>
            </w:r>
          </w:p>
        </w:tc>
        <w:tc>
          <w:tcPr>
            <w:tcW w:w="1701" w:type="dxa"/>
          </w:tcPr>
          <w:p w:rsidR="0005151B" w:rsidRDefault="00580FB9" w:rsidP="00981E48">
            <w:r>
              <w:t>INT</w:t>
            </w:r>
            <w:r w:rsidR="00981E48" w:rsidRPr="00981E48">
              <w:t>(10)</w:t>
            </w:r>
          </w:p>
        </w:tc>
        <w:tc>
          <w:tcPr>
            <w:tcW w:w="2338" w:type="dxa"/>
          </w:tcPr>
          <w:p w:rsidR="0005151B" w:rsidRDefault="00981E48" w:rsidP="00981E48"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>
              <w:t>0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25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consumetime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使用时间</w:t>
            </w:r>
          </w:p>
        </w:tc>
        <w:tc>
          <w:tcPr>
            <w:tcW w:w="1701" w:type="dxa"/>
          </w:tcPr>
          <w:p w:rsidR="0005151B" w:rsidRDefault="00580FB9" w:rsidP="00981E48">
            <w:r>
              <w:t>INT</w:t>
            </w:r>
            <w:r w:rsidR="00981E48" w:rsidRPr="00981E48">
              <w:t>(10)</w:t>
            </w:r>
          </w:p>
        </w:tc>
        <w:tc>
          <w:tcPr>
            <w:tcW w:w="2338" w:type="dxa"/>
          </w:tcPr>
          <w:p w:rsidR="0005151B" w:rsidRDefault="00981E48" w:rsidP="00981E48"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>
              <w:t>0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26</w:t>
            </w:r>
          </w:p>
        </w:tc>
        <w:tc>
          <w:tcPr>
            <w:tcW w:w="1780" w:type="dxa"/>
          </w:tcPr>
          <w:p w:rsidR="0005151B" w:rsidRDefault="0005151B" w:rsidP="00981E48">
            <w:r>
              <w:rPr>
                <w:rFonts w:hint="eastAsia"/>
              </w:rPr>
              <w:t>awardingid</w:t>
            </w:r>
          </w:p>
        </w:tc>
        <w:tc>
          <w:tcPr>
            <w:tcW w:w="1843" w:type="dxa"/>
          </w:tcPr>
          <w:p w:rsidR="0005151B" w:rsidRDefault="00981E48" w:rsidP="00981E48">
            <w:r>
              <w:rPr>
                <w:rFonts w:hint="eastAsia"/>
              </w:rPr>
              <w:t>兑奖地址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05151B" w:rsidRDefault="00580FB9" w:rsidP="00981E48">
            <w:r>
              <w:t>INT</w:t>
            </w:r>
            <w:r w:rsidR="00981E48" w:rsidRPr="00981E48">
              <w:t>(10)</w:t>
            </w:r>
          </w:p>
        </w:tc>
        <w:tc>
          <w:tcPr>
            <w:tcW w:w="2338" w:type="dxa"/>
          </w:tcPr>
          <w:p w:rsidR="0005151B" w:rsidRDefault="00981E48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>
              <w:rPr>
                <w:rFonts w:hint="eastAsia"/>
              </w:rPr>
              <w:t>'</w:t>
            </w:r>
            <w:r>
              <w:t>0</w:t>
            </w:r>
            <w:r w:rsidRPr="00DB4164">
              <w:rPr>
                <w:rFonts w:hint="eastAsia"/>
              </w:rPr>
              <w:t>'</w:t>
            </w:r>
          </w:p>
        </w:tc>
      </w:tr>
    </w:tbl>
    <w:p w:rsidR="0005151B" w:rsidRDefault="0005151B" w:rsidP="0005151B">
      <w:pPr>
        <w:pStyle w:val="3"/>
      </w:pPr>
      <w:r>
        <w:rPr>
          <w:rFonts w:hint="eastAsia"/>
        </w:rPr>
        <w:t>其他</w:t>
      </w:r>
    </w:p>
    <w:p w:rsidR="0005151B" w:rsidRPr="00B772EA" w:rsidRDefault="0005151B" w:rsidP="0005151B">
      <w:pPr>
        <w:pStyle w:val="a0"/>
      </w:pPr>
      <w:r>
        <w:rPr>
          <w:rFonts w:hint="eastAsia"/>
        </w:rPr>
        <w:t>无</w:t>
      </w:r>
    </w:p>
    <w:p w:rsidR="0005151B" w:rsidRDefault="0005151B" w:rsidP="0005151B">
      <w:pPr>
        <w:pStyle w:val="2"/>
      </w:pPr>
      <w:bookmarkStart w:id="242" w:name="_Toc468197185"/>
      <w:r>
        <w:rPr>
          <w:rFonts w:hint="eastAsia"/>
        </w:rPr>
        <w:t>幸运数字表(</w:t>
      </w:r>
      <w:r w:rsidRPr="0005151B">
        <w:t>stonefish_luckynum_fans</w:t>
      </w:r>
      <w:r>
        <w:rPr>
          <w:rFonts w:hint="eastAsia"/>
        </w:rPr>
        <w:t>)</w:t>
      </w:r>
      <w:bookmarkEnd w:id="242"/>
    </w:p>
    <w:p w:rsidR="0005151B" w:rsidRPr="003A7261" w:rsidRDefault="0005151B" w:rsidP="0005151B">
      <w:pPr>
        <w:pStyle w:val="a0"/>
      </w:pPr>
      <w:r>
        <w:rPr>
          <w:rFonts w:hint="eastAsia"/>
        </w:rPr>
        <w:t>该表存储参加幸运数字活动的信息</w:t>
      </w:r>
    </w:p>
    <w:p w:rsidR="0005151B" w:rsidRDefault="0005151B" w:rsidP="0005151B">
      <w:pPr>
        <w:pStyle w:val="3"/>
      </w:pPr>
      <w:r>
        <w:rPr>
          <w:rFonts w:hint="eastAsia"/>
        </w:rPr>
        <w:t>ENGINE</w:t>
      </w:r>
    </w:p>
    <w:p w:rsidR="0005151B" w:rsidRDefault="0005151B" w:rsidP="0005151B">
      <w:pPr>
        <w:pStyle w:val="a0"/>
      </w:pPr>
      <w:r>
        <w:t>I</w:t>
      </w:r>
      <w:r>
        <w:rPr>
          <w:rFonts w:hint="eastAsia"/>
        </w:rPr>
        <w:t>nn</w:t>
      </w:r>
      <w:r>
        <w:t>oDB</w:t>
      </w:r>
    </w:p>
    <w:p w:rsidR="0005151B" w:rsidRDefault="0005151B" w:rsidP="0005151B">
      <w:pPr>
        <w:pStyle w:val="3"/>
      </w:pPr>
      <w:r>
        <w:t xml:space="preserve">DEFAULT </w:t>
      </w:r>
      <w:r w:rsidR="00580FB9">
        <w:rPr>
          <w:rFonts w:hint="eastAsia"/>
        </w:rPr>
        <w:t>CHAR</w:t>
      </w:r>
      <w:r>
        <w:rPr>
          <w:rFonts w:hint="eastAsia"/>
        </w:rPr>
        <w:t>SET</w:t>
      </w:r>
    </w:p>
    <w:p w:rsidR="0005151B" w:rsidRDefault="0005151B" w:rsidP="0005151B">
      <w:pPr>
        <w:pStyle w:val="a0"/>
      </w:pPr>
      <w:r>
        <w:t>utf8</w:t>
      </w:r>
    </w:p>
    <w:p w:rsidR="0005151B" w:rsidRDefault="0005151B" w:rsidP="0005151B">
      <w:pPr>
        <w:pStyle w:val="3"/>
      </w:pPr>
      <w:r>
        <w:rPr>
          <w:rFonts w:hint="eastAsia"/>
        </w:rPr>
        <w:t>结构</w:t>
      </w:r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780"/>
        <w:gridCol w:w="1843"/>
        <w:gridCol w:w="1701"/>
        <w:gridCol w:w="2338"/>
      </w:tblGrid>
      <w:tr w:rsidR="0005151B" w:rsidTr="00981E48">
        <w:trPr>
          <w:jc w:val="center"/>
        </w:trPr>
        <w:tc>
          <w:tcPr>
            <w:tcW w:w="617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列名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数据类型</w:t>
            </w:r>
          </w:p>
        </w:tc>
        <w:tc>
          <w:tcPr>
            <w:tcW w:w="2338" w:type="dxa"/>
            <w:shd w:val="clear" w:color="auto" w:fill="E6E6E6"/>
            <w:vAlign w:val="center"/>
          </w:tcPr>
          <w:p w:rsidR="0005151B" w:rsidRDefault="0005151B" w:rsidP="00981E48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约束说明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05151B" w:rsidP="00981E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80" w:type="dxa"/>
          </w:tcPr>
          <w:p w:rsidR="0005151B" w:rsidRPr="00E73E52" w:rsidRDefault="0005151B" w:rsidP="00981E48">
            <w:r w:rsidRPr="00E73E52">
              <w:t>id</w:t>
            </w:r>
          </w:p>
        </w:tc>
        <w:tc>
          <w:tcPr>
            <w:tcW w:w="1843" w:type="dxa"/>
          </w:tcPr>
          <w:p w:rsidR="0005151B" w:rsidRDefault="0005151B" w:rsidP="00981E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 w:rsidR="0005151B" w:rsidRPr="006437F4" w:rsidRDefault="00580FB9" w:rsidP="00981E48">
            <w:r>
              <w:t>INT</w:t>
            </w:r>
            <w:r w:rsidR="0005151B">
              <w:t>(11</w:t>
            </w:r>
            <w:r w:rsidR="0005151B" w:rsidRPr="006437F4">
              <w:t>)</w:t>
            </w:r>
          </w:p>
        </w:tc>
        <w:tc>
          <w:tcPr>
            <w:tcW w:w="2338" w:type="dxa"/>
          </w:tcPr>
          <w:p w:rsidR="0005151B" w:rsidRDefault="0005151B" w:rsidP="00981E48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主键，自增，非空，无字符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 w:rsidRPr="004421BD">
              <w:t>2</w:t>
            </w:r>
          </w:p>
        </w:tc>
        <w:tc>
          <w:tcPr>
            <w:tcW w:w="1780" w:type="dxa"/>
          </w:tcPr>
          <w:p w:rsidR="0005151B" w:rsidRPr="00E73E52" w:rsidRDefault="0005151B" w:rsidP="00981E48">
            <w:r>
              <w:t>rid</w:t>
            </w:r>
          </w:p>
        </w:tc>
        <w:tc>
          <w:tcPr>
            <w:tcW w:w="1843" w:type="dxa"/>
          </w:tcPr>
          <w:p w:rsidR="0005151B" w:rsidRPr="00EB322C" w:rsidRDefault="0005151B" w:rsidP="00981E48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05151B" w:rsidRPr="006437F4" w:rsidRDefault="00580FB9" w:rsidP="00981E48">
            <w:r>
              <w:t>INT</w:t>
            </w:r>
            <w:r w:rsidR="0005151B">
              <w:t>(11)</w:t>
            </w:r>
          </w:p>
        </w:tc>
        <w:tc>
          <w:tcPr>
            <w:tcW w:w="2338" w:type="dxa"/>
          </w:tcPr>
          <w:p w:rsidR="0005151B" w:rsidRPr="00DE1244" w:rsidRDefault="0005151B" w:rsidP="00981E48">
            <w:r>
              <w:rPr>
                <w:rFonts w:hint="eastAsia"/>
              </w:rPr>
              <w:t>索引约束，非空，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 w:rsidRPr="004421BD">
              <w:t>3</w:t>
            </w:r>
          </w:p>
        </w:tc>
        <w:tc>
          <w:tcPr>
            <w:tcW w:w="1780" w:type="dxa"/>
          </w:tcPr>
          <w:p w:rsidR="0005151B" w:rsidRPr="00E73E52" w:rsidRDefault="0005151B" w:rsidP="00981E48">
            <w:r>
              <w:t>uniacid</w:t>
            </w:r>
          </w:p>
        </w:tc>
        <w:tc>
          <w:tcPr>
            <w:tcW w:w="1843" w:type="dxa"/>
          </w:tcPr>
          <w:p w:rsidR="0005151B" w:rsidRPr="00EB322C" w:rsidRDefault="0005151B" w:rsidP="00981E48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05151B" w:rsidRPr="006437F4" w:rsidRDefault="00580FB9" w:rsidP="00981E48">
            <w:r>
              <w:t>INT</w:t>
            </w:r>
            <w:r w:rsidR="0005151B">
              <w:t>(11)</w:t>
            </w:r>
          </w:p>
        </w:tc>
        <w:tc>
          <w:tcPr>
            <w:tcW w:w="2338" w:type="dxa"/>
          </w:tcPr>
          <w:p w:rsidR="0005151B" w:rsidRPr="00DE1244" w:rsidRDefault="0005151B" w:rsidP="00981E48">
            <w:r>
              <w:rPr>
                <w:rFonts w:hint="eastAsia"/>
              </w:rPr>
              <w:t>索引约束，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 w:rsidRPr="004421BD">
              <w:lastRenderedPageBreak/>
              <w:t>4</w:t>
            </w:r>
          </w:p>
        </w:tc>
        <w:tc>
          <w:tcPr>
            <w:tcW w:w="1780" w:type="dxa"/>
          </w:tcPr>
          <w:p w:rsidR="0005151B" w:rsidRPr="00E73E52" w:rsidRDefault="0005151B" w:rsidP="00981E48">
            <w:r>
              <w:t>starttime</w:t>
            </w:r>
          </w:p>
        </w:tc>
        <w:tc>
          <w:tcPr>
            <w:tcW w:w="1843" w:type="dxa"/>
          </w:tcPr>
          <w:p w:rsidR="0005151B" w:rsidRPr="00EB322C" w:rsidRDefault="00B96C07" w:rsidP="00981E48">
            <w:r>
              <w:rPr>
                <w:rFonts w:hint="eastAsia"/>
              </w:rPr>
              <w:t>开始时间</w:t>
            </w:r>
          </w:p>
        </w:tc>
        <w:tc>
          <w:tcPr>
            <w:tcW w:w="1701" w:type="dxa"/>
          </w:tcPr>
          <w:p w:rsidR="0005151B" w:rsidRPr="006437F4" w:rsidRDefault="00580FB9" w:rsidP="00E55C8E">
            <w:r>
              <w:t>INT</w:t>
            </w:r>
            <w:r w:rsidR="00E55C8E">
              <w:t>(10)</w:t>
            </w:r>
          </w:p>
        </w:tc>
        <w:tc>
          <w:tcPr>
            <w:tcW w:w="2338" w:type="dxa"/>
          </w:tcPr>
          <w:p w:rsidR="0005151B" w:rsidRPr="00DE1244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 w:rsidRPr="004421BD">
              <w:t>5</w:t>
            </w:r>
          </w:p>
        </w:tc>
        <w:tc>
          <w:tcPr>
            <w:tcW w:w="1780" w:type="dxa"/>
          </w:tcPr>
          <w:p w:rsidR="0005151B" w:rsidRPr="00E73E52" w:rsidRDefault="0005151B" w:rsidP="00981E48">
            <w:r>
              <w:t>endtime</w:t>
            </w:r>
          </w:p>
        </w:tc>
        <w:tc>
          <w:tcPr>
            <w:tcW w:w="1843" w:type="dxa"/>
          </w:tcPr>
          <w:p w:rsidR="0005151B" w:rsidRPr="00EB322C" w:rsidRDefault="00B96C07" w:rsidP="00981E48">
            <w:r>
              <w:rPr>
                <w:rFonts w:hint="eastAsia"/>
              </w:rPr>
              <w:t>结束时间</w:t>
            </w:r>
          </w:p>
        </w:tc>
        <w:tc>
          <w:tcPr>
            <w:tcW w:w="1701" w:type="dxa"/>
          </w:tcPr>
          <w:p w:rsidR="0005151B" w:rsidRPr="006437F4" w:rsidRDefault="00580FB9" w:rsidP="00E55C8E">
            <w:r>
              <w:rPr>
                <w:rFonts w:hint="eastAsia"/>
              </w:rPr>
              <w:t>INT</w:t>
            </w:r>
            <w:r w:rsidR="00E55C8E">
              <w:t>(10</w:t>
            </w:r>
            <w:r w:rsidR="0005151B" w:rsidRPr="006437F4">
              <w:t>)</w:t>
            </w:r>
          </w:p>
        </w:tc>
        <w:tc>
          <w:tcPr>
            <w:tcW w:w="2338" w:type="dxa"/>
          </w:tcPr>
          <w:p w:rsidR="0005151B" w:rsidRPr="00DE1244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:rsidR="0005151B" w:rsidRDefault="0005151B" w:rsidP="00981E48">
            <w:r>
              <w:t>isshow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是否展示</w:t>
            </w:r>
          </w:p>
        </w:tc>
        <w:tc>
          <w:tcPr>
            <w:tcW w:w="1701" w:type="dxa"/>
          </w:tcPr>
          <w:p w:rsidR="0005151B" w:rsidRDefault="00580FB9" w:rsidP="00E55C8E">
            <w:r>
              <w:t>TINYINT</w:t>
            </w:r>
            <w:r w:rsidR="0005151B">
              <w:t>(</w:t>
            </w:r>
            <w:r w:rsidR="00E55C8E">
              <w:t>1</w:t>
            </w:r>
            <w:r w:rsidR="0005151B">
              <w:t>)</w:t>
            </w:r>
          </w:p>
        </w:tc>
        <w:tc>
          <w:tcPr>
            <w:tcW w:w="2338" w:type="dxa"/>
          </w:tcPr>
          <w:p w:rsidR="0005151B" w:rsidRDefault="0005151B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'0'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Pr="004421BD" w:rsidRDefault="0005151B" w:rsidP="00981E48">
            <w:r>
              <w:t>7</w:t>
            </w:r>
          </w:p>
        </w:tc>
        <w:tc>
          <w:tcPr>
            <w:tcW w:w="1780" w:type="dxa"/>
          </w:tcPr>
          <w:p w:rsidR="0005151B" w:rsidRDefault="0005151B" w:rsidP="00981E48">
            <w:r>
              <w:t>title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05151B">
              <w:t>(1</w:t>
            </w:r>
            <w:r w:rsidR="00E55C8E">
              <w:t>0</w:t>
            </w:r>
            <w:r w:rsidR="0005151B">
              <w:t>0)</w:t>
            </w:r>
          </w:p>
        </w:tc>
        <w:tc>
          <w:tcPr>
            <w:tcW w:w="2338" w:type="dxa"/>
          </w:tcPr>
          <w:p w:rsidR="0005151B" w:rsidRDefault="00E55C8E" w:rsidP="00E55C8E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:rsidR="0005151B" w:rsidRDefault="0005151B" w:rsidP="00981E48">
            <w:r>
              <w:t>shareimg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分享图片</w:t>
            </w:r>
          </w:p>
        </w:tc>
        <w:tc>
          <w:tcPr>
            <w:tcW w:w="1701" w:type="dxa"/>
          </w:tcPr>
          <w:p w:rsidR="0005151B" w:rsidRDefault="00580FB9" w:rsidP="00E55C8E">
            <w:r>
              <w:t>VARCHAR</w:t>
            </w:r>
            <w:r w:rsidR="00E55C8E">
              <w:t>(255)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9</w:t>
            </w:r>
          </w:p>
        </w:tc>
        <w:tc>
          <w:tcPr>
            <w:tcW w:w="1780" w:type="dxa"/>
          </w:tcPr>
          <w:p w:rsidR="0005151B" w:rsidRDefault="0005151B" w:rsidP="00981E48">
            <w:r>
              <w:t>sharetitle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分享标题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10</w:t>
            </w:r>
          </w:p>
        </w:tc>
        <w:tc>
          <w:tcPr>
            <w:tcW w:w="1780" w:type="dxa"/>
          </w:tcPr>
          <w:p w:rsidR="0005151B" w:rsidRDefault="0005151B" w:rsidP="00981E48">
            <w:r>
              <w:t>sharedesc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分享描述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(300)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11</w:t>
            </w:r>
          </w:p>
        </w:tc>
        <w:tc>
          <w:tcPr>
            <w:tcW w:w="1780" w:type="dxa"/>
          </w:tcPr>
          <w:p w:rsidR="0005151B" w:rsidRDefault="0005151B" w:rsidP="00981E48">
            <w:r>
              <w:t>show_instruction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展示提示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12</w:t>
            </w:r>
          </w:p>
        </w:tc>
        <w:tc>
          <w:tcPr>
            <w:tcW w:w="1780" w:type="dxa"/>
          </w:tcPr>
          <w:p w:rsidR="0005151B" w:rsidRDefault="0005151B" w:rsidP="00981E48">
            <w:r>
              <w:t>time_instruction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时间提示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 w:rsidRPr="00E55C8E">
              <w:t>(100)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13</w:t>
            </w:r>
          </w:p>
        </w:tc>
        <w:tc>
          <w:tcPr>
            <w:tcW w:w="1780" w:type="dxa"/>
          </w:tcPr>
          <w:p w:rsidR="0005151B" w:rsidRDefault="0005151B" w:rsidP="00981E48">
            <w:r>
              <w:t>limit_instruction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限制提示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14</w:t>
            </w:r>
          </w:p>
        </w:tc>
        <w:tc>
          <w:tcPr>
            <w:tcW w:w="1780" w:type="dxa"/>
          </w:tcPr>
          <w:p w:rsidR="0005151B" w:rsidRDefault="0005151B" w:rsidP="00981E48">
            <w:r>
              <w:t>end_instruction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结束提示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15</w:t>
            </w:r>
          </w:p>
        </w:tc>
        <w:tc>
          <w:tcPr>
            <w:tcW w:w="1780" w:type="dxa"/>
          </w:tcPr>
          <w:p w:rsidR="0005151B" w:rsidRDefault="0005151B" w:rsidP="00981E48">
            <w:r>
              <w:t>awardnum_instruction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次数限制提示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16</w:t>
            </w:r>
          </w:p>
        </w:tc>
        <w:tc>
          <w:tcPr>
            <w:tcW w:w="1780" w:type="dxa"/>
          </w:tcPr>
          <w:p w:rsidR="0005151B" w:rsidRDefault="0005151B" w:rsidP="00981E48">
            <w:r>
              <w:t>award_instruction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中奖提示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17</w:t>
            </w:r>
          </w:p>
        </w:tc>
        <w:tc>
          <w:tcPr>
            <w:tcW w:w="1780" w:type="dxa"/>
          </w:tcPr>
          <w:p w:rsidR="0005151B" w:rsidRDefault="0005151B" w:rsidP="00981E48">
            <w:r>
              <w:t>luckynumstart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数字开始</w:t>
            </w:r>
          </w:p>
        </w:tc>
        <w:tc>
          <w:tcPr>
            <w:tcW w:w="1701" w:type="dxa"/>
          </w:tcPr>
          <w:p w:rsidR="0005151B" w:rsidRDefault="00580FB9" w:rsidP="00E55C8E">
            <w:r>
              <w:rPr>
                <w:rFonts w:hint="eastAsia"/>
              </w:rPr>
              <w:t>INT</w:t>
            </w:r>
            <w:r w:rsidR="00E55C8E">
              <w:t>(10)</w:t>
            </w:r>
          </w:p>
        </w:tc>
        <w:tc>
          <w:tcPr>
            <w:tcW w:w="2338" w:type="dxa"/>
          </w:tcPr>
          <w:p w:rsidR="0005151B" w:rsidRDefault="00E55C8E" w:rsidP="00981E48">
            <w:r>
              <w:rPr>
                <w:rFonts w:hint="eastAsia"/>
              </w:rPr>
              <w:t>无符号，非空，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</w:t>
            </w:r>
            <w:r>
              <w:t>0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18</w:t>
            </w:r>
          </w:p>
        </w:tc>
        <w:tc>
          <w:tcPr>
            <w:tcW w:w="1780" w:type="dxa"/>
          </w:tcPr>
          <w:p w:rsidR="0005151B" w:rsidRDefault="0005151B" w:rsidP="00981E48">
            <w:r>
              <w:t>luckynumfilter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数字过滤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  <w:r>
              <w:rPr>
                <w:rFonts w:hint="eastAsia"/>
              </w:rPr>
              <w:t>，非空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19</w:t>
            </w:r>
          </w:p>
        </w:tc>
        <w:tc>
          <w:tcPr>
            <w:tcW w:w="1780" w:type="dxa"/>
          </w:tcPr>
          <w:p w:rsidR="0005151B" w:rsidRDefault="005B5579" w:rsidP="00981E48">
            <w:r>
              <w:t>awardprompt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中奖提示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(200)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  <w:r>
              <w:rPr>
                <w:rFonts w:hint="eastAsia"/>
              </w:rPr>
              <w:t>，非空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20</w:t>
            </w:r>
          </w:p>
        </w:tc>
        <w:tc>
          <w:tcPr>
            <w:tcW w:w="1780" w:type="dxa"/>
          </w:tcPr>
          <w:p w:rsidR="0005151B" w:rsidRDefault="005B5579" w:rsidP="00981E48">
            <w:r w:rsidRPr="005B5579">
              <w:t>currentprompt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数字提示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(200)</w:t>
            </w:r>
          </w:p>
        </w:tc>
        <w:tc>
          <w:tcPr>
            <w:tcW w:w="2338" w:type="dxa"/>
          </w:tcPr>
          <w:p w:rsidR="0005151B" w:rsidRDefault="00E55C8E" w:rsidP="00981E48"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''</w:t>
            </w:r>
            <w:r w:rsidR="00ED23F0">
              <w:rPr>
                <w:rFonts w:hint="eastAsia"/>
              </w:rPr>
              <w:t>，非空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21</w:t>
            </w:r>
          </w:p>
        </w:tc>
        <w:tc>
          <w:tcPr>
            <w:tcW w:w="1780" w:type="dxa"/>
          </w:tcPr>
          <w:p w:rsidR="0005151B" w:rsidRDefault="005B5579" w:rsidP="00981E48">
            <w:r w:rsidRPr="005B5579">
              <w:t>limittype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参与限制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为无限制，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为只能一次</w:t>
            </w:r>
          </w:p>
        </w:tc>
        <w:tc>
          <w:tcPr>
            <w:tcW w:w="1701" w:type="dxa"/>
          </w:tcPr>
          <w:p w:rsidR="0005151B" w:rsidRDefault="00580FB9" w:rsidP="00981E48">
            <w:r>
              <w:t>TINYINT</w:t>
            </w:r>
            <w:r w:rsidR="00E55C8E">
              <w:t>(1)</w:t>
            </w:r>
          </w:p>
        </w:tc>
        <w:tc>
          <w:tcPr>
            <w:tcW w:w="2338" w:type="dxa"/>
          </w:tcPr>
          <w:p w:rsidR="0005151B" w:rsidRDefault="00E55C8E" w:rsidP="00981E48">
            <w:r>
              <w:rPr>
                <w:rFonts w:hint="eastAsia"/>
              </w:rPr>
              <w:t>非空，</w:t>
            </w:r>
            <w:r w:rsidRPr="00DB4164">
              <w:rPr>
                <w:rFonts w:hint="eastAsia"/>
              </w:rPr>
              <w:t>默认</w:t>
            </w:r>
            <w:r w:rsidRPr="00DB4164">
              <w:rPr>
                <w:rFonts w:hint="eastAsia"/>
              </w:rPr>
              <w:t>'</w:t>
            </w:r>
            <w:r>
              <w:t>0</w:t>
            </w:r>
            <w:r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22</w:t>
            </w:r>
          </w:p>
        </w:tc>
        <w:tc>
          <w:tcPr>
            <w:tcW w:w="1780" w:type="dxa"/>
          </w:tcPr>
          <w:p w:rsidR="0005151B" w:rsidRDefault="005B5579" w:rsidP="00981E48">
            <w:r w:rsidRPr="005B5579">
              <w:t>awardnum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中奖限制次数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23</w:t>
            </w:r>
          </w:p>
        </w:tc>
        <w:tc>
          <w:tcPr>
            <w:tcW w:w="1780" w:type="dxa"/>
          </w:tcPr>
          <w:p w:rsidR="0005151B" w:rsidRDefault="005B5579" w:rsidP="00981E48">
            <w:r w:rsidRPr="005B5579">
              <w:t>ticketinfo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兑奖参数提示词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24</w:t>
            </w:r>
          </w:p>
        </w:tc>
        <w:tc>
          <w:tcPr>
            <w:tcW w:w="1780" w:type="dxa"/>
          </w:tcPr>
          <w:p w:rsidR="0005151B" w:rsidRDefault="005B5579" w:rsidP="00981E48">
            <w:r w:rsidRPr="005B5579">
              <w:t>isrealname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是否需要真实姓名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1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25</w:t>
            </w:r>
          </w:p>
        </w:tc>
        <w:tc>
          <w:tcPr>
            <w:tcW w:w="1780" w:type="dxa"/>
          </w:tcPr>
          <w:p w:rsidR="0005151B" w:rsidRDefault="005B5579" w:rsidP="00981E48">
            <w:r>
              <w:t>ismobile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是否需要手机号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1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05151B" w:rsidTr="00981E48">
        <w:trPr>
          <w:trHeight w:val="339"/>
          <w:jc w:val="center"/>
        </w:trPr>
        <w:tc>
          <w:tcPr>
            <w:tcW w:w="617" w:type="dxa"/>
          </w:tcPr>
          <w:p w:rsidR="0005151B" w:rsidRDefault="00580FB9" w:rsidP="00981E48">
            <w:r>
              <w:rPr>
                <w:rFonts w:hint="eastAsia"/>
              </w:rPr>
              <w:t>26</w:t>
            </w:r>
          </w:p>
        </w:tc>
        <w:tc>
          <w:tcPr>
            <w:tcW w:w="1780" w:type="dxa"/>
          </w:tcPr>
          <w:p w:rsidR="0005151B" w:rsidRDefault="005B5579" w:rsidP="00981E48">
            <w:r>
              <w:t>isqq</w:t>
            </w:r>
          </w:p>
        </w:tc>
        <w:tc>
          <w:tcPr>
            <w:tcW w:w="1843" w:type="dxa"/>
          </w:tcPr>
          <w:p w:rsidR="0005151B" w:rsidRDefault="00B96C07" w:rsidP="00981E48"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qq</w:t>
            </w:r>
          </w:p>
        </w:tc>
        <w:tc>
          <w:tcPr>
            <w:tcW w:w="1701" w:type="dxa"/>
          </w:tcPr>
          <w:p w:rsidR="0005151B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05151B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27</w:t>
            </w:r>
          </w:p>
        </w:tc>
        <w:tc>
          <w:tcPr>
            <w:tcW w:w="1780" w:type="dxa"/>
          </w:tcPr>
          <w:p w:rsidR="005B5579" w:rsidRDefault="005B5579" w:rsidP="00981E48">
            <w:r>
              <w:rPr>
                <w:rFonts w:hint="eastAsia"/>
              </w:rPr>
              <w:t>isemail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是否需要邮箱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28</w:t>
            </w:r>
          </w:p>
        </w:tc>
        <w:tc>
          <w:tcPr>
            <w:tcW w:w="1780" w:type="dxa"/>
          </w:tcPr>
          <w:p w:rsidR="005B5579" w:rsidRDefault="005B5579" w:rsidP="00981E48">
            <w:r>
              <w:rPr>
                <w:rFonts w:hint="eastAsia"/>
              </w:rPr>
              <w:t>isaddress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是否需要地址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29</w:t>
            </w:r>
          </w:p>
        </w:tc>
        <w:tc>
          <w:tcPr>
            <w:tcW w:w="1780" w:type="dxa"/>
          </w:tcPr>
          <w:p w:rsidR="005B5579" w:rsidRDefault="005B5579" w:rsidP="00981E48">
            <w:r>
              <w:rPr>
                <w:rFonts w:hint="eastAsia"/>
              </w:rPr>
              <w:t>isgender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是否需要性别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30</w:t>
            </w:r>
          </w:p>
        </w:tc>
        <w:tc>
          <w:tcPr>
            <w:tcW w:w="1780" w:type="dxa"/>
          </w:tcPr>
          <w:p w:rsidR="005B5579" w:rsidRDefault="005B5579" w:rsidP="00981E48">
            <w:r>
              <w:rPr>
                <w:rFonts w:hint="eastAsia"/>
              </w:rPr>
              <w:t>istelephone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是否需要座机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31</w:t>
            </w:r>
          </w:p>
        </w:tc>
        <w:tc>
          <w:tcPr>
            <w:tcW w:w="1780" w:type="dxa"/>
          </w:tcPr>
          <w:p w:rsidR="005B5579" w:rsidRDefault="005B5579" w:rsidP="00981E48">
            <w:r>
              <w:rPr>
                <w:rFonts w:hint="eastAsia"/>
              </w:rPr>
              <w:t>isidcard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是否需要证件号码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32</w:t>
            </w:r>
          </w:p>
        </w:tc>
        <w:tc>
          <w:tcPr>
            <w:tcW w:w="1780" w:type="dxa"/>
          </w:tcPr>
          <w:p w:rsidR="005B5579" w:rsidRDefault="005B5579" w:rsidP="00981E48">
            <w:r>
              <w:rPr>
                <w:rFonts w:hint="eastAsia"/>
              </w:rPr>
              <w:t>iscom</w:t>
            </w:r>
            <w:r>
              <w:t>pany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是否需要公司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33</w:t>
            </w:r>
          </w:p>
        </w:tc>
        <w:tc>
          <w:tcPr>
            <w:tcW w:w="1780" w:type="dxa"/>
          </w:tcPr>
          <w:p w:rsidR="005B5579" w:rsidRDefault="005B5579" w:rsidP="00981E48">
            <w:r>
              <w:t>i</w:t>
            </w:r>
            <w:r>
              <w:rPr>
                <w:rFonts w:hint="eastAsia"/>
              </w:rPr>
              <w:t>soccupation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是否需要职业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34</w:t>
            </w:r>
          </w:p>
        </w:tc>
        <w:tc>
          <w:tcPr>
            <w:tcW w:w="1780" w:type="dxa"/>
          </w:tcPr>
          <w:p w:rsidR="005B5579" w:rsidRDefault="005B5579" w:rsidP="00981E48">
            <w:r>
              <w:rPr>
                <w:rFonts w:hint="eastAsia"/>
              </w:rPr>
              <w:t>isposition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是否需要职位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0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35</w:t>
            </w:r>
          </w:p>
        </w:tc>
        <w:tc>
          <w:tcPr>
            <w:tcW w:w="1780" w:type="dxa"/>
          </w:tcPr>
          <w:p w:rsidR="005B5579" w:rsidRDefault="005B5579" w:rsidP="00981E48">
            <w:r>
              <w:rPr>
                <w:rFonts w:hint="eastAsia"/>
              </w:rPr>
              <w:t>isfans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信息保存在本模块下，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同步至官方的</w:t>
            </w:r>
            <w:r>
              <w:rPr>
                <w:rFonts w:hint="eastAsia"/>
              </w:rPr>
              <w:t>fans</w:t>
            </w:r>
            <w:r>
              <w:rPr>
                <w:rFonts w:hint="eastAsia"/>
              </w:rPr>
              <w:t>表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 w:rsidRPr="00DB4164">
              <w:rPr>
                <w:rFonts w:hint="eastAsia"/>
              </w:rPr>
              <w:t>默认</w:t>
            </w:r>
            <w:r w:rsidR="00E55C8E" w:rsidRPr="00DB4164">
              <w:rPr>
                <w:rFonts w:hint="eastAsia"/>
              </w:rPr>
              <w:t>'</w:t>
            </w:r>
            <w:r>
              <w:t>1</w:t>
            </w:r>
            <w:r w:rsidR="00E55C8E" w:rsidRPr="00DB4164">
              <w:rPr>
                <w:rFonts w:hint="eastAsia"/>
              </w:rPr>
              <w:t>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36</w:t>
            </w:r>
          </w:p>
        </w:tc>
        <w:tc>
          <w:tcPr>
            <w:tcW w:w="1780" w:type="dxa"/>
          </w:tcPr>
          <w:p w:rsidR="005B5579" w:rsidRDefault="005B5579" w:rsidP="00981E48">
            <w:r>
              <w:rPr>
                <w:rFonts w:hint="eastAsia"/>
              </w:rPr>
              <w:t>isfansname</w:t>
            </w:r>
          </w:p>
        </w:tc>
        <w:tc>
          <w:tcPr>
            <w:tcW w:w="1843" w:type="dxa"/>
          </w:tcPr>
          <w:p w:rsidR="005B5579" w:rsidRDefault="00B96C07" w:rsidP="00981E48">
            <w:r>
              <w:rPr>
                <w:rFonts w:hint="eastAsia"/>
              </w:rPr>
              <w:t>显示字段名称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D23F0" w:rsidP="00981E48">
            <w:r>
              <w:rPr>
                <w:rFonts w:hint="eastAsia"/>
              </w:rPr>
              <w:t>非空，</w:t>
            </w:r>
            <w:r w:rsidR="00E55C8E">
              <w:rPr>
                <w:rFonts w:hint="eastAsia"/>
              </w:rPr>
              <w:t>默认</w:t>
            </w:r>
            <w:r w:rsidR="00E55C8E" w:rsidRPr="00E55C8E">
              <w:t>''</w:t>
            </w:r>
            <w:r w:rsidR="00B96C07" w:rsidRPr="00B96C07">
              <w:rPr>
                <w:rFonts w:hint="eastAsia"/>
              </w:rPr>
              <w:t>真实姓名，手机号，</w:t>
            </w:r>
            <w:r w:rsidR="00B96C07" w:rsidRPr="00B96C07">
              <w:rPr>
                <w:rFonts w:hint="eastAsia"/>
              </w:rPr>
              <w:t>QQ</w:t>
            </w:r>
            <w:r w:rsidR="00B96C07" w:rsidRPr="00B96C07">
              <w:rPr>
                <w:rFonts w:hint="eastAsia"/>
              </w:rPr>
              <w:t>号，邮箱，</w:t>
            </w:r>
            <w:r w:rsidR="00B96C07" w:rsidRPr="00B96C07">
              <w:rPr>
                <w:rFonts w:hint="eastAsia"/>
              </w:rPr>
              <w:lastRenderedPageBreak/>
              <w:t>地址，性别，固定电话，证件号码，公司名称，职业，职位</w:t>
            </w:r>
            <w:r w:rsidR="00E55C8E"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lastRenderedPageBreak/>
              <w:t>37</w:t>
            </w:r>
          </w:p>
        </w:tc>
        <w:tc>
          <w:tcPr>
            <w:tcW w:w="1780" w:type="dxa"/>
          </w:tcPr>
          <w:p w:rsidR="005B5579" w:rsidRDefault="005B5579" w:rsidP="00981E48">
            <w:r>
              <w:t>s</w:t>
            </w:r>
            <w:r>
              <w:rPr>
                <w:rFonts w:hint="eastAsia"/>
              </w:rPr>
              <w:t>ponsors1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38</w:t>
            </w:r>
          </w:p>
        </w:tc>
        <w:tc>
          <w:tcPr>
            <w:tcW w:w="1780" w:type="dxa"/>
          </w:tcPr>
          <w:p w:rsidR="005B5579" w:rsidRDefault="005B5579" w:rsidP="00981E48">
            <w:r w:rsidRPr="005B5579">
              <w:t>sponsors1</w:t>
            </w:r>
            <w:r>
              <w:t>link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赞助商链接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39</w:t>
            </w:r>
          </w:p>
        </w:tc>
        <w:tc>
          <w:tcPr>
            <w:tcW w:w="1780" w:type="dxa"/>
          </w:tcPr>
          <w:p w:rsidR="005B5579" w:rsidRPr="005B5579" w:rsidRDefault="005B5579" w:rsidP="00981E48">
            <w:r>
              <w:t>s</w:t>
            </w:r>
            <w:r>
              <w:rPr>
                <w:rFonts w:hint="eastAsia"/>
              </w:rPr>
              <w:t>ponsors2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40</w:t>
            </w:r>
          </w:p>
        </w:tc>
        <w:tc>
          <w:tcPr>
            <w:tcW w:w="1780" w:type="dxa"/>
          </w:tcPr>
          <w:p w:rsidR="005B5579" w:rsidRPr="005B5579" w:rsidRDefault="00E55C8E" w:rsidP="00981E48">
            <w:r>
              <w:t>s</w:t>
            </w:r>
            <w:r w:rsidR="005B5579">
              <w:rPr>
                <w:rFonts w:hint="eastAsia"/>
              </w:rPr>
              <w:t>ponsors2</w:t>
            </w:r>
            <w:r w:rsidR="005B5579">
              <w:t>link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赞助商链接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41</w:t>
            </w:r>
          </w:p>
        </w:tc>
        <w:tc>
          <w:tcPr>
            <w:tcW w:w="1780" w:type="dxa"/>
          </w:tcPr>
          <w:p w:rsidR="005B5579" w:rsidRPr="005B5579" w:rsidRDefault="00E55C8E" w:rsidP="00981E48">
            <w:r>
              <w:t>s</w:t>
            </w:r>
            <w:r w:rsidR="005B5579">
              <w:rPr>
                <w:rFonts w:hint="eastAsia"/>
              </w:rPr>
              <w:t>ponsors3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42</w:t>
            </w:r>
          </w:p>
        </w:tc>
        <w:tc>
          <w:tcPr>
            <w:tcW w:w="1780" w:type="dxa"/>
          </w:tcPr>
          <w:p w:rsidR="005B5579" w:rsidRPr="005B5579" w:rsidRDefault="00E55C8E" w:rsidP="00981E48">
            <w:r>
              <w:t>s</w:t>
            </w:r>
            <w:r w:rsidR="005B5579">
              <w:rPr>
                <w:rFonts w:hint="eastAsia"/>
              </w:rPr>
              <w:t>ponsors3</w:t>
            </w:r>
            <w:r w:rsidR="005B5579">
              <w:t>link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赞助商链接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43</w:t>
            </w:r>
          </w:p>
        </w:tc>
        <w:tc>
          <w:tcPr>
            <w:tcW w:w="1780" w:type="dxa"/>
          </w:tcPr>
          <w:p w:rsidR="005B5579" w:rsidRPr="005B5579" w:rsidRDefault="00E55C8E" w:rsidP="00981E48">
            <w:r>
              <w:t>s</w:t>
            </w:r>
            <w:r w:rsidR="005B5579">
              <w:rPr>
                <w:rFonts w:hint="eastAsia"/>
              </w:rPr>
              <w:t>ponsors4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44</w:t>
            </w:r>
          </w:p>
        </w:tc>
        <w:tc>
          <w:tcPr>
            <w:tcW w:w="1780" w:type="dxa"/>
          </w:tcPr>
          <w:p w:rsidR="005B5579" w:rsidRDefault="00E55C8E" w:rsidP="00981E48">
            <w:r>
              <w:t>s</w:t>
            </w:r>
            <w:r w:rsidR="005B5579">
              <w:t>ponsors4link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赞助商链接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45</w:t>
            </w:r>
          </w:p>
        </w:tc>
        <w:tc>
          <w:tcPr>
            <w:tcW w:w="1780" w:type="dxa"/>
          </w:tcPr>
          <w:p w:rsidR="005B5579" w:rsidRPr="005B5579" w:rsidRDefault="00E55C8E" w:rsidP="00981E48">
            <w:r>
              <w:t>s</w:t>
            </w:r>
            <w:r w:rsidR="005B5579">
              <w:rPr>
                <w:rFonts w:hint="eastAsia"/>
              </w:rPr>
              <w:t>ponsors5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46</w:t>
            </w:r>
          </w:p>
        </w:tc>
        <w:tc>
          <w:tcPr>
            <w:tcW w:w="1780" w:type="dxa"/>
          </w:tcPr>
          <w:p w:rsidR="005B5579" w:rsidRPr="005B5579" w:rsidRDefault="00E55C8E" w:rsidP="00981E48">
            <w:r>
              <w:t>s</w:t>
            </w:r>
            <w:r w:rsidR="005B5579">
              <w:rPr>
                <w:rFonts w:hint="eastAsia"/>
              </w:rPr>
              <w:t>ponsors5</w:t>
            </w:r>
            <w:r w:rsidR="005B5579">
              <w:t>link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赞助商链接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默认</w:t>
            </w:r>
            <w:r w:rsidRPr="00E55C8E">
              <w:t>''</w:t>
            </w:r>
          </w:p>
        </w:tc>
      </w:tr>
      <w:tr w:rsidR="005B5579" w:rsidTr="00981E48">
        <w:trPr>
          <w:trHeight w:val="339"/>
          <w:jc w:val="center"/>
        </w:trPr>
        <w:tc>
          <w:tcPr>
            <w:tcW w:w="617" w:type="dxa"/>
          </w:tcPr>
          <w:p w:rsidR="005B5579" w:rsidRDefault="00580FB9" w:rsidP="00981E48">
            <w:r>
              <w:rPr>
                <w:rFonts w:hint="eastAsia"/>
              </w:rPr>
              <w:t>47</w:t>
            </w:r>
          </w:p>
        </w:tc>
        <w:tc>
          <w:tcPr>
            <w:tcW w:w="1780" w:type="dxa"/>
          </w:tcPr>
          <w:p w:rsidR="005B5579" w:rsidRPr="005B5579" w:rsidRDefault="005B5579" w:rsidP="00EB2886">
            <w:r>
              <w:rPr>
                <w:rFonts w:hint="eastAsia"/>
              </w:rPr>
              <w:t>rule</w:t>
            </w:r>
            <w:r w:rsidR="00EB2886">
              <w:t>text</w:t>
            </w:r>
          </w:p>
        </w:tc>
        <w:tc>
          <w:tcPr>
            <w:tcW w:w="1843" w:type="dxa"/>
          </w:tcPr>
          <w:p w:rsidR="005B5579" w:rsidRDefault="00E55C8E" w:rsidP="00981E48">
            <w:r>
              <w:rPr>
                <w:rFonts w:hint="eastAsia"/>
              </w:rPr>
              <w:t>规则说明</w:t>
            </w:r>
          </w:p>
        </w:tc>
        <w:tc>
          <w:tcPr>
            <w:tcW w:w="1701" w:type="dxa"/>
          </w:tcPr>
          <w:p w:rsidR="005B5579" w:rsidRDefault="00580FB9" w:rsidP="00981E48">
            <w:r>
              <w:t>VARCHAR</w:t>
            </w:r>
            <w:r w:rsidR="00E55C8E">
              <w:t>(100)</w:t>
            </w:r>
          </w:p>
        </w:tc>
        <w:tc>
          <w:tcPr>
            <w:tcW w:w="2338" w:type="dxa"/>
          </w:tcPr>
          <w:p w:rsidR="005B5579" w:rsidRDefault="00E55C8E" w:rsidP="00981E48">
            <w:r>
              <w:rPr>
                <w:rFonts w:hint="eastAsia"/>
              </w:rPr>
              <w:t>不为空</w:t>
            </w:r>
          </w:p>
        </w:tc>
      </w:tr>
    </w:tbl>
    <w:p w:rsidR="0005151B" w:rsidRDefault="0005151B" w:rsidP="0005151B">
      <w:pPr>
        <w:pStyle w:val="3"/>
      </w:pPr>
      <w:r>
        <w:rPr>
          <w:rFonts w:hint="eastAsia"/>
        </w:rPr>
        <w:t>其他</w:t>
      </w:r>
    </w:p>
    <w:p w:rsidR="0005151B" w:rsidRPr="00B772EA" w:rsidRDefault="0005151B" w:rsidP="0005151B">
      <w:pPr>
        <w:pStyle w:val="a0"/>
      </w:pPr>
      <w:r>
        <w:rPr>
          <w:rFonts w:hint="eastAsia"/>
        </w:rPr>
        <w:t>无</w:t>
      </w:r>
    </w:p>
    <w:p w:rsidR="00C565F0" w:rsidRPr="00B772EA" w:rsidRDefault="00C565F0" w:rsidP="009C5421">
      <w:pPr>
        <w:pStyle w:val="a0"/>
        <w:ind w:firstLine="0"/>
      </w:pPr>
    </w:p>
    <w:p w:rsidR="00AB3E35" w:rsidRDefault="00311318">
      <w:pPr>
        <w:pStyle w:val="1"/>
      </w:pPr>
      <w:bookmarkStart w:id="243" w:name="_Toc467511391"/>
      <w:bookmarkStart w:id="244" w:name="_Toc468197186"/>
      <w:r>
        <w:rPr>
          <w:rFonts w:hint="eastAsia"/>
        </w:rPr>
        <w:t>附录</w:t>
      </w:r>
      <w:bookmarkEnd w:id="243"/>
      <w:bookmarkEnd w:id="244"/>
    </w:p>
    <w:p w:rsidR="00AB3E35" w:rsidRDefault="00E20791">
      <w:pPr>
        <w:pStyle w:val="a0"/>
      </w:pPr>
      <w:r>
        <w:rPr>
          <w:rFonts w:hint="eastAsia"/>
        </w:rPr>
        <w:t>略</w:t>
      </w:r>
    </w:p>
    <w:sectPr w:rsidR="00AB3E3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E6F" w:rsidRDefault="006E2E6F">
      <w:r>
        <w:separator/>
      </w:r>
    </w:p>
  </w:endnote>
  <w:endnote w:type="continuationSeparator" w:id="0">
    <w:p w:rsidR="006E2E6F" w:rsidRDefault="006E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F8C" w:rsidRDefault="00E57F8C">
    <w:pPr>
      <w:pStyle w:val="a8"/>
      <w:jc w:val="center"/>
    </w:pPr>
    <w:sdt>
      <w:sdtPr>
        <w:rPr>
          <w:rStyle w:val="aa"/>
          <w:rFonts w:hint="eastAsia"/>
        </w:rPr>
        <w:alias w:val="发布日期"/>
        <w:id w:val="177286541"/>
        <w:dataBinding w:prefixMappings="xmlns:ns0='http://schemas.microsoft.com/office/2006/coverPageProps' " w:xpath="/ns0:CoverPageProperties[1]/ns0:PublishDate[1]" w:storeItemID="{55AF091B-3C7A-41E3-B477-F2FDAA23CFDA}"/>
        <w:date w:fullDate="2016-04-11T00:00:00Z">
          <w:dateFormat w:val="yyyy/M/d"/>
          <w:lid w:val="zh-CN"/>
          <w:storeMappedDataAs w:val="dateTime"/>
          <w:calendar w:val="gregorian"/>
        </w:date>
      </w:sdtPr>
      <w:sdtContent>
        <w:r>
          <w:rPr>
            <w:rStyle w:val="aa"/>
            <w:rFonts w:hint="eastAsia"/>
          </w:rPr>
          <w:t>2016/4/11</w:t>
        </w:r>
      </w:sdtContent>
    </w:sdt>
    <w:r>
      <w:rPr>
        <w:rStyle w:val="aa"/>
        <w:rFonts w:hint="eastAsia"/>
      </w:rPr>
      <w:tab/>
    </w:r>
    <w:r>
      <w:rPr>
        <w:rStyle w:val="aa"/>
        <w:rFonts w:hint="eastAsia"/>
      </w:rP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4111">
      <w:rPr>
        <w:rStyle w:val="aa"/>
        <w:noProof/>
      </w:rPr>
      <w:t>13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E6F" w:rsidRDefault="006E2E6F">
      <w:r>
        <w:separator/>
      </w:r>
    </w:p>
  </w:footnote>
  <w:footnote w:type="continuationSeparator" w:id="0">
    <w:p w:rsidR="006E2E6F" w:rsidRDefault="006E2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F8C" w:rsidRDefault="00E57F8C">
    <w:pPr>
      <w:pStyle w:val="a9"/>
    </w:pPr>
    <w:sdt>
      <w:sdtPr>
        <w:rPr>
          <w:rFonts w:asciiTheme="majorHAnsi" w:eastAsiaTheme="majorEastAsia" w:hAnsiTheme="majorHAnsi" w:cstheme="majorBidi"/>
        </w:rPr>
        <w:alias w:val="标题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</w:rPr>
          <w:t>三级分销系统</w:t>
        </w:r>
      </w:sdtContent>
    </w:sdt>
    <w:sdt>
      <w:sdtPr>
        <w:rPr>
          <w:rFonts w:asciiTheme="majorHAnsi" w:eastAsiaTheme="majorEastAsia" w:hAnsiTheme="majorHAnsi" w:cstheme="majorBidi"/>
        </w:rPr>
        <w:alias w:val="主题"/>
        <w:id w:val="17728651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</w:rPr>
          <w:t>数据库设计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1ECA"/>
    <w:multiLevelType w:val="multilevel"/>
    <w:tmpl w:val="159B1E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B612CD"/>
    <w:multiLevelType w:val="multilevel"/>
    <w:tmpl w:val="15B612CD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624" w:hanging="62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288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2880"/>
        </w:tabs>
        <w:ind w:left="1584" w:hanging="1584"/>
      </w:pPr>
      <w:rPr>
        <w:rFonts w:hint="eastAsia"/>
      </w:rPr>
    </w:lvl>
  </w:abstractNum>
  <w:abstractNum w:abstractNumId="2" w15:restartNumberingAfterBreak="0">
    <w:nsid w:val="250A30FB"/>
    <w:multiLevelType w:val="hybridMultilevel"/>
    <w:tmpl w:val="526EE070"/>
    <w:lvl w:ilvl="0" w:tplc="C08EA2D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70CCF"/>
    <w:multiLevelType w:val="hybridMultilevel"/>
    <w:tmpl w:val="5CB020A4"/>
    <w:lvl w:ilvl="0" w:tplc="5B9CF1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D45FDB"/>
    <w:multiLevelType w:val="hybridMultilevel"/>
    <w:tmpl w:val="3BE65948"/>
    <w:lvl w:ilvl="0" w:tplc="518002F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357EB"/>
    <w:multiLevelType w:val="hybridMultilevel"/>
    <w:tmpl w:val="6C9CF678"/>
    <w:lvl w:ilvl="0" w:tplc="CFF0E1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C705A4"/>
    <w:multiLevelType w:val="hybridMultilevel"/>
    <w:tmpl w:val="3AE24D06"/>
    <w:lvl w:ilvl="0" w:tplc="48A426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C609ED"/>
    <w:multiLevelType w:val="hybridMultilevel"/>
    <w:tmpl w:val="10D06FB6"/>
    <w:lvl w:ilvl="0" w:tplc="1F1A808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F52702"/>
    <w:multiLevelType w:val="hybridMultilevel"/>
    <w:tmpl w:val="53542C0C"/>
    <w:lvl w:ilvl="0" w:tplc="50B0FB9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8E1365"/>
    <w:multiLevelType w:val="hybridMultilevel"/>
    <w:tmpl w:val="938A97D0"/>
    <w:lvl w:ilvl="0" w:tplc="02ACC2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BD734E"/>
    <w:multiLevelType w:val="multilevel"/>
    <w:tmpl w:val="7EBD734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B75A18"/>
    <w:multiLevelType w:val="hybridMultilevel"/>
    <w:tmpl w:val="FB4AFC2E"/>
    <w:lvl w:ilvl="0" w:tplc="9DDA20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0B1F"/>
    <w:rsid w:val="00000058"/>
    <w:rsid w:val="00000388"/>
    <w:rsid w:val="000006ED"/>
    <w:rsid w:val="000008BA"/>
    <w:rsid w:val="00000DFA"/>
    <w:rsid w:val="00000E23"/>
    <w:rsid w:val="00001020"/>
    <w:rsid w:val="0000106D"/>
    <w:rsid w:val="00001427"/>
    <w:rsid w:val="000014C1"/>
    <w:rsid w:val="000015F9"/>
    <w:rsid w:val="00001E1F"/>
    <w:rsid w:val="00001E7C"/>
    <w:rsid w:val="000020E0"/>
    <w:rsid w:val="000022E1"/>
    <w:rsid w:val="00002424"/>
    <w:rsid w:val="0000245A"/>
    <w:rsid w:val="0000250C"/>
    <w:rsid w:val="00002550"/>
    <w:rsid w:val="0000271C"/>
    <w:rsid w:val="00002C06"/>
    <w:rsid w:val="00002C68"/>
    <w:rsid w:val="00002C6B"/>
    <w:rsid w:val="0000348C"/>
    <w:rsid w:val="00003523"/>
    <w:rsid w:val="00003707"/>
    <w:rsid w:val="00003863"/>
    <w:rsid w:val="00003B76"/>
    <w:rsid w:val="00004280"/>
    <w:rsid w:val="000042E8"/>
    <w:rsid w:val="0000451B"/>
    <w:rsid w:val="00004C4B"/>
    <w:rsid w:val="00005193"/>
    <w:rsid w:val="0000541E"/>
    <w:rsid w:val="0000544B"/>
    <w:rsid w:val="0000559C"/>
    <w:rsid w:val="00005690"/>
    <w:rsid w:val="00005A7B"/>
    <w:rsid w:val="00005B03"/>
    <w:rsid w:val="00005F00"/>
    <w:rsid w:val="00005F50"/>
    <w:rsid w:val="0000629C"/>
    <w:rsid w:val="0000633A"/>
    <w:rsid w:val="0000664E"/>
    <w:rsid w:val="00006A0A"/>
    <w:rsid w:val="00006AB6"/>
    <w:rsid w:val="00006ABD"/>
    <w:rsid w:val="00006E66"/>
    <w:rsid w:val="0000707C"/>
    <w:rsid w:val="00007471"/>
    <w:rsid w:val="00007481"/>
    <w:rsid w:val="0000765A"/>
    <w:rsid w:val="000077EA"/>
    <w:rsid w:val="000079B3"/>
    <w:rsid w:val="000079F3"/>
    <w:rsid w:val="00007D2C"/>
    <w:rsid w:val="00007EAC"/>
    <w:rsid w:val="000103D3"/>
    <w:rsid w:val="00010577"/>
    <w:rsid w:val="00010A2D"/>
    <w:rsid w:val="00010BA7"/>
    <w:rsid w:val="00010D5E"/>
    <w:rsid w:val="000110F5"/>
    <w:rsid w:val="00011376"/>
    <w:rsid w:val="00011EEB"/>
    <w:rsid w:val="000120D2"/>
    <w:rsid w:val="0001213A"/>
    <w:rsid w:val="000123A2"/>
    <w:rsid w:val="00012679"/>
    <w:rsid w:val="00012886"/>
    <w:rsid w:val="000128AA"/>
    <w:rsid w:val="00012A9E"/>
    <w:rsid w:val="00012CD8"/>
    <w:rsid w:val="00012EA1"/>
    <w:rsid w:val="00012F8D"/>
    <w:rsid w:val="000133AA"/>
    <w:rsid w:val="0001352E"/>
    <w:rsid w:val="000137C7"/>
    <w:rsid w:val="000138FA"/>
    <w:rsid w:val="00013BB5"/>
    <w:rsid w:val="00014605"/>
    <w:rsid w:val="00014880"/>
    <w:rsid w:val="00014A32"/>
    <w:rsid w:val="00014F54"/>
    <w:rsid w:val="00015476"/>
    <w:rsid w:val="000156FC"/>
    <w:rsid w:val="00015705"/>
    <w:rsid w:val="000157F6"/>
    <w:rsid w:val="00015A3C"/>
    <w:rsid w:val="00015FCC"/>
    <w:rsid w:val="000160C2"/>
    <w:rsid w:val="0001646A"/>
    <w:rsid w:val="00016591"/>
    <w:rsid w:val="000165ED"/>
    <w:rsid w:val="000166F1"/>
    <w:rsid w:val="000166FC"/>
    <w:rsid w:val="00016721"/>
    <w:rsid w:val="0001674C"/>
    <w:rsid w:val="00016760"/>
    <w:rsid w:val="00016879"/>
    <w:rsid w:val="00016B6E"/>
    <w:rsid w:val="00016DDF"/>
    <w:rsid w:val="00016DF3"/>
    <w:rsid w:val="0001744A"/>
    <w:rsid w:val="0001750F"/>
    <w:rsid w:val="00017627"/>
    <w:rsid w:val="0002024E"/>
    <w:rsid w:val="00020306"/>
    <w:rsid w:val="00020623"/>
    <w:rsid w:val="00020D57"/>
    <w:rsid w:val="00021014"/>
    <w:rsid w:val="0002186E"/>
    <w:rsid w:val="00021971"/>
    <w:rsid w:val="00021DF9"/>
    <w:rsid w:val="000223E5"/>
    <w:rsid w:val="000228E2"/>
    <w:rsid w:val="000229A8"/>
    <w:rsid w:val="00022A26"/>
    <w:rsid w:val="00022B0D"/>
    <w:rsid w:val="000231B5"/>
    <w:rsid w:val="00023359"/>
    <w:rsid w:val="00023973"/>
    <w:rsid w:val="00024117"/>
    <w:rsid w:val="00024337"/>
    <w:rsid w:val="000243EA"/>
    <w:rsid w:val="00024B2B"/>
    <w:rsid w:val="00024B63"/>
    <w:rsid w:val="0002505F"/>
    <w:rsid w:val="000251B1"/>
    <w:rsid w:val="00025253"/>
    <w:rsid w:val="0002538C"/>
    <w:rsid w:val="0002539E"/>
    <w:rsid w:val="000253B8"/>
    <w:rsid w:val="00025507"/>
    <w:rsid w:val="00025820"/>
    <w:rsid w:val="00025A83"/>
    <w:rsid w:val="00025A90"/>
    <w:rsid w:val="00025C68"/>
    <w:rsid w:val="00026346"/>
    <w:rsid w:val="00026BE8"/>
    <w:rsid w:val="00026F8A"/>
    <w:rsid w:val="00027002"/>
    <w:rsid w:val="0002745F"/>
    <w:rsid w:val="00027A04"/>
    <w:rsid w:val="00027CED"/>
    <w:rsid w:val="0003002A"/>
    <w:rsid w:val="000304FE"/>
    <w:rsid w:val="00030762"/>
    <w:rsid w:val="00030945"/>
    <w:rsid w:val="00030A62"/>
    <w:rsid w:val="00030D94"/>
    <w:rsid w:val="00030FA6"/>
    <w:rsid w:val="00031162"/>
    <w:rsid w:val="00031280"/>
    <w:rsid w:val="00031468"/>
    <w:rsid w:val="000314D3"/>
    <w:rsid w:val="00031529"/>
    <w:rsid w:val="00031B37"/>
    <w:rsid w:val="00031D88"/>
    <w:rsid w:val="00031DCA"/>
    <w:rsid w:val="00032E57"/>
    <w:rsid w:val="00032F74"/>
    <w:rsid w:val="00033061"/>
    <w:rsid w:val="000332C6"/>
    <w:rsid w:val="00033862"/>
    <w:rsid w:val="0003389E"/>
    <w:rsid w:val="000338C7"/>
    <w:rsid w:val="00033A3A"/>
    <w:rsid w:val="00034098"/>
    <w:rsid w:val="000342BE"/>
    <w:rsid w:val="0003494A"/>
    <w:rsid w:val="00034ADD"/>
    <w:rsid w:val="00035504"/>
    <w:rsid w:val="00035794"/>
    <w:rsid w:val="00035976"/>
    <w:rsid w:val="00035A8A"/>
    <w:rsid w:val="00035D47"/>
    <w:rsid w:val="00035D4E"/>
    <w:rsid w:val="00036288"/>
    <w:rsid w:val="000364E5"/>
    <w:rsid w:val="00036600"/>
    <w:rsid w:val="000366CC"/>
    <w:rsid w:val="0003671C"/>
    <w:rsid w:val="000368C2"/>
    <w:rsid w:val="000368CF"/>
    <w:rsid w:val="00036B63"/>
    <w:rsid w:val="00036BDE"/>
    <w:rsid w:val="00036D7C"/>
    <w:rsid w:val="00036E62"/>
    <w:rsid w:val="00037082"/>
    <w:rsid w:val="0003758C"/>
    <w:rsid w:val="00037997"/>
    <w:rsid w:val="00037AD5"/>
    <w:rsid w:val="00037CD3"/>
    <w:rsid w:val="00037CFE"/>
    <w:rsid w:val="00037FF4"/>
    <w:rsid w:val="00040100"/>
    <w:rsid w:val="00040307"/>
    <w:rsid w:val="00040572"/>
    <w:rsid w:val="000407B6"/>
    <w:rsid w:val="00040823"/>
    <w:rsid w:val="00040B5E"/>
    <w:rsid w:val="00040B94"/>
    <w:rsid w:val="00040C1B"/>
    <w:rsid w:val="00040DA1"/>
    <w:rsid w:val="00040F1C"/>
    <w:rsid w:val="0004143A"/>
    <w:rsid w:val="000414CA"/>
    <w:rsid w:val="00041603"/>
    <w:rsid w:val="000418E5"/>
    <w:rsid w:val="00041F1A"/>
    <w:rsid w:val="00042287"/>
    <w:rsid w:val="0004230A"/>
    <w:rsid w:val="000424A2"/>
    <w:rsid w:val="0004273D"/>
    <w:rsid w:val="00042AA5"/>
    <w:rsid w:val="00042ADF"/>
    <w:rsid w:val="00043075"/>
    <w:rsid w:val="0004310C"/>
    <w:rsid w:val="000431B5"/>
    <w:rsid w:val="000431E5"/>
    <w:rsid w:val="00043320"/>
    <w:rsid w:val="0004343E"/>
    <w:rsid w:val="0004349D"/>
    <w:rsid w:val="000434F1"/>
    <w:rsid w:val="00043554"/>
    <w:rsid w:val="000436FC"/>
    <w:rsid w:val="00043B05"/>
    <w:rsid w:val="00043C81"/>
    <w:rsid w:val="00043E39"/>
    <w:rsid w:val="00044C4C"/>
    <w:rsid w:val="000452DF"/>
    <w:rsid w:val="00045C11"/>
    <w:rsid w:val="00045C6E"/>
    <w:rsid w:val="000464D2"/>
    <w:rsid w:val="0004669F"/>
    <w:rsid w:val="000468DB"/>
    <w:rsid w:val="00046F53"/>
    <w:rsid w:val="00047424"/>
    <w:rsid w:val="00047796"/>
    <w:rsid w:val="00047A8D"/>
    <w:rsid w:val="00047F1A"/>
    <w:rsid w:val="00050088"/>
    <w:rsid w:val="000507C5"/>
    <w:rsid w:val="000511DF"/>
    <w:rsid w:val="0005136E"/>
    <w:rsid w:val="0005151B"/>
    <w:rsid w:val="000516F3"/>
    <w:rsid w:val="0005178F"/>
    <w:rsid w:val="000517B4"/>
    <w:rsid w:val="000518A3"/>
    <w:rsid w:val="00051E98"/>
    <w:rsid w:val="00051FBE"/>
    <w:rsid w:val="0005226A"/>
    <w:rsid w:val="000523D4"/>
    <w:rsid w:val="0005244D"/>
    <w:rsid w:val="0005255D"/>
    <w:rsid w:val="00052B67"/>
    <w:rsid w:val="00052CBE"/>
    <w:rsid w:val="00052CC0"/>
    <w:rsid w:val="00053000"/>
    <w:rsid w:val="000530E1"/>
    <w:rsid w:val="000531F2"/>
    <w:rsid w:val="0005330B"/>
    <w:rsid w:val="0005332C"/>
    <w:rsid w:val="0005346A"/>
    <w:rsid w:val="00053595"/>
    <w:rsid w:val="00053653"/>
    <w:rsid w:val="000537F2"/>
    <w:rsid w:val="000539A0"/>
    <w:rsid w:val="0005410E"/>
    <w:rsid w:val="0005454B"/>
    <w:rsid w:val="000547BA"/>
    <w:rsid w:val="000549CB"/>
    <w:rsid w:val="00054A88"/>
    <w:rsid w:val="000550A8"/>
    <w:rsid w:val="00055640"/>
    <w:rsid w:val="00055CBA"/>
    <w:rsid w:val="0005601D"/>
    <w:rsid w:val="00056090"/>
    <w:rsid w:val="000560B1"/>
    <w:rsid w:val="00056172"/>
    <w:rsid w:val="000566ED"/>
    <w:rsid w:val="000568EC"/>
    <w:rsid w:val="00057041"/>
    <w:rsid w:val="00057186"/>
    <w:rsid w:val="0005747A"/>
    <w:rsid w:val="000575F9"/>
    <w:rsid w:val="000576FE"/>
    <w:rsid w:val="00057946"/>
    <w:rsid w:val="00057CCC"/>
    <w:rsid w:val="00057E2F"/>
    <w:rsid w:val="000602D5"/>
    <w:rsid w:val="0006052A"/>
    <w:rsid w:val="000605BF"/>
    <w:rsid w:val="000606C0"/>
    <w:rsid w:val="000607F5"/>
    <w:rsid w:val="00060BB0"/>
    <w:rsid w:val="00061144"/>
    <w:rsid w:val="000611E2"/>
    <w:rsid w:val="000617DA"/>
    <w:rsid w:val="00061836"/>
    <w:rsid w:val="0006186F"/>
    <w:rsid w:val="00061FE3"/>
    <w:rsid w:val="00062107"/>
    <w:rsid w:val="0006226E"/>
    <w:rsid w:val="000622C5"/>
    <w:rsid w:val="000627FF"/>
    <w:rsid w:val="00062A6D"/>
    <w:rsid w:val="00063371"/>
    <w:rsid w:val="00063514"/>
    <w:rsid w:val="0006351F"/>
    <w:rsid w:val="0006391B"/>
    <w:rsid w:val="0006399F"/>
    <w:rsid w:val="00063BA4"/>
    <w:rsid w:val="00063E43"/>
    <w:rsid w:val="00063E8E"/>
    <w:rsid w:val="00063F7E"/>
    <w:rsid w:val="000641CC"/>
    <w:rsid w:val="00064531"/>
    <w:rsid w:val="00064902"/>
    <w:rsid w:val="000649D1"/>
    <w:rsid w:val="00064A31"/>
    <w:rsid w:val="000658BA"/>
    <w:rsid w:val="0006590E"/>
    <w:rsid w:val="00065B3F"/>
    <w:rsid w:val="00065C60"/>
    <w:rsid w:val="00065DFD"/>
    <w:rsid w:val="00065E79"/>
    <w:rsid w:val="000660EE"/>
    <w:rsid w:val="00066192"/>
    <w:rsid w:val="00066258"/>
    <w:rsid w:val="0006674C"/>
    <w:rsid w:val="000669E9"/>
    <w:rsid w:val="00066D96"/>
    <w:rsid w:val="00066E85"/>
    <w:rsid w:val="00067060"/>
    <w:rsid w:val="00067355"/>
    <w:rsid w:val="00067830"/>
    <w:rsid w:val="00067A6E"/>
    <w:rsid w:val="00067ABB"/>
    <w:rsid w:val="00067E34"/>
    <w:rsid w:val="00067ED4"/>
    <w:rsid w:val="00067F65"/>
    <w:rsid w:val="000703F3"/>
    <w:rsid w:val="00070620"/>
    <w:rsid w:val="000707BD"/>
    <w:rsid w:val="00070D58"/>
    <w:rsid w:val="00070F87"/>
    <w:rsid w:val="0007118C"/>
    <w:rsid w:val="0007124D"/>
    <w:rsid w:val="000714A3"/>
    <w:rsid w:val="000714ED"/>
    <w:rsid w:val="0007169E"/>
    <w:rsid w:val="00072058"/>
    <w:rsid w:val="00072514"/>
    <w:rsid w:val="00072642"/>
    <w:rsid w:val="00072944"/>
    <w:rsid w:val="00072B0A"/>
    <w:rsid w:val="00072D48"/>
    <w:rsid w:val="00073418"/>
    <w:rsid w:val="00073561"/>
    <w:rsid w:val="000736D4"/>
    <w:rsid w:val="00073A0B"/>
    <w:rsid w:val="0007420E"/>
    <w:rsid w:val="000745AB"/>
    <w:rsid w:val="00074633"/>
    <w:rsid w:val="00074DEE"/>
    <w:rsid w:val="00074E1E"/>
    <w:rsid w:val="00074E3F"/>
    <w:rsid w:val="00074F26"/>
    <w:rsid w:val="00074F5D"/>
    <w:rsid w:val="00074FA2"/>
    <w:rsid w:val="00074FF6"/>
    <w:rsid w:val="00075081"/>
    <w:rsid w:val="00075403"/>
    <w:rsid w:val="00075A80"/>
    <w:rsid w:val="00075EE6"/>
    <w:rsid w:val="000760E0"/>
    <w:rsid w:val="00076752"/>
    <w:rsid w:val="000767D7"/>
    <w:rsid w:val="0007681D"/>
    <w:rsid w:val="00076830"/>
    <w:rsid w:val="00076A11"/>
    <w:rsid w:val="00076ED7"/>
    <w:rsid w:val="00076F0E"/>
    <w:rsid w:val="00077732"/>
    <w:rsid w:val="000778CB"/>
    <w:rsid w:val="0007793F"/>
    <w:rsid w:val="00077A56"/>
    <w:rsid w:val="00077C82"/>
    <w:rsid w:val="00077E2A"/>
    <w:rsid w:val="00077E56"/>
    <w:rsid w:val="00077FDD"/>
    <w:rsid w:val="00077FFC"/>
    <w:rsid w:val="0008001D"/>
    <w:rsid w:val="00080024"/>
    <w:rsid w:val="000800CD"/>
    <w:rsid w:val="0008035D"/>
    <w:rsid w:val="0008057D"/>
    <w:rsid w:val="00080643"/>
    <w:rsid w:val="00080704"/>
    <w:rsid w:val="00080D84"/>
    <w:rsid w:val="00080DED"/>
    <w:rsid w:val="00080E1B"/>
    <w:rsid w:val="00080EAA"/>
    <w:rsid w:val="000811DE"/>
    <w:rsid w:val="00081438"/>
    <w:rsid w:val="0008154F"/>
    <w:rsid w:val="000815D6"/>
    <w:rsid w:val="000815DD"/>
    <w:rsid w:val="000816EA"/>
    <w:rsid w:val="0008178B"/>
    <w:rsid w:val="00081843"/>
    <w:rsid w:val="00081A64"/>
    <w:rsid w:val="00081CDE"/>
    <w:rsid w:val="00081EAA"/>
    <w:rsid w:val="00081EF7"/>
    <w:rsid w:val="0008206F"/>
    <w:rsid w:val="00082AE1"/>
    <w:rsid w:val="00083144"/>
    <w:rsid w:val="000836E6"/>
    <w:rsid w:val="00083711"/>
    <w:rsid w:val="00083DA7"/>
    <w:rsid w:val="00083EC0"/>
    <w:rsid w:val="00083EE6"/>
    <w:rsid w:val="00084542"/>
    <w:rsid w:val="000846A2"/>
    <w:rsid w:val="00084894"/>
    <w:rsid w:val="000848B5"/>
    <w:rsid w:val="000848D3"/>
    <w:rsid w:val="00084C83"/>
    <w:rsid w:val="00084EB7"/>
    <w:rsid w:val="00084F53"/>
    <w:rsid w:val="0008509F"/>
    <w:rsid w:val="0008525A"/>
    <w:rsid w:val="00085478"/>
    <w:rsid w:val="000854DE"/>
    <w:rsid w:val="00085552"/>
    <w:rsid w:val="0008563B"/>
    <w:rsid w:val="000858DA"/>
    <w:rsid w:val="00085D65"/>
    <w:rsid w:val="00085EEC"/>
    <w:rsid w:val="00085F0B"/>
    <w:rsid w:val="000861AB"/>
    <w:rsid w:val="000861FE"/>
    <w:rsid w:val="00086597"/>
    <w:rsid w:val="000869E8"/>
    <w:rsid w:val="00086A4D"/>
    <w:rsid w:val="00086F3C"/>
    <w:rsid w:val="0008724C"/>
    <w:rsid w:val="00087515"/>
    <w:rsid w:val="00087667"/>
    <w:rsid w:val="00087E2E"/>
    <w:rsid w:val="00087FBA"/>
    <w:rsid w:val="00090081"/>
    <w:rsid w:val="000904D7"/>
    <w:rsid w:val="000904F9"/>
    <w:rsid w:val="0009057F"/>
    <w:rsid w:val="0009080B"/>
    <w:rsid w:val="000909E1"/>
    <w:rsid w:val="0009129C"/>
    <w:rsid w:val="000916E0"/>
    <w:rsid w:val="00091A47"/>
    <w:rsid w:val="00091BC6"/>
    <w:rsid w:val="00091E0A"/>
    <w:rsid w:val="00091FD6"/>
    <w:rsid w:val="000921C9"/>
    <w:rsid w:val="00092494"/>
    <w:rsid w:val="00092579"/>
    <w:rsid w:val="0009267E"/>
    <w:rsid w:val="000928BE"/>
    <w:rsid w:val="00092A37"/>
    <w:rsid w:val="00092A83"/>
    <w:rsid w:val="00092AAE"/>
    <w:rsid w:val="00092E73"/>
    <w:rsid w:val="00093121"/>
    <w:rsid w:val="0009329E"/>
    <w:rsid w:val="000935ED"/>
    <w:rsid w:val="00093A11"/>
    <w:rsid w:val="00093A2C"/>
    <w:rsid w:val="0009434E"/>
    <w:rsid w:val="00094670"/>
    <w:rsid w:val="000946FB"/>
    <w:rsid w:val="0009473A"/>
    <w:rsid w:val="000947B0"/>
    <w:rsid w:val="000948BB"/>
    <w:rsid w:val="000949E6"/>
    <w:rsid w:val="0009567F"/>
    <w:rsid w:val="00095DE2"/>
    <w:rsid w:val="00095ECD"/>
    <w:rsid w:val="00095F97"/>
    <w:rsid w:val="0009603E"/>
    <w:rsid w:val="000963FF"/>
    <w:rsid w:val="0009652D"/>
    <w:rsid w:val="00096641"/>
    <w:rsid w:val="000966AE"/>
    <w:rsid w:val="00097134"/>
    <w:rsid w:val="00097213"/>
    <w:rsid w:val="00097562"/>
    <w:rsid w:val="0009770D"/>
    <w:rsid w:val="00097B48"/>
    <w:rsid w:val="00097DA2"/>
    <w:rsid w:val="00097DD9"/>
    <w:rsid w:val="00097E58"/>
    <w:rsid w:val="000A029E"/>
    <w:rsid w:val="000A06E0"/>
    <w:rsid w:val="000A0A3C"/>
    <w:rsid w:val="000A0AB7"/>
    <w:rsid w:val="000A0D6C"/>
    <w:rsid w:val="000A13B3"/>
    <w:rsid w:val="000A14AB"/>
    <w:rsid w:val="000A15B8"/>
    <w:rsid w:val="000A15DC"/>
    <w:rsid w:val="000A1951"/>
    <w:rsid w:val="000A1BE9"/>
    <w:rsid w:val="000A22BB"/>
    <w:rsid w:val="000A2347"/>
    <w:rsid w:val="000A26AE"/>
    <w:rsid w:val="000A28D5"/>
    <w:rsid w:val="000A297F"/>
    <w:rsid w:val="000A2E3E"/>
    <w:rsid w:val="000A2E43"/>
    <w:rsid w:val="000A3013"/>
    <w:rsid w:val="000A31CF"/>
    <w:rsid w:val="000A3474"/>
    <w:rsid w:val="000A3F46"/>
    <w:rsid w:val="000A3F94"/>
    <w:rsid w:val="000A412F"/>
    <w:rsid w:val="000A4275"/>
    <w:rsid w:val="000A4D12"/>
    <w:rsid w:val="000A4D26"/>
    <w:rsid w:val="000A4D8E"/>
    <w:rsid w:val="000A4DF6"/>
    <w:rsid w:val="000A52B4"/>
    <w:rsid w:val="000A52EB"/>
    <w:rsid w:val="000A5678"/>
    <w:rsid w:val="000A5982"/>
    <w:rsid w:val="000A59F7"/>
    <w:rsid w:val="000A5E30"/>
    <w:rsid w:val="000A600A"/>
    <w:rsid w:val="000A649E"/>
    <w:rsid w:val="000A69F2"/>
    <w:rsid w:val="000A6A07"/>
    <w:rsid w:val="000A6BC7"/>
    <w:rsid w:val="000A7366"/>
    <w:rsid w:val="000A7A35"/>
    <w:rsid w:val="000A7E38"/>
    <w:rsid w:val="000A7EDE"/>
    <w:rsid w:val="000B017D"/>
    <w:rsid w:val="000B0967"/>
    <w:rsid w:val="000B0FC4"/>
    <w:rsid w:val="000B15FE"/>
    <w:rsid w:val="000B1777"/>
    <w:rsid w:val="000B1D3D"/>
    <w:rsid w:val="000B1D84"/>
    <w:rsid w:val="000B1E16"/>
    <w:rsid w:val="000B1E71"/>
    <w:rsid w:val="000B1F8D"/>
    <w:rsid w:val="000B2223"/>
    <w:rsid w:val="000B298F"/>
    <w:rsid w:val="000B2A06"/>
    <w:rsid w:val="000B2A68"/>
    <w:rsid w:val="000B2EBF"/>
    <w:rsid w:val="000B2FEB"/>
    <w:rsid w:val="000B3099"/>
    <w:rsid w:val="000B379A"/>
    <w:rsid w:val="000B3845"/>
    <w:rsid w:val="000B38C6"/>
    <w:rsid w:val="000B3B3B"/>
    <w:rsid w:val="000B3EA4"/>
    <w:rsid w:val="000B45FA"/>
    <w:rsid w:val="000B4672"/>
    <w:rsid w:val="000B4705"/>
    <w:rsid w:val="000B4A91"/>
    <w:rsid w:val="000B4AEB"/>
    <w:rsid w:val="000B4B5E"/>
    <w:rsid w:val="000B4DE2"/>
    <w:rsid w:val="000B4E57"/>
    <w:rsid w:val="000B4E76"/>
    <w:rsid w:val="000B4EF4"/>
    <w:rsid w:val="000B5374"/>
    <w:rsid w:val="000B5708"/>
    <w:rsid w:val="000B5911"/>
    <w:rsid w:val="000B5B55"/>
    <w:rsid w:val="000B5D73"/>
    <w:rsid w:val="000B5E83"/>
    <w:rsid w:val="000B6338"/>
    <w:rsid w:val="000B642F"/>
    <w:rsid w:val="000B647E"/>
    <w:rsid w:val="000B64AA"/>
    <w:rsid w:val="000B6A6D"/>
    <w:rsid w:val="000B6DC1"/>
    <w:rsid w:val="000B723B"/>
    <w:rsid w:val="000B7808"/>
    <w:rsid w:val="000B7A91"/>
    <w:rsid w:val="000B7C65"/>
    <w:rsid w:val="000B7D5C"/>
    <w:rsid w:val="000B7D76"/>
    <w:rsid w:val="000B7EC3"/>
    <w:rsid w:val="000C05D0"/>
    <w:rsid w:val="000C0667"/>
    <w:rsid w:val="000C0D36"/>
    <w:rsid w:val="000C0F32"/>
    <w:rsid w:val="000C145C"/>
    <w:rsid w:val="000C1595"/>
    <w:rsid w:val="000C19C2"/>
    <w:rsid w:val="000C1BC7"/>
    <w:rsid w:val="000C1DFE"/>
    <w:rsid w:val="000C1FE7"/>
    <w:rsid w:val="000C2058"/>
    <w:rsid w:val="000C20CA"/>
    <w:rsid w:val="000C2A9B"/>
    <w:rsid w:val="000C2BF3"/>
    <w:rsid w:val="000C2C73"/>
    <w:rsid w:val="000C2CC2"/>
    <w:rsid w:val="000C2F11"/>
    <w:rsid w:val="000C3016"/>
    <w:rsid w:val="000C332B"/>
    <w:rsid w:val="000C346F"/>
    <w:rsid w:val="000C3B59"/>
    <w:rsid w:val="000C3EB3"/>
    <w:rsid w:val="000C4064"/>
    <w:rsid w:val="000C43AE"/>
    <w:rsid w:val="000C4476"/>
    <w:rsid w:val="000C45E5"/>
    <w:rsid w:val="000C4C01"/>
    <w:rsid w:val="000C52B9"/>
    <w:rsid w:val="000C5311"/>
    <w:rsid w:val="000C536F"/>
    <w:rsid w:val="000C5727"/>
    <w:rsid w:val="000C58DF"/>
    <w:rsid w:val="000C5CDA"/>
    <w:rsid w:val="000C5E13"/>
    <w:rsid w:val="000C602F"/>
    <w:rsid w:val="000C681C"/>
    <w:rsid w:val="000C6C77"/>
    <w:rsid w:val="000C6DD6"/>
    <w:rsid w:val="000C6E7F"/>
    <w:rsid w:val="000C725C"/>
    <w:rsid w:val="000C7396"/>
    <w:rsid w:val="000C7427"/>
    <w:rsid w:val="000C7A35"/>
    <w:rsid w:val="000C7DEA"/>
    <w:rsid w:val="000D01E0"/>
    <w:rsid w:val="000D0214"/>
    <w:rsid w:val="000D0A05"/>
    <w:rsid w:val="000D0CE3"/>
    <w:rsid w:val="000D1042"/>
    <w:rsid w:val="000D12FF"/>
    <w:rsid w:val="000D1404"/>
    <w:rsid w:val="000D1870"/>
    <w:rsid w:val="000D1D52"/>
    <w:rsid w:val="000D2720"/>
    <w:rsid w:val="000D27FD"/>
    <w:rsid w:val="000D2976"/>
    <w:rsid w:val="000D29DE"/>
    <w:rsid w:val="000D2A45"/>
    <w:rsid w:val="000D2E0A"/>
    <w:rsid w:val="000D2F7D"/>
    <w:rsid w:val="000D3096"/>
    <w:rsid w:val="000D31FD"/>
    <w:rsid w:val="000D38C8"/>
    <w:rsid w:val="000D394B"/>
    <w:rsid w:val="000D425B"/>
    <w:rsid w:val="000D4599"/>
    <w:rsid w:val="000D469E"/>
    <w:rsid w:val="000D4A04"/>
    <w:rsid w:val="000D4B6D"/>
    <w:rsid w:val="000D4B83"/>
    <w:rsid w:val="000D4BA8"/>
    <w:rsid w:val="000D4F00"/>
    <w:rsid w:val="000D53EB"/>
    <w:rsid w:val="000D590D"/>
    <w:rsid w:val="000D5B95"/>
    <w:rsid w:val="000D5E22"/>
    <w:rsid w:val="000D62B7"/>
    <w:rsid w:val="000D64B7"/>
    <w:rsid w:val="000D6659"/>
    <w:rsid w:val="000D66EA"/>
    <w:rsid w:val="000D6757"/>
    <w:rsid w:val="000D6965"/>
    <w:rsid w:val="000D6A5C"/>
    <w:rsid w:val="000D6D43"/>
    <w:rsid w:val="000D7187"/>
    <w:rsid w:val="000D71A4"/>
    <w:rsid w:val="000D724C"/>
    <w:rsid w:val="000E02E6"/>
    <w:rsid w:val="000E0D5C"/>
    <w:rsid w:val="000E0FBB"/>
    <w:rsid w:val="000E112A"/>
    <w:rsid w:val="000E14FF"/>
    <w:rsid w:val="000E1644"/>
    <w:rsid w:val="000E1C5C"/>
    <w:rsid w:val="000E1DAF"/>
    <w:rsid w:val="000E1FE8"/>
    <w:rsid w:val="000E2200"/>
    <w:rsid w:val="000E22EE"/>
    <w:rsid w:val="000E2401"/>
    <w:rsid w:val="000E29C8"/>
    <w:rsid w:val="000E29EF"/>
    <w:rsid w:val="000E2A11"/>
    <w:rsid w:val="000E2C36"/>
    <w:rsid w:val="000E2FCD"/>
    <w:rsid w:val="000E36F2"/>
    <w:rsid w:val="000E390E"/>
    <w:rsid w:val="000E3C61"/>
    <w:rsid w:val="000E3F83"/>
    <w:rsid w:val="000E42E1"/>
    <w:rsid w:val="000E485F"/>
    <w:rsid w:val="000E491E"/>
    <w:rsid w:val="000E4EEA"/>
    <w:rsid w:val="000E4EF7"/>
    <w:rsid w:val="000E4F00"/>
    <w:rsid w:val="000E4FCA"/>
    <w:rsid w:val="000E521C"/>
    <w:rsid w:val="000E54E0"/>
    <w:rsid w:val="000E55B1"/>
    <w:rsid w:val="000E578E"/>
    <w:rsid w:val="000E587D"/>
    <w:rsid w:val="000E5D9E"/>
    <w:rsid w:val="000E5F82"/>
    <w:rsid w:val="000E6123"/>
    <w:rsid w:val="000E6DB7"/>
    <w:rsid w:val="000E6E83"/>
    <w:rsid w:val="000E6FD4"/>
    <w:rsid w:val="000E70E7"/>
    <w:rsid w:val="000E7138"/>
    <w:rsid w:val="000E71D2"/>
    <w:rsid w:val="000E7B92"/>
    <w:rsid w:val="000E7C57"/>
    <w:rsid w:val="000E7D25"/>
    <w:rsid w:val="000E7D59"/>
    <w:rsid w:val="000E7E62"/>
    <w:rsid w:val="000F0037"/>
    <w:rsid w:val="000F0164"/>
    <w:rsid w:val="000F0307"/>
    <w:rsid w:val="000F04B8"/>
    <w:rsid w:val="000F04C2"/>
    <w:rsid w:val="000F0DE7"/>
    <w:rsid w:val="000F12FB"/>
    <w:rsid w:val="000F1B1D"/>
    <w:rsid w:val="000F1F03"/>
    <w:rsid w:val="000F1FA8"/>
    <w:rsid w:val="000F2382"/>
    <w:rsid w:val="000F280D"/>
    <w:rsid w:val="000F2BFE"/>
    <w:rsid w:val="000F2D54"/>
    <w:rsid w:val="000F31E0"/>
    <w:rsid w:val="000F37E6"/>
    <w:rsid w:val="000F3926"/>
    <w:rsid w:val="000F3AF7"/>
    <w:rsid w:val="000F3CC5"/>
    <w:rsid w:val="000F3EC5"/>
    <w:rsid w:val="000F3F3D"/>
    <w:rsid w:val="000F3F6C"/>
    <w:rsid w:val="000F444F"/>
    <w:rsid w:val="000F487C"/>
    <w:rsid w:val="000F4ACB"/>
    <w:rsid w:val="000F4DD7"/>
    <w:rsid w:val="000F506C"/>
    <w:rsid w:val="000F564D"/>
    <w:rsid w:val="000F5BA8"/>
    <w:rsid w:val="000F5CC7"/>
    <w:rsid w:val="000F5E4B"/>
    <w:rsid w:val="000F61DB"/>
    <w:rsid w:val="000F65CE"/>
    <w:rsid w:val="000F694F"/>
    <w:rsid w:val="000F6DC0"/>
    <w:rsid w:val="000F6E27"/>
    <w:rsid w:val="000F6F17"/>
    <w:rsid w:val="000F7412"/>
    <w:rsid w:val="000F7471"/>
    <w:rsid w:val="000F74C3"/>
    <w:rsid w:val="000F7645"/>
    <w:rsid w:val="000F7707"/>
    <w:rsid w:val="000F779E"/>
    <w:rsid w:val="000F79D4"/>
    <w:rsid w:val="000F7D09"/>
    <w:rsid w:val="000F7E99"/>
    <w:rsid w:val="000F7EB7"/>
    <w:rsid w:val="00100634"/>
    <w:rsid w:val="00100F16"/>
    <w:rsid w:val="0010130D"/>
    <w:rsid w:val="001013F5"/>
    <w:rsid w:val="00101591"/>
    <w:rsid w:val="0010172B"/>
    <w:rsid w:val="00101B51"/>
    <w:rsid w:val="00101B72"/>
    <w:rsid w:val="00101CAA"/>
    <w:rsid w:val="0010276E"/>
    <w:rsid w:val="001029D2"/>
    <w:rsid w:val="00102DB2"/>
    <w:rsid w:val="00103590"/>
    <w:rsid w:val="001036D2"/>
    <w:rsid w:val="00103855"/>
    <w:rsid w:val="00103C06"/>
    <w:rsid w:val="00103E2E"/>
    <w:rsid w:val="00104028"/>
    <w:rsid w:val="0010405C"/>
    <w:rsid w:val="0010409A"/>
    <w:rsid w:val="00104292"/>
    <w:rsid w:val="00104294"/>
    <w:rsid w:val="00104393"/>
    <w:rsid w:val="00104681"/>
    <w:rsid w:val="001046DC"/>
    <w:rsid w:val="001047F4"/>
    <w:rsid w:val="00104C1E"/>
    <w:rsid w:val="00104CD0"/>
    <w:rsid w:val="00104D4A"/>
    <w:rsid w:val="0010502A"/>
    <w:rsid w:val="001051F9"/>
    <w:rsid w:val="001055A8"/>
    <w:rsid w:val="00105F40"/>
    <w:rsid w:val="001061A0"/>
    <w:rsid w:val="0010688A"/>
    <w:rsid w:val="0010697A"/>
    <w:rsid w:val="00106D10"/>
    <w:rsid w:val="00106D88"/>
    <w:rsid w:val="00106F4D"/>
    <w:rsid w:val="001071E1"/>
    <w:rsid w:val="0010731C"/>
    <w:rsid w:val="0010750B"/>
    <w:rsid w:val="001078D1"/>
    <w:rsid w:val="001079A4"/>
    <w:rsid w:val="00107A3B"/>
    <w:rsid w:val="00107D97"/>
    <w:rsid w:val="00110627"/>
    <w:rsid w:val="00110686"/>
    <w:rsid w:val="00110B48"/>
    <w:rsid w:val="00110E97"/>
    <w:rsid w:val="001110CA"/>
    <w:rsid w:val="00111218"/>
    <w:rsid w:val="00111750"/>
    <w:rsid w:val="001117E8"/>
    <w:rsid w:val="00111824"/>
    <w:rsid w:val="00111840"/>
    <w:rsid w:val="0011192F"/>
    <w:rsid w:val="00112377"/>
    <w:rsid w:val="001123AA"/>
    <w:rsid w:val="001127F9"/>
    <w:rsid w:val="001128A5"/>
    <w:rsid w:val="00112A2A"/>
    <w:rsid w:val="00112EB9"/>
    <w:rsid w:val="0011305E"/>
    <w:rsid w:val="00113312"/>
    <w:rsid w:val="00113451"/>
    <w:rsid w:val="001138C4"/>
    <w:rsid w:val="001139CD"/>
    <w:rsid w:val="00114341"/>
    <w:rsid w:val="001148A5"/>
    <w:rsid w:val="00114CBF"/>
    <w:rsid w:val="00114D83"/>
    <w:rsid w:val="00115073"/>
    <w:rsid w:val="001150E0"/>
    <w:rsid w:val="001152D3"/>
    <w:rsid w:val="001157F3"/>
    <w:rsid w:val="00115986"/>
    <w:rsid w:val="00115A69"/>
    <w:rsid w:val="00115BFE"/>
    <w:rsid w:val="00115F02"/>
    <w:rsid w:val="001166DC"/>
    <w:rsid w:val="00116850"/>
    <w:rsid w:val="001168A0"/>
    <w:rsid w:val="0011693B"/>
    <w:rsid w:val="00116C7C"/>
    <w:rsid w:val="00116F3D"/>
    <w:rsid w:val="00117147"/>
    <w:rsid w:val="00117641"/>
    <w:rsid w:val="00117A63"/>
    <w:rsid w:val="00117C0B"/>
    <w:rsid w:val="0012001B"/>
    <w:rsid w:val="00120147"/>
    <w:rsid w:val="00120407"/>
    <w:rsid w:val="00120491"/>
    <w:rsid w:val="001204C0"/>
    <w:rsid w:val="00120944"/>
    <w:rsid w:val="00120B24"/>
    <w:rsid w:val="00120D6F"/>
    <w:rsid w:val="00120E43"/>
    <w:rsid w:val="0012100B"/>
    <w:rsid w:val="0012126E"/>
    <w:rsid w:val="00121829"/>
    <w:rsid w:val="001218CF"/>
    <w:rsid w:val="00121A4A"/>
    <w:rsid w:val="00121B4C"/>
    <w:rsid w:val="00121E3F"/>
    <w:rsid w:val="0012237C"/>
    <w:rsid w:val="001223B9"/>
    <w:rsid w:val="00122469"/>
    <w:rsid w:val="001224BB"/>
    <w:rsid w:val="00123390"/>
    <w:rsid w:val="00123593"/>
    <w:rsid w:val="0012361A"/>
    <w:rsid w:val="001239D9"/>
    <w:rsid w:val="00123E0F"/>
    <w:rsid w:val="00124015"/>
    <w:rsid w:val="0012418F"/>
    <w:rsid w:val="001243CC"/>
    <w:rsid w:val="00124767"/>
    <w:rsid w:val="00124D4F"/>
    <w:rsid w:val="00124D60"/>
    <w:rsid w:val="001250E1"/>
    <w:rsid w:val="00125311"/>
    <w:rsid w:val="00125429"/>
    <w:rsid w:val="001254EB"/>
    <w:rsid w:val="0012561C"/>
    <w:rsid w:val="0012572F"/>
    <w:rsid w:val="001258EC"/>
    <w:rsid w:val="00125AAF"/>
    <w:rsid w:val="00125C8C"/>
    <w:rsid w:val="00125E97"/>
    <w:rsid w:val="001260F2"/>
    <w:rsid w:val="0012657B"/>
    <w:rsid w:val="001266C3"/>
    <w:rsid w:val="00126BCE"/>
    <w:rsid w:val="00126C72"/>
    <w:rsid w:val="00126DA1"/>
    <w:rsid w:val="00126E6E"/>
    <w:rsid w:val="0012712A"/>
    <w:rsid w:val="00127457"/>
    <w:rsid w:val="00127607"/>
    <w:rsid w:val="00127E6B"/>
    <w:rsid w:val="00127F83"/>
    <w:rsid w:val="00127FC5"/>
    <w:rsid w:val="001300B1"/>
    <w:rsid w:val="00130295"/>
    <w:rsid w:val="00130428"/>
    <w:rsid w:val="00130560"/>
    <w:rsid w:val="00130CC6"/>
    <w:rsid w:val="00130CF5"/>
    <w:rsid w:val="00131116"/>
    <w:rsid w:val="001311E9"/>
    <w:rsid w:val="001314C8"/>
    <w:rsid w:val="0013150B"/>
    <w:rsid w:val="001315A1"/>
    <w:rsid w:val="001315BE"/>
    <w:rsid w:val="00131809"/>
    <w:rsid w:val="001319A3"/>
    <w:rsid w:val="00131E8D"/>
    <w:rsid w:val="001322F1"/>
    <w:rsid w:val="001323B3"/>
    <w:rsid w:val="001324E2"/>
    <w:rsid w:val="00132522"/>
    <w:rsid w:val="00132913"/>
    <w:rsid w:val="001329DD"/>
    <w:rsid w:val="001329E6"/>
    <w:rsid w:val="00132A0F"/>
    <w:rsid w:val="00132B1C"/>
    <w:rsid w:val="00132D92"/>
    <w:rsid w:val="00133093"/>
    <w:rsid w:val="00133966"/>
    <w:rsid w:val="00133EF2"/>
    <w:rsid w:val="00134103"/>
    <w:rsid w:val="001343ED"/>
    <w:rsid w:val="00134664"/>
    <w:rsid w:val="001346B5"/>
    <w:rsid w:val="001348D6"/>
    <w:rsid w:val="001348F3"/>
    <w:rsid w:val="00134A88"/>
    <w:rsid w:val="00134BFB"/>
    <w:rsid w:val="001351DE"/>
    <w:rsid w:val="0013525A"/>
    <w:rsid w:val="00135302"/>
    <w:rsid w:val="00135391"/>
    <w:rsid w:val="001355B4"/>
    <w:rsid w:val="00135BC5"/>
    <w:rsid w:val="00135BDC"/>
    <w:rsid w:val="00135BF9"/>
    <w:rsid w:val="0013653E"/>
    <w:rsid w:val="00136AA7"/>
    <w:rsid w:val="00136C9B"/>
    <w:rsid w:val="00136FD3"/>
    <w:rsid w:val="001371F6"/>
    <w:rsid w:val="0013727C"/>
    <w:rsid w:val="0013791B"/>
    <w:rsid w:val="00137D20"/>
    <w:rsid w:val="00137E95"/>
    <w:rsid w:val="001400BA"/>
    <w:rsid w:val="00140482"/>
    <w:rsid w:val="001408D8"/>
    <w:rsid w:val="00140BF3"/>
    <w:rsid w:val="00140C4A"/>
    <w:rsid w:val="00140E28"/>
    <w:rsid w:val="00140E2D"/>
    <w:rsid w:val="00141390"/>
    <w:rsid w:val="001418C6"/>
    <w:rsid w:val="0014190F"/>
    <w:rsid w:val="00141DE3"/>
    <w:rsid w:val="00141E78"/>
    <w:rsid w:val="00141F04"/>
    <w:rsid w:val="001420B7"/>
    <w:rsid w:val="001421A7"/>
    <w:rsid w:val="00142296"/>
    <w:rsid w:val="00142B4F"/>
    <w:rsid w:val="00142EAA"/>
    <w:rsid w:val="00143317"/>
    <w:rsid w:val="001434FB"/>
    <w:rsid w:val="00143579"/>
    <w:rsid w:val="00143624"/>
    <w:rsid w:val="0014362B"/>
    <w:rsid w:val="001437BD"/>
    <w:rsid w:val="00143AC1"/>
    <w:rsid w:val="00143B35"/>
    <w:rsid w:val="00143CFC"/>
    <w:rsid w:val="00143E09"/>
    <w:rsid w:val="0014411D"/>
    <w:rsid w:val="00144222"/>
    <w:rsid w:val="001442E3"/>
    <w:rsid w:val="00144715"/>
    <w:rsid w:val="001448A6"/>
    <w:rsid w:val="0014539E"/>
    <w:rsid w:val="001454C9"/>
    <w:rsid w:val="001456A7"/>
    <w:rsid w:val="00145778"/>
    <w:rsid w:val="00145C09"/>
    <w:rsid w:val="00145D2B"/>
    <w:rsid w:val="0014617A"/>
    <w:rsid w:val="00146202"/>
    <w:rsid w:val="00146344"/>
    <w:rsid w:val="00146370"/>
    <w:rsid w:val="001464B4"/>
    <w:rsid w:val="0014687F"/>
    <w:rsid w:val="00147130"/>
    <w:rsid w:val="00147511"/>
    <w:rsid w:val="001475A2"/>
    <w:rsid w:val="00147C8D"/>
    <w:rsid w:val="00150185"/>
    <w:rsid w:val="00150210"/>
    <w:rsid w:val="001502FD"/>
    <w:rsid w:val="001505A3"/>
    <w:rsid w:val="0015063D"/>
    <w:rsid w:val="00150888"/>
    <w:rsid w:val="001508D3"/>
    <w:rsid w:val="0015094C"/>
    <w:rsid w:val="0015110F"/>
    <w:rsid w:val="001511A3"/>
    <w:rsid w:val="00151241"/>
    <w:rsid w:val="00151364"/>
    <w:rsid w:val="00151429"/>
    <w:rsid w:val="00151631"/>
    <w:rsid w:val="00151822"/>
    <w:rsid w:val="00151849"/>
    <w:rsid w:val="001518A4"/>
    <w:rsid w:val="00151B5A"/>
    <w:rsid w:val="00151C9E"/>
    <w:rsid w:val="00152092"/>
    <w:rsid w:val="00152207"/>
    <w:rsid w:val="00152544"/>
    <w:rsid w:val="001529C7"/>
    <w:rsid w:val="001529C9"/>
    <w:rsid w:val="001529F0"/>
    <w:rsid w:val="00152A6F"/>
    <w:rsid w:val="00152AEB"/>
    <w:rsid w:val="0015329F"/>
    <w:rsid w:val="00153876"/>
    <w:rsid w:val="001538E4"/>
    <w:rsid w:val="0015393C"/>
    <w:rsid w:val="00153C5D"/>
    <w:rsid w:val="00153CE7"/>
    <w:rsid w:val="00153DD4"/>
    <w:rsid w:val="00153EC8"/>
    <w:rsid w:val="00153F1B"/>
    <w:rsid w:val="00154259"/>
    <w:rsid w:val="001543A4"/>
    <w:rsid w:val="00154E84"/>
    <w:rsid w:val="001552D8"/>
    <w:rsid w:val="001553AD"/>
    <w:rsid w:val="001558B6"/>
    <w:rsid w:val="001559E5"/>
    <w:rsid w:val="00155A10"/>
    <w:rsid w:val="00155A67"/>
    <w:rsid w:val="00155D31"/>
    <w:rsid w:val="00155D43"/>
    <w:rsid w:val="00155F08"/>
    <w:rsid w:val="0015607B"/>
    <w:rsid w:val="00156144"/>
    <w:rsid w:val="0015627C"/>
    <w:rsid w:val="0015629B"/>
    <w:rsid w:val="0015659C"/>
    <w:rsid w:val="001565D6"/>
    <w:rsid w:val="00156B77"/>
    <w:rsid w:val="00156D17"/>
    <w:rsid w:val="001570C1"/>
    <w:rsid w:val="00157322"/>
    <w:rsid w:val="001574F5"/>
    <w:rsid w:val="0015754D"/>
    <w:rsid w:val="001577C3"/>
    <w:rsid w:val="00157A56"/>
    <w:rsid w:val="00157B53"/>
    <w:rsid w:val="00160429"/>
    <w:rsid w:val="0016051B"/>
    <w:rsid w:val="00160938"/>
    <w:rsid w:val="00160B16"/>
    <w:rsid w:val="00160FD1"/>
    <w:rsid w:val="00161064"/>
    <w:rsid w:val="001610EF"/>
    <w:rsid w:val="001612E1"/>
    <w:rsid w:val="001612F5"/>
    <w:rsid w:val="00161597"/>
    <w:rsid w:val="001616B2"/>
    <w:rsid w:val="00161C5D"/>
    <w:rsid w:val="00161C9D"/>
    <w:rsid w:val="001620DC"/>
    <w:rsid w:val="001622A3"/>
    <w:rsid w:val="001623CB"/>
    <w:rsid w:val="0016268C"/>
    <w:rsid w:val="0016287A"/>
    <w:rsid w:val="00162B8E"/>
    <w:rsid w:val="00162C2F"/>
    <w:rsid w:val="00162C3F"/>
    <w:rsid w:val="00162E95"/>
    <w:rsid w:val="00162F10"/>
    <w:rsid w:val="00162FDA"/>
    <w:rsid w:val="001632D4"/>
    <w:rsid w:val="00163700"/>
    <w:rsid w:val="001637CF"/>
    <w:rsid w:val="0016397A"/>
    <w:rsid w:val="001639E0"/>
    <w:rsid w:val="00163F17"/>
    <w:rsid w:val="001641EC"/>
    <w:rsid w:val="001645C0"/>
    <w:rsid w:val="001646DE"/>
    <w:rsid w:val="001646ED"/>
    <w:rsid w:val="00164866"/>
    <w:rsid w:val="00164A85"/>
    <w:rsid w:val="00164B3E"/>
    <w:rsid w:val="00164DB2"/>
    <w:rsid w:val="00164EE8"/>
    <w:rsid w:val="00165050"/>
    <w:rsid w:val="00165611"/>
    <w:rsid w:val="00165790"/>
    <w:rsid w:val="00165A02"/>
    <w:rsid w:val="00165B9E"/>
    <w:rsid w:val="00166572"/>
    <w:rsid w:val="001665AD"/>
    <w:rsid w:val="00167151"/>
    <w:rsid w:val="00167388"/>
    <w:rsid w:val="001674CB"/>
    <w:rsid w:val="0016758E"/>
    <w:rsid w:val="001677AB"/>
    <w:rsid w:val="00167878"/>
    <w:rsid w:val="00167A5A"/>
    <w:rsid w:val="00167B06"/>
    <w:rsid w:val="00167C3D"/>
    <w:rsid w:val="00167D99"/>
    <w:rsid w:val="00167F19"/>
    <w:rsid w:val="00170216"/>
    <w:rsid w:val="0017098A"/>
    <w:rsid w:val="00171055"/>
    <w:rsid w:val="0017120F"/>
    <w:rsid w:val="00171458"/>
    <w:rsid w:val="001717C2"/>
    <w:rsid w:val="0017189C"/>
    <w:rsid w:val="001718D7"/>
    <w:rsid w:val="00171907"/>
    <w:rsid w:val="001719DA"/>
    <w:rsid w:val="00171EDE"/>
    <w:rsid w:val="00172252"/>
    <w:rsid w:val="0017230C"/>
    <w:rsid w:val="001723BF"/>
    <w:rsid w:val="001726A0"/>
    <w:rsid w:val="00172B1B"/>
    <w:rsid w:val="00172DEE"/>
    <w:rsid w:val="00173591"/>
    <w:rsid w:val="00173773"/>
    <w:rsid w:val="001737EC"/>
    <w:rsid w:val="001738A8"/>
    <w:rsid w:val="00173949"/>
    <w:rsid w:val="001740F7"/>
    <w:rsid w:val="0017445F"/>
    <w:rsid w:val="00174AE6"/>
    <w:rsid w:val="00174DC1"/>
    <w:rsid w:val="00174EF2"/>
    <w:rsid w:val="0017533F"/>
    <w:rsid w:val="00175E58"/>
    <w:rsid w:val="00175E74"/>
    <w:rsid w:val="00175EF0"/>
    <w:rsid w:val="001760F5"/>
    <w:rsid w:val="001763A2"/>
    <w:rsid w:val="001763F8"/>
    <w:rsid w:val="001767E8"/>
    <w:rsid w:val="001769ED"/>
    <w:rsid w:val="00176A1E"/>
    <w:rsid w:val="00176A22"/>
    <w:rsid w:val="00177081"/>
    <w:rsid w:val="001770FB"/>
    <w:rsid w:val="001770FE"/>
    <w:rsid w:val="001771F7"/>
    <w:rsid w:val="00177284"/>
    <w:rsid w:val="001777EC"/>
    <w:rsid w:val="001777FE"/>
    <w:rsid w:val="00177C9D"/>
    <w:rsid w:val="00177E0B"/>
    <w:rsid w:val="00177E3C"/>
    <w:rsid w:val="00177FC0"/>
    <w:rsid w:val="00180162"/>
    <w:rsid w:val="001801AE"/>
    <w:rsid w:val="00180550"/>
    <w:rsid w:val="0018070B"/>
    <w:rsid w:val="0018072A"/>
    <w:rsid w:val="00180C19"/>
    <w:rsid w:val="00180DE9"/>
    <w:rsid w:val="00180E45"/>
    <w:rsid w:val="00180E50"/>
    <w:rsid w:val="00180EFD"/>
    <w:rsid w:val="001813B4"/>
    <w:rsid w:val="00181502"/>
    <w:rsid w:val="001819E9"/>
    <w:rsid w:val="00181EFD"/>
    <w:rsid w:val="00181FEA"/>
    <w:rsid w:val="00182126"/>
    <w:rsid w:val="0018225F"/>
    <w:rsid w:val="0018235E"/>
    <w:rsid w:val="00182499"/>
    <w:rsid w:val="001828ED"/>
    <w:rsid w:val="00182C4D"/>
    <w:rsid w:val="00182CAC"/>
    <w:rsid w:val="00182F39"/>
    <w:rsid w:val="001830AA"/>
    <w:rsid w:val="00183601"/>
    <w:rsid w:val="0018365C"/>
    <w:rsid w:val="001837CA"/>
    <w:rsid w:val="00183929"/>
    <w:rsid w:val="00183AE1"/>
    <w:rsid w:val="00183AED"/>
    <w:rsid w:val="00184CC8"/>
    <w:rsid w:val="00184DA8"/>
    <w:rsid w:val="00184F78"/>
    <w:rsid w:val="001857F5"/>
    <w:rsid w:val="001859E0"/>
    <w:rsid w:val="00185C69"/>
    <w:rsid w:val="00185F83"/>
    <w:rsid w:val="001860D5"/>
    <w:rsid w:val="001863AF"/>
    <w:rsid w:val="00186433"/>
    <w:rsid w:val="001869B7"/>
    <w:rsid w:val="00186B5B"/>
    <w:rsid w:val="00186D8D"/>
    <w:rsid w:val="00186E33"/>
    <w:rsid w:val="0018701D"/>
    <w:rsid w:val="00187131"/>
    <w:rsid w:val="001872F1"/>
    <w:rsid w:val="0018771D"/>
    <w:rsid w:val="00187B28"/>
    <w:rsid w:val="00187CDC"/>
    <w:rsid w:val="00187D3A"/>
    <w:rsid w:val="00187FDD"/>
    <w:rsid w:val="001902E4"/>
    <w:rsid w:val="001903D7"/>
    <w:rsid w:val="0019058B"/>
    <w:rsid w:val="00190852"/>
    <w:rsid w:val="0019092A"/>
    <w:rsid w:val="00190B46"/>
    <w:rsid w:val="0019108A"/>
    <w:rsid w:val="001912D0"/>
    <w:rsid w:val="00191949"/>
    <w:rsid w:val="00191D1D"/>
    <w:rsid w:val="00192251"/>
    <w:rsid w:val="00192339"/>
    <w:rsid w:val="0019269B"/>
    <w:rsid w:val="0019285D"/>
    <w:rsid w:val="00192889"/>
    <w:rsid w:val="00192959"/>
    <w:rsid w:val="00192D10"/>
    <w:rsid w:val="00192EBC"/>
    <w:rsid w:val="00193056"/>
    <w:rsid w:val="0019333B"/>
    <w:rsid w:val="0019337E"/>
    <w:rsid w:val="00193496"/>
    <w:rsid w:val="0019349A"/>
    <w:rsid w:val="00194122"/>
    <w:rsid w:val="00194265"/>
    <w:rsid w:val="00194689"/>
    <w:rsid w:val="001946E8"/>
    <w:rsid w:val="00194745"/>
    <w:rsid w:val="001949CF"/>
    <w:rsid w:val="00194B02"/>
    <w:rsid w:val="00194E72"/>
    <w:rsid w:val="0019505B"/>
    <w:rsid w:val="0019521D"/>
    <w:rsid w:val="0019538B"/>
    <w:rsid w:val="00195A2F"/>
    <w:rsid w:val="00195AB5"/>
    <w:rsid w:val="00196131"/>
    <w:rsid w:val="001961B5"/>
    <w:rsid w:val="0019623B"/>
    <w:rsid w:val="001962C7"/>
    <w:rsid w:val="0019647C"/>
    <w:rsid w:val="00196B2E"/>
    <w:rsid w:val="00196DB1"/>
    <w:rsid w:val="00197198"/>
    <w:rsid w:val="00197636"/>
    <w:rsid w:val="00197F1E"/>
    <w:rsid w:val="001A014D"/>
    <w:rsid w:val="001A01C4"/>
    <w:rsid w:val="001A026B"/>
    <w:rsid w:val="001A03EC"/>
    <w:rsid w:val="001A0EC9"/>
    <w:rsid w:val="001A0FD7"/>
    <w:rsid w:val="001A100A"/>
    <w:rsid w:val="001A12B7"/>
    <w:rsid w:val="001A14BD"/>
    <w:rsid w:val="001A17D0"/>
    <w:rsid w:val="001A1AC9"/>
    <w:rsid w:val="001A1ED1"/>
    <w:rsid w:val="001A20B2"/>
    <w:rsid w:val="001A26FE"/>
    <w:rsid w:val="001A2A1F"/>
    <w:rsid w:val="001A2C52"/>
    <w:rsid w:val="001A2EC3"/>
    <w:rsid w:val="001A2F28"/>
    <w:rsid w:val="001A307C"/>
    <w:rsid w:val="001A3356"/>
    <w:rsid w:val="001A35B8"/>
    <w:rsid w:val="001A3C1F"/>
    <w:rsid w:val="001A3D3D"/>
    <w:rsid w:val="001A4163"/>
    <w:rsid w:val="001A43A1"/>
    <w:rsid w:val="001A4944"/>
    <w:rsid w:val="001A49BF"/>
    <w:rsid w:val="001A4AD3"/>
    <w:rsid w:val="001A4CF8"/>
    <w:rsid w:val="001A52EC"/>
    <w:rsid w:val="001A53AB"/>
    <w:rsid w:val="001A5520"/>
    <w:rsid w:val="001A5777"/>
    <w:rsid w:val="001A57AA"/>
    <w:rsid w:val="001A59C7"/>
    <w:rsid w:val="001A5B28"/>
    <w:rsid w:val="001A6751"/>
    <w:rsid w:val="001A695F"/>
    <w:rsid w:val="001A6F5B"/>
    <w:rsid w:val="001A731A"/>
    <w:rsid w:val="001A770D"/>
    <w:rsid w:val="001A7CF6"/>
    <w:rsid w:val="001A7FDE"/>
    <w:rsid w:val="001B0088"/>
    <w:rsid w:val="001B0306"/>
    <w:rsid w:val="001B0399"/>
    <w:rsid w:val="001B0512"/>
    <w:rsid w:val="001B0537"/>
    <w:rsid w:val="001B065D"/>
    <w:rsid w:val="001B07A6"/>
    <w:rsid w:val="001B0B71"/>
    <w:rsid w:val="001B0D62"/>
    <w:rsid w:val="001B0DF2"/>
    <w:rsid w:val="001B0EB2"/>
    <w:rsid w:val="001B0F07"/>
    <w:rsid w:val="001B100C"/>
    <w:rsid w:val="001B119C"/>
    <w:rsid w:val="001B11BF"/>
    <w:rsid w:val="001B1269"/>
    <w:rsid w:val="001B135B"/>
    <w:rsid w:val="001B13EB"/>
    <w:rsid w:val="001B14F9"/>
    <w:rsid w:val="001B186D"/>
    <w:rsid w:val="001B18C2"/>
    <w:rsid w:val="001B1B0B"/>
    <w:rsid w:val="001B1C0D"/>
    <w:rsid w:val="001B1D22"/>
    <w:rsid w:val="001B25B9"/>
    <w:rsid w:val="001B2745"/>
    <w:rsid w:val="001B284A"/>
    <w:rsid w:val="001B29F4"/>
    <w:rsid w:val="001B2B29"/>
    <w:rsid w:val="001B2CDC"/>
    <w:rsid w:val="001B2E3A"/>
    <w:rsid w:val="001B2FB1"/>
    <w:rsid w:val="001B34DD"/>
    <w:rsid w:val="001B3B5A"/>
    <w:rsid w:val="001B3F2F"/>
    <w:rsid w:val="001B3F95"/>
    <w:rsid w:val="001B40AF"/>
    <w:rsid w:val="001B4111"/>
    <w:rsid w:val="001B417E"/>
    <w:rsid w:val="001B43B8"/>
    <w:rsid w:val="001B45E9"/>
    <w:rsid w:val="001B4632"/>
    <w:rsid w:val="001B49A9"/>
    <w:rsid w:val="001B49E7"/>
    <w:rsid w:val="001B4A60"/>
    <w:rsid w:val="001B4BFB"/>
    <w:rsid w:val="001B4D82"/>
    <w:rsid w:val="001B4EDE"/>
    <w:rsid w:val="001B5077"/>
    <w:rsid w:val="001B5204"/>
    <w:rsid w:val="001B5919"/>
    <w:rsid w:val="001B5A3C"/>
    <w:rsid w:val="001B5DFC"/>
    <w:rsid w:val="001B5FE7"/>
    <w:rsid w:val="001B678D"/>
    <w:rsid w:val="001B684D"/>
    <w:rsid w:val="001B6F30"/>
    <w:rsid w:val="001B6F44"/>
    <w:rsid w:val="001B7222"/>
    <w:rsid w:val="001B72E8"/>
    <w:rsid w:val="001B76DC"/>
    <w:rsid w:val="001B787D"/>
    <w:rsid w:val="001B78A4"/>
    <w:rsid w:val="001B79D0"/>
    <w:rsid w:val="001B7A79"/>
    <w:rsid w:val="001B7A7C"/>
    <w:rsid w:val="001C01D3"/>
    <w:rsid w:val="001C0782"/>
    <w:rsid w:val="001C0925"/>
    <w:rsid w:val="001C0AE3"/>
    <w:rsid w:val="001C0E51"/>
    <w:rsid w:val="001C0E7C"/>
    <w:rsid w:val="001C0ED3"/>
    <w:rsid w:val="001C12E0"/>
    <w:rsid w:val="001C164F"/>
    <w:rsid w:val="001C21E5"/>
    <w:rsid w:val="001C24D9"/>
    <w:rsid w:val="001C2A61"/>
    <w:rsid w:val="001C3031"/>
    <w:rsid w:val="001C30EE"/>
    <w:rsid w:val="001C3355"/>
    <w:rsid w:val="001C3718"/>
    <w:rsid w:val="001C3866"/>
    <w:rsid w:val="001C3B37"/>
    <w:rsid w:val="001C3D69"/>
    <w:rsid w:val="001C40E8"/>
    <w:rsid w:val="001C417F"/>
    <w:rsid w:val="001C424F"/>
    <w:rsid w:val="001C44BE"/>
    <w:rsid w:val="001C4622"/>
    <w:rsid w:val="001C4ADA"/>
    <w:rsid w:val="001C4AF0"/>
    <w:rsid w:val="001C4B1E"/>
    <w:rsid w:val="001C4E53"/>
    <w:rsid w:val="001C4F3C"/>
    <w:rsid w:val="001C51C0"/>
    <w:rsid w:val="001C5321"/>
    <w:rsid w:val="001C54F1"/>
    <w:rsid w:val="001C5711"/>
    <w:rsid w:val="001C58A3"/>
    <w:rsid w:val="001C58DD"/>
    <w:rsid w:val="001C5E35"/>
    <w:rsid w:val="001C6352"/>
    <w:rsid w:val="001C6568"/>
    <w:rsid w:val="001C6617"/>
    <w:rsid w:val="001C6D61"/>
    <w:rsid w:val="001C71E4"/>
    <w:rsid w:val="001C790E"/>
    <w:rsid w:val="001C7C6F"/>
    <w:rsid w:val="001C7D69"/>
    <w:rsid w:val="001C7FA4"/>
    <w:rsid w:val="001D03EB"/>
    <w:rsid w:val="001D0478"/>
    <w:rsid w:val="001D05F9"/>
    <w:rsid w:val="001D075D"/>
    <w:rsid w:val="001D07DB"/>
    <w:rsid w:val="001D0EBC"/>
    <w:rsid w:val="001D18C1"/>
    <w:rsid w:val="001D21CD"/>
    <w:rsid w:val="001D2202"/>
    <w:rsid w:val="001D26DE"/>
    <w:rsid w:val="001D279F"/>
    <w:rsid w:val="001D27CB"/>
    <w:rsid w:val="001D2A0E"/>
    <w:rsid w:val="001D2CFC"/>
    <w:rsid w:val="001D2D24"/>
    <w:rsid w:val="001D2FBB"/>
    <w:rsid w:val="001D32F4"/>
    <w:rsid w:val="001D3400"/>
    <w:rsid w:val="001D35C8"/>
    <w:rsid w:val="001D36BE"/>
    <w:rsid w:val="001D37A2"/>
    <w:rsid w:val="001D3B67"/>
    <w:rsid w:val="001D3BF3"/>
    <w:rsid w:val="001D3E01"/>
    <w:rsid w:val="001D4088"/>
    <w:rsid w:val="001D417D"/>
    <w:rsid w:val="001D4249"/>
    <w:rsid w:val="001D43A6"/>
    <w:rsid w:val="001D43D2"/>
    <w:rsid w:val="001D4679"/>
    <w:rsid w:val="001D47FF"/>
    <w:rsid w:val="001D4944"/>
    <w:rsid w:val="001D4B06"/>
    <w:rsid w:val="001D4CD7"/>
    <w:rsid w:val="001D4EEE"/>
    <w:rsid w:val="001D4FD2"/>
    <w:rsid w:val="001D5112"/>
    <w:rsid w:val="001D5288"/>
    <w:rsid w:val="001D53F3"/>
    <w:rsid w:val="001D5430"/>
    <w:rsid w:val="001D57BA"/>
    <w:rsid w:val="001D58AC"/>
    <w:rsid w:val="001D5972"/>
    <w:rsid w:val="001D5C8D"/>
    <w:rsid w:val="001D6047"/>
    <w:rsid w:val="001D604D"/>
    <w:rsid w:val="001D6344"/>
    <w:rsid w:val="001D6B29"/>
    <w:rsid w:val="001D6B54"/>
    <w:rsid w:val="001D6FC4"/>
    <w:rsid w:val="001D711C"/>
    <w:rsid w:val="001D7447"/>
    <w:rsid w:val="001D7B73"/>
    <w:rsid w:val="001D7B89"/>
    <w:rsid w:val="001E0137"/>
    <w:rsid w:val="001E0405"/>
    <w:rsid w:val="001E04D0"/>
    <w:rsid w:val="001E0B39"/>
    <w:rsid w:val="001E0D19"/>
    <w:rsid w:val="001E1189"/>
    <w:rsid w:val="001E127D"/>
    <w:rsid w:val="001E181B"/>
    <w:rsid w:val="001E1954"/>
    <w:rsid w:val="001E1AD2"/>
    <w:rsid w:val="001E1EFE"/>
    <w:rsid w:val="001E2087"/>
    <w:rsid w:val="001E20FB"/>
    <w:rsid w:val="001E2295"/>
    <w:rsid w:val="001E22D1"/>
    <w:rsid w:val="001E2735"/>
    <w:rsid w:val="001E2B7B"/>
    <w:rsid w:val="001E2CB5"/>
    <w:rsid w:val="001E304C"/>
    <w:rsid w:val="001E3096"/>
    <w:rsid w:val="001E3182"/>
    <w:rsid w:val="001E3229"/>
    <w:rsid w:val="001E326B"/>
    <w:rsid w:val="001E3300"/>
    <w:rsid w:val="001E3307"/>
    <w:rsid w:val="001E331C"/>
    <w:rsid w:val="001E348F"/>
    <w:rsid w:val="001E36A9"/>
    <w:rsid w:val="001E3F15"/>
    <w:rsid w:val="001E40AF"/>
    <w:rsid w:val="001E4225"/>
    <w:rsid w:val="001E4426"/>
    <w:rsid w:val="001E4739"/>
    <w:rsid w:val="001E4819"/>
    <w:rsid w:val="001E496C"/>
    <w:rsid w:val="001E4A47"/>
    <w:rsid w:val="001E5077"/>
    <w:rsid w:val="001E586E"/>
    <w:rsid w:val="001E5958"/>
    <w:rsid w:val="001E59F3"/>
    <w:rsid w:val="001E5E0E"/>
    <w:rsid w:val="001E5EE4"/>
    <w:rsid w:val="001E5F43"/>
    <w:rsid w:val="001E6004"/>
    <w:rsid w:val="001E60B2"/>
    <w:rsid w:val="001E614E"/>
    <w:rsid w:val="001E625F"/>
    <w:rsid w:val="001E63DF"/>
    <w:rsid w:val="001E666F"/>
    <w:rsid w:val="001E66C8"/>
    <w:rsid w:val="001E6C64"/>
    <w:rsid w:val="001E70F0"/>
    <w:rsid w:val="001E742B"/>
    <w:rsid w:val="001E76B4"/>
    <w:rsid w:val="001E76F0"/>
    <w:rsid w:val="001E7725"/>
    <w:rsid w:val="001E7744"/>
    <w:rsid w:val="001E785B"/>
    <w:rsid w:val="001E7BAE"/>
    <w:rsid w:val="001F07C6"/>
    <w:rsid w:val="001F0A27"/>
    <w:rsid w:val="001F0A38"/>
    <w:rsid w:val="001F0D1E"/>
    <w:rsid w:val="001F0F4C"/>
    <w:rsid w:val="001F12BA"/>
    <w:rsid w:val="001F18F1"/>
    <w:rsid w:val="001F1AF2"/>
    <w:rsid w:val="001F1B20"/>
    <w:rsid w:val="001F1CE1"/>
    <w:rsid w:val="001F20AA"/>
    <w:rsid w:val="001F23AE"/>
    <w:rsid w:val="001F24E4"/>
    <w:rsid w:val="001F2571"/>
    <w:rsid w:val="001F25A8"/>
    <w:rsid w:val="001F2B46"/>
    <w:rsid w:val="001F2F5E"/>
    <w:rsid w:val="001F2F77"/>
    <w:rsid w:val="001F3187"/>
    <w:rsid w:val="001F32E5"/>
    <w:rsid w:val="001F35E2"/>
    <w:rsid w:val="001F38A8"/>
    <w:rsid w:val="001F39D8"/>
    <w:rsid w:val="001F49C3"/>
    <w:rsid w:val="001F4D7D"/>
    <w:rsid w:val="001F4E4C"/>
    <w:rsid w:val="001F5013"/>
    <w:rsid w:val="001F5738"/>
    <w:rsid w:val="001F5AE3"/>
    <w:rsid w:val="001F6197"/>
    <w:rsid w:val="001F62F7"/>
    <w:rsid w:val="001F63F5"/>
    <w:rsid w:val="001F64D7"/>
    <w:rsid w:val="001F66A2"/>
    <w:rsid w:val="001F679C"/>
    <w:rsid w:val="001F69CB"/>
    <w:rsid w:val="001F6A84"/>
    <w:rsid w:val="001F6D57"/>
    <w:rsid w:val="001F6FA0"/>
    <w:rsid w:val="001F73C4"/>
    <w:rsid w:val="001F7BA3"/>
    <w:rsid w:val="001F7CE3"/>
    <w:rsid w:val="001F7DCE"/>
    <w:rsid w:val="001F7F19"/>
    <w:rsid w:val="0020010A"/>
    <w:rsid w:val="00200511"/>
    <w:rsid w:val="002006C8"/>
    <w:rsid w:val="00200E0C"/>
    <w:rsid w:val="00200E9B"/>
    <w:rsid w:val="00200FA8"/>
    <w:rsid w:val="00201F8C"/>
    <w:rsid w:val="002022C9"/>
    <w:rsid w:val="00202304"/>
    <w:rsid w:val="0020237A"/>
    <w:rsid w:val="002025D1"/>
    <w:rsid w:val="002026E0"/>
    <w:rsid w:val="002026EA"/>
    <w:rsid w:val="0020281D"/>
    <w:rsid w:val="00202ACE"/>
    <w:rsid w:val="00202DB2"/>
    <w:rsid w:val="0020305C"/>
    <w:rsid w:val="002034EE"/>
    <w:rsid w:val="0020370D"/>
    <w:rsid w:val="002037CF"/>
    <w:rsid w:val="002037D1"/>
    <w:rsid w:val="002039F0"/>
    <w:rsid w:val="00203A79"/>
    <w:rsid w:val="00203CBF"/>
    <w:rsid w:val="00203E15"/>
    <w:rsid w:val="002041C8"/>
    <w:rsid w:val="00204559"/>
    <w:rsid w:val="00204716"/>
    <w:rsid w:val="00204A5C"/>
    <w:rsid w:val="0020510C"/>
    <w:rsid w:val="002052EB"/>
    <w:rsid w:val="00205333"/>
    <w:rsid w:val="0020558A"/>
    <w:rsid w:val="00205834"/>
    <w:rsid w:val="00205851"/>
    <w:rsid w:val="00205B63"/>
    <w:rsid w:val="00205EF0"/>
    <w:rsid w:val="00206153"/>
    <w:rsid w:val="00206166"/>
    <w:rsid w:val="002063FA"/>
    <w:rsid w:val="00206512"/>
    <w:rsid w:val="00206695"/>
    <w:rsid w:val="00206986"/>
    <w:rsid w:val="002069BA"/>
    <w:rsid w:val="00206CC1"/>
    <w:rsid w:val="00206D70"/>
    <w:rsid w:val="00206E79"/>
    <w:rsid w:val="00207A39"/>
    <w:rsid w:val="002101E0"/>
    <w:rsid w:val="002101FB"/>
    <w:rsid w:val="00210377"/>
    <w:rsid w:val="002103C6"/>
    <w:rsid w:val="00210442"/>
    <w:rsid w:val="002104AE"/>
    <w:rsid w:val="00210782"/>
    <w:rsid w:val="00210812"/>
    <w:rsid w:val="00210840"/>
    <w:rsid w:val="00210B4C"/>
    <w:rsid w:val="00210B61"/>
    <w:rsid w:val="00211203"/>
    <w:rsid w:val="00211C29"/>
    <w:rsid w:val="00211D05"/>
    <w:rsid w:val="00211D25"/>
    <w:rsid w:val="00211E87"/>
    <w:rsid w:val="002124EA"/>
    <w:rsid w:val="0021273D"/>
    <w:rsid w:val="0021276E"/>
    <w:rsid w:val="00212A3A"/>
    <w:rsid w:val="00212B58"/>
    <w:rsid w:val="0021315B"/>
    <w:rsid w:val="002131D3"/>
    <w:rsid w:val="002134F3"/>
    <w:rsid w:val="0021374B"/>
    <w:rsid w:val="00213887"/>
    <w:rsid w:val="00213C8E"/>
    <w:rsid w:val="00213C9B"/>
    <w:rsid w:val="00213CE3"/>
    <w:rsid w:val="002141DC"/>
    <w:rsid w:val="00214215"/>
    <w:rsid w:val="0021460C"/>
    <w:rsid w:val="0021474D"/>
    <w:rsid w:val="002147DA"/>
    <w:rsid w:val="00214FCF"/>
    <w:rsid w:val="0021507A"/>
    <w:rsid w:val="002157E6"/>
    <w:rsid w:val="00215EDA"/>
    <w:rsid w:val="00215F1D"/>
    <w:rsid w:val="00215FBA"/>
    <w:rsid w:val="002162B4"/>
    <w:rsid w:val="002164BA"/>
    <w:rsid w:val="00216962"/>
    <w:rsid w:val="00216964"/>
    <w:rsid w:val="002169BF"/>
    <w:rsid w:val="00216C41"/>
    <w:rsid w:val="00217097"/>
    <w:rsid w:val="002171C4"/>
    <w:rsid w:val="002172DF"/>
    <w:rsid w:val="00217A9A"/>
    <w:rsid w:val="00217AFE"/>
    <w:rsid w:val="00217B33"/>
    <w:rsid w:val="00217C52"/>
    <w:rsid w:val="00217D55"/>
    <w:rsid w:val="00217D7F"/>
    <w:rsid w:val="00217F10"/>
    <w:rsid w:val="002205DF"/>
    <w:rsid w:val="00220855"/>
    <w:rsid w:val="00220D3F"/>
    <w:rsid w:val="00220D4B"/>
    <w:rsid w:val="00221028"/>
    <w:rsid w:val="0022156E"/>
    <w:rsid w:val="002216B5"/>
    <w:rsid w:val="002221D3"/>
    <w:rsid w:val="00222235"/>
    <w:rsid w:val="00222308"/>
    <w:rsid w:val="00222424"/>
    <w:rsid w:val="0022276E"/>
    <w:rsid w:val="00222EBE"/>
    <w:rsid w:val="00222F84"/>
    <w:rsid w:val="00223151"/>
    <w:rsid w:val="002231B3"/>
    <w:rsid w:val="002232B9"/>
    <w:rsid w:val="002234FE"/>
    <w:rsid w:val="002235A8"/>
    <w:rsid w:val="00223636"/>
    <w:rsid w:val="002236C9"/>
    <w:rsid w:val="0022390B"/>
    <w:rsid w:val="00223B11"/>
    <w:rsid w:val="00223B22"/>
    <w:rsid w:val="00223BF3"/>
    <w:rsid w:val="00223C9B"/>
    <w:rsid w:val="00223CD1"/>
    <w:rsid w:val="00223E6B"/>
    <w:rsid w:val="002240FC"/>
    <w:rsid w:val="00224340"/>
    <w:rsid w:val="00224444"/>
    <w:rsid w:val="00224975"/>
    <w:rsid w:val="002249B8"/>
    <w:rsid w:val="00224B62"/>
    <w:rsid w:val="00224BCC"/>
    <w:rsid w:val="00224D56"/>
    <w:rsid w:val="00224DD8"/>
    <w:rsid w:val="00224F42"/>
    <w:rsid w:val="00224FEB"/>
    <w:rsid w:val="00224FF0"/>
    <w:rsid w:val="002250C1"/>
    <w:rsid w:val="002253E9"/>
    <w:rsid w:val="0022556A"/>
    <w:rsid w:val="00225629"/>
    <w:rsid w:val="00225CE9"/>
    <w:rsid w:val="00225E49"/>
    <w:rsid w:val="002264AA"/>
    <w:rsid w:val="00226770"/>
    <w:rsid w:val="002267A2"/>
    <w:rsid w:val="00226D6B"/>
    <w:rsid w:val="00226D9C"/>
    <w:rsid w:val="002274DE"/>
    <w:rsid w:val="0022756A"/>
    <w:rsid w:val="00227AA9"/>
    <w:rsid w:val="00230595"/>
    <w:rsid w:val="00230DCA"/>
    <w:rsid w:val="00230DED"/>
    <w:rsid w:val="002310E9"/>
    <w:rsid w:val="0023139E"/>
    <w:rsid w:val="002315CB"/>
    <w:rsid w:val="00231AE5"/>
    <w:rsid w:val="00231D51"/>
    <w:rsid w:val="00231E32"/>
    <w:rsid w:val="00232159"/>
    <w:rsid w:val="002328A5"/>
    <w:rsid w:val="00232A7F"/>
    <w:rsid w:val="00232A83"/>
    <w:rsid w:val="00232FF6"/>
    <w:rsid w:val="00233823"/>
    <w:rsid w:val="00233D66"/>
    <w:rsid w:val="0023417B"/>
    <w:rsid w:val="002341D7"/>
    <w:rsid w:val="0023432D"/>
    <w:rsid w:val="0023444B"/>
    <w:rsid w:val="002344A1"/>
    <w:rsid w:val="00234AF8"/>
    <w:rsid w:val="00234C87"/>
    <w:rsid w:val="0023502A"/>
    <w:rsid w:val="0023508C"/>
    <w:rsid w:val="002352FF"/>
    <w:rsid w:val="0023570D"/>
    <w:rsid w:val="00235A23"/>
    <w:rsid w:val="00235F5A"/>
    <w:rsid w:val="002364BD"/>
    <w:rsid w:val="00236683"/>
    <w:rsid w:val="00236A45"/>
    <w:rsid w:val="00236A8D"/>
    <w:rsid w:val="00236F80"/>
    <w:rsid w:val="0023730F"/>
    <w:rsid w:val="002375C6"/>
    <w:rsid w:val="00237677"/>
    <w:rsid w:val="0023771E"/>
    <w:rsid w:val="00237BC5"/>
    <w:rsid w:val="0024019F"/>
    <w:rsid w:val="0024037C"/>
    <w:rsid w:val="002407DD"/>
    <w:rsid w:val="00240809"/>
    <w:rsid w:val="002409ED"/>
    <w:rsid w:val="00240A10"/>
    <w:rsid w:val="00240B7C"/>
    <w:rsid w:val="00240CEE"/>
    <w:rsid w:val="00240FD5"/>
    <w:rsid w:val="0024131E"/>
    <w:rsid w:val="00241546"/>
    <w:rsid w:val="0024176E"/>
    <w:rsid w:val="00241A7A"/>
    <w:rsid w:val="00241A8B"/>
    <w:rsid w:val="00241CFD"/>
    <w:rsid w:val="00241E33"/>
    <w:rsid w:val="00241FC5"/>
    <w:rsid w:val="0024277F"/>
    <w:rsid w:val="00242853"/>
    <w:rsid w:val="002428A4"/>
    <w:rsid w:val="00242975"/>
    <w:rsid w:val="00242AAE"/>
    <w:rsid w:val="00242BE5"/>
    <w:rsid w:val="00242D27"/>
    <w:rsid w:val="00242DDB"/>
    <w:rsid w:val="00243299"/>
    <w:rsid w:val="00243352"/>
    <w:rsid w:val="002435D6"/>
    <w:rsid w:val="00243680"/>
    <w:rsid w:val="00243A6D"/>
    <w:rsid w:val="00243BCD"/>
    <w:rsid w:val="00243CDC"/>
    <w:rsid w:val="002440F1"/>
    <w:rsid w:val="0024415E"/>
    <w:rsid w:val="002444AE"/>
    <w:rsid w:val="00244521"/>
    <w:rsid w:val="00244778"/>
    <w:rsid w:val="002447C8"/>
    <w:rsid w:val="0024486E"/>
    <w:rsid w:val="00244946"/>
    <w:rsid w:val="00244A79"/>
    <w:rsid w:val="00244AEC"/>
    <w:rsid w:val="00244FB4"/>
    <w:rsid w:val="002450F7"/>
    <w:rsid w:val="0024515C"/>
    <w:rsid w:val="002457BE"/>
    <w:rsid w:val="0024585D"/>
    <w:rsid w:val="00245972"/>
    <w:rsid w:val="00245CB3"/>
    <w:rsid w:val="00245E0C"/>
    <w:rsid w:val="00245F73"/>
    <w:rsid w:val="00246121"/>
    <w:rsid w:val="002462FF"/>
    <w:rsid w:val="002464C4"/>
    <w:rsid w:val="002468EF"/>
    <w:rsid w:val="00246AC4"/>
    <w:rsid w:val="00246CE2"/>
    <w:rsid w:val="00246DE7"/>
    <w:rsid w:val="00246EEE"/>
    <w:rsid w:val="00246FD3"/>
    <w:rsid w:val="00247177"/>
    <w:rsid w:val="002472D2"/>
    <w:rsid w:val="002474E7"/>
    <w:rsid w:val="00247712"/>
    <w:rsid w:val="0024799C"/>
    <w:rsid w:val="00247E39"/>
    <w:rsid w:val="00247F1F"/>
    <w:rsid w:val="002503FA"/>
    <w:rsid w:val="002505D8"/>
    <w:rsid w:val="0025085A"/>
    <w:rsid w:val="00250BD4"/>
    <w:rsid w:val="00250D9F"/>
    <w:rsid w:val="00251286"/>
    <w:rsid w:val="00251430"/>
    <w:rsid w:val="002515AC"/>
    <w:rsid w:val="00251CD1"/>
    <w:rsid w:val="002523A0"/>
    <w:rsid w:val="002525F7"/>
    <w:rsid w:val="00252B4C"/>
    <w:rsid w:val="00252C45"/>
    <w:rsid w:val="00252C9C"/>
    <w:rsid w:val="00252CDE"/>
    <w:rsid w:val="0025311B"/>
    <w:rsid w:val="0025314C"/>
    <w:rsid w:val="002533E3"/>
    <w:rsid w:val="002534F0"/>
    <w:rsid w:val="00253540"/>
    <w:rsid w:val="002536CC"/>
    <w:rsid w:val="00253D29"/>
    <w:rsid w:val="00254321"/>
    <w:rsid w:val="0025432C"/>
    <w:rsid w:val="00254617"/>
    <w:rsid w:val="00254644"/>
    <w:rsid w:val="00254AA8"/>
    <w:rsid w:val="00254B55"/>
    <w:rsid w:val="00254BFF"/>
    <w:rsid w:val="00254C15"/>
    <w:rsid w:val="00255266"/>
    <w:rsid w:val="00255348"/>
    <w:rsid w:val="00255473"/>
    <w:rsid w:val="0025559E"/>
    <w:rsid w:val="00255F8F"/>
    <w:rsid w:val="002564E0"/>
    <w:rsid w:val="002569DB"/>
    <w:rsid w:val="00256CAC"/>
    <w:rsid w:val="00256FDB"/>
    <w:rsid w:val="002570FB"/>
    <w:rsid w:val="00257269"/>
    <w:rsid w:val="00257320"/>
    <w:rsid w:val="0026006E"/>
    <w:rsid w:val="002601CC"/>
    <w:rsid w:val="00260617"/>
    <w:rsid w:val="002609BC"/>
    <w:rsid w:val="00260A5A"/>
    <w:rsid w:val="00260AF6"/>
    <w:rsid w:val="00260B9B"/>
    <w:rsid w:val="00260E06"/>
    <w:rsid w:val="00261029"/>
    <w:rsid w:val="00261197"/>
    <w:rsid w:val="0026123A"/>
    <w:rsid w:val="002612E9"/>
    <w:rsid w:val="0026151E"/>
    <w:rsid w:val="00261533"/>
    <w:rsid w:val="0026161B"/>
    <w:rsid w:val="0026179D"/>
    <w:rsid w:val="00261901"/>
    <w:rsid w:val="00261C3B"/>
    <w:rsid w:val="00261FB3"/>
    <w:rsid w:val="0026201A"/>
    <w:rsid w:val="0026218A"/>
    <w:rsid w:val="002621C2"/>
    <w:rsid w:val="0026240D"/>
    <w:rsid w:val="00262774"/>
    <w:rsid w:val="002628D7"/>
    <w:rsid w:val="00262C11"/>
    <w:rsid w:val="00262C83"/>
    <w:rsid w:val="00262C95"/>
    <w:rsid w:val="00262E02"/>
    <w:rsid w:val="00262E45"/>
    <w:rsid w:val="002634E0"/>
    <w:rsid w:val="00263805"/>
    <w:rsid w:val="00264032"/>
    <w:rsid w:val="002640E2"/>
    <w:rsid w:val="00264451"/>
    <w:rsid w:val="00264606"/>
    <w:rsid w:val="00264753"/>
    <w:rsid w:val="00264BBC"/>
    <w:rsid w:val="00264CA6"/>
    <w:rsid w:val="002650BD"/>
    <w:rsid w:val="002653DB"/>
    <w:rsid w:val="0026570A"/>
    <w:rsid w:val="002659A5"/>
    <w:rsid w:val="00265B4E"/>
    <w:rsid w:val="00265CB5"/>
    <w:rsid w:val="00265D2F"/>
    <w:rsid w:val="0026604F"/>
    <w:rsid w:val="00266136"/>
    <w:rsid w:val="002665F3"/>
    <w:rsid w:val="0026691C"/>
    <w:rsid w:val="0026698F"/>
    <w:rsid w:val="002672E0"/>
    <w:rsid w:val="00267312"/>
    <w:rsid w:val="002675A9"/>
    <w:rsid w:val="00267630"/>
    <w:rsid w:val="002677C9"/>
    <w:rsid w:val="00267B23"/>
    <w:rsid w:val="002702F8"/>
    <w:rsid w:val="002705D7"/>
    <w:rsid w:val="00270A1B"/>
    <w:rsid w:val="00270B94"/>
    <w:rsid w:val="00270E74"/>
    <w:rsid w:val="00270F96"/>
    <w:rsid w:val="002711AA"/>
    <w:rsid w:val="00271A88"/>
    <w:rsid w:val="002723E3"/>
    <w:rsid w:val="00272890"/>
    <w:rsid w:val="00272AA2"/>
    <w:rsid w:val="00272CF1"/>
    <w:rsid w:val="00273004"/>
    <w:rsid w:val="00273011"/>
    <w:rsid w:val="002730CA"/>
    <w:rsid w:val="0027344D"/>
    <w:rsid w:val="00273653"/>
    <w:rsid w:val="00273684"/>
    <w:rsid w:val="00273925"/>
    <w:rsid w:val="00273B31"/>
    <w:rsid w:val="00273DC3"/>
    <w:rsid w:val="00273DE2"/>
    <w:rsid w:val="00274102"/>
    <w:rsid w:val="00274247"/>
    <w:rsid w:val="0027424B"/>
    <w:rsid w:val="0027428C"/>
    <w:rsid w:val="0027428E"/>
    <w:rsid w:val="002743AA"/>
    <w:rsid w:val="0027458B"/>
    <w:rsid w:val="0027486D"/>
    <w:rsid w:val="00274A22"/>
    <w:rsid w:val="00274BAD"/>
    <w:rsid w:val="00274FD2"/>
    <w:rsid w:val="0027505E"/>
    <w:rsid w:val="00275091"/>
    <w:rsid w:val="00275357"/>
    <w:rsid w:val="002755E7"/>
    <w:rsid w:val="00275DA9"/>
    <w:rsid w:val="00275E3A"/>
    <w:rsid w:val="0027654A"/>
    <w:rsid w:val="00276862"/>
    <w:rsid w:val="002768C2"/>
    <w:rsid w:val="00276A1A"/>
    <w:rsid w:val="00276C1E"/>
    <w:rsid w:val="00276C3A"/>
    <w:rsid w:val="002770AE"/>
    <w:rsid w:val="00277471"/>
    <w:rsid w:val="0027757A"/>
    <w:rsid w:val="00277686"/>
    <w:rsid w:val="0028008B"/>
    <w:rsid w:val="00280095"/>
    <w:rsid w:val="0028013E"/>
    <w:rsid w:val="002801CC"/>
    <w:rsid w:val="00280216"/>
    <w:rsid w:val="00280575"/>
    <w:rsid w:val="0028067D"/>
    <w:rsid w:val="002806EE"/>
    <w:rsid w:val="00280A50"/>
    <w:rsid w:val="00280C63"/>
    <w:rsid w:val="00280CE5"/>
    <w:rsid w:val="00281999"/>
    <w:rsid w:val="00281A22"/>
    <w:rsid w:val="0028218D"/>
    <w:rsid w:val="002821C9"/>
    <w:rsid w:val="002824C1"/>
    <w:rsid w:val="0028266D"/>
    <w:rsid w:val="002829AE"/>
    <w:rsid w:val="00282AA8"/>
    <w:rsid w:val="00282B7B"/>
    <w:rsid w:val="00282E09"/>
    <w:rsid w:val="00282E95"/>
    <w:rsid w:val="00283042"/>
    <w:rsid w:val="002831D0"/>
    <w:rsid w:val="00283275"/>
    <w:rsid w:val="00283525"/>
    <w:rsid w:val="00283910"/>
    <w:rsid w:val="00283A01"/>
    <w:rsid w:val="00283DC6"/>
    <w:rsid w:val="0028414A"/>
    <w:rsid w:val="00284778"/>
    <w:rsid w:val="0028483E"/>
    <w:rsid w:val="002848AA"/>
    <w:rsid w:val="00284A14"/>
    <w:rsid w:val="00284C86"/>
    <w:rsid w:val="00284C95"/>
    <w:rsid w:val="00284D7F"/>
    <w:rsid w:val="00284DE6"/>
    <w:rsid w:val="00284E95"/>
    <w:rsid w:val="00284F51"/>
    <w:rsid w:val="00285587"/>
    <w:rsid w:val="002857A9"/>
    <w:rsid w:val="00285EAC"/>
    <w:rsid w:val="00285F03"/>
    <w:rsid w:val="00286166"/>
    <w:rsid w:val="002862FA"/>
    <w:rsid w:val="002863D8"/>
    <w:rsid w:val="00286468"/>
    <w:rsid w:val="002867F7"/>
    <w:rsid w:val="0028691F"/>
    <w:rsid w:val="00286A35"/>
    <w:rsid w:val="00286C17"/>
    <w:rsid w:val="00286C83"/>
    <w:rsid w:val="00286D60"/>
    <w:rsid w:val="00286DA7"/>
    <w:rsid w:val="00286E0B"/>
    <w:rsid w:val="00287084"/>
    <w:rsid w:val="00287138"/>
    <w:rsid w:val="0028724E"/>
    <w:rsid w:val="00287358"/>
    <w:rsid w:val="002875C0"/>
    <w:rsid w:val="002875C9"/>
    <w:rsid w:val="002877B1"/>
    <w:rsid w:val="00287854"/>
    <w:rsid w:val="00287AB2"/>
    <w:rsid w:val="00287BE8"/>
    <w:rsid w:val="00290021"/>
    <w:rsid w:val="0029035A"/>
    <w:rsid w:val="002907B3"/>
    <w:rsid w:val="002907CA"/>
    <w:rsid w:val="0029087A"/>
    <w:rsid w:val="00290A72"/>
    <w:rsid w:val="00291232"/>
    <w:rsid w:val="002913B2"/>
    <w:rsid w:val="002914F0"/>
    <w:rsid w:val="00291897"/>
    <w:rsid w:val="00291B54"/>
    <w:rsid w:val="00291D93"/>
    <w:rsid w:val="00291F85"/>
    <w:rsid w:val="0029260B"/>
    <w:rsid w:val="0029266C"/>
    <w:rsid w:val="002929A7"/>
    <w:rsid w:val="0029334D"/>
    <w:rsid w:val="00293452"/>
    <w:rsid w:val="00293686"/>
    <w:rsid w:val="0029383E"/>
    <w:rsid w:val="00293B9C"/>
    <w:rsid w:val="00293F98"/>
    <w:rsid w:val="0029415A"/>
    <w:rsid w:val="0029423C"/>
    <w:rsid w:val="0029456D"/>
    <w:rsid w:val="002946BE"/>
    <w:rsid w:val="00294764"/>
    <w:rsid w:val="0029484F"/>
    <w:rsid w:val="002949E0"/>
    <w:rsid w:val="00294A23"/>
    <w:rsid w:val="00294C96"/>
    <w:rsid w:val="00294CFC"/>
    <w:rsid w:val="0029556B"/>
    <w:rsid w:val="00295769"/>
    <w:rsid w:val="00295FF9"/>
    <w:rsid w:val="00296484"/>
    <w:rsid w:val="0029671F"/>
    <w:rsid w:val="00296877"/>
    <w:rsid w:val="00296AB6"/>
    <w:rsid w:val="00296BC8"/>
    <w:rsid w:val="00296EC5"/>
    <w:rsid w:val="00296F94"/>
    <w:rsid w:val="00297312"/>
    <w:rsid w:val="002973EC"/>
    <w:rsid w:val="002974BF"/>
    <w:rsid w:val="002977A6"/>
    <w:rsid w:val="00297A9F"/>
    <w:rsid w:val="00297AA7"/>
    <w:rsid w:val="002A02CF"/>
    <w:rsid w:val="002A05C9"/>
    <w:rsid w:val="002A06EA"/>
    <w:rsid w:val="002A0880"/>
    <w:rsid w:val="002A08CA"/>
    <w:rsid w:val="002A0DE3"/>
    <w:rsid w:val="002A109D"/>
    <w:rsid w:val="002A122E"/>
    <w:rsid w:val="002A131B"/>
    <w:rsid w:val="002A1724"/>
    <w:rsid w:val="002A17E7"/>
    <w:rsid w:val="002A1BC5"/>
    <w:rsid w:val="002A1CCE"/>
    <w:rsid w:val="002A2311"/>
    <w:rsid w:val="002A2356"/>
    <w:rsid w:val="002A269B"/>
    <w:rsid w:val="002A2783"/>
    <w:rsid w:val="002A28DA"/>
    <w:rsid w:val="002A348B"/>
    <w:rsid w:val="002A36A0"/>
    <w:rsid w:val="002A3B66"/>
    <w:rsid w:val="002A3BAF"/>
    <w:rsid w:val="002A422D"/>
    <w:rsid w:val="002A43EF"/>
    <w:rsid w:val="002A4974"/>
    <w:rsid w:val="002A4D23"/>
    <w:rsid w:val="002A4E92"/>
    <w:rsid w:val="002A4EAD"/>
    <w:rsid w:val="002A4FA2"/>
    <w:rsid w:val="002A56E7"/>
    <w:rsid w:val="002A5868"/>
    <w:rsid w:val="002A59AF"/>
    <w:rsid w:val="002A5C70"/>
    <w:rsid w:val="002A62AC"/>
    <w:rsid w:val="002A697F"/>
    <w:rsid w:val="002A6D18"/>
    <w:rsid w:val="002A6E21"/>
    <w:rsid w:val="002A737B"/>
    <w:rsid w:val="002A7586"/>
    <w:rsid w:val="002A7780"/>
    <w:rsid w:val="002A77BF"/>
    <w:rsid w:val="002A7A49"/>
    <w:rsid w:val="002B0099"/>
    <w:rsid w:val="002B0141"/>
    <w:rsid w:val="002B0781"/>
    <w:rsid w:val="002B0889"/>
    <w:rsid w:val="002B0F1E"/>
    <w:rsid w:val="002B1B43"/>
    <w:rsid w:val="002B1CB9"/>
    <w:rsid w:val="002B1DEC"/>
    <w:rsid w:val="002B1E6B"/>
    <w:rsid w:val="002B2301"/>
    <w:rsid w:val="002B290F"/>
    <w:rsid w:val="002B2937"/>
    <w:rsid w:val="002B29A5"/>
    <w:rsid w:val="002B2C10"/>
    <w:rsid w:val="002B2C72"/>
    <w:rsid w:val="002B2CD3"/>
    <w:rsid w:val="002B3325"/>
    <w:rsid w:val="002B33A4"/>
    <w:rsid w:val="002B34E2"/>
    <w:rsid w:val="002B397A"/>
    <w:rsid w:val="002B3EF4"/>
    <w:rsid w:val="002B4158"/>
    <w:rsid w:val="002B4237"/>
    <w:rsid w:val="002B474E"/>
    <w:rsid w:val="002B487A"/>
    <w:rsid w:val="002B4A53"/>
    <w:rsid w:val="002B5736"/>
    <w:rsid w:val="002B58FD"/>
    <w:rsid w:val="002B5957"/>
    <w:rsid w:val="002B5973"/>
    <w:rsid w:val="002B59B3"/>
    <w:rsid w:val="002B5A5F"/>
    <w:rsid w:val="002B5B90"/>
    <w:rsid w:val="002B5CA4"/>
    <w:rsid w:val="002B643A"/>
    <w:rsid w:val="002B69C0"/>
    <w:rsid w:val="002B6AE9"/>
    <w:rsid w:val="002B6E42"/>
    <w:rsid w:val="002B729E"/>
    <w:rsid w:val="002B743C"/>
    <w:rsid w:val="002B7877"/>
    <w:rsid w:val="002B7C00"/>
    <w:rsid w:val="002B7CD8"/>
    <w:rsid w:val="002B7D9C"/>
    <w:rsid w:val="002B7DCC"/>
    <w:rsid w:val="002B7EEC"/>
    <w:rsid w:val="002B7F22"/>
    <w:rsid w:val="002C0050"/>
    <w:rsid w:val="002C011D"/>
    <w:rsid w:val="002C032F"/>
    <w:rsid w:val="002C0518"/>
    <w:rsid w:val="002C0696"/>
    <w:rsid w:val="002C1220"/>
    <w:rsid w:val="002C13BE"/>
    <w:rsid w:val="002C145F"/>
    <w:rsid w:val="002C156B"/>
    <w:rsid w:val="002C1816"/>
    <w:rsid w:val="002C1827"/>
    <w:rsid w:val="002C1930"/>
    <w:rsid w:val="002C19CC"/>
    <w:rsid w:val="002C1BB7"/>
    <w:rsid w:val="002C1D29"/>
    <w:rsid w:val="002C1D5E"/>
    <w:rsid w:val="002C1EF2"/>
    <w:rsid w:val="002C2347"/>
    <w:rsid w:val="002C2791"/>
    <w:rsid w:val="002C28E7"/>
    <w:rsid w:val="002C2B59"/>
    <w:rsid w:val="002C30D8"/>
    <w:rsid w:val="002C34E8"/>
    <w:rsid w:val="002C36A3"/>
    <w:rsid w:val="002C37F8"/>
    <w:rsid w:val="002C37FA"/>
    <w:rsid w:val="002C3ADE"/>
    <w:rsid w:val="002C40AE"/>
    <w:rsid w:val="002C44E5"/>
    <w:rsid w:val="002C467D"/>
    <w:rsid w:val="002C4D5A"/>
    <w:rsid w:val="002C5031"/>
    <w:rsid w:val="002C542D"/>
    <w:rsid w:val="002C5625"/>
    <w:rsid w:val="002C56BC"/>
    <w:rsid w:val="002C56E0"/>
    <w:rsid w:val="002C56FC"/>
    <w:rsid w:val="002C58F4"/>
    <w:rsid w:val="002C5A29"/>
    <w:rsid w:val="002C5E2B"/>
    <w:rsid w:val="002C5F15"/>
    <w:rsid w:val="002C60E7"/>
    <w:rsid w:val="002C6235"/>
    <w:rsid w:val="002C62D2"/>
    <w:rsid w:val="002C641D"/>
    <w:rsid w:val="002C6926"/>
    <w:rsid w:val="002C69D0"/>
    <w:rsid w:val="002C6B6F"/>
    <w:rsid w:val="002C6F2F"/>
    <w:rsid w:val="002C7149"/>
    <w:rsid w:val="002C7284"/>
    <w:rsid w:val="002C7523"/>
    <w:rsid w:val="002C77A9"/>
    <w:rsid w:val="002C7BCB"/>
    <w:rsid w:val="002C7F88"/>
    <w:rsid w:val="002D00EF"/>
    <w:rsid w:val="002D010D"/>
    <w:rsid w:val="002D012E"/>
    <w:rsid w:val="002D02F6"/>
    <w:rsid w:val="002D0305"/>
    <w:rsid w:val="002D03DD"/>
    <w:rsid w:val="002D0666"/>
    <w:rsid w:val="002D07EB"/>
    <w:rsid w:val="002D0989"/>
    <w:rsid w:val="002D0EAD"/>
    <w:rsid w:val="002D111F"/>
    <w:rsid w:val="002D11FB"/>
    <w:rsid w:val="002D12FC"/>
    <w:rsid w:val="002D1638"/>
    <w:rsid w:val="002D1E7D"/>
    <w:rsid w:val="002D1E91"/>
    <w:rsid w:val="002D2090"/>
    <w:rsid w:val="002D20D5"/>
    <w:rsid w:val="002D23D4"/>
    <w:rsid w:val="002D241A"/>
    <w:rsid w:val="002D242F"/>
    <w:rsid w:val="002D2488"/>
    <w:rsid w:val="002D26BB"/>
    <w:rsid w:val="002D29A3"/>
    <w:rsid w:val="002D2A81"/>
    <w:rsid w:val="002D2D01"/>
    <w:rsid w:val="002D332A"/>
    <w:rsid w:val="002D336A"/>
    <w:rsid w:val="002D3A35"/>
    <w:rsid w:val="002D3B55"/>
    <w:rsid w:val="002D43C3"/>
    <w:rsid w:val="002D4747"/>
    <w:rsid w:val="002D49E1"/>
    <w:rsid w:val="002D4E72"/>
    <w:rsid w:val="002D50EC"/>
    <w:rsid w:val="002D57D4"/>
    <w:rsid w:val="002D59C5"/>
    <w:rsid w:val="002D5A5B"/>
    <w:rsid w:val="002D5AA4"/>
    <w:rsid w:val="002D5C2F"/>
    <w:rsid w:val="002D6024"/>
    <w:rsid w:val="002D6083"/>
    <w:rsid w:val="002D6337"/>
    <w:rsid w:val="002D674C"/>
    <w:rsid w:val="002D6FCF"/>
    <w:rsid w:val="002D721C"/>
    <w:rsid w:val="002D754D"/>
    <w:rsid w:val="002D76D1"/>
    <w:rsid w:val="002D7724"/>
    <w:rsid w:val="002D77C7"/>
    <w:rsid w:val="002D78CD"/>
    <w:rsid w:val="002D7B39"/>
    <w:rsid w:val="002D7DFE"/>
    <w:rsid w:val="002D7EC5"/>
    <w:rsid w:val="002E007F"/>
    <w:rsid w:val="002E032B"/>
    <w:rsid w:val="002E03FA"/>
    <w:rsid w:val="002E137A"/>
    <w:rsid w:val="002E1472"/>
    <w:rsid w:val="002E17A5"/>
    <w:rsid w:val="002E1873"/>
    <w:rsid w:val="002E224F"/>
    <w:rsid w:val="002E2A12"/>
    <w:rsid w:val="002E2AFA"/>
    <w:rsid w:val="002E2B53"/>
    <w:rsid w:val="002E2B95"/>
    <w:rsid w:val="002E2BAB"/>
    <w:rsid w:val="002E2C64"/>
    <w:rsid w:val="002E2EC1"/>
    <w:rsid w:val="002E3C39"/>
    <w:rsid w:val="002E3FB4"/>
    <w:rsid w:val="002E4016"/>
    <w:rsid w:val="002E42C9"/>
    <w:rsid w:val="002E4869"/>
    <w:rsid w:val="002E4FFC"/>
    <w:rsid w:val="002E51BA"/>
    <w:rsid w:val="002E51BD"/>
    <w:rsid w:val="002E54E4"/>
    <w:rsid w:val="002E5549"/>
    <w:rsid w:val="002E577D"/>
    <w:rsid w:val="002E5A6E"/>
    <w:rsid w:val="002E5CC0"/>
    <w:rsid w:val="002E5E14"/>
    <w:rsid w:val="002E5EBF"/>
    <w:rsid w:val="002E5F54"/>
    <w:rsid w:val="002E63AD"/>
    <w:rsid w:val="002E64B3"/>
    <w:rsid w:val="002E64B7"/>
    <w:rsid w:val="002E6840"/>
    <w:rsid w:val="002E6DF5"/>
    <w:rsid w:val="002E727A"/>
    <w:rsid w:val="002E7485"/>
    <w:rsid w:val="002E75A3"/>
    <w:rsid w:val="002E76BB"/>
    <w:rsid w:val="002E77F9"/>
    <w:rsid w:val="002E79CD"/>
    <w:rsid w:val="002E7CBF"/>
    <w:rsid w:val="002E7EDF"/>
    <w:rsid w:val="002F064A"/>
    <w:rsid w:val="002F07BF"/>
    <w:rsid w:val="002F07C1"/>
    <w:rsid w:val="002F0DEA"/>
    <w:rsid w:val="002F0FA7"/>
    <w:rsid w:val="002F12F5"/>
    <w:rsid w:val="002F179E"/>
    <w:rsid w:val="002F1947"/>
    <w:rsid w:val="002F1AE2"/>
    <w:rsid w:val="002F1C3A"/>
    <w:rsid w:val="002F1F48"/>
    <w:rsid w:val="002F24D9"/>
    <w:rsid w:val="002F25C5"/>
    <w:rsid w:val="002F276C"/>
    <w:rsid w:val="002F2EE1"/>
    <w:rsid w:val="002F33C2"/>
    <w:rsid w:val="002F355B"/>
    <w:rsid w:val="002F363D"/>
    <w:rsid w:val="002F38BF"/>
    <w:rsid w:val="002F4555"/>
    <w:rsid w:val="002F45BC"/>
    <w:rsid w:val="002F4F37"/>
    <w:rsid w:val="002F4F57"/>
    <w:rsid w:val="002F4FC4"/>
    <w:rsid w:val="002F5100"/>
    <w:rsid w:val="002F5223"/>
    <w:rsid w:val="002F52AC"/>
    <w:rsid w:val="002F53CA"/>
    <w:rsid w:val="002F5AB2"/>
    <w:rsid w:val="002F5CBF"/>
    <w:rsid w:val="002F5D74"/>
    <w:rsid w:val="002F6567"/>
    <w:rsid w:val="002F6614"/>
    <w:rsid w:val="002F66AF"/>
    <w:rsid w:val="002F699C"/>
    <w:rsid w:val="002F6E6A"/>
    <w:rsid w:val="002F70EA"/>
    <w:rsid w:val="002F727A"/>
    <w:rsid w:val="002F733A"/>
    <w:rsid w:val="002F744C"/>
    <w:rsid w:val="002F78CF"/>
    <w:rsid w:val="002F7D21"/>
    <w:rsid w:val="002F7FF5"/>
    <w:rsid w:val="00300226"/>
    <w:rsid w:val="003004E2"/>
    <w:rsid w:val="00300833"/>
    <w:rsid w:val="003008F7"/>
    <w:rsid w:val="00300A85"/>
    <w:rsid w:val="00300BF2"/>
    <w:rsid w:val="00300C9D"/>
    <w:rsid w:val="00300EB5"/>
    <w:rsid w:val="0030101A"/>
    <w:rsid w:val="0030155C"/>
    <w:rsid w:val="00301785"/>
    <w:rsid w:val="00301BB3"/>
    <w:rsid w:val="00301ED8"/>
    <w:rsid w:val="00301F83"/>
    <w:rsid w:val="00302094"/>
    <w:rsid w:val="003023BF"/>
    <w:rsid w:val="003024C5"/>
    <w:rsid w:val="0030266A"/>
    <w:rsid w:val="00302862"/>
    <w:rsid w:val="003028D9"/>
    <w:rsid w:val="003028F9"/>
    <w:rsid w:val="00302DEB"/>
    <w:rsid w:val="00302F35"/>
    <w:rsid w:val="003036B7"/>
    <w:rsid w:val="003036DC"/>
    <w:rsid w:val="00303838"/>
    <w:rsid w:val="003039A5"/>
    <w:rsid w:val="00303A1B"/>
    <w:rsid w:val="00303CF9"/>
    <w:rsid w:val="00303D6A"/>
    <w:rsid w:val="00303FA9"/>
    <w:rsid w:val="00304091"/>
    <w:rsid w:val="00304234"/>
    <w:rsid w:val="0030442E"/>
    <w:rsid w:val="0030468E"/>
    <w:rsid w:val="00304852"/>
    <w:rsid w:val="00304CE8"/>
    <w:rsid w:val="00304F04"/>
    <w:rsid w:val="003051B4"/>
    <w:rsid w:val="00305215"/>
    <w:rsid w:val="00305235"/>
    <w:rsid w:val="003053D6"/>
    <w:rsid w:val="003055BF"/>
    <w:rsid w:val="0030587E"/>
    <w:rsid w:val="003058F9"/>
    <w:rsid w:val="00305AF0"/>
    <w:rsid w:val="003064B8"/>
    <w:rsid w:val="0030673E"/>
    <w:rsid w:val="003068A7"/>
    <w:rsid w:val="00306B6F"/>
    <w:rsid w:val="00306D0A"/>
    <w:rsid w:val="00306F0D"/>
    <w:rsid w:val="00307075"/>
    <w:rsid w:val="003072F9"/>
    <w:rsid w:val="0030774A"/>
    <w:rsid w:val="0030778F"/>
    <w:rsid w:val="003077A6"/>
    <w:rsid w:val="00307B48"/>
    <w:rsid w:val="00310360"/>
    <w:rsid w:val="00310574"/>
    <w:rsid w:val="00310614"/>
    <w:rsid w:val="00310D53"/>
    <w:rsid w:val="00310EBE"/>
    <w:rsid w:val="00310F28"/>
    <w:rsid w:val="0031105C"/>
    <w:rsid w:val="00311318"/>
    <w:rsid w:val="0031142E"/>
    <w:rsid w:val="003114ED"/>
    <w:rsid w:val="00311552"/>
    <w:rsid w:val="00311B57"/>
    <w:rsid w:val="00311F23"/>
    <w:rsid w:val="0031216D"/>
    <w:rsid w:val="003121FF"/>
    <w:rsid w:val="003122D7"/>
    <w:rsid w:val="0031245F"/>
    <w:rsid w:val="00312AFE"/>
    <w:rsid w:val="00312C3B"/>
    <w:rsid w:val="00312E6A"/>
    <w:rsid w:val="0031303E"/>
    <w:rsid w:val="003130FE"/>
    <w:rsid w:val="0031341D"/>
    <w:rsid w:val="00313604"/>
    <w:rsid w:val="003136DB"/>
    <w:rsid w:val="003139E8"/>
    <w:rsid w:val="00314358"/>
    <w:rsid w:val="003145C7"/>
    <w:rsid w:val="003147BA"/>
    <w:rsid w:val="00314967"/>
    <w:rsid w:val="00314B22"/>
    <w:rsid w:val="00314BA7"/>
    <w:rsid w:val="00314F8F"/>
    <w:rsid w:val="0031500B"/>
    <w:rsid w:val="00315137"/>
    <w:rsid w:val="003153F1"/>
    <w:rsid w:val="0031543C"/>
    <w:rsid w:val="003155EA"/>
    <w:rsid w:val="0031567C"/>
    <w:rsid w:val="003156B1"/>
    <w:rsid w:val="003157E9"/>
    <w:rsid w:val="0031588E"/>
    <w:rsid w:val="00315987"/>
    <w:rsid w:val="00316183"/>
    <w:rsid w:val="00316570"/>
    <w:rsid w:val="00316B1B"/>
    <w:rsid w:val="00316B43"/>
    <w:rsid w:val="00316E32"/>
    <w:rsid w:val="0031702D"/>
    <w:rsid w:val="00317190"/>
    <w:rsid w:val="0031729A"/>
    <w:rsid w:val="00317850"/>
    <w:rsid w:val="003179AB"/>
    <w:rsid w:val="00317AF0"/>
    <w:rsid w:val="00317D5B"/>
    <w:rsid w:val="00317DF7"/>
    <w:rsid w:val="00317F44"/>
    <w:rsid w:val="00317F6D"/>
    <w:rsid w:val="003201C1"/>
    <w:rsid w:val="003202ED"/>
    <w:rsid w:val="003202F8"/>
    <w:rsid w:val="003205A5"/>
    <w:rsid w:val="003207D1"/>
    <w:rsid w:val="00320881"/>
    <w:rsid w:val="00320C9F"/>
    <w:rsid w:val="00320ECF"/>
    <w:rsid w:val="00320F05"/>
    <w:rsid w:val="003212CB"/>
    <w:rsid w:val="003213B4"/>
    <w:rsid w:val="003215EF"/>
    <w:rsid w:val="003218E0"/>
    <w:rsid w:val="00321966"/>
    <w:rsid w:val="00321E10"/>
    <w:rsid w:val="00322317"/>
    <w:rsid w:val="00322693"/>
    <w:rsid w:val="00322952"/>
    <w:rsid w:val="0032298E"/>
    <w:rsid w:val="003229F5"/>
    <w:rsid w:val="00322B3F"/>
    <w:rsid w:val="00322D06"/>
    <w:rsid w:val="00322EDF"/>
    <w:rsid w:val="00322FC3"/>
    <w:rsid w:val="00322FC4"/>
    <w:rsid w:val="00323A09"/>
    <w:rsid w:val="00323F94"/>
    <w:rsid w:val="00323FD5"/>
    <w:rsid w:val="003241E5"/>
    <w:rsid w:val="00324887"/>
    <w:rsid w:val="00324949"/>
    <w:rsid w:val="00324A15"/>
    <w:rsid w:val="00324A48"/>
    <w:rsid w:val="00324A99"/>
    <w:rsid w:val="00324B21"/>
    <w:rsid w:val="00324BC8"/>
    <w:rsid w:val="00324CAC"/>
    <w:rsid w:val="00325009"/>
    <w:rsid w:val="003255E3"/>
    <w:rsid w:val="00326004"/>
    <w:rsid w:val="003261E1"/>
    <w:rsid w:val="0032625B"/>
    <w:rsid w:val="003266A0"/>
    <w:rsid w:val="00326CE8"/>
    <w:rsid w:val="00326E11"/>
    <w:rsid w:val="00327413"/>
    <w:rsid w:val="003276CF"/>
    <w:rsid w:val="00327AC8"/>
    <w:rsid w:val="00327AFB"/>
    <w:rsid w:val="00327EBD"/>
    <w:rsid w:val="00327FAD"/>
    <w:rsid w:val="00330662"/>
    <w:rsid w:val="00330F0F"/>
    <w:rsid w:val="00331205"/>
    <w:rsid w:val="00331430"/>
    <w:rsid w:val="0033143E"/>
    <w:rsid w:val="003317D1"/>
    <w:rsid w:val="0033198C"/>
    <w:rsid w:val="00331FDE"/>
    <w:rsid w:val="0033251B"/>
    <w:rsid w:val="00332780"/>
    <w:rsid w:val="00332813"/>
    <w:rsid w:val="0033289C"/>
    <w:rsid w:val="00332DBE"/>
    <w:rsid w:val="00332DE4"/>
    <w:rsid w:val="00333AA8"/>
    <w:rsid w:val="00333B3D"/>
    <w:rsid w:val="00333BF8"/>
    <w:rsid w:val="00333D18"/>
    <w:rsid w:val="00333FAC"/>
    <w:rsid w:val="00334025"/>
    <w:rsid w:val="00334444"/>
    <w:rsid w:val="00334726"/>
    <w:rsid w:val="00334733"/>
    <w:rsid w:val="00334759"/>
    <w:rsid w:val="00334899"/>
    <w:rsid w:val="00334DF4"/>
    <w:rsid w:val="00334EFA"/>
    <w:rsid w:val="00334FB0"/>
    <w:rsid w:val="0033509A"/>
    <w:rsid w:val="00335148"/>
    <w:rsid w:val="003354D8"/>
    <w:rsid w:val="00335B8B"/>
    <w:rsid w:val="00335C28"/>
    <w:rsid w:val="00335F28"/>
    <w:rsid w:val="0033607C"/>
    <w:rsid w:val="00336500"/>
    <w:rsid w:val="00336579"/>
    <w:rsid w:val="00336CA5"/>
    <w:rsid w:val="00336FD4"/>
    <w:rsid w:val="00337169"/>
    <w:rsid w:val="00337196"/>
    <w:rsid w:val="00337739"/>
    <w:rsid w:val="00337A11"/>
    <w:rsid w:val="00337AEE"/>
    <w:rsid w:val="00337DDB"/>
    <w:rsid w:val="003403DE"/>
    <w:rsid w:val="00340545"/>
    <w:rsid w:val="00340854"/>
    <w:rsid w:val="00340DD4"/>
    <w:rsid w:val="00340E61"/>
    <w:rsid w:val="0034109A"/>
    <w:rsid w:val="003415E2"/>
    <w:rsid w:val="00341940"/>
    <w:rsid w:val="00341A1B"/>
    <w:rsid w:val="00341F5E"/>
    <w:rsid w:val="0034214B"/>
    <w:rsid w:val="003427E8"/>
    <w:rsid w:val="003429BD"/>
    <w:rsid w:val="00342EBD"/>
    <w:rsid w:val="00343026"/>
    <w:rsid w:val="00343188"/>
    <w:rsid w:val="00343449"/>
    <w:rsid w:val="003434DC"/>
    <w:rsid w:val="0034352B"/>
    <w:rsid w:val="0034360A"/>
    <w:rsid w:val="00343C47"/>
    <w:rsid w:val="00343DE7"/>
    <w:rsid w:val="00343DFB"/>
    <w:rsid w:val="00343F98"/>
    <w:rsid w:val="00344600"/>
    <w:rsid w:val="0034489A"/>
    <w:rsid w:val="00344ACF"/>
    <w:rsid w:val="00344EFC"/>
    <w:rsid w:val="0034502D"/>
    <w:rsid w:val="003458A1"/>
    <w:rsid w:val="00345901"/>
    <w:rsid w:val="0034591D"/>
    <w:rsid w:val="00345939"/>
    <w:rsid w:val="003459AA"/>
    <w:rsid w:val="00345B10"/>
    <w:rsid w:val="00345C3E"/>
    <w:rsid w:val="00346149"/>
    <w:rsid w:val="00346262"/>
    <w:rsid w:val="00346F55"/>
    <w:rsid w:val="003470CC"/>
    <w:rsid w:val="0034711D"/>
    <w:rsid w:val="0034750D"/>
    <w:rsid w:val="003475E8"/>
    <w:rsid w:val="003478FD"/>
    <w:rsid w:val="00347C9D"/>
    <w:rsid w:val="00347CB4"/>
    <w:rsid w:val="00350160"/>
    <w:rsid w:val="00350AC5"/>
    <w:rsid w:val="00350C4B"/>
    <w:rsid w:val="00350E08"/>
    <w:rsid w:val="00350F71"/>
    <w:rsid w:val="0035123B"/>
    <w:rsid w:val="0035144D"/>
    <w:rsid w:val="003514DC"/>
    <w:rsid w:val="00351864"/>
    <w:rsid w:val="00351870"/>
    <w:rsid w:val="00351A71"/>
    <w:rsid w:val="00351DC4"/>
    <w:rsid w:val="00351DD1"/>
    <w:rsid w:val="00351F79"/>
    <w:rsid w:val="00352128"/>
    <w:rsid w:val="003523D2"/>
    <w:rsid w:val="003526FE"/>
    <w:rsid w:val="00352B65"/>
    <w:rsid w:val="00352CDD"/>
    <w:rsid w:val="00352F8F"/>
    <w:rsid w:val="003530F5"/>
    <w:rsid w:val="00353111"/>
    <w:rsid w:val="00353176"/>
    <w:rsid w:val="003531B1"/>
    <w:rsid w:val="0035353A"/>
    <w:rsid w:val="00353676"/>
    <w:rsid w:val="003536E9"/>
    <w:rsid w:val="00353706"/>
    <w:rsid w:val="003537AA"/>
    <w:rsid w:val="003539B9"/>
    <w:rsid w:val="00353E10"/>
    <w:rsid w:val="0035404A"/>
    <w:rsid w:val="00354220"/>
    <w:rsid w:val="00354332"/>
    <w:rsid w:val="0035434C"/>
    <w:rsid w:val="003545DC"/>
    <w:rsid w:val="00354AA6"/>
    <w:rsid w:val="00354E4C"/>
    <w:rsid w:val="00354FD8"/>
    <w:rsid w:val="0035516E"/>
    <w:rsid w:val="00355440"/>
    <w:rsid w:val="00355745"/>
    <w:rsid w:val="00355998"/>
    <w:rsid w:val="00355B41"/>
    <w:rsid w:val="00355E21"/>
    <w:rsid w:val="003560CB"/>
    <w:rsid w:val="00356B31"/>
    <w:rsid w:val="00356B5F"/>
    <w:rsid w:val="00356DEB"/>
    <w:rsid w:val="00356E8E"/>
    <w:rsid w:val="00357149"/>
    <w:rsid w:val="0035721B"/>
    <w:rsid w:val="00357FBF"/>
    <w:rsid w:val="003601DF"/>
    <w:rsid w:val="00360312"/>
    <w:rsid w:val="0036032F"/>
    <w:rsid w:val="003606C2"/>
    <w:rsid w:val="00360A06"/>
    <w:rsid w:val="00360D0F"/>
    <w:rsid w:val="00361389"/>
    <w:rsid w:val="003617E4"/>
    <w:rsid w:val="0036187F"/>
    <w:rsid w:val="00361AB4"/>
    <w:rsid w:val="00361B3F"/>
    <w:rsid w:val="00361CC6"/>
    <w:rsid w:val="00361EBE"/>
    <w:rsid w:val="003626E4"/>
    <w:rsid w:val="00362B8C"/>
    <w:rsid w:val="00362C63"/>
    <w:rsid w:val="003632DD"/>
    <w:rsid w:val="003633EC"/>
    <w:rsid w:val="00363549"/>
    <w:rsid w:val="0036364F"/>
    <w:rsid w:val="00363B86"/>
    <w:rsid w:val="00363BAD"/>
    <w:rsid w:val="00363E00"/>
    <w:rsid w:val="00363F00"/>
    <w:rsid w:val="00364077"/>
    <w:rsid w:val="003643D9"/>
    <w:rsid w:val="003643E4"/>
    <w:rsid w:val="003648FB"/>
    <w:rsid w:val="00364AE5"/>
    <w:rsid w:val="00364FD5"/>
    <w:rsid w:val="0036531D"/>
    <w:rsid w:val="003653D8"/>
    <w:rsid w:val="003656AC"/>
    <w:rsid w:val="00365833"/>
    <w:rsid w:val="003658DA"/>
    <w:rsid w:val="003658F7"/>
    <w:rsid w:val="00365A6B"/>
    <w:rsid w:val="00365F34"/>
    <w:rsid w:val="003663B7"/>
    <w:rsid w:val="003664D7"/>
    <w:rsid w:val="0036671D"/>
    <w:rsid w:val="00366722"/>
    <w:rsid w:val="003668D8"/>
    <w:rsid w:val="003672EE"/>
    <w:rsid w:val="00367377"/>
    <w:rsid w:val="00367748"/>
    <w:rsid w:val="00367DE2"/>
    <w:rsid w:val="0037061C"/>
    <w:rsid w:val="00370A63"/>
    <w:rsid w:val="00371003"/>
    <w:rsid w:val="0037100B"/>
    <w:rsid w:val="00371198"/>
    <w:rsid w:val="003711AC"/>
    <w:rsid w:val="0037159E"/>
    <w:rsid w:val="00371624"/>
    <w:rsid w:val="00371ADE"/>
    <w:rsid w:val="00371B6B"/>
    <w:rsid w:val="00371E95"/>
    <w:rsid w:val="00372044"/>
    <w:rsid w:val="0037206B"/>
    <w:rsid w:val="00372080"/>
    <w:rsid w:val="003720F3"/>
    <w:rsid w:val="00372116"/>
    <w:rsid w:val="0037221F"/>
    <w:rsid w:val="00372AB0"/>
    <w:rsid w:val="00372B54"/>
    <w:rsid w:val="00372B79"/>
    <w:rsid w:val="00372B95"/>
    <w:rsid w:val="00372D42"/>
    <w:rsid w:val="00372DB6"/>
    <w:rsid w:val="003733E1"/>
    <w:rsid w:val="003734CE"/>
    <w:rsid w:val="003736B6"/>
    <w:rsid w:val="00373A2C"/>
    <w:rsid w:val="00373B2E"/>
    <w:rsid w:val="00373BBE"/>
    <w:rsid w:val="00373D35"/>
    <w:rsid w:val="00374432"/>
    <w:rsid w:val="0037443F"/>
    <w:rsid w:val="00374793"/>
    <w:rsid w:val="003748D9"/>
    <w:rsid w:val="00374988"/>
    <w:rsid w:val="00374B3C"/>
    <w:rsid w:val="00374B8C"/>
    <w:rsid w:val="0037522B"/>
    <w:rsid w:val="003756CD"/>
    <w:rsid w:val="003758ED"/>
    <w:rsid w:val="00375BE6"/>
    <w:rsid w:val="00376003"/>
    <w:rsid w:val="0037653A"/>
    <w:rsid w:val="00376952"/>
    <w:rsid w:val="00376C22"/>
    <w:rsid w:val="00376E4C"/>
    <w:rsid w:val="00376F7E"/>
    <w:rsid w:val="00376FC8"/>
    <w:rsid w:val="003772AF"/>
    <w:rsid w:val="00377687"/>
    <w:rsid w:val="00377BC7"/>
    <w:rsid w:val="00377C38"/>
    <w:rsid w:val="00377D76"/>
    <w:rsid w:val="00377E8A"/>
    <w:rsid w:val="00377EC1"/>
    <w:rsid w:val="003802FE"/>
    <w:rsid w:val="0038063B"/>
    <w:rsid w:val="003806E2"/>
    <w:rsid w:val="003808C8"/>
    <w:rsid w:val="00380986"/>
    <w:rsid w:val="00380DE4"/>
    <w:rsid w:val="00380FF4"/>
    <w:rsid w:val="00381175"/>
    <w:rsid w:val="0038121C"/>
    <w:rsid w:val="003812B4"/>
    <w:rsid w:val="003812C0"/>
    <w:rsid w:val="003812FD"/>
    <w:rsid w:val="00381611"/>
    <w:rsid w:val="0038171B"/>
    <w:rsid w:val="0038179B"/>
    <w:rsid w:val="00381BD2"/>
    <w:rsid w:val="00382069"/>
    <w:rsid w:val="00382074"/>
    <w:rsid w:val="00382602"/>
    <w:rsid w:val="00382933"/>
    <w:rsid w:val="00383514"/>
    <w:rsid w:val="00383930"/>
    <w:rsid w:val="00383A5C"/>
    <w:rsid w:val="00383B67"/>
    <w:rsid w:val="00383CD8"/>
    <w:rsid w:val="00383CF0"/>
    <w:rsid w:val="00383D7C"/>
    <w:rsid w:val="00383F86"/>
    <w:rsid w:val="0038445C"/>
    <w:rsid w:val="003844D7"/>
    <w:rsid w:val="00384504"/>
    <w:rsid w:val="0038476B"/>
    <w:rsid w:val="003849AC"/>
    <w:rsid w:val="00384A72"/>
    <w:rsid w:val="00384BBA"/>
    <w:rsid w:val="00384BF4"/>
    <w:rsid w:val="0038589F"/>
    <w:rsid w:val="00385A31"/>
    <w:rsid w:val="00385BA7"/>
    <w:rsid w:val="00385D0E"/>
    <w:rsid w:val="00385F12"/>
    <w:rsid w:val="003861DF"/>
    <w:rsid w:val="0038645F"/>
    <w:rsid w:val="0038646D"/>
    <w:rsid w:val="00386823"/>
    <w:rsid w:val="00386F0C"/>
    <w:rsid w:val="00386FCD"/>
    <w:rsid w:val="003871C6"/>
    <w:rsid w:val="003873F5"/>
    <w:rsid w:val="00387462"/>
    <w:rsid w:val="00387802"/>
    <w:rsid w:val="00387E13"/>
    <w:rsid w:val="00387F12"/>
    <w:rsid w:val="00390035"/>
    <w:rsid w:val="003900AD"/>
    <w:rsid w:val="00390422"/>
    <w:rsid w:val="0039045F"/>
    <w:rsid w:val="003905B4"/>
    <w:rsid w:val="00390C2D"/>
    <w:rsid w:val="00390E2C"/>
    <w:rsid w:val="00391254"/>
    <w:rsid w:val="0039132F"/>
    <w:rsid w:val="003914B9"/>
    <w:rsid w:val="0039160D"/>
    <w:rsid w:val="003919C7"/>
    <w:rsid w:val="00391A3E"/>
    <w:rsid w:val="00391C13"/>
    <w:rsid w:val="00391D6F"/>
    <w:rsid w:val="0039237C"/>
    <w:rsid w:val="00392449"/>
    <w:rsid w:val="003926F5"/>
    <w:rsid w:val="00392841"/>
    <w:rsid w:val="00392A16"/>
    <w:rsid w:val="00392E33"/>
    <w:rsid w:val="00392FDE"/>
    <w:rsid w:val="00393054"/>
    <w:rsid w:val="00393168"/>
    <w:rsid w:val="0039325F"/>
    <w:rsid w:val="003932F3"/>
    <w:rsid w:val="003936AE"/>
    <w:rsid w:val="003936D0"/>
    <w:rsid w:val="0039370F"/>
    <w:rsid w:val="0039385D"/>
    <w:rsid w:val="00393A6E"/>
    <w:rsid w:val="00393D8A"/>
    <w:rsid w:val="00393DC2"/>
    <w:rsid w:val="00394061"/>
    <w:rsid w:val="003944A1"/>
    <w:rsid w:val="00394545"/>
    <w:rsid w:val="0039498A"/>
    <w:rsid w:val="00394A4A"/>
    <w:rsid w:val="00394ADB"/>
    <w:rsid w:val="00394BB5"/>
    <w:rsid w:val="00394ED2"/>
    <w:rsid w:val="0039505F"/>
    <w:rsid w:val="00395401"/>
    <w:rsid w:val="003956A2"/>
    <w:rsid w:val="003956CC"/>
    <w:rsid w:val="00395859"/>
    <w:rsid w:val="0039585F"/>
    <w:rsid w:val="00395DB2"/>
    <w:rsid w:val="0039612C"/>
    <w:rsid w:val="0039688F"/>
    <w:rsid w:val="003968CA"/>
    <w:rsid w:val="00396B67"/>
    <w:rsid w:val="0039725B"/>
    <w:rsid w:val="003974C7"/>
    <w:rsid w:val="0039757B"/>
    <w:rsid w:val="003975C8"/>
    <w:rsid w:val="0039779C"/>
    <w:rsid w:val="00397829"/>
    <w:rsid w:val="00397940"/>
    <w:rsid w:val="00397B85"/>
    <w:rsid w:val="00397BB5"/>
    <w:rsid w:val="00397D0D"/>
    <w:rsid w:val="00397D42"/>
    <w:rsid w:val="00397E87"/>
    <w:rsid w:val="00397F96"/>
    <w:rsid w:val="003A020F"/>
    <w:rsid w:val="003A0397"/>
    <w:rsid w:val="003A0492"/>
    <w:rsid w:val="003A0ADF"/>
    <w:rsid w:val="003A0B9F"/>
    <w:rsid w:val="003A0CBD"/>
    <w:rsid w:val="003A1098"/>
    <w:rsid w:val="003A118A"/>
    <w:rsid w:val="003A11B5"/>
    <w:rsid w:val="003A133F"/>
    <w:rsid w:val="003A15FE"/>
    <w:rsid w:val="003A1611"/>
    <w:rsid w:val="003A19B7"/>
    <w:rsid w:val="003A1B90"/>
    <w:rsid w:val="003A1E41"/>
    <w:rsid w:val="003A1E4C"/>
    <w:rsid w:val="003A2146"/>
    <w:rsid w:val="003A2913"/>
    <w:rsid w:val="003A29D8"/>
    <w:rsid w:val="003A2C0B"/>
    <w:rsid w:val="003A2CD2"/>
    <w:rsid w:val="003A342B"/>
    <w:rsid w:val="003A352C"/>
    <w:rsid w:val="003A35FB"/>
    <w:rsid w:val="003A3799"/>
    <w:rsid w:val="003A3816"/>
    <w:rsid w:val="003A3DD2"/>
    <w:rsid w:val="003A3DFB"/>
    <w:rsid w:val="003A3E20"/>
    <w:rsid w:val="003A3E96"/>
    <w:rsid w:val="003A40BB"/>
    <w:rsid w:val="003A415E"/>
    <w:rsid w:val="003A417E"/>
    <w:rsid w:val="003A45E9"/>
    <w:rsid w:val="003A485F"/>
    <w:rsid w:val="003A4958"/>
    <w:rsid w:val="003A4ADD"/>
    <w:rsid w:val="003A4CF3"/>
    <w:rsid w:val="003A4E5C"/>
    <w:rsid w:val="003A5056"/>
    <w:rsid w:val="003A5285"/>
    <w:rsid w:val="003A542C"/>
    <w:rsid w:val="003A5666"/>
    <w:rsid w:val="003A56D6"/>
    <w:rsid w:val="003A5978"/>
    <w:rsid w:val="003A5BFC"/>
    <w:rsid w:val="003A5FF3"/>
    <w:rsid w:val="003A62B2"/>
    <w:rsid w:val="003A63A0"/>
    <w:rsid w:val="003A6708"/>
    <w:rsid w:val="003A676E"/>
    <w:rsid w:val="003A677A"/>
    <w:rsid w:val="003A68FF"/>
    <w:rsid w:val="003A6A11"/>
    <w:rsid w:val="003A6C58"/>
    <w:rsid w:val="003A6C99"/>
    <w:rsid w:val="003A6DB0"/>
    <w:rsid w:val="003A7261"/>
    <w:rsid w:val="003A72FB"/>
    <w:rsid w:val="003A7459"/>
    <w:rsid w:val="003A77D2"/>
    <w:rsid w:val="003A7AA8"/>
    <w:rsid w:val="003A7BED"/>
    <w:rsid w:val="003A7C3B"/>
    <w:rsid w:val="003B02BE"/>
    <w:rsid w:val="003B051C"/>
    <w:rsid w:val="003B0607"/>
    <w:rsid w:val="003B0C3A"/>
    <w:rsid w:val="003B0D4D"/>
    <w:rsid w:val="003B0D5F"/>
    <w:rsid w:val="003B0DE6"/>
    <w:rsid w:val="003B0FE1"/>
    <w:rsid w:val="003B1368"/>
    <w:rsid w:val="003B13E7"/>
    <w:rsid w:val="003B15FA"/>
    <w:rsid w:val="003B1821"/>
    <w:rsid w:val="003B1B02"/>
    <w:rsid w:val="003B1DC6"/>
    <w:rsid w:val="003B1DE6"/>
    <w:rsid w:val="003B21E9"/>
    <w:rsid w:val="003B2256"/>
    <w:rsid w:val="003B25C5"/>
    <w:rsid w:val="003B2605"/>
    <w:rsid w:val="003B26B2"/>
    <w:rsid w:val="003B2AE7"/>
    <w:rsid w:val="003B2E07"/>
    <w:rsid w:val="003B2F17"/>
    <w:rsid w:val="003B305D"/>
    <w:rsid w:val="003B39C8"/>
    <w:rsid w:val="003B3AFE"/>
    <w:rsid w:val="003B3D92"/>
    <w:rsid w:val="003B4B02"/>
    <w:rsid w:val="003B4BFF"/>
    <w:rsid w:val="003B522B"/>
    <w:rsid w:val="003B6188"/>
    <w:rsid w:val="003B6231"/>
    <w:rsid w:val="003B6319"/>
    <w:rsid w:val="003B64B9"/>
    <w:rsid w:val="003B653F"/>
    <w:rsid w:val="003B6680"/>
    <w:rsid w:val="003B6739"/>
    <w:rsid w:val="003B674D"/>
    <w:rsid w:val="003B6871"/>
    <w:rsid w:val="003B6901"/>
    <w:rsid w:val="003B69B0"/>
    <w:rsid w:val="003B6C2A"/>
    <w:rsid w:val="003B6DA3"/>
    <w:rsid w:val="003B7085"/>
    <w:rsid w:val="003B70E4"/>
    <w:rsid w:val="003B74E7"/>
    <w:rsid w:val="003B766F"/>
    <w:rsid w:val="003B7994"/>
    <w:rsid w:val="003B7D71"/>
    <w:rsid w:val="003B7EB0"/>
    <w:rsid w:val="003C001A"/>
    <w:rsid w:val="003C027D"/>
    <w:rsid w:val="003C0546"/>
    <w:rsid w:val="003C07FE"/>
    <w:rsid w:val="003C0A06"/>
    <w:rsid w:val="003C0A6F"/>
    <w:rsid w:val="003C0ECA"/>
    <w:rsid w:val="003C1AD4"/>
    <w:rsid w:val="003C1D51"/>
    <w:rsid w:val="003C1DDC"/>
    <w:rsid w:val="003C20AB"/>
    <w:rsid w:val="003C260F"/>
    <w:rsid w:val="003C28E4"/>
    <w:rsid w:val="003C2B28"/>
    <w:rsid w:val="003C2DC6"/>
    <w:rsid w:val="003C2E73"/>
    <w:rsid w:val="003C2EAC"/>
    <w:rsid w:val="003C2F9C"/>
    <w:rsid w:val="003C32D5"/>
    <w:rsid w:val="003C32DC"/>
    <w:rsid w:val="003C337F"/>
    <w:rsid w:val="003C3416"/>
    <w:rsid w:val="003C34B6"/>
    <w:rsid w:val="003C3757"/>
    <w:rsid w:val="003C3806"/>
    <w:rsid w:val="003C3B01"/>
    <w:rsid w:val="003C3BC5"/>
    <w:rsid w:val="003C3F1C"/>
    <w:rsid w:val="003C407D"/>
    <w:rsid w:val="003C4266"/>
    <w:rsid w:val="003C4440"/>
    <w:rsid w:val="003C44A6"/>
    <w:rsid w:val="003C469B"/>
    <w:rsid w:val="003C4840"/>
    <w:rsid w:val="003C48F6"/>
    <w:rsid w:val="003C4C59"/>
    <w:rsid w:val="003C4F73"/>
    <w:rsid w:val="003C5233"/>
    <w:rsid w:val="003C548A"/>
    <w:rsid w:val="003C5AD7"/>
    <w:rsid w:val="003C5B47"/>
    <w:rsid w:val="003C5CC0"/>
    <w:rsid w:val="003C5D1D"/>
    <w:rsid w:val="003C6381"/>
    <w:rsid w:val="003C67C9"/>
    <w:rsid w:val="003C68E5"/>
    <w:rsid w:val="003C6C0B"/>
    <w:rsid w:val="003C6D3D"/>
    <w:rsid w:val="003C70EE"/>
    <w:rsid w:val="003C73C6"/>
    <w:rsid w:val="003C761B"/>
    <w:rsid w:val="003C7B04"/>
    <w:rsid w:val="003C7B84"/>
    <w:rsid w:val="003C7BBE"/>
    <w:rsid w:val="003C7D80"/>
    <w:rsid w:val="003C7FCC"/>
    <w:rsid w:val="003C7FD0"/>
    <w:rsid w:val="003D0244"/>
    <w:rsid w:val="003D036F"/>
    <w:rsid w:val="003D080D"/>
    <w:rsid w:val="003D0B19"/>
    <w:rsid w:val="003D0E1A"/>
    <w:rsid w:val="003D116E"/>
    <w:rsid w:val="003D16B3"/>
    <w:rsid w:val="003D185E"/>
    <w:rsid w:val="003D18DE"/>
    <w:rsid w:val="003D1B46"/>
    <w:rsid w:val="003D1E71"/>
    <w:rsid w:val="003D1F8B"/>
    <w:rsid w:val="003D223C"/>
    <w:rsid w:val="003D2442"/>
    <w:rsid w:val="003D25E8"/>
    <w:rsid w:val="003D270E"/>
    <w:rsid w:val="003D2726"/>
    <w:rsid w:val="003D2920"/>
    <w:rsid w:val="003D29CD"/>
    <w:rsid w:val="003D2A30"/>
    <w:rsid w:val="003D2AED"/>
    <w:rsid w:val="003D3509"/>
    <w:rsid w:val="003D35A3"/>
    <w:rsid w:val="003D366A"/>
    <w:rsid w:val="003D3889"/>
    <w:rsid w:val="003D390D"/>
    <w:rsid w:val="003D3A3F"/>
    <w:rsid w:val="003D3E70"/>
    <w:rsid w:val="003D3EF6"/>
    <w:rsid w:val="003D4053"/>
    <w:rsid w:val="003D4B1E"/>
    <w:rsid w:val="003D4F56"/>
    <w:rsid w:val="003D4F60"/>
    <w:rsid w:val="003D5231"/>
    <w:rsid w:val="003D59E0"/>
    <w:rsid w:val="003D5B45"/>
    <w:rsid w:val="003D5CD3"/>
    <w:rsid w:val="003D5E86"/>
    <w:rsid w:val="003D6042"/>
    <w:rsid w:val="003D6614"/>
    <w:rsid w:val="003D67D8"/>
    <w:rsid w:val="003D69E6"/>
    <w:rsid w:val="003D6ACF"/>
    <w:rsid w:val="003D6CC9"/>
    <w:rsid w:val="003D6CD1"/>
    <w:rsid w:val="003D6EBA"/>
    <w:rsid w:val="003D72D0"/>
    <w:rsid w:val="003D77D7"/>
    <w:rsid w:val="003D7943"/>
    <w:rsid w:val="003D7B8F"/>
    <w:rsid w:val="003D7E2F"/>
    <w:rsid w:val="003D7F4D"/>
    <w:rsid w:val="003D7F60"/>
    <w:rsid w:val="003E00EA"/>
    <w:rsid w:val="003E0194"/>
    <w:rsid w:val="003E01CE"/>
    <w:rsid w:val="003E0217"/>
    <w:rsid w:val="003E046B"/>
    <w:rsid w:val="003E074D"/>
    <w:rsid w:val="003E089C"/>
    <w:rsid w:val="003E092E"/>
    <w:rsid w:val="003E0CBE"/>
    <w:rsid w:val="003E0D7A"/>
    <w:rsid w:val="003E0FBF"/>
    <w:rsid w:val="003E13D3"/>
    <w:rsid w:val="003E1460"/>
    <w:rsid w:val="003E16F1"/>
    <w:rsid w:val="003E1EBA"/>
    <w:rsid w:val="003E25B7"/>
    <w:rsid w:val="003E2844"/>
    <w:rsid w:val="003E29DD"/>
    <w:rsid w:val="003E2AB7"/>
    <w:rsid w:val="003E2C6F"/>
    <w:rsid w:val="003E2CF0"/>
    <w:rsid w:val="003E2D1A"/>
    <w:rsid w:val="003E3153"/>
    <w:rsid w:val="003E3215"/>
    <w:rsid w:val="003E3294"/>
    <w:rsid w:val="003E3641"/>
    <w:rsid w:val="003E3914"/>
    <w:rsid w:val="003E423D"/>
    <w:rsid w:val="003E439F"/>
    <w:rsid w:val="003E447B"/>
    <w:rsid w:val="003E468A"/>
    <w:rsid w:val="003E49A5"/>
    <w:rsid w:val="003E4E57"/>
    <w:rsid w:val="003E4FBB"/>
    <w:rsid w:val="003E50E4"/>
    <w:rsid w:val="003E5433"/>
    <w:rsid w:val="003E5605"/>
    <w:rsid w:val="003E56EE"/>
    <w:rsid w:val="003E5B97"/>
    <w:rsid w:val="003E5BAA"/>
    <w:rsid w:val="003E6646"/>
    <w:rsid w:val="003E6C83"/>
    <w:rsid w:val="003E6DA4"/>
    <w:rsid w:val="003E6E9E"/>
    <w:rsid w:val="003E72A8"/>
    <w:rsid w:val="003E7334"/>
    <w:rsid w:val="003E7803"/>
    <w:rsid w:val="003E785C"/>
    <w:rsid w:val="003E7C61"/>
    <w:rsid w:val="003E7EDE"/>
    <w:rsid w:val="003E7FD2"/>
    <w:rsid w:val="003F00C4"/>
    <w:rsid w:val="003F0316"/>
    <w:rsid w:val="003F0C9D"/>
    <w:rsid w:val="003F0CFB"/>
    <w:rsid w:val="003F0E84"/>
    <w:rsid w:val="003F0EDB"/>
    <w:rsid w:val="003F0F20"/>
    <w:rsid w:val="003F1088"/>
    <w:rsid w:val="003F1260"/>
    <w:rsid w:val="003F146F"/>
    <w:rsid w:val="003F1471"/>
    <w:rsid w:val="003F14E0"/>
    <w:rsid w:val="003F17DE"/>
    <w:rsid w:val="003F17E7"/>
    <w:rsid w:val="003F1A5A"/>
    <w:rsid w:val="003F1E14"/>
    <w:rsid w:val="003F210D"/>
    <w:rsid w:val="003F2220"/>
    <w:rsid w:val="003F2429"/>
    <w:rsid w:val="003F242B"/>
    <w:rsid w:val="003F2646"/>
    <w:rsid w:val="003F2A1A"/>
    <w:rsid w:val="003F2B2C"/>
    <w:rsid w:val="003F2BEA"/>
    <w:rsid w:val="003F2D0F"/>
    <w:rsid w:val="003F34A9"/>
    <w:rsid w:val="003F34D8"/>
    <w:rsid w:val="003F3C79"/>
    <w:rsid w:val="003F3D2F"/>
    <w:rsid w:val="003F4008"/>
    <w:rsid w:val="003F4063"/>
    <w:rsid w:val="003F4646"/>
    <w:rsid w:val="003F4717"/>
    <w:rsid w:val="003F4757"/>
    <w:rsid w:val="003F47EA"/>
    <w:rsid w:val="003F4B05"/>
    <w:rsid w:val="003F514C"/>
    <w:rsid w:val="003F51F7"/>
    <w:rsid w:val="003F5619"/>
    <w:rsid w:val="003F5692"/>
    <w:rsid w:val="003F57EE"/>
    <w:rsid w:val="003F59A1"/>
    <w:rsid w:val="003F5BC2"/>
    <w:rsid w:val="003F5CBB"/>
    <w:rsid w:val="003F5CD5"/>
    <w:rsid w:val="003F5D9E"/>
    <w:rsid w:val="003F5DDD"/>
    <w:rsid w:val="003F6550"/>
    <w:rsid w:val="003F66D4"/>
    <w:rsid w:val="003F6825"/>
    <w:rsid w:val="003F68A1"/>
    <w:rsid w:val="003F69A9"/>
    <w:rsid w:val="003F6D16"/>
    <w:rsid w:val="003F6DE5"/>
    <w:rsid w:val="003F7062"/>
    <w:rsid w:val="003F7259"/>
    <w:rsid w:val="003F7273"/>
    <w:rsid w:val="003F78B7"/>
    <w:rsid w:val="003F7B1D"/>
    <w:rsid w:val="003F7B6C"/>
    <w:rsid w:val="003F7BD1"/>
    <w:rsid w:val="003F7BE1"/>
    <w:rsid w:val="003F7C97"/>
    <w:rsid w:val="003F7FA1"/>
    <w:rsid w:val="00400010"/>
    <w:rsid w:val="00400026"/>
    <w:rsid w:val="00400210"/>
    <w:rsid w:val="00400453"/>
    <w:rsid w:val="004004DD"/>
    <w:rsid w:val="0040059E"/>
    <w:rsid w:val="004007BF"/>
    <w:rsid w:val="0040107E"/>
    <w:rsid w:val="0040127E"/>
    <w:rsid w:val="00401325"/>
    <w:rsid w:val="004014E2"/>
    <w:rsid w:val="004015ED"/>
    <w:rsid w:val="004017CF"/>
    <w:rsid w:val="0040191A"/>
    <w:rsid w:val="00401B9A"/>
    <w:rsid w:val="00401CDF"/>
    <w:rsid w:val="00401D97"/>
    <w:rsid w:val="00401F68"/>
    <w:rsid w:val="00401F6B"/>
    <w:rsid w:val="004028E3"/>
    <w:rsid w:val="00402B0F"/>
    <w:rsid w:val="00402B22"/>
    <w:rsid w:val="00402BE2"/>
    <w:rsid w:val="00402BE5"/>
    <w:rsid w:val="0040360A"/>
    <w:rsid w:val="004039A2"/>
    <w:rsid w:val="00403C1D"/>
    <w:rsid w:val="0040411A"/>
    <w:rsid w:val="004041A7"/>
    <w:rsid w:val="0040436B"/>
    <w:rsid w:val="004043ED"/>
    <w:rsid w:val="00404D57"/>
    <w:rsid w:val="00404EF8"/>
    <w:rsid w:val="00404F0A"/>
    <w:rsid w:val="00405449"/>
    <w:rsid w:val="00405515"/>
    <w:rsid w:val="004055F3"/>
    <w:rsid w:val="00406077"/>
    <w:rsid w:val="004064CD"/>
    <w:rsid w:val="00406BCD"/>
    <w:rsid w:val="00406D22"/>
    <w:rsid w:val="00406E91"/>
    <w:rsid w:val="00406F98"/>
    <w:rsid w:val="004077D0"/>
    <w:rsid w:val="004079A6"/>
    <w:rsid w:val="004079A8"/>
    <w:rsid w:val="00407BFD"/>
    <w:rsid w:val="00407E9A"/>
    <w:rsid w:val="00407EDE"/>
    <w:rsid w:val="00407FE6"/>
    <w:rsid w:val="00410254"/>
    <w:rsid w:val="004104A3"/>
    <w:rsid w:val="0041059F"/>
    <w:rsid w:val="004105E0"/>
    <w:rsid w:val="00410689"/>
    <w:rsid w:val="00410957"/>
    <w:rsid w:val="004109D3"/>
    <w:rsid w:val="00410A69"/>
    <w:rsid w:val="00410C60"/>
    <w:rsid w:val="00410EF7"/>
    <w:rsid w:val="00411065"/>
    <w:rsid w:val="0041113B"/>
    <w:rsid w:val="004114BA"/>
    <w:rsid w:val="004115D5"/>
    <w:rsid w:val="00411621"/>
    <w:rsid w:val="004118C7"/>
    <w:rsid w:val="004118EB"/>
    <w:rsid w:val="00411BC2"/>
    <w:rsid w:val="00411D9C"/>
    <w:rsid w:val="00411E99"/>
    <w:rsid w:val="004121CD"/>
    <w:rsid w:val="004126B2"/>
    <w:rsid w:val="004126B5"/>
    <w:rsid w:val="004134CF"/>
    <w:rsid w:val="0041378B"/>
    <w:rsid w:val="00413914"/>
    <w:rsid w:val="00413ADF"/>
    <w:rsid w:val="00413F1C"/>
    <w:rsid w:val="00413F32"/>
    <w:rsid w:val="004140A0"/>
    <w:rsid w:val="004140CD"/>
    <w:rsid w:val="004141BB"/>
    <w:rsid w:val="0041427B"/>
    <w:rsid w:val="00414CA7"/>
    <w:rsid w:val="00414F74"/>
    <w:rsid w:val="00415083"/>
    <w:rsid w:val="004151E3"/>
    <w:rsid w:val="004152C9"/>
    <w:rsid w:val="00415C59"/>
    <w:rsid w:val="00415EFD"/>
    <w:rsid w:val="00415F0E"/>
    <w:rsid w:val="00416097"/>
    <w:rsid w:val="0041616C"/>
    <w:rsid w:val="0041622F"/>
    <w:rsid w:val="00416673"/>
    <w:rsid w:val="00416939"/>
    <w:rsid w:val="00416D49"/>
    <w:rsid w:val="00416E1D"/>
    <w:rsid w:val="00416FE1"/>
    <w:rsid w:val="00417012"/>
    <w:rsid w:val="0041738A"/>
    <w:rsid w:val="00417ADC"/>
    <w:rsid w:val="00417C3B"/>
    <w:rsid w:val="00417D93"/>
    <w:rsid w:val="00417E1F"/>
    <w:rsid w:val="00420516"/>
    <w:rsid w:val="0042092A"/>
    <w:rsid w:val="00420AE6"/>
    <w:rsid w:val="00420B1A"/>
    <w:rsid w:val="00420FAE"/>
    <w:rsid w:val="00421476"/>
    <w:rsid w:val="00421533"/>
    <w:rsid w:val="00421974"/>
    <w:rsid w:val="00421AC0"/>
    <w:rsid w:val="00421BFF"/>
    <w:rsid w:val="00421E3C"/>
    <w:rsid w:val="004220D6"/>
    <w:rsid w:val="00422296"/>
    <w:rsid w:val="00422332"/>
    <w:rsid w:val="00422629"/>
    <w:rsid w:val="004228D9"/>
    <w:rsid w:val="00422953"/>
    <w:rsid w:val="004229E1"/>
    <w:rsid w:val="00422EDC"/>
    <w:rsid w:val="00423088"/>
    <w:rsid w:val="004232B8"/>
    <w:rsid w:val="004239D0"/>
    <w:rsid w:val="00423ACA"/>
    <w:rsid w:val="00423D88"/>
    <w:rsid w:val="00423FE8"/>
    <w:rsid w:val="00424121"/>
    <w:rsid w:val="00424155"/>
    <w:rsid w:val="0042458D"/>
    <w:rsid w:val="00424622"/>
    <w:rsid w:val="00424701"/>
    <w:rsid w:val="00424874"/>
    <w:rsid w:val="00424A67"/>
    <w:rsid w:val="00424AE5"/>
    <w:rsid w:val="00424BE2"/>
    <w:rsid w:val="00424CE4"/>
    <w:rsid w:val="00424DA3"/>
    <w:rsid w:val="00424F8A"/>
    <w:rsid w:val="00425009"/>
    <w:rsid w:val="00425044"/>
    <w:rsid w:val="00425397"/>
    <w:rsid w:val="00425534"/>
    <w:rsid w:val="00425707"/>
    <w:rsid w:val="00425721"/>
    <w:rsid w:val="00425732"/>
    <w:rsid w:val="00425855"/>
    <w:rsid w:val="00425D55"/>
    <w:rsid w:val="00425F1D"/>
    <w:rsid w:val="00426005"/>
    <w:rsid w:val="004262AE"/>
    <w:rsid w:val="004262B8"/>
    <w:rsid w:val="0042645F"/>
    <w:rsid w:val="00426930"/>
    <w:rsid w:val="004273EE"/>
    <w:rsid w:val="0042791C"/>
    <w:rsid w:val="00427B12"/>
    <w:rsid w:val="00427B17"/>
    <w:rsid w:val="00427CE3"/>
    <w:rsid w:val="00430204"/>
    <w:rsid w:val="00430484"/>
    <w:rsid w:val="004304D1"/>
    <w:rsid w:val="00430738"/>
    <w:rsid w:val="00430FA2"/>
    <w:rsid w:val="004310C6"/>
    <w:rsid w:val="00431110"/>
    <w:rsid w:val="00431ACE"/>
    <w:rsid w:val="00431B5D"/>
    <w:rsid w:val="00431BBE"/>
    <w:rsid w:val="00431BE2"/>
    <w:rsid w:val="00431C52"/>
    <w:rsid w:val="00431E5E"/>
    <w:rsid w:val="0043227A"/>
    <w:rsid w:val="00432383"/>
    <w:rsid w:val="0043271D"/>
    <w:rsid w:val="004327FF"/>
    <w:rsid w:val="00432991"/>
    <w:rsid w:val="00432B60"/>
    <w:rsid w:val="00432BCD"/>
    <w:rsid w:val="00432C53"/>
    <w:rsid w:val="00432FA1"/>
    <w:rsid w:val="00433474"/>
    <w:rsid w:val="004334AA"/>
    <w:rsid w:val="0043370A"/>
    <w:rsid w:val="00433CA9"/>
    <w:rsid w:val="00433E0E"/>
    <w:rsid w:val="004344E6"/>
    <w:rsid w:val="00434610"/>
    <w:rsid w:val="004349C6"/>
    <w:rsid w:val="00434CC7"/>
    <w:rsid w:val="00434D5C"/>
    <w:rsid w:val="00434F85"/>
    <w:rsid w:val="004350E1"/>
    <w:rsid w:val="00435140"/>
    <w:rsid w:val="004353A3"/>
    <w:rsid w:val="004354A6"/>
    <w:rsid w:val="00435982"/>
    <w:rsid w:val="004359A1"/>
    <w:rsid w:val="00435A7F"/>
    <w:rsid w:val="00435A87"/>
    <w:rsid w:val="00435ABB"/>
    <w:rsid w:val="00435E13"/>
    <w:rsid w:val="00435E6B"/>
    <w:rsid w:val="00436155"/>
    <w:rsid w:val="00436342"/>
    <w:rsid w:val="0043674E"/>
    <w:rsid w:val="00436B96"/>
    <w:rsid w:val="00436C2A"/>
    <w:rsid w:val="00436F1A"/>
    <w:rsid w:val="00436F49"/>
    <w:rsid w:val="004370DE"/>
    <w:rsid w:val="00437707"/>
    <w:rsid w:val="00437C89"/>
    <w:rsid w:val="0044063C"/>
    <w:rsid w:val="0044087A"/>
    <w:rsid w:val="00440AC7"/>
    <w:rsid w:val="00440DA1"/>
    <w:rsid w:val="00440F54"/>
    <w:rsid w:val="00441AE5"/>
    <w:rsid w:val="00441E22"/>
    <w:rsid w:val="00441E85"/>
    <w:rsid w:val="00441FC0"/>
    <w:rsid w:val="00442198"/>
    <w:rsid w:val="00442285"/>
    <w:rsid w:val="00442485"/>
    <w:rsid w:val="00442841"/>
    <w:rsid w:val="00442847"/>
    <w:rsid w:val="0044290D"/>
    <w:rsid w:val="00442997"/>
    <w:rsid w:val="00442A0B"/>
    <w:rsid w:val="00442C61"/>
    <w:rsid w:val="00442CD6"/>
    <w:rsid w:val="004430F2"/>
    <w:rsid w:val="00443539"/>
    <w:rsid w:val="00443582"/>
    <w:rsid w:val="00443851"/>
    <w:rsid w:val="00443912"/>
    <w:rsid w:val="0044399B"/>
    <w:rsid w:val="00443AEB"/>
    <w:rsid w:val="00443F77"/>
    <w:rsid w:val="00443F9E"/>
    <w:rsid w:val="00443FBB"/>
    <w:rsid w:val="0044411C"/>
    <w:rsid w:val="00444457"/>
    <w:rsid w:val="0044476D"/>
    <w:rsid w:val="00444790"/>
    <w:rsid w:val="004449E1"/>
    <w:rsid w:val="00444F81"/>
    <w:rsid w:val="00445BA7"/>
    <w:rsid w:val="00445E7F"/>
    <w:rsid w:val="00446418"/>
    <w:rsid w:val="00446F71"/>
    <w:rsid w:val="00447151"/>
    <w:rsid w:val="00447371"/>
    <w:rsid w:val="004476A6"/>
    <w:rsid w:val="00447CAA"/>
    <w:rsid w:val="00447D2D"/>
    <w:rsid w:val="00447DCB"/>
    <w:rsid w:val="00447E1E"/>
    <w:rsid w:val="00447FD0"/>
    <w:rsid w:val="004502D4"/>
    <w:rsid w:val="004503C9"/>
    <w:rsid w:val="00450DAB"/>
    <w:rsid w:val="0045105E"/>
    <w:rsid w:val="004511D8"/>
    <w:rsid w:val="0045162F"/>
    <w:rsid w:val="004518DB"/>
    <w:rsid w:val="004518F1"/>
    <w:rsid w:val="00451ACB"/>
    <w:rsid w:val="00451C77"/>
    <w:rsid w:val="00452927"/>
    <w:rsid w:val="00452EAB"/>
    <w:rsid w:val="0045313A"/>
    <w:rsid w:val="004531B7"/>
    <w:rsid w:val="00453211"/>
    <w:rsid w:val="004532C0"/>
    <w:rsid w:val="0045339D"/>
    <w:rsid w:val="004535D9"/>
    <w:rsid w:val="0045368C"/>
    <w:rsid w:val="004539D6"/>
    <w:rsid w:val="00453A76"/>
    <w:rsid w:val="00453BD7"/>
    <w:rsid w:val="00453EB2"/>
    <w:rsid w:val="004540AA"/>
    <w:rsid w:val="00454316"/>
    <w:rsid w:val="00454366"/>
    <w:rsid w:val="004543CA"/>
    <w:rsid w:val="004543F4"/>
    <w:rsid w:val="004543FB"/>
    <w:rsid w:val="00454921"/>
    <w:rsid w:val="00454938"/>
    <w:rsid w:val="00454A00"/>
    <w:rsid w:val="00454B13"/>
    <w:rsid w:val="00454D90"/>
    <w:rsid w:val="00454DAF"/>
    <w:rsid w:val="00454E78"/>
    <w:rsid w:val="00454E7C"/>
    <w:rsid w:val="004550CC"/>
    <w:rsid w:val="0045532B"/>
    <w:rsid w:val="00455508"/>
    <w:rsid w:val="00455E3F"/>
    <w:rsid w:val="004561BD"/>
    <w:rsid w:val="004562F7"/>
    <w:rsid w:val="00456353"/>
    <w:rsid w:val="00456492"/>
    <w:rsid w:val="004564E5"/>
    <w:rsid w:val="00456708"/>
    <w:rsid w:val="00456925"/>
    <w:rsid w:val="00456BD1"/>
    <w:rsid w:val="00456C7C"/>
    <w:rsid w:val="00456F56"/>
    <w:rsid w:val="004577B0"/>
    <w:rsid w:val="0045798A"/>
    <w:rsid w:val="004579F4"/>
    <w:rsid w:val="00457A60"/>
    <w:rsid w:val="00457A6F"/>
    <w:rsid w:val="00457AF5"/>
    <w:rsid w:val="00457DF5"/>
    <w:rsid w:val="00457EE6"/>
    <w:rsid w:val="004600A8"/>
    <w:rsid w:val="0046020A"/>
    <w:rsid w:val="0046023F"/>
    <w:rsid w:val="004602DB"/>
    <w:rsid w:val="00460319"/>
    <w:rsid w:val="00460409"/>
    <w:rsid w:val="0046071D"/>
    <w:rsid w:val="00460AFD"/>
    <w:rsid w:val="00460D83"/>
    <w:rsid w:val="00460DC1"/>
    <w:rsid w:val="00461323"/>
    <w:rsid w:val="00461A4E"/>
    <w:rsid w:val="00461A9B"/>
    <w:rsid w:val="00461B9A"/>
    <w:rsid w:val="00461E09"/>
    <w:rsid w:val="0046252B"/>
    <w:rsid w:val="004625D0"/>
    <w:rsid w:val="004625D9"/>
    <w:rsid w:val="004629C6"/>
    <w:rsid w:val="00462AAB"/>
    <w:rsid w:val="00462CDD"/>
    <w:rsid w:val="00462CFB"/>
    <w:rsid w:val="00462F27"/>
    <w:rsid w:val="00463235"/>
    <w:rsid w:val="0046331A"/>
    <w:rsid w:val="0046336B"/>
    <w:rsid w:val="0046342F"/>
    <w:rsid w:val="004634EE"/>
    <w:rsid w:val="00463C9F"/>
    <w:rsid w:val="00463F02"/>
    <w:rsid w:val="004641F9"/>
    <w:rsid w:val="00464484"/>
    <w:rsid w:val="0046450C"/>
    <w:rsid w:val="004646DF"/>
    <w:rsid w:val="00464EBD"/>
    <w:rsid w:val="00464F41"/>
    <w:rsid w:val="0046535B"/>
    <w:rsid w:val="004654C8"/>
    <w:rsid w:val="004657F5"/>
    <w:rsid w:val="00465B98"/>
    <w:rsid w:val="00465C1B"/>
    <w:rsid w:val="00465C31"/>
    <w:rsid w:val="00465EE1"/>
    <w:rsid w:val="00466082"/>
    <w:rsid w:val="0046611C"/>
    <w:rsid w:val="0046640A"/>
    <w:rsid w:val="004665E2"/>
    <w:rsid w:val="00466C25"/>
    <w:rsid w:val="00466DAA"/>
    <w:rsid w:val="00466E76"/>
    <w:rsid w:val="00466E8B"/>
    <w:rsid w:val="004672E9"/>
    <w:rsid w:val="00467489"/>
    <w:rsid w:val="004674D2"/>
    <w:rsid w:val="00467879"/>
    <w:rsid w:val="0046787C"/>
    <w:rsid w:val="00467D5D"/>
    <w:rsid w:val="0047037D"/>
    <w:rsid w:val="004706AD"/>
    <w:rsid w:val="0047074B"/>
    <w:rsid w:val="00470873"/>
    <w:rsid w:val="00470930"/>
    <w:rsid w:val="0047098E"/>
    <w:rsid w:val="004709A1"/>
    <w:rsid w:val="00470A4F"/>
    <w:rsid w:val="00470F34"/>
    <w:rsid w:val="004713C8"/>
    <w:rsid w:val="004715C9"/>
    <w:rsid w:val="0047189A"/>
    <w:rsid w:val="00471A3F"/>
    <w:rsid w:val="00471C57"/>
    <w:rsid w:val="0047204C"/>
    <w:rsid w:val="004720A2"/>
    <w:rsid w:val="004723CA"/>
    <w:rsid w:val="00472554"/>
    <w:rsid w:val="004726D3"/>
    <w:rsid w:val="004726DF"/>
    <w:rsid w:val="00472A24"/>
    <w:rsid w:val="00472A33"/>
    <w:rsid w:val="00472AA0"/>
    <w:rsid w:val="004731B3"/>
    <w:rsid w:val="004735F6"/>
    <w:rsid w:val="00473672"/>
    <w:rsid w:val="004736FF"/>
    <w:rsid w:val="004737AC"/>
    <w:rsid w:val="00473A4C"/>
    <w:rsid w:val="00473B6C"/>
    <w:rsid w:val="00473BED"/>
    <w:rsid w:val="00473CF9"/>
    <w:rsid w:val="00473D14"/>
    <w:rsid w:val="0047454C"/>
    <w:rsid w:val="004746C3"/>
    <w:rsid w:val="00474744"/>
    <w:rsid w:val="00474A1B"/>
    <w:rsid w:val="00474B6C"/>
    <w:rsid w:val="00474BE1"/>
    <w:rsid w:val="00474BFE"/>
    <w:rsid w:val="00474C53"/>
    <w:rsid w:val="00474D9B"/>
    <w:rsid w:val="00474DB3"/>
    <w:rsid w:val="00475199"/>
    <w:rsid w:val="004751C2"/>
    <w:rsid w:val="004751CC"/>
    <w:rsid w:val="0047539F"/>
    <w:rsid w:val="00475449"/>
    <w:rsid w:val="004756A4"/>
    <w:rsid w:val="004758BE"/>
    <w:rsid w:val="00475C5F"/>
    <w:rsid w:val="00475EA5"/>
    <w:rsid w:val="00476345"/>
    <w:rsid w:val="0047673F"/>
    <w:rsid w:val="00476867"/>
    <w:rsid w:val="00476C8A"/>
    <w:rsid w:val="0047701C"/>
    <w:rsid w:val="0047743F"/>
    <w:rsid w:val="0047766D"/>
    <w:rsid w:val="00477714"/>
    <w:rsid w:val="0047772D"/>
    <w:rsid w:val="004778FD"/>
    <w:rsid w:val="00477E28"/>
    <w:rsid w:val="00480111"/>
    <w:rsid w:val="00480476"/>
    <w:rsid w:val="004808C2"/>
    <w:rsid w:val="004809DD"/>
    <w:rsid w:val="00481208"/>
    <w:rsid w:val="004812C4"/>
    <w:rsid w:val="0048149C"/>
    <w:rsid w:val="004814D8"/>
    <w:rsid w:val="0048162E"/>
    <w:rsid w:val="0048167C"/>
    <w:rsid w:val="004819DC"/>
    <w:rsid w:val="00481B56"/>
    <w:rsid w:val="00481C71"/>
    <w:rsid w:val="00481E02"/>
    <w:rsid w:val="004821C1"/>
    <w:rsid w:val="004824C9"/>
    <w:rsid w:val="004825EC"/>
    <w:rsid w:val="004828D9"/>
    <w:rsid w:val="00482D6A"/>
    <w:rsid w:val="00483112"/>
    <w:rsid w:val="004832C0"/>
    <w:rsid w:val="004834BE"/>
    <w:rsid w:val="0048351B"/>
    <w:rsid w:val="00483572"/>
    <w:rsid w:val="0048364C"/>
    <w:rsid w:val="00483FDD"/>
    <w:rsid w:val="00483FF6"/>
    <w:rsid w:val="00484286"/>
    <w:rsid w:val="0048446F"/>
    <w:rsid w:val="004844E1"/>
    <w:rsid w:val="004845A4"/>
    <w:rsid w:val="00484E6F"/>
    <w:rsid w:val="00484EE9"/>
    <w:rsid w:val="004853C6"/>
    <w:rsid w:val="00485A5A"/>
    <w:rsid w:val="00485CA2"/>
    <w:rsid w:val="00485FB6"/>
    <w:rsid w:val="004865DF"/>
    <w:rsid w:val="00486993"/>
    <w:rsid w:val="00486D44"/>
    <w:rsid w:val="00486E5A"/>
    <w:rsid w:val="00486ED1"/>
    <w:rsid w:val="004871FC"/>
    <w:rsid w:val="00487A09"/>
    <w:rsid w:val="00487D7D"/>
    <w:rsid w:val="00487DEF"/>
    <w:rsid w:val="0049029F"/>
    <w:rsid w:val="004902DE"/>
    <w:rsid w:val="00490479"/>
    <w:rsid w:val="0049073B"/>
    <w:rsid w:val="0049098A"/>
    <w:rsid w:val="00490EBC"/>
    <w:rsid w:val="00491275"/>
    <w:rsid w:val="004913F0"/>
    <w:rsid w:val="00491567"/>
    <w:rsid w:val="004917F9"/>
    <w:rsid w:val="00491E06"/>
    <w:rsid w:val="00491FBB"/>
    <w:rsid w:val="00492876"/>
    <w:rsid w:val="00492A18"/>
    <w:rsid w:val="00492B57"/>
    <w:rsid w:val="00492CE6"/>
    <w:rsid w:val="00492D03"/>
    <w:rsid w:val="00492E60"/>
    <w:rsid w:val="00493022"/>
    <w:rsid w:val="00493111"/>
    <w:rsid w:val="00493665"/>
    <w:rsid w:val="0049369C"/>
    <w:rsid w:val="00493F14"/>
    <w:rsid w:val="004945ED"/>
    <w:rsid w:val="00494DEC"/>
    <w:rsid w:val="00495103"/>
    <w:rsid w:val="00495112"/>
    <w:rsid w:val="00495117"/>
    <w:rsid w:val="004951F4"/>
    <w:rsid w:val="004952FB"/>
    <w:rsid w:val="0049538A"/>
    <w:rsid w:val="0049551C"/>
    <w:rsid w:val="0049581D"/>
    <w:rsid w:val="00495820"/>
    <w:rsid w:val="004958AE"/>
    <w:rsid w:val="00495B4E"/>
    <w:rsid w:val="00495B9A"/>
    <w:rsid w:val="00495ED6"/>
    <w:rsid w:val="00495F72"/>
    <w:rsid w:val="004963F3"/>
    <w:rsid w:val="0049641F"/>
    <w:rsid w:val="00496B7F"/>
    <w:rsid w:val="00496C00"/>
    <w:rsid w:val="00496C38"/>
    <w:rsid w:val="00496D58"/>
    <w:rsid w:val="00496E99"/>
    <w:rsid w:val="00496F1A"/>
    <w:rsid w:val="00496F8E"/>
    <w:rsid w:val="00497093"/>
    <w:rsid w:val="0049766E"/>
    <w:rsid w:val="00497D00"/>
    <w:rsid w:val="00497E61"/>
    <w:rsid w:val="004A00AC"/>
    <w:rsid w:val="004A0616"/>
    <w:rsid w:val="004A0F3C"/>
    <w:rsid w:val="004A109F"/>
    <w:rsid w:val="004A131B"/>
    <w:rsid w:val="004A161A"/>
    <w:rsid w:val="004A19CA"/>
    <w:rsid w:val="004A1D42"/>
    <w:rsid w:val="004A1F53"/>
    <w:rsid w:val="004A20EE"/>
    <w:rsid w:val="004A21AA"/>
    <w:rsid w:val="004A2244"/>
    <w:rsid w:val="004A242E"/>
    <w:rsid w:val="004A29AD"/>
    <w:rsid w:val="004A2BCD"/>
    <w:rsid w:val="004A2C43"/>
    <w:rsid w:val="004A2EB1"/>
    <w:rsid w:val="004A2EF9"/>
    <w:rsid w:val="004A3270"/>
    <w:rsid w:val="004A333D"/>
    <w:rsid w:val="004A35C9"/>
    <w:rsid w:val="004A3D21"/>
    <w:rsid w:val="004A42F8"/>
    <w:rsid w:val="004A4582"/>
    <w:rsid w:val="004A4773"/>
    <w:rsid w:val="004A47CA"/>
    <w:rsid w:val="004A4834"/>
    <w:rsid w:val="004A49DC"/>
    <w:rsid w:val="004A49F5"/>
    <w:rsid w:val="004A4B81"/>
    <w:rsid w:val="004A4ED3"/>
    <w:rsid w:val="004A4FC6"/>
    <w:rsid w:val="004A50C9"/>
    <w:rsid w:val="004A5743"/>
    <w:rsid w:val="004A5902"/>
    <w:rsid w:val="004A59B3"/>
    <w:rsid w:val="004A5F26"/>
    <w:rsid w:val="004A5F99"/>
    <w:rsid w:val="004A616F"/>
    <w:rsid w:val="004A63B9"/>
    <w:rsid w:val="004A6482"/>
    <w:rsid w:val="004A6783"/>
    <w:rsid w:val="004A67DF"/>
    <w:rsid w:val="004A67E0"/>
    <w:rsid w:val="004A6B71"/>
    <w:rsid w:val="004A6D8C"/>
    <w:rsid w:val="004A6EAE"/>
    <w:rsid w:val="004A6FAB"/>
    <w:rsid w:val="004A6FE5"/>
    <w:rsid w:val="004A73F1"/>
    <w:rsid w:val="004A7678"/>
    <w:rsid w:val="004A769F"/>
    <w:rsid w:val="004A7D23"/>
    <w:rsid w:val="004A7EC7"/>
    <w:rsid w:val="004B0237"/>
    <w:rsid w:val="004B05BD"/>
    <w:rsid w:val="004B07C6"/>
    <w:rsid w:val="004B0CE1"/>
    <w:rsid w:val="004B0F21"/>
    <w:rsid w:val="004B13D2"/>
    <w:rsid w:val="004B144E"/>
    <w:rsid w:val="004B1618"/>
    <w:rsid w:val="004B18E1"/>
    <w:rsid w:val="004B201F"/>
    <w:rsid w:val="004B27D5"/>
    <w:rsid w:val="004B2A1C"/>
    <w:rsid w:val="004B2B97"/>
    <w:rsid w:val="004B2F17"/>
    <w:rsid w:val="004B2F20"/>
    <w:rsid w:val="004B3124"/>
    <w:rsid w:val="004B3145"/>
    <w:rsid w:val="004B3350"/>
    <w:rsid w:val="004B3680"/>
    <w:rsid w:val="004B36C5"/>
    <w:rsid w:val="004B38DD"/>
    <w:rsid w:val="004B3A40"/>
    <w:rsid w:val="004B3A74"/>
    <w:rsid w:val="004B3C93"/>
    <w:rsid w:val="004B41D4"/>
    <w:rsid w:val="004B435C"/>
    <w:rsid w:val="004B448E"/>
    <w:rsid w:val="004B47C9"/>
    <w:rsid w:val="004B4D94"/>
    <w:rsid w:val="004B4DA6"/>
    <w:rsid w:val="004B5134"/>
    <w:rsid w:val="004B52A2"/>
    <w:rsid w:val="004B59F5"/>
    <w:rsid w:val="004B5A84"/>
    <w:rsid w:val="004B5B4B"/>
    <w:rsid w:val="004B5CB2"/>
    <w:rsid w:val="004B5DDB"/>
    <w:rsid w:val="004B5E0E"/>
    <w:rsid w:val="004B5F74"/>
    <w:rsid w:val="004B624B"/>
    <w:rsid w:val="004B63EA"/>
    <w:rsid w:val="004B65A6"/>
    <w:rsid w:val="004B66AF"/>
    <w:rsid w:val="004B67AE"/>
    <w:rsid w:val="004B68B6"/>
    <w:rsid w:val="004B6999"/>
    <w:rsid w:val="004B6C1F"/>
    <w:rsid w:val="004B6CDE"/>
    <w:rsid w:val="004B7688"/>
    <w:rsid w:val="004B7CA5"/>
    <w:rsid w:val="004B7CD9"/>
    <w:rsid w:val="004B7E75"/>
    <w:rsid w:val="004B7FD3"/>
    <w:rsid w:val="004C0025"/>
    <w:rsid w:val="004C008F"/>
    <w:rsid w:val="004C0B2E"/>
    <w:rsid w:val="004C0D7A"/>
    <w:rsid w:val="004C0DA6"/>
    <w:rsid w:val="004C1054"/>
    <w:rsid w:val="004C11DD"/>
    <w:rsid w:val="004C130D"/>
    <w:rsid w:val="004C147F"/>
    <w:rsid w:val="004C1591"/>
    <w:rsid w:val="004C16EE"/>
    <w:rsid w:val="004C16FA"/>
    <w:rsid w:val="004C172F"/>
    <w:rsid w:val="004C18D0"/>
    <w:rsid w:val="004C1CB1"/>
    <w:rsid w:val="004C1EDA"/>
    <w:rsid w:val="004C2AAB"/>
    <w:rsid w:val="004C2D95"/>
    <w:rsid w:val="004C30BF"/>
    <w:rsid w:val="004C30E0"/>
    <w:rsid w:val="004C3543"/>
    <w:rsid w:val="004C3BAD"/>
    <w:rsid w:val="004C40FD"/>
    <w:rsid w:val="004C41CE"/>
    <w:rsid w:val="004C43E2"/>
    <w:rsid w:val="004C4518"/>
    <w:rsid w:val="004C4610"/>
    <w:rsid w:val="004C4724"/>
    <w:rsid w:val="004C4AD1"/>
    <w:rsid w:val="004C4BCE"/>
    <w:rsid w:val="004C4D0B"/>
    <w:rsid w:val="004C4DEE"/>
    <w:rsid w:val="004C4E30"/>
    <w:rsid w:val="004C54E5"/>
    <w:rsid w:val="004C5857"/>
    <w:rsid w:val="004C5F78"/>
    <w:rsid w:val="004C5F8F"/>
    <w:rsid w:val="004C68A3"/>
    <w:rsid w:val="004C6916"/>
    <w:rsid w:val="004C698D"/>
    <w:rsid w:val="004C69BF"/>
    <w:rsid w:val="004C6A61"/>
    <w:rsid w:val="004C6AE1"/>
    <w:rsid w:val="004C6B33"/>
    <w:rsid w:val="004C6B78"/>
    <w:rsid w:val="004C6CA9"/>
    <w:rsid w:val="004C6CF9"/>
    <w:rsid w:val="004C6DA3"/>
    <w:rsid w:val="004C6DBF"/>
    <w:rsid w:val="004C6F92"/>
    <w:rsid w:val="004C712A"/>
    <w:rsid w:val="004C73C2"/>
    <w:rsid w:val="004C7541"/>
    <w:rsid w:val="004C757B"/>
    <w:rsid w:val="004C79DF"/>
    <w:rsid w:val="004C7A4F"/>
    <w:rsid w:val="004C7CE9"/>
    <w:rsid w:val="004C7ECA"/>
    <w:rsid w:val="004D0316"/>
    <w:rsid w:val="004D034B"/>
    <w:rsid w:val="004D062B"/>
    <w:rsid w:val="004D0732"/>
    <w:rsid w:val="004D09BE"/>
    <w:rsid w:val="004D0B7A"/>
    <w:rsid w:val="004D0C18"/>
    <w:rsid w:val="004D14AC"/>
    <w:rsid w:val="004D1925"/>
    <w:rsid w:val="004D1AF8"/>
    <w:rsid w:val="004D1BA8"/>
    <w:rsid w:val="004D225A"/>
    <w:rsid w:val="004D24CC"/>
    <w:rsid w:val="004D263A"/>
    <w:rsid w:val="004D27C2"/>
    <w:rsid w:val="004D2B98"/>
    <w:rsid w:val="004D2F25"/>
    <w:rsid w:val="004D3348"/>
    <w:rsid w:val="004D355D"/>
    <w:rsid w:val="004D37AE"/>
    <w:rsid w:val="004D380C"/>
    <w:rsid w:val="004D38BC"/>
    <w:rsid w:val="004D3A4B"/>
    <w:rsid w:val="004D3BDF"/>
    <w:rsid w:val="004D3C28"/>
    <w:rsid w:val="004D424A"/>
    <w:rsid w:val="004D428E"/>
    <w:rsid w:val="004D4866"/>
    <w:rsid w:val="004D492E"/>
    <w:rsid w:val="004D4B4C"/>
    <w:rsid w:val="004D4DE9"/>
    <w:rsid w:val="004D5071"/>
    <w:rsid w:val="004D5321"/>
    <w:rsid w:val="004D5458"/>
    <w:rsid w:val="004D574C"/>
    <w:rsid w:val="004D5A12"/>
    <w:rsid w:val="004D5A76"/>
    <w:rsid w:val="004D5AE0"/>
    <w:rsid w:val="004D5D5A"/>
    <w:rsid w:val="004D5E84"/>
    <w:rsid w:val="004D6150"/>
    <w:rsid w:val="004D6284"/>
    <w:rsid w:val="004D62E7"/>
    <w:rsid w:val="004D62F8"/>
    <w:rsid w:val="004D632A"/>
    <w:rsid w:val="004D693E"/>
    <w:rsid w:val="004D6ECE"/>
    <w:rsid w:val="004D6F93"/>
    <w:rsid w:val="004D7176"/>
    <w:rsid w:val="004D72D0"/>
    <w:rsid w:val="004D79E5"/>
    <w:rsid w:val="004D7DBB"/>
    <w:rsid w:val="004D7E6A"/>
    <w:rsid w:val="004E0094"/>
    <w:rsid w:val="004E0B0C"/>
    <w:rsid w:val="004E0BD8"/>
    <w:rsid w:val="004E1102"/>
    <w:rsid w:val="004E1131"/>
    <w:rsid w:val="004E11E8"/>
    <w:rsid w:val="004E1624"/>
    <w:rsid w:val="004E222A"/>
    <w:rsid w:val="004E2937"/>
    <w:rsid w:val="004E2A97"/>
    <w:rsid w:val="004E2C2F"/>
    <w:rsid w:val="004E2EEC"/>
    <w:rsid w:val="004E3CE7"/>
    <w:rsid w:val="004E4381"/>
    <w:rsid w:val="004E4562"/>
    <w:rsid w:val="004E4572"/>
    <w:rsid w:val="004E479B"/>
    <w:rsid w:val="004E47A1"/>
    <w:rsid w:val="004E487F"/>
    <w:rsid w:val="004E48A5"/>
    <w:rsid w:val="004E48B0"/>
    <w:rsid w:val="004E4995"/>
    <w:rsid w:val="004E4C24"/>
    <w:rsid w:val="004E529C"/>
    <w:rsid w:val="004E54FD"/>
    <w:rsid w:val="004E599E"/>
    <w:rsid w:val="004E5B3F"/>
    <w:rsid w:val="004E5B9F"/>
    <w:rsid w:val="004E5BFE"/>
    <w:rsid w:val="004E5F72"/>
    <w:rsid w:val="004E5F81"/>
    <w:rsid w:val="004E6135"/>
    <w:rsid w:val="004E62A6"/>
    <w:rsid w:val="004E6357"/>
    <w:rsid w:val="004E63C2"/>
    <w:rsid w:val="004E69C7"/>
    <w:rsid w:val="004E6AFA"/>
    <w:rsid w:val="004E7248"/>
    <w:rsid w:val="004E7264"/>
    <w:rsid w:val="004E7702"/>
    <w:rsid w:val="004E7730"/>
    <w:rsid w:val="004E7A2C"/>
    <w:rsid w:val="004E7AEA"/>
    <w:rsid w:val="004F070E"/>
    <w:rsid w:val="004F07C0"/>
    <w:rsid w:val="004F0D20"/>
    <w:rsid w:val="004F10D6"/>
    <w:rsid w:val="004F122C"/>
    <w:rsid w:val="004F1298"/>
    <w:rsid w:val="004F142E"/>
    <w:rsid w:val="004F146A"/>
    <w:rsid w:val="004F163D"/>
    <w:rsid w:val="004F1903"/>
    <w:rsid w:val="004F1AF6"/>
    <w:rsid w:val="004F1DD2"/>
    <w:rsid w:val="004F214A"/>
    <w:rsid w:val="004F234E"/>
    <w:rsid w:val="004F27B8"/>
    <w:rsid w:val="004F292B"/>
    <w:rsid w:val="004F2F36"/>
    <w:rsid w:val="004F30C3"/>
    <w:rsid w:val="004F31D6"/>
    <w:rsid w:val="004F36AA"/>
    <w:rsid w:val="004F3A1F"/>
    <w:rsid w:val="004F3C6A"/>
    <w:rsid w:val="004F43DE"/>
    <w:rsid w:val="004F45B6"/>
    <w:rsid w:val="004F4698"/>
    <w:rsid w:val="004F4746"/>
    <w:rsid w:val="004F4D52"/>
    <w:rsid w:val="004F584C"/>
    <w:rsid w:val="004F5E56"/>
    <w:rsid w:val="004F68A1"/>
    <w:rsid w:val="004F6B85"/>
    <w:rsid w:val="004F6C52"/>
    <w:rsid w:val="004F6E2F"/>
    <w:rsid w:val="004F7B2D"/>
    <w:rsid w:val="004F7C46"/>
    <w:rsid w:val="004F7D56"/>
    <w:rsid w:val="004F7D90"/>
    <w:rsid w:val="004F7ED1"/>
    <w:rsid w:val="00500014"/>
    <w:rsid w:val="005004F0"/>
    <w:rsid w:val="005010AB"/>
    <w:rsid w:val="0050134B"/>
    <w:rsid w:val="0050146A"/>
    <w:rsid w:val="005015E5"/>
    <w:rsid w:val="00501A35"/>
    <w:rsid w:val="00501AB8"/>
    <w:rsid w:val="00501B29"/>
    <w:rsid w:val="00501CFF"/>
    <w:rsid w:val="00501D1F"/>
    <w:rsid w:val="00501D3B"/>
    <w:rsid w:val="00502039"/>
    <w:rsid w:val="0050276E"/>
    <w:rsid w:val="005028B1"/>
    <w:rsid w:val="00503175"/>
    <w:rsid w:val="0050332E"/>
    <w:rsid w:val="005033D2"/>
    <w:rsid w:val="005036AD"/>
    <w:rsid w:val="00503AC8"/>
    <w:rsid w:val="00503AED"/>
    <w:rsid w:val="00503B37"/>
    <w:rsid w:val="00503BEB"/>
    <w:rsid w:val="00504039"/>
    <w:rsid w:val="0050467D"/>
    <w:rsid w:val="0050484D"/>
    <w:rsid w:val="005050C7"/>
    <w:rsid w:val="00505237"/>
    <w:rsid w:val="005052F1"/>
    <w:rsid w:val="00505535"/>
    <w:rsid w:val="0050592F"/>
    <w:rsid w:val="00505A69"/>
    <w:rsid w:val="00505B35"/>
    <w:rsid w:val="00505B49"/>
    <w:rsid w:val="00505CE9"/>
    <w:rsid w:val="00506874"/>
    <w:rsid w:val="00506985"/>
    <w:rsid w:val="005069AE"/>
    <w:rsid w:val="005069C5"/>
    <w:rsid w:val="00506D7D"/>
    <w:rsid w:val="0050702A"/>
    <w:rsid w:val="00507367"/>
    <w:rsid w:val="00507920"/>
    <w:rsid w:val="00507CBA"/>
    <w:rsid w:val="00510067"/>
    <w:rsid w:val="00510410"/>
    <w:rsid w:val="005105A3"/>
    <w:rsid w:val="005106D7"/>
    <w:rsid w:val="00510C7E"/>
    <w:rsid w:val="0051145B"/>
    <w:rsid w:val="00511950"/>
    <w:rsid w:val="00512253"/>
    <w:rsid w:val="00512403"/>
    <w:rsid w:val="005127DD"/>
    <w:rsid w:val="005127F7"/>
    <w:rsid w:val="0051280C"/>
    <w:rsid w:val="00512C18"/>
    <w:rsid w:val="00512CB4"/>
    <w:rsid w:val="00512D8D"/>
    <w:rsid w:val="005130CA"/>
    <w:rsid w:val="0051349C"/>
    <w:rsid w:val="00513D0A"/>
    <w:rsid w:val="00513D69"/>
    <w:rsid w:val="0051402D"/>
    <w:rsid w:val="00514A77"/>
    <w:rsid w:val="00514DFC"/>
    <w:rsid w:val="00514E6F"/>
    <w:rsid w:val="00514E8B"/>
    <w:rsid w:val="00515595"/>
    <w:rsid w:val="005156BC"/>
    <w:rsid w:val="005157A6"/>
    <w:rsid w:val="00515808"/>
    <w:rsid w:val="00515A15"/>
    <w:rsid w:val="00515B01"/>
    <w:rsid w:val="00515B73"/>
    <w:rsid w:val="005161CD"/>
    <w:rsid w:val="00516331"/>
    <w:rsid w:val="00516514"/>
    <w:rsid w:val="005166EB"/>
    <w:rsid w:val="00516848"/>
    <w:rsid w:val="005168DE"/>
    <w:rsid w:val="005169DF"/>
    <w:rsid w:val="00516B6F"/>
    <w:rsid w:val="00516F5B"/>
    <w:rsid w:val="005170DB"/>
    <w:rsid w:val="00517207"/>
    <w:rsid w:val="0051724F"/>
    <w:rsid w:val="0051739E"/>
    <w:rsid w:val="00517C2A"/>
    <w:rsid w:val="00517E77"/>
    <w:rsid w:val="005205A1"/>
    <w:rsid w:val="0052063F"/>
    <w:rsid w:val="005207A6"/>
    <w:rsid w:val="0052081B"/>
    <w:rsid w:val="00520948"/>
    <w:rsid w:val="00520ACF"/>
    <w:rsid w:val="00520BBC"/>
    <w:rsid w:val="00520C58"/>
    <w:rsid w:val="005210F5"/>
    <w:rsid w:val="00521454"/>
    <w:rsid w:val="00521676"/>
    <w:rsid w:val="005217DA"/>
    <w:rsid w:val="00521B7A"/>
    <w:rsid w:val="00521BDD"/>
    <w:rsid w:val="00521FD0"/>
    <w:rsid w:val="00522408"/>
    <w:rsid w:val="005226F4"/>
    <w:rsid w:val="005227BE"/>
    <w:rsid w:val="005227FC"/>
    <w:rsid w:val="00522C20"/>
    <w:rsid w:val="00522DD4"/>
    <w:rsid w:val="00522E02"/>
    <w:rsid w:val="005230F2"/>
    <w:rsid w:val="005235C4"/>
    <w:rsid w:val="00523964"/>
    <w:rsid w:val="00523C0F"/>
    <w:rsid w:val="00523C9B"/>
    <w:rsid w:val="00524102"/>
    <w:rsid w:val="00524173"/>
    <w:rsid w:val="005242AD"/>
    <w:rsid w:val="00524753"/>
    <w:rsid w:val="00524790"/>
    <w:rsid w:val="00524921"/>
    <w:rsid w:val="005249A2"/>
    <w:rsid w:val="00524A78"/>
    <w:rsid w:val="00524AD6"/>
    <w:rsid w:val="00524BD3"/>
    <w:rsid w:val="00524C24"/>
    <w:rsid w:val="00524ECA"/>
    <w:rsid w:val="005254DA"/>
    <w:rsid w:val="005255F1"/>
    <w:rsid w:val="00525709"/>
    <w:rsid w:val="00525853"/>
    <w:rsid w:val="005259BB"/>
    <w:rsid w:val="00525A94"/>
    <w:rsid w:val="00525ADB"/>
    <w:rsid w:val="00525C93"/>
    <w:rsid w:val="00525C95"/>
    <w:rsid w:val="005260B6"/>
    <w:rsid w:val="005260F1"/>
    <w:rsid w:val="005263B7"/>
    <w:rsid w:val="00526746"/>
    <w:rsid w:val="00526A38"/>
    <w:rsid w:val="00526AC9"/>
    <w:rsid w:val="00526D09"/>
    <w:rsid w:val="00526DE8"/>
    <w:rsid w:val="005270B0"/>
    <w:rsid w:val="00527411"/>
    <w:rsid w:val="00527446"/>
    <w:rsid w:val="005274B9"/>
    <w:rsid w:val="0052750F"/>
    <w:rsid w:val="00527C13"/>
    <w:rsid w:val="00527F25"/>
    <w:rsid w:val="005300CA"/>
    <w:rsid w:val="00530153"/>
    <w:rsid w:val="0053017B"/>
    <w:rsid w:val="0053022F"/>
    <w:rsid w:val="005308F9"/>
    <w:rsid w:val="00530BF7"/>
    <w:rsid w:val="00530C48"/>
    <w:rsid w:val="00530CEA"/>
    <w:rsid w:val="0053111F"/>
    <w:rsid w:val="00531239"/>
    <w:rsid w:val="00531343"/>
    <w:rsid w:val="00531763"/>
    <w:rsid w:val="00531D2A"/>
    <w:rsid w:val="00531EE3"/>
    <w:rsid w:val="00532428"/>
    <w:rsid w:val="00532542"/>
    <w:rsid w:val="00532623"/>
    <w:rsid w:val="005327BB"/>
    <w:rsid w:val="005328B4"/>
    <w:rsid w:val="005328B5"/>
    <w:rsid w:val="005329B7"/>
    <w:rsid w:val="00532B87"/>
    <w:rsid w:val="00533038"/>
    <w:rsid w:val="005332A6"/>
    <w:rsid w:val="0053332B"/>
    <w:rsid w:val="005337F9"/>
    <w:rsid w:val="00533D76"/>
    <w:rsid w:val="00533FCD"/>
    <w:rsid w:val="005343E9"/>
    <w:rsid w:val="005347DE"/>
    <w:rsid w:val="00534C7E"/>
    <w:rsid w:val="005350BC"/>
    <w:rsid w:val="00535ABD"/>
    <w:rsid w:val="00535F90"/>
    <w:rsid w:val="00535FEC"/>
    <w:rsid w:val="005360D7"/>
    <w:rsid w:val="005365AE"/>
    <w:rsid w:val="00536610"/>
    <w:rsid w:val="0053699A"/>
    <w:rsid w:val="00536C31"/>
    <w:rsid w:val="00536CED"/>
    <w:rsid w:val="00536EE8"/>
    <w:rsid w:val="00536FA8"/>
    <w:rsid w:val="00537006"/>
    <w:rsid w:val="00537216"/>
    <w:rsid w:val="005377A7"/>
    <w:rsid w:val="00537EC2"/>
    <w:rsid w:val="00537FAE"/>
    <w:rsid w:val="00537FC4"/>
    <w:rsid w:val="00540257"/>
    <w:rsid w:val="0054054B"/>
    <w:rsid w:val="00540671"/>
    <w:rsid w:val="005408B8"/>
    <w:rsid w:val="0054096C"/>
    <w:rsid w:val="00540989"/>
    <w:rsid w:val="00540ABC"/>
    <w:rsid w:val="00540FDA"/>
    <w:rsid w:val="0054124E"/>
    <w:rsid w:val="00541AA5"/>
    <w:rsid w:val="00541B2C"/>
    <w:rsid w:val="00541E41"/>
    <w:rsid w:val="00541F1C"/>
    <w:rsid w:val="00542349"/>
    <w:rsid w:val="0054297E"/>
    <w:rsid w:val="00542C3B"/>
    <w:rsid w:val="00542CFB"/>
    <w:rsid w:val="00542D3B"/>
    <w:rsid w:val="00542E98"/>
    <w:rsid w:val="005442BE"/>
    <w:rsid w:val="0054450E"/>
    <w:rsid w:val="00544CCE"/>
    <w:rsid w:val="005455BB"/>
    <w:rsid w:val="005459A5"/>
    <w:rsid w:val="00545AE9"/>
    <w:rsid w:val="00545C92"/>
    <w:rsid w:val="00545CAA"/>
    <w:rsid w:val="00546128"/>
    <w:rsid w:val="00546472"/>
    <w:rsid w:val="005464C7"/>
    <w:rsid w:val="0054661D"/>
    <w:rsid w:val="005466A9"/>
    <w:rsid w:val="005466CE"/>
    <w:rsid w:val="005469EC"/>
    <w:rsid w:val="00546C1E"/>
    <w:rsid w:val="00546C6E"/>
    <w:rsid w:val="00546FF5"/>
    <w:rsid w:val="0054704A"/>
    <w:rsid w:val="00547313"/>
    <w:rsid w:val="00547315"/>
    <w:rsid w:val="0054778B"/>
    <w:rsid w:val="00547BBD"/>
    <w:rsid w:val="00547CD0"/>
    <w:rsid w:val="00547E21"/>
    <w:rsid w:val="00547E95"/>
    <w:rsid w:val="0055004B"/>
    <w:rsid w:val="00550340"/>
    <w:rsid w:val="00550346"/>
    <w:rsid w:val="00550591"/>
    <w:rsid w:val="00550F1C"/>
    <w:rsid w:val="0055146D"/>
    <w:rsid w:val="005516E4"/>
    <w:rsid w:val="005516EE"/>
    <w:rsid w:val="00551858"/>
    <w:rsid w:val="00551D0C"/>
    <w:rsid w:val="00551E22"/>
    <w:rsid w:val="005521C2"/>
    <w:rsid w:val="00552441"/>
    <w:rsid w:val="00552A2A"/>
    <w:rsid w:val="00552B40"/>
    <w:rsid w:val="00552D12"/>
    <w:rsid w:val="00552D94"/>
    <w:rsid w:val="00552F45"/>
    <w:rsid w:val="005535CF"/>
    <w:rsid w:val="00553BF9"/>
    <w:rsid w:val="00553CC4"/>
    <w:rsid w:val="00553EC2"/>
    <w:rsid w:val="00553EDF"/>
    <w:rsid w:val="0055437B"/>
    <w:rsid w:val="00554506"/>
    <w:rsid w:val="00554970"/>
    <w:rsid w:val="00554AA7"/>
    <w:rsid w:val="00554ACB"/>
    <w:rsid w:val="00554AEC"/>
    <w:rsid w:val="00554BD3"/>
    <w:rsid w:val="00554FD5"/>
    <w:rsid w:val="0055548B"/>
    <w:rsid w:val="0055566E"/>
    <w:rsid w:val="005557D3"/>
    <w:rsid w:val="0055595C"/>
    <w:rsid w:val="005559A1"/>
    <w:rsid w:val="00555F29"/>
    <w:rsid w:val="0055626D"/>
    <w:rsid w:val="0055626F"/>
    <w:rsid w:val="00556287"/>
    <w:rsid w:val="00556313"/>
    <w:rsid w:val="00556479"/>
    <w:rsid w:val="00556577"/>
    <w:rsid w:val="00556625"/>
    <w:rsid w:val="00556768"/>
    <w:rsid w:val="0055680E"/>
    <w:rsid w:val="00556B95"/>
    <w:rsid w:val="0055745A"/>
    <w:rsid w:val="00557B06"/>
    <w:rsid w:val="00557D8F"/>
    <w:rsid w:val="00560041"/>
    <w:rsid w:val="00560307"/>
    <w:rsid w:val="00560BC4"/>
    <w:rsid w:val="00560EB8"/>
    <w:rsid w:val="00561074"/>
    <w:rsid w:val="005610DD"/>
    <w:rsid w:val="00561633"/>
    <w:rsid w:val="00561681"/>
    <w:rsid w:val="00561883"/>
    <w:rsid w:val="00561B8F"/>
    <w:rsid w:val="00562071"/>
    <w:rsid w:val="00562346"/>
    <w:rsid w:val="005625F7"/>
    <w:rsid w:val="00562946"/>
    <w:rsid w:val="00562981"/>
    <w:rsid w:val="00562CF3"/>
    <w:rsid w:val="00562F7C"/>
    <w:rsid w:val="00563103"/>
    <w:rsid w:val="00563449"/>
    <w:rsid w:val="005634C4"/>
    <w:rsid w:val="00563983"/>
    <w:rsid w:val="00563BFE"/>
    <w:rsid w:val="00563D97"/>
    <w:rsid w:val="00563E6D"/>
    <w:rsid w:val="0056407E"/>
    <w:rsid w:val="0056491F"/>
    <w:rsid w:val="00564C4A"/>
    <w:rsid w:val="00564C64"/>
    <w:rsid w:val="00564E04"/>
    <w:rsid w:val="00565245"/>
    <w:rsid w:val="0056539E"/>
    <w:rsid w:val="00565445"/>
    <w:rsid w:val="00565839"/>
    <w:rsid w:val="0056584D"/>
    <w:rsid w:val="00565FAC"/>
    <w:rsid w:val="0056629A"/>
    <w:rsid w:val="0056680B"/>
    <w:rsid w:val="00566883"/>
    <w:rsid w:val="00566930"/>
    <w:rsid w:val="00566982"/>
    <w:rsid w:val="00566C71"/>
    <w:rsid w:val="00566FE9"/>
    <w:rsid w:val="0056711B"/>
    <w:rsid w:val="00567642"/>
    <w:rsid w:val="005679FA"/>
    <w:rsid w:val="00567D5F"/>
    <w:rsid w:val="0057004E"/>
    <w:rsid w:val="00570159"/>
    <w:rsid w:val="005701E0"/>
    <w:rsid w:val="005703B3"/>
    <w:rsid w:val="005706C0"/>
    <w:rsid w:val="00570700"/>
    <w:rsid w:val="0057072C"/>
    <w:rsid w:val="0057075F"/>
    <w:rsid w:val="00570778"/>
    <w:rsid w:val="005710C3"/>
    <w:rsid w:val="00571228"/>
    <w:rsid w:val="00571273"/>
    <w:rsid w:val="005714F3"/>
    <w:rsid w:val="005716F5"/>
    <w:rsid w:val="005718E2"/>
    <w:rsid w:val="0057193F"/>
    <w:rsid w:val="00571A60"/>
    <w:rsid w:val="00571A86"/>
    <w:rsid w:val="00571DB1"/>
    <w:rsid w:val="00571EC9"/>
    <w:rsid w:val="00571F77"/>
    <w:rsid w:val="00572408"/>
    <w:rsid w:val="0057242A"/>
    <w:rsid w:val="005727A2"/>
    <w:rsid w:val="00572B23"/>
    <w:rsid w:val="00572CF3"/>
    <w:rsid w:val="00572FF1"/>
    <w:rsid w:val="00572FF7"/>
    <w:rsid w:val="00573207"/>
    <w:rsid w:val="005734B0"/>
    <w:rsid w:val="005738EF"/>
    <w:rsid w:val="00573A05"/>
    <w:rsid w:val="00573C31"/>
    <w:rsid w:val="005741C4"/>
    <w:rsid w:val="00574345"/>
    <w:rsid w:val="00574545"/>
    <w:rsid w:val="0057489D"/>
    <w:rsid w:val="00574950"/>
    <w:rsid w:val="0057569A"/>
    <w:rsid w:val="00575C75"/>
    <w:rsid w:val="00575DBF"/>
    <w:rsid w:val="00575FF9"/>
    <w:rsid w:val="005763EF"/>
    <w:rsid w:val="00576CB0"/>
    <w:rsid w:val="00577243"/>
    <w:rsid w:val="0057724F"/>
    <w:rsid w:val="00577293"/>
    <w:rsid w:val="005773D5"/>
    <w:rsid w:val="00577589"/>
    <w:rsid w:val="005778DC"/>
    <w:rsid w:val="00577B4B"/>
    <w:rsid w:val="00577B8B"/>
    <w:rsid w:val="00577D15"/>
    <w:rsid w:val="00577D88"/>
    <w:rsid w:val="005800A0"/>
    <w:rsid w:val="00580382"/>
    <w:rsid w:val="00580567"/>
    <w:rsid w:val="0058062C"/>
    <w:rsid w:val="00580F32"/>
    <w:rsid w:val="00580FA0"/>
    <w:rsid w:val="00580FB9"/>
    <w:rsid w:val="00581083"/>
    <w:rsid w:val="005811AC"/>
    <w:rsid w:val="0058167B"/>
    <w:rsid w:val="00581832"/>
    <w:rsid w:val="005818AC"/>
    <w:rsid w:val="00581937"/>
    <w:rsid w:val="00581C7F"/>
    <w:rsid w:val="00581F86"/>
    <w:rsid w:val="00582245"/>
    <w:rsid w:val="0058250A"/>
    <w:rsid w:val="00582702"/>
    <w:rsid w:val="0058278C"/>
    <w:rsid w:val="005827A7"/>
    <w:rsid w:val="005827FE"/>
    <w:rsid w:val="005828F5"/>
    <w:rsid w:val="00582A15"/>
    <w:rsid w:val="00582AEC"/>
    <w:rsid w:val="00582FCB"/>
    <w:rsid w:val="00583112"/>
    <w:rsid w:val="00583241"/>
    <w:rsid w:val="0058336C"/>
    <w:rsid w:val="005835AF"/>
    <w:rsid w:val="005839E8"/>
    <w:rsid w:val="00583A3E"/>
    <w:rsid w:val="00583E80"/>
    <w:rsid w:val="00583EB5"/>
    <w:rsid w:val="00583EB7"/>
    <w:rsid w:val="005840AD"/>
    <w:rsid w:val="005841E7"/>
    <w:rsid w:val="005844D1"/>
    <w:rsid w:val="005845C8"/>
    <w:rsid w:val="005847B0"/>
    <w:rsid w:val="005847B9"/>
    <w:rsid w:val="00584943"/>
    <w:rsid w:val="00584BE2"/>
    <w:rsid w:val="00584EA5"/>
    <w:rsid w:val="00584F45"/>
    <w:rsid w:val="00585069"/>
    <w:rsid w:val="0058527A"/>
    <w:rsid w:val="00585303"/>
    <w:rsid w:val="00585337"/>
    <w:rsid w:val="005859B5"/>
    <w:rsid w:val="00585AED"/>
    <w:rsid w:val="00585F9C"/>
    <w:rsid w:val="00585FE3"/>
    <w:rsid w:val="00586054"/>
    <w:rsid w:val="005862A7"/>
    <w:rsid w:val="0058642B"/>
    <w:rsid w:val="00586495"/>
    <w:rsid w:val="005867E9"/>
    <w:rsid w:val="005869B1"/>
    <w:rsid w:val="00586B32"/>
    <w:rsid w:val="00586FCA"/>
    <w:rsid w:val="005870CB"/>
    <w:rsid w:val="005900CD"/>
    <w:rsid w:val="00590BCB"/>
    <w:rsid w:val="0059181B"/>
    <w:rsid w:val="005918C0"/>
    <w:rsid w:val="00591E22"/>
    <w:rsid w:val="00591E5E"/>
    <w:rsid w:val="005920F2"/>
    <w:rsid w:val="005921B5"/>
    <w:rsid w:val="00592A93"/>
    <w:rsid w:val="00592E5E"/>
    <w:rsid w:val="00593002"/>
    <w:rsid w:val="00593579"/>
    <w:rsid w:val="005935EC"/>
    <w:rsid w:val="00593730"/>
    <w:rsid w:val="00593C3B"/>
    <w:rsid w:val="00593C4B"/>
    <w:rsid w:val="00593CB5"/>
    <w:rsid w:val="00593EA1"/>
    <w:rsid w:val="00594247"/>
    <w:rsid w:val="0059441B"/>
    <w:rsid w:val="0059490E"/>
    <w:rsid w:val="00595264"/>
    <w:rsid w:val="0059541A"/>
    <w:rsid w:val="0059543A"/>
    <w:rsid w:val="00595645"/>
    <w:rsid w:val="00595649"/>
    <w:rsid w:val="005956EB"/>
    <w:rsid w:val="00595811"/>
    <w:rsid w:val="005959FC"/>
    <w:rsid w:val="00595A3B"/>
    <w:rsid w:val="00595A83"/>
    <w:rsid w:val="00595C0F"/>
    <w:rsid w:val="0059607A"/>
    <w:rsid w:val="00596126"/>
    <w:rsid w:val="005961C6"/>
    <w:rsid w:val="00596336"/>
    <w:rsid w:val="005964A7"/>
    <w:rsid w:val="005964B8"/>
    <w:rsid w:val="0059662E"/>
    <w:rsid w:val="0059681D"/>
    <w:rsid w:val="005969A9"/>
    <w:rsid w:val="00596B9B"/>
    <w:rsid w:val="00596DD6"/>
    <w:rsid w:val="00596ECA"/>
    <w:rsid w:val="0059734D"/>
    <w:rsid w:val="005973BB"/>
    <w:rsid w:val="0059743B"/>
    <w:rsid w:val="005974E6"/>
    <w:rsid w:val="0059760B"/>
    <w:rsid w:val="005977EC"/>
    <w:rsid w:val="005979F2"/>
    <w:rsid w:val="00597A72"/>
    <w:rsid w:val="00597D79"/>
    <w:rsid w:val="005A01C9"/>
    <w:rsid w:val="005A043D"/>
    <w:rsid w:val="005A0A67"/>
    <w:rsid w:val="005A0B1B"/>
    <w:rsid w:val="005A0B96"/>
    <w:rsid w:val="005A15CB"/>
    <w:rsid w:val="005A2237"/>
    <w:rsid w:val="005A22DD"/>
    <w:rsid w:val="005A23AE"/>
    <w:rsid w:val="005A24BA"/>
    <w:rsid w:val="005A265B"/>
    <w:rsid w:val="005A2E5C"/>
    <w:rsid w:val="005A3569"/>
    <w:rsid w:val="005A3703"/>
    <w:rsid w:val="005A37F0"/>
    <w:rsid w:val="005A39F3"/>
    <w:rsid w:val="005A3C06"/>
    <w:rsid w:val="005A3F8A"/>
    <w:rsid w:val="005A4187"/>
    <w:rsid w:val="005A433D"/>
    <w:rsid w:val="005A44A4"/>
    <w:rsid w:val="005A4BA4"/>
    <w:rsid w:val="005A504A"/>
    <w:rsid w:val="005A5263"/>
    <w:rsid w:val="005A53E0"/>
    <w:rsid w:val="005A55C5"/>
    <w:rsid w:val="005A5786"/>
    <w:rsid w:val="005A580D"/>
    <w:rsid w:val="005A5B54"/>
    <w:rsid w:val="005A5C6A"/>
    <w:rsid w:val="005A5CA8"/>
    <w:rsid w:val="005A5DF6"/>
    <w:rsid w:val="005A5F64"/>
    <w:rsid w:val="005A5FE8"/>
    <w:rsid w:val="005A62E8"/>
    <w:rsid w:val="005A6372"/>
    <w:rsid w:val="005A65D2"/>
    <w:rsid w:val="005A6A4D"/>
    <w:rsid w:val="005A6AD7"/>
    <w:rsid w:val="005A6E82"/>
    <w:rsid w:val="005A6F07"/>
    <w:rsid w:val="005A6F7F"/>
    <w:rsid w:val="005A74F8"/>
    <w:rsid w:val="005A750A"/>
    <w:rsid w:val="005A7867"/>
    <w:rsid w:val="005B01B9"/>
    <w:rsid w:val="005B0961"/>
    <w:rsid w:val="005B0D17"/>
    <w:rsid w:val="005B0D92"/>
    <w:rsid w:val="005B0F42"/>
    <w:rsid w:val="005B103F"/>
    <w:rsid w:val="005B12F2"/>
    <w:rsid w:val="005B150E"/>
    <w:rsid w:val="005B1564"/>
    <w:rsid w:val="005B15DA"/>
    <w:rsid w:val="005B1908"/>
    <w:rsid w:val="005B2428"/>
    <w:rsid w:val="005B2479"/>
    <w:rsid w:val="005B2C07"/>
    <w:rsid w:val="005B2D3F"/>
    <w:rsid w:val="005B2D54"/>
    <w:rsid w:val="005B2F95"/>
    <w:rsid w:val="005B2F9C"/>
    <w:rsid w:val="005B3282"/>
    <w:rsid w:val="005B3496"/>
    <w:rsid w:val="005B3739"/>
    <w:rsid w:val="005B37B4"/>
    <w:rsid w:val="005B3CA7"/>
    <w:rsid w:val="005B40D2"/>
    <w:rsid w:val="005B41F4"/>
    <w:rsid w:val="005B4309"/>
    <w:rsid w:val="005B483F"/>
    <w:rsid w:val="005B4B20"/>
    <w:rsid w:val="005B4B57"/>
    <w:rsid w:val="005B4D7B"/>
    <w:rsid w:val="005B5188"/>
    <w:rsid w:val="005B5579"/>
    <w:rsid w:val="005B5B78"/>
    <w:rsid w:val="005B5B7D"/>
    <w:rsid w:val="005B5C36"/>
    <w:rsid w:val="005B5DC9"/>
    <w:rsid w:val="005B5E2D"/>
    <w:rsid w:val="005B6070"/>
    <w:rsid w:val="005B6362"/>
    <w:rsid w:val="005B6599"/>
    <w:rsid w:val="005B6C8A"/>
    <w:rsid w:val="005B6D6F"/>
    <w:rsid w:val="005B6F34"/>
    <w:rsid w:val="005B7814"/>
    <w:rsid w:val="005B795A"/>
    <w:rsid w:val="005B7D3F"/>
    <w:rsid w:val="005B7DCE"/>
    <w:rsid w:val="005C003A"/>
    <w:rsid w:val="005C050F"/>
    <w:rsid w:val="005C078A"/>
    <w:rsid w:val="005C07DC"/>
    <w:rsid w:val="005C093C"/>
    <w:rsid w:val="005C111F"/>
    <w:rsid w:val="005C1C12"/>
    <w:rsid w:val="005C1C5E"/>
    <w:rsid w:val="005C1CC7"/>
    <w:rsid w:val="005C1D2F"/>
    <w:rsid w:val="005C209E"/>
    <w:rsid w:val="005C2348"/>
    <w:rsid w:val="005C2476"/>
    <w:rsid w:val="005C255A"/>
    <w:rsid w:val="005C2573"/>
    <w:rsid w:val="005C2A0D"/>
    <w:rsid w:val="005C2B5F"/>
    <w:rsid w:val="005C2FF3"/>
    <w:rsid w:val="005C317D"/>
    <w:rsid w:val="005C3438"/>
    <w:rsid w:val="005C34BF"/>
    <w:rsid w:val="005C355D"/>
    <w:rsid w:val="005C36F9"/>
    <w:rsid w:val="005C38A8"/>
    <w:rsid w:val="005C397D"/>
    <w:rsid w:val="005C3C74"/>
    <w:rsid w:val="005C3D07"/>
    <w:rsid w:val="005C4142"/>
    <w:rsid w:val="005C424A"/>
    <w:rsid w:val="005C4422"/>
    <w:rsid w:val="005C49DC"/>
    <w:rsid w:val="005C4F65"/>
    <w:rsid w:val="005C4FD5"/>
    <w:rsid w:val="005C5068"/>
    <w:rsid w:val="005C59DB"/>
    <w:rsid w:val="005C61B3"/>
    <w:rsid w:val="005C66AE"/>
    <w:rsid w:val="005C689C"/>
    <w:rsid w:val="005C6A64"/>
    <w:rsid w:val="005C6BAE"/>
    <w:rsid w:val="005C6FBF"/>
    <w:rsid w:val="005C72D9"/>
    <w:rsid w:val="005C7390"/>
    <w:rsid w:val="005C745E"/>
    <w:rsid w:val="005C7580"/>
    <w:rsid w:val="005C76FC"/>
    <w:rsid w:val="005C7758"/>
    <w:rsid w:val="005C7B7D"/>
    <w:rsid w:val="005C7C9F"/>
    <w:rsid w:val="005C7F95"/>
    <w:rsid w:val="005D004F"/>
    <w:rsid w:val="005D046A"/>
    <w:rsid w:val="005D0A3F"/>
    <w:rsid w:val="005D0AC8"/>
    <w:rsid w:val="005D0B5F"/>
    <w:rsid w:val="005D0DF3"/>
    <w:rsid w:val="005D11A1"/>
    <w:rsid w:val="005D1210"/>
    <w:rsid w:val="005D1214"/>
    <w:rsid w:val="005D127A"/>
    <w:rsid w:val="005D14DC"/>
    <w:rsid w:val="005D17BC"/>
    <w:rsid w:val="005D1B79"/>
    <w:rsid w:val="005D2017"/>
    <w:rsid w:val="005D20A6"/>
    <w:rsid w:val="005D22E4"/>
    <w:rsid w:val="005D2516"/>
    <w:rsid w:val="005D256F"/>
    <w:rsid w:val="005D282A"/>
    <w:rsid w:val="005D2852"/>
    <w:rsid w:val="005D28D1"/>
    <w:rsid w:val="005D28E9"/>
    <w:rsid w:val="005D3175"/>
    <w:rsid w:val="005D3248"/>
    <w:rsid w:val="005D32E4"/>
    <w:rsid w:val="005D3829"/>
    <w:rsid w:val="005D3A9D"/>
    <w:rsid w:val="005D3B09"/>
    <w:rsid w:val="005D3CA0"/>
    <w:rsid w:val="005D4072"/>
    <w:rsid w:val="005D419E"/>
    <w:rsid w:val="005D42F0"/>
    <w:rsid w:val="005D537D"/>
    <w:rsid w:val="005D56A4"/>
    <w:rsid w:val="005D56BF"/>
    <w:rsid w:val="005D5988"/>
    <w:rsid w:val="005D59AA"/>
    <w:rsid w:val="005D5CD0"/>
    <w:rsid w:val="005D5DF7"/>
    <w:rsid w:val="005D5E2C"/>
    <w:rsid w:val="005D62E2"/>
    <w:rsid w:val="005D6681"/>
    <w:rsid w:val="005D68B1"/>
    <w:rsid w:val="005D770A"/>
    <w:rsid w:val="005D7721"/>
    <w:rsid w:val="005D7806"/>
    <w:rsid w:val="005D7B68"/>
    <w:rsid w:val="005D7F0A"/>
    <w:rsid w:val="005E000B"/>
    <w:rsid w:val="005E00DC"/>
    <w:rsid w:val="005E02AB"/>
    <w:rsid w:val="005E03D2"/>
    <w:rsid w:val="005E06F5"/>
    <w:rsid w:val="005E072E"/>
    <w:rsid w:val="005E0B8C"/>
    <w:rsid w:val="005E0BB3"/>
    <w:rsid w:val="005E0BFB"/>
    <w:rsid w:val="005E0C7E"/>
    <w:rsid w:val="005E109D"/>
    <w:rsid w:val="005E1300"/>
    <w:rsid w:val="005E13D5"/>
    <w:rsid w:val="005E172B"/>
    <w:rsid w:val="005E186B"/>
    <w:rsid w:val="005E1947"/>
    <w:rsid w:val="005E197F"/>
    <w:rsid w:val="005E1B23"/>
    <w:rsid w:val="005E1B67"/>
    <w:rsid w:val="005E2106"/>
    <w:rsid w:val="005E2140"/>
    <w:rsid w:val="005E243A"/>
    <w:rsid w:val="005E2690"/>
    <w:rsid w:val="005E2B85"/>
    <w:rsid w:val="005E2CD2"/>
    <w:rsid w:val="005E2CEE"/>
    <w:rsid w:val="005E3101"/>
    <w:rsid w:val="005E325B"/>
    <w:rsid w:val="005E330F"/>
    <w:rsid w:val="005E33BA"/>
    <w:rsid w:val="005E341E"/>
    <w:rsid w:val="005E3846"/>
    <w:rsid w:val="005E39FD"/>
    <w:rsid w:val="005E3AF9"/>
    <w:rsid w:val="005E3CA1"/>
    <w:rsid w:val="005E3D70"/>
    <w:rsid w:val="005E3DAE"/>
    <w:rsid w:val="005E3EDB"/>
    <w:rsid w:val="005E3F3E"/>
    <w:rsid w:val="005E3F90"/>
    <w:rsid w:val="005E4083"/>
    <w:rsid w:val="005E4265"/>
    <w:rsid w:val="005E491E"/>
    <w:rsid w:val="005E4BBC"/>
    <w:rsid w:val="005E4CA5"/>
    <w:rsid w:val="005E58F5"/>
    <w:rsid w:val="005E5AFD"/>
    <w:rsid w:val="005E5BD8"/>
    <w:rsid w:val="005E5D46"/>
    <w:rsid w:val="005E5DB7"/>
    <w:rsid w:val="005E5F66"/>
    <w:rsid w:val="005E611C"/>
    <w:rsid w:val="005E648C"/>
    <w:rsid w:val="005E660B"/>
    <w:rsid w:val="005E66BA"/>
    <w:rsid w:val="005E67F6"/>
    <w:rsid w:val="005E6C4C"/>
    <w:rsid w:val="005E727A"/>
    <w:rsid w:val="005E7683"/>
    <w:rsid w:val="005E77B5"/>
    <w:rsid w:val="005E7891"/>
    <w:rsid w:val="005E7BC2"/>
    <w:rsid w:val="005E7C7A"/>
    <w:rsid w:val="005E7C9C"/>
    <w:rsid w:val="005E7E11"/>
    <w:rsid w:val="005E7F64"/>
    <w:rsid w:val="005F0045"/>
    <w:rsid w:val="005F0088"/>
    <w:rsid w:val="005F019C"/>
    <w:rsid w:val="005F08D2"/>
    <w:rsid w:val="005F1257"/>
    <w:rsid w:val="005F1445"/>
    <w:rsid w:val="005F16AC"/>
    <w:rsid w:val="005F17C6"/>
    <w:rsid w:val="005F18BD"/>
    <w:rsid w:val="005F18FD"/>
    <w:rsid w:val="005F1FCC"/>
    <w:rsid w:val="005F2475"/>
    <w:rsid w:val="005F28E0"/>
    <w:rsid w:val="005F2D90"/>
    <w:rsid w:val="005F3303"/>
    <w:rsid w:val="005F33AB"/>
    <w:rsid w:val="005F34B3"/>
    <w:rsid w:val="005F38EF"/>
    <w:rsid w:val="005F3FAC"/>
    <w:rsid w:val="005F4173"/>
    <w:rsid w:val="005F42C9"/>
    <w:rsid w:val="005F476F"/>
    <w:rsid w:val="005F4A2F"/>
    <w:rsid w:val="005F4A7A"/>
    <w:rsid w:val="005F4D65"/>
    <w:rsid w:val="005F4F2F"/>
    <w:rsid w:val="005F517A"/>
    <w:rsid w:val="005F52D3"/>
    <w:rsid w:val="005F55A1"/>
    <w:rsid w:val="005F5617"/>
    <w:rsid w:val="005F5B28"/>
    <w:rsid w:val="005F5E41"/>
    <w:rsid w:val="005F5EF7"/>
    <w:rsid w:val="005F5FDB"/>
    <w:rsid w:val="005F5FE1"/>
    <w:rsid w:val="005F6032"/>
    <w:rsid w:val="005F60FE"/>
    <w:rsid w:val="005F6411"/>
    <w:rsid w:val="005F66A8"/>
    <w:rsid w:val="005F6850"/>
    <w:rsid w:val="005F691E"/>
    <w:rsid w:val="005F6AF3"/>
    <w:rsid w:val="005F7172"/>
    <w:rsid w:val="005F72D9"/>
    <w:rsid w:val="005F7AD3"/>
    <w:rsid w:val="005F7AEB"/>
    <w:rsid w:val="005F7E06"/>
    <w:rsid w:val="00600209"/>
    <w:rsid w:val="0060026C"/>
    <w:rsid w:val="006003E2"/>
    <w:rsid w:val="006006B4"/>
    <w:rsid w:val="00600983"/>
    <w:rsid w:val="0060098E"/>
    <w:rsid w:val="00600A73"/>
    <w:rsid w:val="00600C67"/>
    <w:rsid w:val="00601000"/>
    <w:rsid w:val="00601220"/>
    <w:rsid w:val="0060143A"/>
    <w:rsid w:val="00601884"/>
    <w:rsid w:val="00601950"/>
    <w:rsid w:val="00601AA2"/>
    <w:rsid w:val="00601F5B"/>
    <w:rsid w:val="006022B4"/>
    <w:rsid w:val="0060275E"/>
    <w:rsid w:val="00602C62"/>
    <w:rsid w:val="00602EE6"/>
    <w:rsid w:val="006033ED"/>
    <w:rsid w:val="0060349C"/>
    <w:rsid w:val="00603519"/>
    <w:rsid w:val="006039E9"/>
    <w:rsid w:val="00603A42"/>
    <w:rsid w:val="00603B4E"/>
    <w:rsid w:val="00603B82"/>
    <w:rsid w:val="00603C17"/>
    <w:rsid w:val="00603E3F"/>
    <w:rsid w:val="00604167"/>
    <w:rsid w:val="0060422A"/>
    <w:rsid w:val="00604243"/>
    <w:rsid w:val="006043DA"/>
    <w:rsid w:val="00604C96"/>
    <w:rsid w:val="00604F42"/>
    <w:rsid w:val="006051DA"/>
    <w:rsid w:val="00605294"/>
    <w:rsid w:val="00605620"/>
    <w:rsid w:val="00605655"/>
    <w:rsid w:val="0060572C"/>
    <w:rsid w:val="00605847"/>
    <w:rsid w:val="00605849"/>
    <w:rsid w:val="00605D6B"/>
    <w:rsid w:val="0060608C"/>
    <w:rsid w:val="0060611A"/>
    <w:rsid w:val="00606679"/>
    <w:rsid w:val="006066C3"/>
    <w:rsid w:val="00606A58"/>
    <w:rsid w:val="00606BE9"/>
    <w:rsid w:val="00606CFD"/>
    <w:rsid w:val="00606F18"/>
    <w:rsid w:val="00607271"/>
    <w:rsid w:val="006072B0"/>
    <w:rsid w:val="00607537"/>
    <w:rsid w:val="00607578"/>
    <w:rsid w:val="00607833"/>
    <w:rsid w:val="006078A8"/>
    <w:rsid w:val="00607DA2"/>
    <w:rsid w:val="00607E5C"/>
    <w:rsid w:val="006107C1"/>
    <w:rsid w:val="00610B51"/>
    <w:rsid w:val="00610E97"/>
    <w:rsid w:val="00610FE4"/>
    <w:rsid w:val="006110E8"/>
    <w:rsid w:val="006111B2"/>
    <w:rsid w:val="00611955"/>
    <w:rsid w:val="00611B13"/>
    <w:rsid w:val="00611C1A"/>
    <w:rsid w:val="00611C2E"/>
    <w:rsid w:val="00611CEF"/>
    <w:rsid w:val="00611D55"/>
    <w:rsid w:val="006120ED"/>
    <w:rsid w:val="0061240F"/>
    <w:rsid w:val="00612486"/>
    <w:rsid w:val="006124B4"/>
    <w:rsid w:val="00612710"/>
    <w:rsid w:val="00612A7C"/>
    <w:rsid w:val="00612AAD"/>
    <w:rsid w:val="00612B9E"/>
    <w:rsid w:val="00612D32"/>
    <w:rsid w:val="00612E72"/>
    <w:rsid w:val="00613254"/>
    <w:rsid w:val="006132A5"/>
    <w:rsid w:val="006133A4"/>
    <w:rsid w:val="006135EB"/>
    <w:rsid w:val="0061370E"/>
    <w:rsid w:val="00613805"/>
    <w:rsid w:val="00613910"/>
    <w:rsid w:val="00613B5A"/>
    <w:rsid w:val="00613B8B"/>
    <w:rsid w:val="00613BC1"/>
    <w:rsid w:val="006140D4"/>
    <w:rsid w:val="0061415C"/>
    <w:rsid w:val="0061421C"/>
    <w:rsid w:val="0061442D"/>
    <w:rsid w:val="00614674"/>
    <w:rsid w:val="006146F5"/>
    <w:rsid w:val="00614908"/>
    <w:rsid w:val="006149A4"/>
    <w:rsid w:val="00614D3B"/>
    <w:rsid w:val="00614F15"/>
    <w:rsid w:val="00615406"/>
    <w:rsid w:val="00615518"/>
    <w:rsid w:val="006156BE"/>
    <w:rsid w:val="006158C4"/>
    <w:rsid w:val="006159EB"/>
    <w:rsid w:val="00615A81"/>
    <w:rsid w:val="00615B59"/>
    <w:rsid w:val="00615C54"/>
    <w:rsid w:val="006161BE"/>
    <w:rsid w:val="006163DA"/>
    <w:rsid w:val="00616779"/>
    <w:rsid w:val="00616A09"/>
    <w:rsid w:val="00616A34"/>
    <w:rsid w:val="00616D38"/>
    <w:rsid w:val="00616E0F"/>
    <w:rsid w:val="00617363"/>
    <w:rsid w:val="006175C7"/>
    <w:rsid w:val="006176C3"/>
    <w:rsid w:val="0061780A"/>
    <w:rsid w:val="0061783D"/>
    <w:rsid w:val="00617E97"/>
    <w:rsid w:val="0062000A"/>
    <w:rsid w:val="00620146"/>
    <w:rsid w:val="006201D3"/>
    <w:rsid w:val="006207BC"/>
    <w:rsid w:val="00620B86"/>
    <w:rsid w:val="0062119D"/>
    <w:rsid w:val="00621235"/>
    <w:rsid w:val="006212D7"/>
    <w:rsid w:val="00621571"/>
    <w:rsid w:val="0062157B"/>
    <w:rsid w:val="006218F7"/>
    <w:rsid w:val="006219D6"/>
    <w:rsid w:val="00621CEE"/>
    <w:rsid w:val="00621F7C"/>
    <w:rsid w:val="006223F3"/>
    <w:rsid w:val="0062293E"/>
    <w:rsid w:val="00622B29"/>
    <w:rsid w:val="00622D34"/>
    <w:rsid w:val="00622D59"/>
    <w:rsid w:val="00622DA3"/>
    <w:rsid w:val="006231ED"/>
    <w:rsid w:val="00623227"/>
    <w:rsid w:val="0062323B"/>
    <w:rsid w:val="006233B6"/>
    <w:rsid w:val="00624051"/>
    <w:rsid w:val="0062421F"/>
    <w:rsid w:val="006244D8"/>
    <w:rsid w:val="006244F8"/>
    <w:rsid w:val="0062456D"/>
    <w:rsid w:val="006249EC"/>
    <w:rsid w:val="00624DE5"/>
    <w:rsid w:val="00624DEC"/>
    <w:rsid w:val="00624F30"/>
    <w:rsid w:val="00625084"/>
    <w:rsid w:val="00625186"/>
    <w:rsid w:val="006253E7"/>
    <w:rsid w:val="006256D2"/>
    <w:rsid w:val="00625BF4"/>
    <w:rsid w:val="00625C2A"/>
    <w:rsid w:val="006263C3"/>
    <w:rsid w:val="00626451"/>
    <w:rsid w:val="0062676D"/>
    <w:rsid w:val="0062690B"/>
    <w:rsid w:val="00626A96"/>
    <w:rsid w:val="00626C3D"/>
    <w:rsid w:val="0062736A"/>
    <w:rsid w:val="00627852"/>
    <w:rsid w:val="00630650"/>
    <w:rsid w:val="00630760"/>
    <w:rsid w:val="006307A9"/>
    <w:rsid w:val="006307B2"/>
    <w:rsid w:val="00631061"/>
    <w:rsid w:val="006312FD"/>
    <w:rsid w:val="00631406"/>
    <w:rsid w:val="006314E4"/>
    <w:rsid w:val="00631738"/>
    <w:rsid w:val="00631DB4"/>
    <w:rsid w:val="00631E43"/>
    <w:rsid w:val="006325A4"/>
    <w:rsid w:val="006325DB"/>
    <w:rsid w:val="00632625"/>
    <w:rsid w:val="00632951"/>
    <w:rsid w:val="00632AAB"/>
    <w:rsid w:val="00632C1E"/>
    <w:rsid w:val="00632C6B"/>
    <w:rsid w:val="00632EBA"/>
    <w:rsid w:val="006332ED"/>
    <w:rsid w:val="00633456"/>
    <w:rsid w:val="00633510"/>
    <w:rsid w:val="00633696"/>
    <w:rsid w:val="00633B66"/>
    <w:rsid w:val="00633BA4"/>
    <w:rsid w:val="00633C73"/>
    <w:rsid w:val="00633E5E"/>
    <w:rsid w:val="0063423A"/>
    <w:rsid w:val="006344D3"/>
    <w:rsid w:val="00634599"/>
    <w:rsid w:val="00634686"/>
    <w:rsid w:val="00634B64"/>
    <w:rsid w:val="0063517B"/>
    <w:rsid w:val="00635198"/>
    <w:rsid w:val="00635A52"/>
    <w:rsid w:val="00635B35"/>
    <w:rsid w:val="00635C1A"/>
    <w:rsid w:val="00635C27"/>
    <w:rsid w:val="00636027"/>
    <w:rsid w:val="00636313"/>
    <w:rsid w:val="0063641F"/>
    <w:rsid w:val="006367B5"/>
    <w:rsid w:val="00636B07"/>
    <w:rsid w:val="00636D72"/>
    <w:rsid w:val="00636DB8"/>
    <w:rsid w:val="00636E84"/>
    <w:rsid w:val="00637032"/>
    <w:rsid w:val="00637168"/>
    <w:rsid w:val="0063725F"/>
    <w:rsid w:val="00637476"/>
    <w:rsid w:val="0063766D"/>
    <w:rsid w:val="00637AC4"/>
    <w:rsid w:val="00637D49"/>
    <w:rsid w:val="00637EEF"/>
    <w:rsid w:val="00637FA9"/>
    <w:rsid w:val="0064034A"/>
    <w:rsid w:val="00640541"/>
    <w:rsid w:val="006406D4"/>
    <w:rsid w:val="006408D0"/>
    <w:rsid w:val="00640EE7"/>
    <w:rsid w:val="00640F80"/>
    <w:rsid w:val="0064110C"/>
    <w:rsid w:val="00641246"/>
    <w:rsid w:val="006413E9"/>
    <w:rsid w:val="006413F6"/>
    <w:rsid w:val="006414F4"/>
    <w:rsid w:val="0064156F"/>
    <w:rsid w:val="00641B50"/>
    <w:rsid w:val="00641F92"/>
    <w:rsid w:val="006426EC"/>
    <w:rsid w:val="006426FF"/>
    <w:rsid w:val="0064274E"/>
    <w:rsid w:val="00642893"/>
    <w:rsid w:val="00642BBA"/>
    <w:rsid w:val="00642D90"/>
    <w:rsid w:val="00642E25"/>
    <w:rsid w:val="00642E5F"/>
    <w:rsid w:val="00643A8C"/>
    <w:rsid w:val="00643D1E"/>
    <w:rsid w:val="00643F1C"/>
    <w:rsid w:val="006441F0"/>
    <w:rsid w:val="00644204"/>
    <w:rsid w:val="006445A5"/>
    <w:rsid w:val="006446AC"/>
    <w:rsid w:val="00644730"/>
    <w:rsid w:val="00644918"/>
    <w:rsid w:val="00644986"/>
    <w:rsid w:val="00644EF5"/>
    <w:rsid w:val="00645015"/>
    <w:rsid w:val="006452A3"/>
    <w:rsid w:val="0064553B"/>
    <w:rsid w:val="00645579"/>
    <w:rsid w:val="00645AA9"/>
    <w:rsid w:val="00645FCA"/>
    <w:rsid w:val="006460F8"/>
    <w:rsid w:val="006462F7"/>
    <w:rsid w:val="0064666C"/>
    <w:rsid w:val="00646BDB"/>
    <w:rsid w:val="00646E63"/>
    <w:rsid w:val="00646F30"/>
    <w:rsid w:val="0064760B"/>
    <w:rsid w:val="006476C0"/>
    <w:rsid w:val="006476C6"/>
    <w:rsid w:val="0064793D"/>
    <w:rsid w:val="00650077"/>
    <w:rsid w:val="006500A7"/>
    <w:rsid w:val="006501A2"/>
    <w:rsid w:val="00650448"/>
    <w:rsid w:val="00650591"/>
    <w:rsid w:val="006509A0"/>
    <w:rsid w:val="00650A87"/>
    <w:rsid w:val="00650CE5"/>
    <w:rsid w:val="00650CEA"/>
    <w:rsid w:val="00650E43"/>
    <w:rsid w:val="0065178D"/>
    <w:rsid w:val="006517BF"/>
    <w:rsid w:val="006518BF"/>
    <w:rsid w:val="00651D7E"/>
    <w:rsid w:val="00651EF3"/>
    <w:rsid w:val="00651F4C"/>
    <w:rsid w:val="006521BF"/>
    <w:rsid w:val="00652212"/>
    <w:rsid w:val="0065249E"/>
    <w:rsid w:val="00652ADD"/>
    <w:rsid w:val="00652C66"/>
    <w:rsid w:val="00652CB1"/>
    <w:rsid w:val="00652DF7"/>
    <w:rsid w:val="0065349F"/>
    <w:rsid w:val="00653812"/>
    <w:rsid w:val="006538D4"/>
    <w:rsid w:val="00653936"/>
    <w:rsid w:val="006539C4"/>
    <w:rsid w:val="00653AB1"/>
    <w:rsid w:val="00653B97"/>
    <w:rsid w:val="00653E62"/>
    <w:rsid w:val="00654245"/>
    <w:rsid w:val="00654421"/>
    <w:rsid w:val="00654CDB"/>
    <w:rsid w:val="00654F2F"/>
    <w:rsid w:val="0065595D"/>
    <w:rsid w:val="00655CCD"/>
    <w:rsid w:val="00655D0B"/>
    <w:rsid w:val="00655D12"/>
    <w:rsid w:val="0065604F"/>
    <w:rsid w:val="00656D04"/>
    <w:rsid w:val="00656DE9"/>
    <w:rsid w:val="00657244"/>
    <w:rsid w:val="006572E8"/>
    <w:rsid w:val="00657523"/>
    <w:rsid w:val="00657900"/>
    <w:rsid w:val="006579AF"/>
    <w:rsid w:val="00657BE5"/>
    <w:rsid w:val="00657D21"/>
    <w:rsid w:val="0066038A"/>
    <w:rsid w:val="00660444"/>
    <w:rsid w:val="0066079D"/>
    <w:rsid w:val="006607EF"/>
    <w:rsid w:val="006607FC"/>
    <w:rsid w:val="00660BD5"/>
    <w:rsid w:val="00660DEE"/>
    <w:rsid w:val="00660EBD"/>
    <w:rsid w:val="006610A3"/>
    <w:rsid w:val="0066153F"/>
    <w:rsid w:val="006615A0"/>
    <w:rsid w:val="00661776"/>
    <w:rsid w:val="00662E7D"/>
    <w:rsid w:val="00663070"/>
    <w:rsid w:val="006630E2"/>
    <w:rsid w:val="00663203"/>
    <w:rsid w:val="00663557"/>
    <w:rsid w:val="00663DC0"/>
    <w:rsid w:val="00663E1E"/>
    <w:rsid w:val="00663E49"/>
    <w:rsid w:val="00664626"/>
    <w:rsid w:val="00664693"/>
    <w:rsid w:val="006646F7"/>
    <w:rsid w:val="006646F9"/>
    <w:rsid w:val="006648B2"/>
    <w:rsid w:val="00664962"/>
    <w:rsid w:val="00664A45"/>
    <w:rsid w:val="00665DC0"/>
    <w:rsid w:val="0066662E"/>
    <w:rsid w:val="00666D0C"/>
    <w:rsid w:val="00666EEE"/>
    <w:rsid w:val="00666F26"/>
    <w:rsid w:val="00666FD3"/>
    <w:rsid w:val="006673D5"/>
    <w:rsid w:val="00667560"/>
    <w:rsid w:val="00667646"/>
    <w:rsid w:val="006677E3"/>
    <w:rsid w:val="00667ABA"/>
    <w:rsid w:val="00667EB7"/>
    <w:rsid w:val="00670085"/>
    <w:rsid w:val="006700A8"/>
    <w:rsid w:val="006700FD"/>
    <w:rsid w:val="00670524"/>
    <w:rsid w:val="006705F9"/>
    <w:rsid w:val="00670751"/>
    <w:rsid w:val="006707B6"/>
    <w:rsid w:val="00670901"/>
    <w:rsid w:val="00670ADD"/>
    <w:rsid w:val="00670CEA"/>
    <w:rsid w:val="00670EC8"/>
    <w:rsid w:val="0067114E"/>
    <w:rsid w:val="00671381"/>
    <w:rsid w:val="00671571"/>
    <w:rsid w:val="006715BA"/>
    <w:rsid w:val="00671785"/>
    <w:rsid w:val="006719FA"/>
    <w:rsid w:val="00671ACE"/>
    <w:rsid w:val="006720F3"/>
    <w:rsid w:val="00672119"/>
    <w:rsid w:val="00672123"/>
    <w:rsid w:val="006722CF"/>
    <w:rsid w:val="00672568"/>
    <w:rsid w:val="00672669"/>
    <w:rsid w:val="0067268B"/>
    <w:rsid w:val="00672AA4"/>
    <w:rsid w:val="00672ADD"/>
    <w:rsid w:val="00672D07"/>
    <w:rsid w:val="006731CE"/>
    <w:rsid w:val="0067324B"/>
    <w:rsid w:val="006736E9"/>
    <w:rsid w:val="00673801"/>
    <w:rsid w:val="00673A62"/>
    <w:rsid w:val="0067412E"/>
    <w:rsid w:val="0067423D"/>
    <w:rsid w:val="006744B5"/>
    <w:rsid w:val="00674507"/>
    <w:rsid w:val="006745AC"/>
    <w:rsid w:val="00674765"/>
    <w:rsid w:val="0067495E"/>
    <w:rsid w:val="00675AD0"/>
    <w:rsid w:val="00675C69"/>
    <w:rsid w:val="00675C73"/>
    <w:rsid w:val="00675F78"/>
    <w:rsid w:val="0067606F"/>
    <w:rsid w:val="006766FE"/>
    <w:rsid w:val="00676913"/>
    <w:rsid w:val="00676BCB"/>
    <w:rsid w:val="00676FC5"/>
    <w:rsid w:val="00676FDD"/>
    <w:rsid w:val="0067701D"/>
    <w:rsid w:val="00677213"/>
    <w:rsid w:val="00677362"/>
    <w:rsid w:val="006773E6"/>
    <w:rsid w:val="0067741A"/>
    <w:rsid w:val="00677461"/>
    <w:rsid w:val="0067756B"/>
    <w:rsid w:val="00677593"/>
    <w:rsid w:val="00677614"/>
    <w:rsid w:val="00677623"/>
    <w:rsid w:val="0067782A"/>
    <w:rsid w:val="006779A9"/>
    <w:rsid w:val="00677A1F"/>
    <w:rsid w:val="00677AA9"/>
    <w:rsid w:val="00677B39"/>
    <w:rsid w:val="00677DEA"/>
    <w:rsid w:val="00677EAE"/>
    <w:rsid w:val="00680591"/>
    <w:rsid w:val="006807A0"/>
    <w:rsid w:val="00680846"/>
    <w:rsid w:val="00680D23"/>
    <w:rsid w:val="00680D86"/>
    <w:rsid w:val="00680F59"/>
    <w:rsid w:val="0068110A"/>
    <w:rsid w:val="006813D3"/>
    <w:rsid w:val="0068141A"/>
    <w:rsid w:val="00681924"/>
    <w:rsid w:val="00682088"/>
    <w:rsid w:val="0068297F"/>
    <w:rsid w:val="00682B5A"/>
    <w:rsid w:val="00682CAA"/>
    <w:rsid w:val="00682DFD"/>
    <w:rsid w:val="00682F21"/>
    <w:rsid w:val="00683138"/>
    <w:rsid w:val="006833E5"/>
    <w:rsid w:val="006836B6"/>
    <w:rsid w:val="00683A48"/>
    <w:rsid w:val="00683C19"/>
    <w:rsid w:val="00683E22"/>
    <w:rsid w:val="00683F31"/>
    <w:rsid w:val="006840D3"/>
    <w:rsid w:val="00684225"/>
    <w:rsid w:val="006842E7"/>
    <w:rsid w:val="006845E8"/>
    <w:rsid w:val="006849D0"/>
    <w:rsid w:val="00684D86"/>
    <w:rsid w:val="00685150"/>
    <w:rsid w:val="006852BF"/>
    <w:rsid w:val="00685640"/>
    <w:rsid w:val="00685B7D"/>
    <w:rsid w:val="00685F14"/>
    <w:rsid w:val="006860BF"/>
    <w:rsid w:val="006864FD"/>
    <w:rsid w:val="0068674B"/>
    <w:rsid w:val="006867A8"/>
    <w:rsid w:val="00686BDB"/>
    <w:rsid w:val="00686DAE"/>
    <w:rsid w:val="00686EBD"/>
    <w:rsid w:val="00687292"/>
    <w:rsid w:val="006873D1"/>
    <w:rsid w:val="0068745A"/>
    <w:rsid w:val="00687657"/>
    <w:rsid w:val="00687742"/>
    <w:rsid w:val="006877DB"/>
    <w:rsid w:val="0068795B"/>
    <w:rsid w:val="00687FAC"/>
    <w:rsid w:val="0069075E"/>
    <w:rsid w:val="00690936"/>
    <w:rsid w:val="00690BD4"/>
    <w:rsid w:val="00690CA2"/>
    <w:rsid w:val="00690E91"/>
    <w:rsid w:val="00690ED1"/>
    <w:rsid w:val="00691FD4"/>
    <w:rsid w:val="00692352"/>
    <w:rsid w:val="00692652"/>
    <w:rsid w:val="006926CB"/>
    <w:rsid w:val="00692A8C"/>
    <w:rsid w:val="00692B4A"/>
    <w:rsid w:val="00692D6D"/>
    <w:rsid w:val="00692F13"/>
    <w:rsid w:val="006932CC"/>
    <w:rsid w:val="006934D1"/>
    <w:rsid w:val="006935BA"/>
    <w:rsid w:val="00693765"/>
    <w:rsid w:val="0069388D"/>
    <w:rsid w:val="00693C49"/>
    <w:rsid w:val="006943E8"/>
    <w:rsid w:val="00694AD7"/>
    <w:rsid w:val="00694BA3"/>
    <w:rsid w:val="00695067"/>
    <w:rsid w:val="00695474"/>
    <w:rsid w:val="0069556D"/>
    <w:rsid w:val="00695A68"/>
    <w:rsid w:val="00695CE6"/>
    <w:rsid w:val="00695D0A"/>
    <w:rsid w:val="006969A7"/>
    <w:rsid w:val="00696D42"/>
    <w:rsid w:val="006977F6"/>
    <w:rsid w:val="00697889"/>
    <w:rsid w:val="006A0007"/>
    <w:rsid w:val="006A0045"/>
    <w:rsid w:val="006A036E"/>
    <w:rsid w:val="006A07A7"/>
    <w:rsid w:val="006A0986"/>
    <w:rsid w:val="006A0AD2"/>
    <w:rsid w:val="006A0CC4"/>
    <w:rsid w:val="006A1274"/>
    <w:rsid w:val="006A1342"/>
    <w:rsid w:val="006A1561"/>
    <w:rsid w:val="006A19A4"/>
    <w:rsid w:val="006A1BF0"/>
    <w:rsid w:val="006A1E29"/>
    <w:rsid w:val="006A1E6C"/>
    <w:rsid w:val="006A2189"/>
    <w:rsid w:val="006A2859"/>
    <w:rsid w:val="006A2CC0"/>
    <w:rsid w:val="006A2FA1"/>
    <w:rsid w:val="006A3208"/>
    <w:rsid w:val="006A3249"/>
    <w:rsid w:val="006A366D"/>
    <w:rsid w:val="006A3677"/>
    <w:rsid w:val="006A398C"/>
    <w:rsid w:val="006A3B11"/>
    <w:rsid w:val="006A3C58"/>
    <w:rsid w:val="006A4645"/>
    <w:rsid w:val="006A4803"/>
    <w:rsid w:val="006A4CCB"/>
    <w:rsid w:val="006A50DC"/>
    <w:rsid w:val="006A515F"/>
    <w:rsid w:val="006A5410"/>
    <w:rsid w:val="006A548F"/>
    <w:rsid w:val="006A55C9"/>
    <w:rsid w:val="006A5932"/>
    <w:rsid w:val="006A5A33"/>
    <w:rsid w:val="006A5A45"/>
    <w:rsid w:val="006A5BB9"/>
    <w:rsid w:val="006A5E83"/>
    <w:rsid w:val="006A62FF"/>
    <w:rsid w:val="006A6CF4"/>
    <w:rsid w:val="006A6DB4"/>
    <w:rsid w:val="006A6EBD"/>
    <w:rsid w:val="006A70C6"/>
    <w:rsid w:val="006A7501"/>
    <w:rsid w:val="006A78F3"/>
    <w:rsid w:val="006A7C2F"/>
    <w:rsid w:val="006B0011"/>
    <w:rsid w:val="006B0099"/>
    <w:rsid w:val="006B0359"/>
    <w:rsid w:val="006B03DB"/>
    <w:rsid w:val="006B0730"/>
    <w:rsid w:val="006B08E0"/>
    <w:rsid w:val="006B0B3A"/>
    <w:rsid w:val="006B0B89"/>
    <w:rsid w:val="006B0D32"/>
    <w:rsid w:val="006B117C"/>
    <w:rsid w:val="006B12C6"/>
    <w:rsid w:val="006B12E4"/>
    <w:rsid w:val="006B1330"/>
    <w:rsid w:val="006B15BB"/>
    <w:rsid w:val="006B16B6"/>
    <w:rsid w:val="006B194A"/>
    <w:rsid w:val="006B1B3C"/>
    <w:rsid w:val="006B1B71"/>
    <w:rsid w:val="006B1C75"/>
    <w:rsid w:val="006B1DCB"/>
    <w:rsid w:val="006B1EA1"/>
    <w:rsid w:val="006B248D"/>
    <w:rsid w:val="006B28E7"/>
    <w:rsid w:val="006B2D0C"/>
    <w:rsid w:val="006B2F78"/>
    <w:rsid w:val="006B2F90"/>
    <w:rsid w:val="006B3185"/>
    <w:rsid w:val="006B3373"/>
    <w:rsid w:val="006B3886"/>
    <w:rsid w:val="006B3984"/>
    <w:rsid w:val="006B3C10"/>
    <w:rsid w:val="006B3CA7"/>
    <w:rsid w:val="006B3D72"/>
    <w:rsid w:val="006B3EB4"/>
    <w:rsid w:val="006B3F34"/>
    <w:rsid w:val="006B443D"/>
    <w:rsid w:val="006B487A"/>
    <w:rsid w:val="006B4B30"/>
    <w:rsid w:val="006B4B76"/>
    <w:rsid w:val="006B4D91"/>
    <w:rsid w:val="006B5132"/>
    <w:rsid w:val="006B55DA"/>
    <w:rsid w:val="006B55DB"/>
    <w:rsid w:val="006B5847"/>
    <w:rsid w:val="006B5891"/>
    <w:rsid w:val="006B5BE2"/>
    <w:rsid w:val="006B5FA8"/>
    <w:rsid w:val="006B5FC6"/>
    <w:rsid w:val="006B62E6"/>
    <w:rsid w:val="006B62F3"/>
    <w:rsid w:val="006B64CD"/>
    <w:rsid w:val="006B6A4F"/>
    <w:rsid w:val="006B6BD1"/>
    <w:rsid w:val="006B6E0C"/>
    <w:rsid w:val="006B7368"/>
    <w:rsid w:val="006B7395"/>
    <w:rsid w:val="006B741D"/>
    <w:rsid w:val="006B77D7"/>
    <w:rsid w:val="006B7881"/>
    <w:rsid w:val="006B7D2E"/>
    <w:rsid w:val="006B7FED"/>
    <w:rsid w:val="006C0079"/>
    <w:rsid w:val="006C0FEB"/>
    <w:rsid w:val="006C1086"/>
    <w:rsid w:val="006C12B1"/>
    <w:rsid w:val="006C154C"/>
    <w:rsid w:val="006C1667"/>
    <w:rsid w:val="006C184F"/>
    <w:rsid w:val="006C1926"/>
    <w:rsid w:val="006C1AA4"/>
    <w:rsid w:val="006C1C28"/>
    <w:rsid w:val="006C2030"/>
    <w:rsid w:val="006C2120"/>
    <w:rsid w:val="006C22F8"/>
    <w:rsid w:val="006C239B"/>
    <w:rsid w:val="006C2ADC"/>
    <w:rsid w:val="006C2F93"/>
    <w:rsid w:val="006C31A0"/>
    <w:rsid w:val="006C3673"/>
    <w:rsid w:val="006C375B"/>
    <w:rsid w:val="006C3A45"/>
    <w:rsid w:val="006C3F65"/>
    <w:rsid w:val="006C4045"/>
    <w:rsid w:val="006C45B2"/>
    <w:rsid w:val="006C45C4"/>
    <w:rsid w:val="006C4883"/>
    <w:rsid w:val="006C4AB2"/>
    <w:rsid w:val="006C4B8E"/>
    <w:rsid w:val="006C4DCC"/>
    <w:rsid w:val="006C527E"/>
    <w:rsid w:val="006C545E"/>
    <w:rsid w:val="006C56E6"/>
    <w:rsid w:val="006C5804"/>
    <w:rsid w:val="006C5966"/>
    <w:rsid w:val="006C6184"/>
    <w:rsid w:val="006C626A"/>
    <w:rsid w:val="006C64B3"/>
    <w:rsid w:val="006C65FD"/>
    <w:rsid w:val="006C67C5"/>
    <w:rsid w:val="006C683F"/>
    <w:rsid w:val="006C6E0D"/>
    <w:rsid w:val="006C7159"/>
    <w:rsid w:val="006C71C0"/>
    <w:rsid w:val="006C7371"/>
    <w:rsid w:val="006C7486"/>
    <w:rsid w:val="006C7B06"/>
    <w:rsid w:val="006C7CC6"/>
    <w:rsid w:val="006D01AF"/>
    <w:rsid w:val="006D032F"/>
    <w:rsid w:val="006D0A12"/>
    <w:rsid w:val="006D0BBA"/>
    <w:rsid w:val="006D0E7C"/>
    <w:rsid w:val="006D0EAB"/>
    <w:rsid w:val="006D0EC4"/>
    <w:rsid w:val="006D0EE3"/>
    <w:rsid w:val="006D0FFC"/>
    <w:rsid w:val="006D1248"/>
    <w:rsid w:val="006D1377"/>
    <w:rsid w:val="006D21A9"/>
    <w:rsid w:val="006D21C1"/>
    <w:rsid w:val="006D21C8"/>
    <w:rsid w:val="006D25B8"/>
    <w:rsid w:val="006D2903"/>
    <w:rsid w:val="006D2995"/>
    <w:rsid w:val="006D2E3B"/>
    <w:rsid w:val="006D3289"/>
    <w:rsid w:val="006D34B5"/>
    <w:rsid w:val="006D37A4"/>
    <w:rsid w:val="006D39EE"/>
    <w:rsid w:val="006D3D44"/>
    <w:rsid w:val="006D3DF3"/>
    <w:rsid w:val="006D4082"/>
    <w:rsid w:val="006D4446"/>
    <w:rsid w:val="006D46CC"/>
    <w:rsid w:val="006D4EDA"/>
    <w:rsid w:val="006D5212"/>
    <w:rsid w:val="006D5893"/>
    <w:rsid w:val="006D61CC"/>
    <w:rsid w:val="006D6202"/>
    <w:rsid w:val="006D64A3"/>
    <w:rsid w:val="006D6760"/>
    <w:rsid w:val="006D6B95"/>
    <w:rsid w:val="006D6ECF"/>
    <w:rsid w:val="006D6FA1"/>
    <w:rsid w:val="006D7190"/>
    <w:rsid w:val="006D7636"/>
    <w:rsid w:val="006D76AA"/>
    <w:rsid w:val="006D76F5"/>
    <w:rsid w:val="006D79F8"/>
    <w:rsid w:val="006D7DF7"/>
    <w:rsid w:val="006D7E4E"/>
    <w:rsid w:val="006D7E6F"/>
    <w:rsid w:val="006E01EE"/>
    <w:rsid w:val="006E0354"/>
    <w:rsid w:val="006E04AF"/>
    <w:rsid w:val="006E04DB"/>
    <w:rsid w:val="006E0FAF"/>
    <w:rsid w:val="006E0FF4"/>
    <w:rsid w:val="006E1285"/>
    <w:rsid w:val="006E1480"/>
    <w:rsid w:val="006E17EE"/>
    <w:rsid w:val="006E1A3B"/>
    <w:rsid w:val="006E1A3C"/>
    <w:rsid w:val="006E1AE0"/>
    <w:rsid w:val="006E1B1A"/>
    <w:rsid w:val="006E1F92"/>
    <w:rsid w:val="006E2112"/>
    <w:rsid w:val="006E259D"/>
    <w:rsid w:val="006E26CA"/>
    <w:rsid w:val="006E2E6F"/>
    <w:rsid w:val="006E2E7E"/>
    <w:rsid w:val="006E2EB4"/>
    <w:rsid w:val="006E30C0"/>
    <w:rsid w:val="006E335F"/>
    <w:rsid w:val="006E33CD"/>
    <w:rsid w:val="006E3517"/>
    <w:rsid w:val="006E35E8"/>
    <w:rsid w:val="006E3998"/>
    <w:rsid w:val="006E3ABC"/>
    <w:rsid w:val="006E4A90"/>
    <w:rsid w:val="006E5012"/>
    <w:rsid w:val="006E546C"/>
    <w:rsid w:val="006E57D8"/>
    <w:rsid w:val="006E5C6C"/>
    <w:rsid w:val="006E5CB3"/>
    <w:rsid w:val="006E5D79"/>
    <w:rsid w:val="006E60B6"/>
    <w:rsid w:val="006E63BF"/>
    <w:rsid w:val="006E6509"/>
    <w:rsid w:val="006E6556"/>
    <w:rsid w:val="006E6825"/>
    <w:rsid w:val="006E6D68"/>
    <w:rsid w:val="006E7299"/>
    <w:rsid w:val="006E7314"/>
    <w:rsid w:val="006E736C"/>
    <w:rsid w:val="006E7405"/>
    <w:rsid w:val="006E79BE"/>
    <w:rsid w:val="006F0102"/>
    <w:rsid w:val="006F0246"/>
    <w:rsid w:val="006F0470"/>
    <w:rsid w:val="006F055A"/>
    <w:rsid w:val="006F05A1"/>
    <w:rsid w:val="006F0626"/>
    <w:rsid w:val="006F08DB"/>
    <w:rsid w:val="006F0ACE"/>
    <w:rsid w:val="006F0D60"/>
    <w:rsid w:val="006F1032"/>
    <w:rsid w:val="006F1472"/>
    <w:rsid w:val="006F14B8"/>
    <w:rsid w:val="006F159F"/>
    <w:rsid w:val="006F1B54"/>
    <w:rsid w:val="006F1F73"/>
    <w:rsid w:val="006F20A4"/>
    <w:rsid w:val="006F263C"/>
    <w:rsid w:val="006F2961"/>
    <w:rsid w:val="006F2EF5"/>
    <w:rsid w:val="006F3069"/>
    <w:rsid w:val="006F3544"/>
    <w:rsid w:val="006F3683"/>
    <w:rsid w:val="006F39BC"/>
    <w:rsid w:val="006F3AD8"/>
    <w:rsid w:val="006F3D01"/>
    <w:rsid w:val="006F3DDF"/>
    <w:rsid w:val="006F4152"/>
    <w:rsid w:val="006F4421"/>
    <w:rsid w:val="006F4D42"/>
    <w:rsid w:val="006F4DD5"/>
    <w:rsid w:val="006F4F27"/>
    <w:rsid w:val="006F4FCF"/>
    <w:rsid w:val="006F559F"/>
    <w:rsid w:val="006F563C"/>
    <w:rsid w:val="006F57BC"/>
    <w:rsid w:val="006F5AE0"/>
    <w:rsid w:val="006F5D2B"/>
    <w:rsid w:val="006F5E03"/>
    <w:rsid w:val="006F5E05"/>
    <w:rsid w:val="006F5E47"/>
    <w:rsid w:val="006F5F49"/>
    <w:rsid w:val="006F5FAF"/>
    <w:rsid w:val="006F6178"/>
    <w:rsid w:val="006F61FB"/>
    <w:rsid w:val="006F6E37"/>
    <w:rsid w:val="006F6E3E"/>
    <w:rsid w:val="006F6E8A"/>
    <w:rsid w:val="006F6FEE"/>
    <w:rsid w:val="006F7B20"/>
    <w:rsid w:val="006F7BB4"/>
    <w:rsid w:val="006F7E7B"/>
    <w:rsid w:val="00700050"/>
    <w:rsid w:val="00700196"/>
    <w:rsid w:val="0070044D"/>
    <w:rsid w:val="00700488"/>
    <w:rsid w:val="0070053C"/>
    <w:rsid w:val="00700B6C"/>
    <w:rsid w:val="00700C77"/>
    <w:rsid w:val="00700F15"/>
    <w:rsid w:val="0070127E"/>
    <w:rsid w:val="0070178F"/>
    <w:rsid w:val="00701BF6"/>
    <w:rsid w:val="00701E17"/>
    <w:rsid w:val="007020F6"/>
    <w:rsid w:val="0070217E"/>
    <w:rsid w:val="007025A6"/>
    <w:rsid w:val="0070274F"/>
    <w:rsid w:val="00702E0F"/>
    <w:rsid w:val="00702E33"/>
    <w:rsid w:val="00703417"/>
    <w:rsid w:val="00703624"/>
    <w:rsid w:val="007038DF"/>
    <w:rsid w:val="00703A63"/>
    <w:rsid w:val="00703BF5"/>
    <w:rsid w:val="00703C9A"/>
    <w:rsid w:val="0070429C"/>
    <w:rsid w:val="007044FD"/>
    <w:rsid w:val="0070502E"/>
    <w:rsid w:val="0070537E"/>
    <w:rsid w:val="007054F9"/>
    <w:rsid w:val="00705851"/>
    <w:rsid w:val="00705905"/>
    <w:rsid w:val="00705ED6"/>
    <w:rsid w:val="0070652E"/>
    <w:rsid w:val="00706D24"/>
    <w:rsid w:val="00706D51"/>
    <w:rsid w:val="00707226"/>
    <w:rsid w:val="00707585"/>
    <w:rsid w:val="00707751"/>
    <w:rsid w:val="007079F0"/>
    <w:rsid w:val="00707A1B"/>
    <w:rsid w:val="00707CC8"/>
    <w:rsid w:val="00710062"/>
    <w:rsid w:val="00710129"/>
    <w:rsid w:val="00710512"/>
    <w:rsid w:val="00710784"/>
    <w:rsid w:val="007107C3"/>
    <w:rsid w:val="00710A9F"/>
    <w:rsid w:val="00710D2D"/>
    <w:rsid w:val="00710D33"/>
    <w:rsid w:val="00710E9F"/>
    <w:rsid w:val="00710ED7"/>
    <w:rsid w:val="00711384"/>
    <w:rsid w:val="00711387"/>
    <w:rsid w:val="0071162C"/>
    <w:rsid w:val="00711677"/>
    <w:rsid w:val="00711DD8"/>
    <w:rsid w:val="00711FAC"/>
    <w:rsid w:val="0071211E"/>
    <w:rsid w:val="00712779"/>
    <w:rsid w:val="00712908"/>
    <w:rsid w:val="00712BD4"/>
    <w:rsid w:val="00712D63"/>
    <w:rsid w:val="00712D7A"/>
    <w:rsid w:val="007132B7"/>
    <w:rsid w:val="00713387"/>
    <w:rsid w:val="0071338D"/>
    <w:rsid w:val="007133CC"/>
    <w:rsid w:val="007134D9"/>
    <w:rsid w:val="0071362F"/>
    <w:rsid w:val="00713718"/>
    <w:rsid w:val="0071395F"/>
    <w:rsid w:val="007139FF"/>
    <w:rsid w:val="00713D2E"/>
    <w:rsid w:val="00714118"/>
    <w:rsid w:val="00714274"/>
    <w:rsid w:val="00714370"/>
    <w:rsid w:val="007147F5"/>
    <w:rsid w:val="00714A22"/>
    <w:rsid w:val="00714BB7"/>
    <w:rsid w:val="00714DD2"/>
    <w:rsid w:val="00714EA2"/>
    <w:rsid w:val="00714F07"/>
    <w:rsid w:val="00715044"/>
    <w:rsid w:val="0071544E"/>
    <w:rsid w:val="007154AE"/>
    <w:rsid w:val="007156C9"/>
    <w:rsid w:val="007156E8"/>
    <w:rsid w:val="007159E9"/>
    <w:rsid w:val="00715A61"/>
    <w:rsid w:val="00715EF0"/>
    <w:rsid w:val="00715F2B"/>
    <w:rsid w:val="00715F4A"/>
    <w:rsid w:val="007160E7"/>
    <w:rsid w:val="007163BC"/>
    <w:rsid w:val="00716594"/>
    <w:rsid w:val="00716649"/>
    <w:rsid w:val="00716788"/>
    <w:rsid w:val="00716AF3"/>
    <w:rsid w:val="00716C83"/>
    <w:rsid w:val="0071708B"/>
    <w:rsid w:val="00717156"/>
    <w:rsid w:val="00717382"/>
    <w:rsid w:val="007175EF"/>
    <w:rsid w:val="007179CB"/>
    <w:rsid w:val="00717B30"/>
    <w:rsid w:val="007205DB"/>
    <w:rsid w:val="00720A72"/>
    <w:rsid w:val="00720CFB"/>
    <w:rsid w:val="00721234"/>
    <w:rsid w:val="007212E9"/>
    <w:rsid w:val="007213D0"/>
    <w:rsid w:val="007214A0"/>
    <w:rsid w:val="00721533"/>
    <w:rsid w:val="0072159F"/>
    <w:rsid w:val="007215C7"/>
    <w:rsid w:val="007215E4"/>
    <w:rsid w:val="0072195E"/>
    <w:rsid w:val="00721B65"/>
    <w:rsid w:val="00721DEE"/>
    <w:rsid w:val="00721E5A"/>
    <w:rsid w:val="0072248B"/>
    <w:rsid w:val="007226B1"/>
    <w:rsid w:val="0072283F"/>
    <w:rsid w:val="0072284B"/>
    <w:rsid w:val="00722B6D"/>
    <w:rsid w:val="00722D59"/>
    <w:rsid w:val="00722E20"/>
    <w:rsid w:val="00723070"/>
    <w:rsid w:val="007230D4"/>
    <w:rsid w:val="00723235"/>
    <w:rsid w:val="00723692"/>
    <w:rsid w:val="00723845"/>
    <w:rsid w:val="007239BC"/>
    <w:rsid w:val="00723A7B"/>
    <w:rsid w:val="00723B42"/>
    <w:rsid w:val="00723B55"/>
    <w:rsid w:val="00723BA3"/>
    <w:rsid w:val="00723D93"/>
    <w:rsid w:val="00723EB2"/>
    <w:rsid w:val="00723F42"/>
    <w:rsid w:val="00724031"/>
    <w:rsid w:val="0072403F"/>
    <w:rsid w:val="00724049"/>
    <w:rsid w:val="0072418A"/>
    <w:rsid w:val="00724699"/>
    <w:rsid w:val="00724A0E"/>
    <w:rsid w:val="00724A49"/>
    <w:rsid w:val="00724B3E"/>
    <w:rsid w:val="00724EE9"/>
    <w:rsid w:val="0072542F"/>
    <w:rsid w:val="00725486"/>
    <w:rsid w:val="007254C0"/>
    <w:rsid w:val="007259DD"/>
    <w:rsid w:val="00726157"/>
    <w:rsid w:val="00726191"/>
    <w:rsid w:val="00726505"/>
    <w:rsid w:val="00726A03"/>
    <w:rsid w:val="00726B6E"/>
    <w:rsid w:val="00726B93"/>
    <w:rsid w:val="00726C7A"/>
    <w:rsid w:val="00726E19"/>
    <w:rsid w:val="00726FFC"/>
    <w:rsid w:val="00726FFE"/>
    <w:rsid w:val="00727364"/>
    <w:rsid w:val="007278CF"/>
    <w:rsid w:val="0073003A"/>
    <w:rsid w:val="0073027A"/>
    <w:rsid w:val="00730604"/>
    <w:rsid w:val="007307AB"/>
    <w:rsid w:val="007308C2"/>
    <w:rsid w:val="00730C74"/>
    <w:rsid w:val="00731028"/>
    <w:rsid w:val="00731206"/>
    <w:rsid w:val="007314A6"/>
    <w:rsid w:val="0073152A"/>
    <w:rsid w:val="0073191F"/>
    <w:rsid w:val="00731E2C"/>
    <w:rsid w:val="00732092"/>
    <w:rsid w:val="0073223E"/>
    <w:rsid w:val="00732769"/>
    <w:rsid w:val="00732EB7"/>
    <w:rsid w:val="00733120"/>
    <w:rsid w:val="007333E5"/>
    <w:rsid w:val="007334B9"/>
    <w:rsid w:val="00733AEB"/>
    <w:rsid w:val="00734184"/>
    <w:rsid w:val="00734234"/>
    <w:rsid w:val="0073428F"/>
    <w:rsid w:val="007343B7"/>
    <w:rsid w:val="00734442"/>
    <w:rsid w:val="00734610"/>
    <w:rsid w:val="00734933"/>
    <w:rsid w:val="00734CC2"/>
    <w:rsid w:val="00734E39"/>
    <w:rsid w:val="00734EFB"/>
    <w:rsid w:val="007356C1"/>
    <w:rsid w:val="007357EF"/>
    <w:rsid w:val="007359EC"/>
    <w:rsid w:val="00735AA0"/>
    <w:rsid w:val="00735B6D"/>
    <w:rsid w:val="00735E07"/>
    <w:rsid w:val="00735E24"/>
    <w:rsid w:val="00735F96"/>
    <w:rsid w:val="00736472"/>
    <w:rsid w:val="007367CC"/>
    <w:rsid w:val="007369E8"/>
    <w:rsid w:val="007371F2"/>
    <w:rsid w:val="00737319"/>
    <w:rsid w:val="00737596"/>
    <w:rsid w:val="007378BB"/>
    <w:rsid w:val="00737DA5"/>
    <w:rsid w:val="00737EAC"/>
    <w:rsid w:val="007406D0"/>
    <w:rsid w:val="007407A9"/>
    <w:rsid w:val="0074088F"/>
    <w:rsid w:val="007408E6"/>
    <w:rsid w:val="00740DBF"/>
    <w:rsid w:val="0074152D"/>
    <w:rsid w:val="00741746"/>
    <w:rsid w:val="00741976"/>
    <w:rsid w:val="00741A5F"/>
    <w:rsid w:val="00741AF6"/>
    <w:rsid w:val="00741B48"/>
    <w:rsid w:val="00741DC0"/>
    <w:rsid w:val="00741EFE"/>
    <w:rsid w:val="00742473"/>
    <w:rsid w:val="00742539"/>
    <w:rsid w:val="007425BA"/>
    <w:rsid w:val="00742B2C"/>
    <w:rsid w:val="00743765"/>
    <w:rsid w:val="00743A29"/>
    <w:rsid w:val="00743B2B"/>
    <w:rsid w:val="00743C24"/>
    <w:rsid w:val="00744018"/>
    <w:rsid w:val="00744180"/>
    <w:rsid w:val="0074453C"/>
    <w:rsid w:val="0074467B"/>
    <w:rsid w:val="0074468E"/>
    <w:rsid w:val="007447D4"/>
    <w:rsid w:val="00744ED9"/>
    <w:rsid w:val="00745011"/>
    <w:rsid w:val="00745288"/>
    <w:rsid w:val="007453D0"/>
    <w:rsid w:val="007456A2"/>
    <w:rsid w:val="007456EC"/>
    <w:rsid w:val="00745830"/>
    <w:rsid w:val="0074590C"/>
    <w:rsid w:val="00745B8F"/>
    <w:rsid w:val="00745C48"/>
    <w:rsid w:val="00746286"/>
    <w:rsid w:val="007462E9"/>
    <w:rsid w:val="00746812"/>
    <w:rsid w:val="0074684C"/>
    <w:rsid w:val="00746A13"/>
    <w:rsid w:val="007475DD"/>
    <w:rsid w:val="00747AA3"/>
    <w:rsid w:val="00747FB3"/>
    <w:rsid w:val="007501C5"/>
    <w:rsid w:val="007503A9"/>
    <w:rsid w:val="0075063B"/>
    <w:rsid w:val="007506FD"/>
    <w:rsid w:val="00750F8C"/>
    <w:rsid w:val="007510AC"/>
    <w:rsid w:val="00751317"/>
    <w:rsid w:val="00751318"/>
    <w:rsid w:val="0075176B"/>
    <w:rsid w:val="007517F8"/>
    <w:rsid w:val="00751A2D"/>
    <w:rsid w:val="00751C85"/>
    <w:rsid w:val="00751E35"/>
    <w:rsid w:val="00751E6F"/>
    <w:rsid w:val="00752039"/>
    <w:rsid w:val="0075296B"/>
    <w:rsid w:val="00753035"/>
    <w:rsid w:val="00753727"/>
    <w:rsid w:val="007537B4"/>
    <w:rsid w:val="0075390A"/>
    <w:rsid w:val="00753B69"/>
    <w:rsid w:val="00753FBB"/>
    <w:rsid w:val="00754699"/>
    <w:rsid w:val="0075475C"/>
    <w:rsid w:val="007549B8"/>
    <w:rsid w:val="00754BCE"/>
    <w:rsid w:val="00754F46"/>
    <w:rsid w:val="00755337"/>
    <w:rsid w:val="0075535B"/>
    <w:rsid w:val="0075561C"/>
    <w:rsid w:val="007556A6"/>
    <w:rsid w:val="00755A02"/>
    <w:rsid w:val="00755F96"/>
    <w:rsid w:val="007563D1"/>
    <w:rsid w:val="007569AE"/>
    <w:rsid w:val="00756C4F"/>
    <w:rsid w:val="00756CB9"/>
    <w:rsid w:val="00756ED5"/>
    <w:rsid w:val="0075701A"/>
    <w:rsid w:val="007575FC"/>
    <w:rsid w:val="00757729"/>
    <w:rsid w:val="00757BD6"/>
    <w:rsid w:val="00757C27"/>
    <w:rsid w:val="0076006F"/>
    <w:rsid w:val="00760166"/>
    <w:rsid w:val="0076019E"/>
    <w:rsid w:val="007605D9"/>
    <w:rsid w:val="00760884"/>
    <w:rsid w:val="00760E68"/>
    <w:rsid w:val="00761401"/>
    <w:rsid w:val="0076144E"/>
    <w:rsid w:val="00761619"/>
    <w:rsid w:val="00761692"/>
    <w:rsid w:val="00761BE1"/>
    <w:rsid w:val="00761CB0"/>
    <w:rsid w:val="00762214"/>
    <w:rsid w:val="00762219"/>
    <w:rsid w:val="00762400"/>
    <w:rsid w:val="00762420"/>
    <w:rsid w:val="007624C2"/>
    <w:rsid w:val="00762750"/>
    <w:rsid w:val="007627CA"/>
    <w:rsid w:val="00762A4B"/>
    <w:rsid w:val="00762A5A"/>
    <w:rsid w:val="00762F01"/>
    <w:rsid w:val="00762F22"/>
    <w:rsid w:val="00763186"/>
    <w:rsid w:val="007632FB"/>
    <w:rsid w:val="00763840"/>
    <w:rsid w:val="00763943"/>
    <w:rsid w:val="00763C6B"/>
    <w:rsid w:val="007643E4"/>
    <w:rsid w:val="00764853"/>
    <w:rsid w:val="007649D2"/>
    <w:rsid w:val="00764A8F"/>
    <w:rsid w:val="00764B7D"/>
    <w:rsid w:val="00764FF5"/>
    <w:rsid w:val="007652F7"/>
    <w:rsid w:val="007652FB"/>
    <w:rsid w:val="00765319"/>
    <w:rsid w:val="00765498"/>
    <w:rsid w:val="007654F8"/>
    <w:rsid w:val="00765657"/>
    <w:rsid w:val="00766135"/>
    <w:rsid w:val="007661AA"/>
    <w:rsid w:val="00766372"/>
    <w:rsid w:val="007663A5"/>
    <w:rsid w:val="00766426"/>
    <w:rsid w:val="007664AD"/>
    <w:rsid w:val="0076670C"/>
    <w:rsid w:val="007669C2"/>
    <w:rsid w:val="00766B91"/>
    <w:rsid w:val="00766C22"/>
    <w:rsid w:val="00766DAE"/>
    <w:rsid w:val="00766E7D"/>
    <w:rsid w:val="00766EA5"/>
    <w:rsid w:val="00766F86"/>
    <w:rsid w:val="007674D4"/>
    <w:rsid w:val="00767689"/>
    <w:rsid w:val="007679DD"/>
    <w:rsid w:val="00767BCA"/>
    <w:rsid w:val="007703FE"/>
    <w:rsid w:val="0077087A"/>
    <w:rsid w:val="0077090E"/>
    <w:rsid w:val="00770B68"/>
    <w:rsid w:val="00770C03"/>
    <w:rsid w:val="00770C77"/>
    <w:rsid w:val="007710C2"/>
    <w:rsid w:val="007712BE"/>
    <w:rsid w:val="007713DC"/>
    <w:rsid w:val="007715E0"/>
    <w:rsid w:val="0077162F"/>
    <w:rsid w:val="00771887"/>
    <w:rsid w:val="00771C6D"/>
    <w:rsid w:val="00771F4A"/>
    <w:rsid w:val="00772459"/>
    <w:rsid w:val="0077262B"/>
    <w:rsid w:val="00772BA3"/>
    <w:rsid w:val="007730CC"/>
    <w:rsid w:val="007736C4"/>
    <w:rsid w:val="00773C04"/>
    <w:rsid w:val="00773D1A"/>
    <w:rsid w:val="00773D2D"/>
    <w:rsid w:val="00773D64"/>
    <w:rsid w:val="00773D66"/>
    <w:rsid w:val="007745E4"/>
    <w:rsid w:val="00774601"/>
    <w:rsid w:val="007746C2"/>
    <w:rsid w:val="00775001"/>
    <w:rsid w:val="00775065"/>
    <w:rsid w:val="0077521E"/>
    <w:rsid w:val="00775313"/>
    <w:rsid w:val="00775591"/>
    <w:rsid w:val="00775682"/>
    <w:rsid w:val="007757E7"/>
    <w:rsid w:val="00775D18"/>
    <w:rsid w:val="00775F99"/>
    <w:rsid w:val="00776361"/>
    <w:rsid w:val="00776776"/>
    <w:rsid w:val="00776781"/>
    <w:rsid w:val="0077679A"/>
    <w:rsid w:val="00776949"/>
    <w:rsid w:val="00776A17"/>
    <w:rsid w:val="00776AA7"/>
    <w:rsid w:val="00776E38"/>
    <w:rsid w:val="00777249"/>
    <w:rsid w:val="0077734D"/>
    <w:rsid w:val="007774B8"/>
    <w:rsid w:val="0077754B"/>
    <w:rsid w:val="00777594"/>
    <w:rsid w:val="00777759"/>
    <w:rsid w:val="00777861"/>
    <w:rsid w:val="007779A9"/>
    <w:rsid w:val="00777AE6"/>
    <w:rsid w:val="00777B9A"/>
    <w:rsid w:val="00777C62"/>
    <w:rsid w:val="00780318"/>
    <w:rsid w:val="00780343"/>
    <w:rsid w:val="00780671"/>
    <w:rsid w:val="00780C01"/>
    <w:rsid w:val="00781241"/>
    <w:rsid w:val="00781269"/>
    <w:rsid w:val="00781CAB"/>
    <w:rsid w:val="00781FDD"/>
    <w:rsid w:val="00782290"/>
    <w:rsid w:val="007822C3"/>
    <w:rsid w:val="0078233A"/>
    <w:rsid w:val="007824D7"/>
    <w:rsid w:val="0078294F"/>
    <w:rsid w:val="00782FA5"/>
    <w:rsid w:val="0078337D"/>
    <w:rsid w:val="007833E6"/>
    <w:rsid w:val="007833FE"/>
    <w:rsid w:val="00783404"/>
    <w:rsid w:val="0078352B"/>
    <w:rsid w:val="0078378D"/>
    <w:rsid w:val="00783820"/>
    <w:rsid w:val="00783F8D"/>
    <w:rsid w:val="0078429A"/>
    <w:rsid w:val="00784653"/>
    <w:rsid w:val="00784748"/>
    <w:rsid w:val="00784839"/>
    <w:rsid w:val="00784B59"/>
    <w:rsid w:val="00784CE7"/>
    <w:rsid w:val="00785081"/>
    <w:rsid w:val="0078508D"/>
    <w:rsid w:val="00785128"/>
    <w:rsid w:val="0078524A"/>
    <w:rsid w:val="00785705"/>
    <w:rsid w:val="007858D7"/>
    <w:rsid w:val="00785978"/>
    <w:rsid w:val="00785A76"/>
    <w:rsid w:val="00785B97"/>
    <w:rsid w:val="00785DA7"/>
    <w:rsid w:val="00785E3F"/>
    <w:rsid w:val="00785F78"/>
    <w:rsid w:val="00785F84"/>
    <w:rsid w:val="00786315"/>
    <w:rsid w:val="00786744"/>
    <w:rsid w:val="007867F6"/>
    <w:rsid w:val="00786808"/>
    <w:rsid w:val="00786870"/>
    <w:rsid w:val="00786930"/>
    <w:rsid w:val="00786A5A"/>
    <w:rsid w:val="00786C31"/>
    <w:rsid w:val="00786E26"/>
    <w:rsid w:val="00786E79"/>
    <w:rsid w:val="00786E83"/>
    <w:rsid w:val="00787025"/>
    <w:rsid w:val="00787032"/>
    <w:rsid w:val="0078720F"/>
    <w:rsid w:val="00787371"/>
    <w:rsid w:val="007874E4"/>
    <w:rsid w:val="00787536"/>
    <w:rsid w:val="007876C3"/>
    <w:rsid w:val="00787A3F"/>
    <w:rsid w:val="00787A9F"/>
    <w:rsid w:val="00787B59"/>
    <w:rsid w:val="00787BD9"/>
    <w:rsid w:val="00787C01"/>
    <w:rsid w:val="00787C90"/>
    <w:rsid w:val="00787F82"/>
    <w:rsid w:val="0079000A"/>
    <w:rsid w:val="00790261"/>
    <w:rsid w:val="00790320"/>
    <w:rsid w:val="00790400"/>
    <w:rsid w:val="007906A3"/>
    <w:rsid w:val="00790C17"/>
    <w:rsid w:val="00790F70"/>
    <w:rsid w:val="007913E8"/>
    <w:rsid w:val="007918B4"/>
    <w:rsid w:val="00791D9D"/>
    <w:rsid w:val="00791EAD"/>
    <w:rsid w:val="00791FC3"/>
    <w:rsid w:val="007925D4"/>
    <w:rsid w:val="007927B8"/>
    <w:rsid w:val="0079297E"/>
    <w:rsid w:val="00792A20"/>
    <w:rsid w:val="00792A68"/>
    <w:rsid w:val="00792C33"/>
    <w:rsid w:val="00792D3E"/>
    <w:rsid w:val="00792D83"/>
    <w:rsid w:val="00793126"/>
    <w:rsid w:val="00793567"/>
    <w:rsid w:val="0079385F"/>
    <w:rsid w:val="007939D4"/>
    <w:rsid w:val="00793AEB"/>
    <w:rsid w:val="00793FDC"/>
    <w:rsid w:val="00794276"/>
    <w:rsid w:val="00794432"/>
    <w:rsid w:val="0079444C"/>
    <w:rsid w:val="00794693"/>
    <w:rsid w:val="007946B9"/>
    <w:rsid w:val="007947DF"/>
    <w:rsid w:val="00794B55"/>
    <w:rsid w:val="00794DB9"/>
    <w:rsid w:val="00794EA9"/>
    <w:rsid w:val="007950B6"/>
    <w:rsid w:val="007950BA"/>
    <w:rsid w:val="00795398"/>
    <w:rsid w:val="00795825"/>
    <w:rsid w:val="007958E1"/>
    <w:rsid w:val="00795907"/>
    <w:rsid w:val="00795A93"/>
    <w:rsid w:val="00795C98"/>
    <w:rsid w:val="00795D71"/>
    <w:rsid w:val="00795F19"/>
    <w:rsid w:val="007961D7"/>
    <w:rsid w:val="0079623F"/>
    <w:rsid w:val="007964E5"/>
    <w:rsid w:val="00796518"/>
    <w:rsid w:val="007967F0"/>
    <w:rsid w:val="00796884"/>
    <w:rsid w:val="0079695A"/>
    <w:rsid w:val="00796A5E"/>
    <w:rsid w:val="00796D39"/>
    <w:rsid w:val="00796E86"/>
    <w:rsid w:val="0079705D"/>
    <w:rsid w:val="00797084"/>
    <w:rsid w:val="00797184"/>
    <w:rsid w:val="00797392"/>
    <w:rsid w:val="0079750F"/>
    <w:rsid w:val="00797729"/>
    <w:rsid w:val="00797A39"/>
    <w:rsid w:val="00797D7B"/>
    <w:rsid w:val="00797DBC"/>
    <w:rsid w:val="007A0020"/>
    <w:rsid w:val="007A0151"/>
    <w:rsid w:val="007A0276"/>
    <w:rsid w:val="007A0338"/>
    <w:rsid w:val="007A0352"/>
    <w:rsid w:val="007A098D"/>
    <w:rsid w:val="007A0FB0"/>
    <w:rsid w:val="007A121D"/>
    <w:rsid w:val="007A17EC"/>
    <w:rsid w:val="007A1C23"/>
    <w:rsid w:val="007A1F2C"/>
    <w:rsid w:val="007A213F"/>
    <w:rsid w:val="007A2193"/>
    <w:rsid w:val="007A2256"/>
    <w:rsid w:val="007A2330"/>
    <w:rsid w:val="007A250A"/>
    <w:rsid w:val="007A2798"/>
    <w:rsid w:val="007A27EF"/>
    <w:rsid w:val="007A29D9"/>
    <w:rsid w:val="007A2F3D"/>
    <w:rsid w:val="007A3019"/>
    <w:rsid w:val="007A3102"/>
    <w:rsid w:val="007A311D"/>
    <w:rsid w:val="007A3A80"/>
    <w:rsid w:val="007A3FCC"/>
    <w:rsid w:val="007A403C"/>
    <w:rsid w:val="007A45CB"/>
    <w:rsid w:val="007A4A0C"/>
    <w:rsid w:val="007A4B6B"/>
    <w:rsid w:val="007A4D1B"/>
    <w:rsid w:val="007A4F3D"/>
    <w:rsid w:val="007A505B"/>
    <w:rsid w:val="007A5345"/>
    <w:rsid w:val="007A5444"/>
    <w:rsid w:val="007A5635"/>
    <w:rsid w:val="007A5709"/>
    <w:rsid w:val="007A590B"/>
    <w:rsid w:val="007A5B6A"/>
    <w:rsid w:val="007A5BCC"/>
    <w:rsid w:val="007A6237"/>
    <w:rsid w:val="007A64F0"/>
    <w:rsid w:val="007A6531"/>
    <w:rsid w:val="007A6650"/>
    <w:rsid w:val="007A680A"/>
    <w:rsid w:val="007A68EF"/>
    <w:rsid w:val="007A691F"/>
    <w:rsid w:val="007A6D7B"/>
    <w:rsid w:val="007A7146"/>
    <w:rsid w:val="007A7271"/>
    <w:rsid w:val="007A7678"/>
    <w:rsid w:val="007A787A"/>
    <w:rsid w:val="007A7A7A"/>
    <w:rsid w:val="007B02DE"/>
    <w:rsid w:val="007B0877"/>
    <w:rsid w:val="007B0D2E"/>
    <w:rsid w:val="007B0E97"/>
    <w:rsid w:val="007B0F93"/>
    <w:rsid w:val="007B147D"/>
    <w:rsid w:val="007B1AB5"/>
    <w:rsid w:val="007B1D26"/>
    <w:rsid w:val="007B1DD6"/>
    <w:rsid w:val="007B1FA5"/>
    <w:rsid w:val="007B213F"/>
    <w:rsid w:val="007B2232"/>
    <w:rsid w:val="007B2233"/>
    <w:rsid w:val="007B2595"/>
    <w:rsid w:val="007B279E"/>
    <w:rsid w:val="007B2B60"/>
    <w:rsid w:val="007B2C54"/>
    <w:rsid w:val="007B2CAA"/>
    <w:rsid w:val="007B36C8"/>
    <w:rsid w:val="007B38B5"/>
    <w:rsid w:val="007B3D2C"/>
    <w:rsid w:val="007B40DD"/>
    <w:rsid w:val="007B422F"/>
    <w:rsid w:val="007B4481"/>
    <w:rsid w:val="007B4846"/>
    <w:rsid w:val="007B4CC3"/>
    <w:rsid w:val="007B4D20"/>
    <w:rsid w:val="007B4E78"/>
    <w:rsid w:val="007B51CE"/>
    <w:rsid w:val="007B575C"/>
    <w:rsid w:val="007B5B66"/>
    <w:rsid w:val="007B5BAB"/>
    <w:rsid w:val="007B6B6B"/>
    <w:rsid w:val="007B6DA3"/>
    <w:rsid w:val="007B7009"/>
    <w:rsid w:val="007B73AF"/>
    <w:rsid w:val="007B754B"/>
    <w:rsid w:val="007B7C53"/>
    <w:rsid w:val="007B7DA5"/>
    <w:rsid w:val="007B7F96"/>
    <w:rsid w:val="007C0713"/>
    <w:rsid w:val="007C087F"/>
    <w:rsid w:val="007C09DA"/>
    <w:rsid w:val="007C0B30"/>
    <w:rsid w:val="007C0E84"/>
    <w:rsid w:val="007C1307"/>
    <w:rsid w:val="007C1A23"/>
    <w:rsid w:val="007C1CD1"/>
    <w:rsid w:val="007C2446"/>
    <w:rsid w:val="007C24DA"/>
    <w:rsid w:val="007C2BA1"/>
    <w:rsid w:val="007C30BE"/>
    <w:rsid w:val="007C33EB"/>
    <w:rsid w:val="007C37EE"/>
    <w:rsid w:val="007C38EA"/>
    <w:rsid w:val="007C3DCD"/>
    <w:rsid w:val="007C3EE5"/>
    <w:rsid w:val="007C3F51"/>
    <w:rsid w:val="007C44CA"/>
    <w:rsid w:val="007C4996"/>
    <w:rsid w:val="007C4A85"/>
    <w:rsid w:val="007C4D1D"/>
    <w:rsid w:val="007C4F87"/>
    <w:rsid w:val="007C5178"/>
    <w:rsid w:val="007C521B"/>
    <w:rsid w:val="007C52C4"/>
    <w:rsid w:val="007C55EE"/>
    <w:rsid w:val="007C597C"/>
    <w:rsid w:val="007C5AA1"/>
    <w:rsid w:val="007C5BE9"/>
    <w:rsid w:val="007C5C35"/>
    <w:rsid w:val="007C5EA5"/>
    <w:rsid w:val="007C607E"/>
    <w:rsid w:val="007C612F"/>
    <w:rsid w:val="007C6218"/>
    <w:rsid w:val="007C6342"/>
    <w:rsid w:val="007C65EB"/>
    <w:rsid w:val="007C6640"/>
    <w:rsid w:val="007C681F"/>
    <w:rsid w:val="007C6A8A"/>
    <w:rsid w:val="007C6D7E"/>
    <w:rsid w:val="007C6D80"/>
    <w:rsid w:val="007C6E62"/>
    <w:rsid w:val="007C6FE4"/>
    <w:rsid w:val="007C71B9"/>
    <w:rsid w:val="007C749D"/>
    <w:rsid w:val="007C74CA"/>
    <w:rsid w:val="007C7649"/>
    <w:rsid w:val="007C7C48"/>
    <w:rsid w:val="007C7D4F"/>
    <w:rsid w:val="007C7D62"/>
    <w:rsid w:val="007C7D98"/>
    <w:rsid w:val="007C7D99"/>
    <w:rsid w:val="007D01BB"/>
    <w:rsid w:val="007D0444"/>
    <w:rsid w:val="007D0577"/>
    <w:rsid w:val="007D0876"/>
    <w:rsid w:val="007D0ADE"/>
    <w:rsid w:val="007D0F3C"/>
    <w:rsid w:val="007D12E5"/>
    <w:rsid w:val="007D12FD"/>
    <w:rsid w:val="007D140B"/>
    <w:rsid w:val="007D1EC1"/>
    <w:rsid w:val="007D21DF"/>
    <w:rsid w:val="007D22AE"/>
    <w:rsid w:val="007D26C2"/>
    <w:rsid w:val="007D27CF"/>
    <w:rsid w:val="007D29B6"/>
    <w:rsid w:val="007D2C47"/>
    <w:rsid w:val="007D30F0"/>
    <w:rsid w:val="007D3102"/>
    <w:rsid w:val="007D331A"/>
    <w:rsid w:val="007D350F"/>
    <w:rsid w:val="007D35D6"/>
    <w:rsid w:val="007D3868"/>
    <w:rsid w:val="007D418C"/>
    <w:rsid w:val="007D42BD"/>
    <w:rsid w:val="007D43BC"/>
    <w:rsid w:val="007D4595"/>
    <w:rsid w:val="007D4720"/>
    <w:rsid w:val="007D4786"/>
    <w:rsid w:val="007D4A0C"/>
    <w:rsid w:val="007D4D21"/>
    <w:rsid w:val="007D4DE1"/>
    <w:rsid w:val="007D4E53"/>
    <w:rsid w:val="007D5363"/>
    <w:rsid w:val="007D5485"/>
    <w:rsid w:val="007D5D14"/>
    <w:rsid w:val="007D5D39"/>
    <w:rsid w:val="007D664C"/>
    <w:rsid w:val="007D6875"/>
    <w:rsid w:val="007D6BE9"/>
    <w:rsid w:val="007D6DD1"/>
    <w:rsid w:val="007D7098"/>
    <w:rsid w:val="007D7108"/>
    <w:rsid w:val="007D74AA"/>
    <w:rsid w:val="007D74DF"/>
    <w:rsid w:val="007D7707"/>
    <w:rsid w:val="007D7862"/>
    <w:rsid w:val="007D7986"/>
    <w:rsid w:val="007D7BA2"/>
    <w:rsid w:val="007D7C4C"/>
    <w:rsid w:val="007D7DF3"/>
    <w:rsid w:val="007E027A"/>
    <w:rsid w:val="007E0ABE"/>
    <w:rsid w:val="007E0B71"/>
    <w:rsid w:val="007E10C4"/>
    <w:rsid w:val="007E13AF"/>
    <w:rsid w:val="007E15A5"/>
    <w:rsid w:val="007E1611"/>
    <w:rsid w:val="007E1859"/>
    <w:rsid w:val="007E1C01"/>
    <w:rsid w:val="007E1E3D"/>
    <w:rsid w:val="007E1E81"/>
    <w:rsid w:val="007E251C"/>
    <w:rsid w:val="007E28DC"/>
    <w:rsid w:val="007E2C16"/>
    <w:rsid w:val="007E2D50"/>
    <w:rsid w:val="007E3124"/>
    <w:rsid w:val="007E31C4"/>
    <w:rsid w:val="007E36CD"/>
    <w:rsid w:val="007E37E8"/>
    <w:rsid w:val="007E3D26"/>
    <w:rsid w:val="007E41F8"/>
    <w:rsid w:val="007E459D"/>
    <w:rsid w:val="007E4627"/>
    <w:rsid w:val="007E473F"/>
    <w:rsid w:val="007E47DA"/>
    <w:rsid w:val="007E5063"/>
    <w:rsid w:val="007E525B"/>
    <w:rsid w:val="007E5395"/>
    <w:rsid w:val="007E5F3A"/>
    <w:rsid w:val="007E6315"/>
    <w:rsid w:val="007E6591"/>
    <w:rsid w:val="007E65CA"/>
    <w:rsid w:val="007E68A2"/>
    <w:rsid w:val="007E6C2F"/>
    <w:rsid w:val="007E6E68"/>
    <w:rsid w:val="007E7140"/>
    <w:rsid w:val="007E7602"/>
    <w:rsid w:val="007E7C8D"/>
    <w:rsid w:val="007E7D4A"/>
    <w:rsid w:val="007F0120"/>
    <w:rsid w:val="007F01F6"/>
    <w:rsid w:val="007F0775"/>
    <w:rsid w:val="007F0A10"/>
    <w:rsid w:val="007F0BD3"/>
    <w:rsid w:val="007F1110"/>
    <w:rsid w:val="007F12CF"/>
    <w:rsid w:val="007F17D7"/>
    <w:rsid w:val="007F1851"/>
    <w:rsid w:val="007F1B73"/>
    <w:rsid w:val="007F257E"/>
    <w:rsid w:val="007F322A"/>
    <w:rsid w:val="007F35EF"/>
    <w:rsid w:val="007F3655"/>
    <w:rsid w:val="007F3797"/>
    <w:rsid w:val="007F3F6F"/>
    <w:rsid w:val="007F3F9B"/>
    <w:rsid w:val="007F42C7"/>
    <w:rsid w:val="007F4814"/>
    <w:rsid w:val="007F4A1C"/>
    <w:rsid w:val="007F4F75"/>
    <w:rsid w:val="007F4FDD"/>
    <w:rsid w:val="007F5411"/>
    <w:rsid w:val="007F54BE"/>
    <w:rsid w:val="007F5C11"/>
    <w:rsid w:val="007F5CC1"/>
    <w:rsid w:val="007F6215"/>
    <w:rsid w:val="007F6BF6"/>
    <w:rsid w:val="007F6D30"/>
    <w:rsid w:val="007F6E82"/>
    <w:rsid w:val="007F7098"/>
    <w:rsid w:val="007F71FE"/>
    <w:rsid w:val="007F7822"/>
    <w:rsid w:val="007F7A10"/>
    <w:rsid w:val="007F7B36"/>
    <w:rsid w:val="007F7FA9"/>
    <w:rsid w:val="007F7FC1"/>
    <w:rsid w:val="0080012A"/>
    <w:rsid w:val="0080013E"/>
    <w:rsid w:val="0080044D"/>
    <w:rsid w:val="0080077A"/>
    <w:rsid w:val="00800CE0"/>
    <w:rsid w:val="00800E5B"/>
    <w:rsid w:val="00800EB8"/>
    <w:rsid w:val="00800FAD"/>
    <w:rsid w:val="00801D87"/>
    <w:rsid w:val="00801DDF"/>
    <w:rsid w:val="0080215A"/>
    <w:rsid w:val="00802391"/>
    <w:rsid w:val="00802431"/>
    <w:rsid w:val="0080249F"/>
    <w:rsid w:val="00802511"/>
    <w:rsid w:val="00802A5E"/>
    <w:rsid w:val="00802F64"/>
    <w:rsid w:val="00803156"/>
    <w:rsid w:val="008032A2"/>
    <w:rsid w:val="00803401"/>
    <w:rsid w:val="0080359F"/>
    <w:rsid w:val="00803763"/>
    <w:rsid w:val="00803DBF"/>
    <w:rsid w:val="00803F28"/>
    <w:rsid w:val="00804033"/>
    <w:rsid w:val="00804079"/>
    <w:rsid w:val="00804311"/>
    <w:rsid w:val="008043B1"/>
    <w:rsid w:val="00804525"/>
    <w:rsid w:val="008049CB"/>
    <w:rsid w:val="00804FAD"/>
    <w:rsid w:val="008051C3"/>
    <w:rsid w:val="0080540A"/>
    <w:rsid w:val="0080558F"/>
    <w:rsid w:val="008056E3"/>
    <w:rsid w:val="008056FB"/>
    <w:rsid w:val="00805815"/>
    <w:rsid w:val="008058F0"/>
    <w:rsid w:val="008059DD"/>
    <w:rsid w:val="008059E0"/>
    <w:rsid w:val="00805BFA"/>
    <w:rsid w:val="00805E15"/>
    <w:rsid w:val="00805F3A"/>
    <w:rsid w:val="00806651"/>
    <w:rsid w:val="008068CB"/>
    <w:rsid w:val="0080692A"/>
    <w:rsid w:val="00806B84"/>
    <w:rsid w:val="00806D57"/>
    <w:rsid w:val="00806F04"/>
    <w:rsid w:val="008071BA"/>
    <w:rsid w:val="00807287"/>
    <w:rsid w:val="00807362"/>
    <w:rsid w:val="008073A5"/>
    <w:rsid w:val="00807597"/>
    <w:rsid w:val="0080776A"/>
    <w:rsid w:val="00807BD3"/>
    <w:rsid w:val="00807E87"/>
    <w:rsid w:val="00810191"/>
    <w:rsid w:val="008102B5"/>
    <w:rsid w:val="00810556"/>
    <w:rsid w:val="00810768"/>
    <w:rsid w:val="00810B13"/>
    <w:rsid w:val="00810B42"/>
    <w:rsid w:val="008110F3"/>
    <w:rsid w:val="00811447"/>
    <w:rsid w:val="0081172A"/>
    <w:rsid w:val="00811741"/>
    <w:rsid w:val="0081192B"/>
    <w:rsid w:val="00811CF4"/>
    <w:rsid w:val="0081221E"/>
    <w:rsid w:val="0081235F"/>
    <w:rsid w:val="00812496"/>
    <w:rsid w:val="00812840"/>
    <w:rsid w:val="00812A5A"/>
    <w:rsid w:val="00812C0B"/>
    <w:rsid w:val="00812CB3"/>
    <w:rsid w:val="00813016"/>
    <w:rsid w:val="00813040"/>
    <w:rsid w:val="008130F8"/>
    <w:rsid w:val="0081338B"/>
    <w:rsid w:val="00813A39"/>
    <w:rsid w:val="00813B54"/>
    <w:rsid w:val="00813B66"/>
    <w:rsid w:val="00813E66"/>
    <w:rsid w:val="00813F18"/>
    <w:rsid w:val="008140E8"/>
    <w:rsid w:val="00814413"/>
    <w:rsid w:val="008144F5"/>
    <w:rsid w:val="00814B94"/>
    <w:rsid w:val="00814BED"/>
    <w:rsid w:val="00814C0D"/>
    <w:rsid w:val="00814C74"/>
    <w:rsid w:val="00814FF6"/>
    <w:rsid w:val="00815287"/>
    <w:rsid w:val="008155CE"/>
    <w:rsid w:val="008157FA"/>
    <w:rsid w:val="008158DC"/>
    <w:rsid w:val="00815A07"/>
    <w:rsid w:val="00815A79"/>
    <w:rsid w:val="00815D81"/>
    <w:rsid w:val="00815F3C"/>
    <w:rsid w:val="00815F56"/>
    <w:rsid w:val="00815F66"/>
    <w:rsid w:val="00816158"/>
    <w:rsid w:val="00816160"/>
    <w:rsid w:val="00816B68"/>
    <w:rsid w:val="00816D6D"/>
    <w:rsid w:val="00816F9F"/>
    <w:rsid w:val="008170B0"/>
    <w:rsid w:val="0081731A"/>
    <w:rsid w:val="008173D4"/>
    <w:rsid w:val="008176B3"/>
    <w:rsid w:val="00817723"/>
    <w:rsid w:val="0081795E"/>
    <w:rsid w:val="00817BDF"/>
    <w:rsid w:val="00817F5E"/>
    <w:rsid w:val="00820229"/>
    <w:rsid w:val="0082044F"/>
    <w:rsid w:val="008206AC"/>
    <w:rsid w:val="008206C0"/>
    <w:rsid w:val="00820AFE"/>
    <w:rsid w:val="00820D32"/>
    <w:rsid w:val="00820EAC"/>
    <w:rsid w:val="008213E5"/>
    <w:rsid w:val="00821826"/>
    <w:rsid w:val="0082249E"/>
    <w:rsid w:val="00822567"/>
    <w:rsid w:val="0082278A"/>
    <w:rsid w:val="00822B39"/>
    <w:rsid w:val="00822D90"/>
    <w:rsid w:val="0082342A"/>
    <w:rsid w:val="008234EB"/>
    <w:rsid w:val="00823805"/>
    <w:rsid w:val="00823937"/>
    <w:rsid w:val="00823998"/>
    <w:rsid w:val="00823CFC"/>
    <w:rsid w:val="00824000"/>
    <w:rsid w:val="00824035"/>
    <w:rsid w:val="00824512"/>
    <w:rsid w:val="008246B2"/>
    <w:rsid w:val="00824AD1"/>
    <w:rsid w:val="00824C3C"/>
    <w:rsid w:val="0082577A"/>
    <w:rsid w:val="008257D6"/>
    <w:rsid w:val="0082597B"/>
    <w:rsid w:val="00825CFC"/>
    <w:rsid w:val="00825D5E"/>
    <w:rsid w:val="00826035"/>
    <w:rsid w:val="0082628D"/>
    <w:rsid w:val="008267BB"/>
    <w:rsid w:val="0082686D"/>
    <w:rsid w:val="00826B2A"/>
    <w:rsid w:val="00826CA4"/>
    <w:rsid w:val="00826D75"/>
    <w:rsid w:val="00826E2C"/>
    <w:rsid w:val="0082702B"/>
    <w:rsid w:val="008275A5"/>
    <w:rsid w:val="0082769A"/>
    <w:rsid w:val="00830058"/>
    <w:rsid w:val="00830219"/>
    <w:rsid w:val="0083038D"/>
    <w:rsid w:val="00830707"/>
    <w:rsid w:val="00830777"/>
    <w:rsid w:val="00830B6C"/>
    <w:rsid w:val="00830FB5"/>
    <w:rsid w:val="008313C3"/>
    <w:rsid w:val="00831B4B"/>
    <w:rsid w:val="00831E2A"/>
    <w:rsid w:val="00831EA4"/>
    <w:rsid w:val="0083200F"/>
    <w:rsid w:val="0083211A"/>
    <w:rsid w:val="0083236A"/>
    <w:rsid w:val="00832488"/>
    <w:rsid w:val="00832556"/>
    <w:rsid w:val="008325A4"/>
    <w:rsid w:val="00832B78"/>
    <w:rsid w:val="008332C2"/>
    <w:rsid w:val="0083331B"/>
    <w:rsid w:val="008335E8"/>
    <w:rsid w:val="0083380D"/>
    <w:rsid w:val="00833FEF"/>
    <w:rsid w:val="008340A5"/>
    <w:rsid w:val="008342D6"/>
    <w:rsid w:val="008343F8"/>
    <w:rsid w:val="0083468B"/>
    <w:rsid w:val="008350A4"/>
    <w:rsid w:val="008353CE"/>
    <w:rsid w:val="0083560E"/>
    <w:rsid w:val="00835665"/>
    <w:rsid w:val="00835732"/>
    <w:rsid w:val="008358FE"/>
    <w:rsid w:val="00835F78"/>
    <w:rsid w:val="00836157"/>
    <w:rsid w:val="008362AC"/>
    <w:rsid w:val="008363E9"/>
    <w:rsid w:val="008366C5"/>
    <w:rsid w:val="0083676C"/>
    <w:rsid w:val="0083692E"/>
    <w:rsid w:val="00837069"/>
    <w:rsid w:val="008370E5"/>
    <w:rsid w:val="008372B7"/>
    <w:rsid w:val="008374DE"/>
    <w:rsid w:val="0083755C"/>
    <w:rsid w:val="00837633"/>
    <w:rsid w:val="008378A1"/>
    <w:rsid w:val="008378BF"/>
    <w:rsid w:val="00837EAD"/>
    <w:rsid w:val="00837F99"/>
    <w:rsid w:val="00840334"/>
    <w:rsid w:val="008404B8"/>
    <w:rsid w:val="00840BEF"/>
    <w:rsid w:val="00841131"/>
    <w:rsid w:val="0084116D"/>
    <w:rsid w:val="008415A2"/>
    <w:rsid w:val="008415E9"/>
    <w:rsid w:val="00841A07"/>
    <w:rsid w:val="00841B5C"/>
    <w:rsid w:val="00841DC8"/>
    <w:rsid w:val="00842052"/>
    <w:rsid w:val="0084297A"/>
    <w:rsid w:val="008429F4"/>
    <w:rsid w:val="00842A8F"/>
    <w:rsid w:val="00842B9F"/>
    <w:rsid w:val="00842D31"/>
    <w:rsid w:val="00842FAE"/>
    <w:rsid w:val="0084313F"/>
    <w:rsid w:val="008431C1"/>
    <w:rsid w:val="00843466"/>
    <w:rsid w:val="00843D54"/>
    <w:rsid w:val="00843EDC"/>
    <w:rsid w:val="008442AC"/>
    <w:rsid w:val="008444F9"/>
    <w:rsid w:val="00844618"/>
    <w:rsid w:val="008446AE"/>
    <w:rsid w:val="00844C1D"/>
    <w:rsid w:val="00844D16"/>
    <w:rsid w:val="00844D4E"/>
    <w:rsid w:val="00844F10"/>
    <w:rsid w:val="008450EA"/>
    <w:rsid w:val="0084535F"/>
    <w:rsid w:val="00845502"/>
    <w:rsid w:val="00845CEB"/>
    <w:rsid w:val="00845DAD"/>
    <w:rsid w:val="008460E2"/>
    <w:rsid w:val="00846735"/>
    <w:rsid w:val="00846A19"/>
    <w:rsid w:val="00846F3F"/>
    <w:rsid w:val="00847204"/>
    <w:rsid w:val="00847367"/>
    <w:rsid w:val="008473BD"/>
    <w:rsid w:val="008477D1"/>
    <w:rsid w:val="00847813"/>
    <w:rsid w:val="008478C2"/>
    <w:rsid w:val="00847986"/>
    <w:rsid w:val="00847B85"/>
    <w:rsid w:val="0085035E"/>
    <w:rsid w:val="00850615"/>
    <w:rsid w:val="008507AF"/>
    <w:rsid w:val="008507B8"/>
    <w:rsid w:val="00850BDA"/>
    <w:rsid w:val="00851951"/>
    <w:rsid w:val="00851990"/>
    <w:rsid w:val="00851A6B"/>
    <w:rsid w:val="00851B7D"/>
    <w:rsid w:val="00851D14"/>
    <w:rsid w:val="00851D56"/>
    <w:rsid w:val="0085215B"/>
    <w:rsid w:val="008521F2"/>
    <w:rsid w:val="008529F0"/>
    <w:rsid w:val="0085322B"/>
    <w:rsid w:val="00853314"/>
    <w:rsid w:val="008533A7"/>
    <w:rsid w:val="00853577"/>
    <w:rsid w:val="0085395E"/>
    <w:rsid w:val="00853CC0"/>
    <w:rsid w:val="008541D1"/>
    <w:rsid w:val="008541DA"/>
    <w:rsid w:val="008544BC"/>
    <w:rsid w:val="008546FA"/>
    <w:rsid w:val="0085478A"/>
    <w:rsid w:val="00854B7F"/>
    <w:rsid w:val="00854C5F"/>
    <w:rsid w:val="00854EE2"/>
    <w:rsid w:val="0085504E"/>
    <w:rsid w:val="0085513A"/>
    <w:rsid w:val="00855154"/>
    <w:rsid w:val="00855477"/>
    <w:rsid w:val="00855886"/>
    <w:rsid w:val="00855918"/>
    <w:rsid w:val="00855A73"/>
    <w:rsid w:val="008560CF"/>
    <w:rsid w:val="00856355"/>
    <w:rsid w:val="008563D5"/>
    <w:rsid w:val="0085659B"/>
    <w:rsid w:val="008565B0"/>
    <w:rsid w:val="008567C5"/>
    <w:rsid w:val="00856BAB"/>
    <w:rsid w:val="00856EE8"/>
    <w:rsid w:val="00856F82"/>
    <w:rsid w:val="00857157"/>
    <w:rsid w:val="00857568"/>
    <w:rsid w:val="00860019"/>
    <w:rsid w:val="008600DF"/>
    <w:rsid w:val="00860175"/>
    <w:rsid w:val="008601CA"/>
    <w:rsid w:val="00860201"/>
    <w:rsid w:val="0086058A"/>
    <w:rsid w:val="00860761"/>
    <w:rsid w:val="00860D0F"/>
    <w:rsid w:val="00860F16"/>
    <w:rsid w:val="00861271"/>
    <w:rsid w:val="0086132C"/>
    <w:rsid w:val="00861338"/>
    <w:rsid w:val="008614AA"/>
    <w:rsid w:val="00861A2B"/>
    <w:rsid w:val="00861CEA"/>
    <w:rsid w:val="00861DE6"/>
    <w:rsid w:val="00861F20"/>
    <w:rsid w:val="00862229"/>
    <w:rsid w:val="008622DA"/>
    <w:rsid w:val="008623BD"/>
    <w:rsid w:val="0086248E"/>
    <w:rsid w:val="00862499"/>
    <w:rsid w:val="00862D27"/>
    <w:rsid w:val="008632CE"/>
    <w:rsid w:val="008633F3"/>
    <w:rsid w:val="00863612"/>
    <w:rsid w:val="008637E8"/>
    <w:rsid w:val="00863B5F"/>
    <w:rsid w:val="00863D64"/>
    <w:rsid w:val="00863EC8"/>
    <w:rsid w:val="00863FD4"/>
    <w:rsid w:val="00864309"/>
    <w:rsid w:val="00864428"/>
    <w:rsid w:val="00864539"/>
    <w:rsid w:val="008645F1"/>
    <w:rsid w:val="00864761"/>
    <w:rsid w:val="00864790"/>
    <w:rsid w:val="008648FB"/>
    <w:rsid w:val="0086497D"/>
    <w:rsid w:val="00864A71"/>
    <w:rsid w:val="00864DE3"/>
    <w:rsid w:val="008652A9"/>
    <w:rsid w:val="00865426"/>
    <w:rsid w:val="0086558C"/>
    <w:rsid w:val="00865746"/>
    <w:rsid w:val="0086591B"/>
    <w:rsid w:val="00865B38"/>
    <w:rsid w:val="00865D5E"/>
    <w:rsid w:val="00865F21"/>
    <w:rsid w:val="00865F44"/>
    <w:rsid w:val="00865F6E"/>
    <w:rsid w:val="008665C6"/>
    <w:rsid w:val="00866CCB"/>
    <w:rsid w:val="00866F73"/>
    <w:rsid w:val="008672B1"/>
    <w:rsid w:val="008678BA"/>
    <w:rsid w:val="00870003"/>
    <w:rsid w:val="0087009E"/>
    <w:rsid w:val="00870227"/>
    <w:rsid w:val="008703C9"/>
    <w:rsid w:val="008704DD"/>
    <w:rsid w:val="00870628"/>
    <w:rsid w:val="00870A6F"/>
    <w:rsid w:val="00870E6D"/>
    <w:rsid w:val="008713A7"/>
    <w:rsid w:val="00871495"/>
    <w:rsid w:val="008718A7"/>
    <w:rsid w:val="00871A9C"/>
    <w:rsid w:val="00871B89"/>
    <w:rsid w:val="00871E12"/>
    <w:rsid w:val="00871E22"/>
    <w:rsid w:val="00872311"/>
    <w:rsid w:val="0087261D"/>
    <w:rsid w:val="008729B1"/>
    <w:rsid w:val="00873007"/>
    <w:rsid w:val="008732DB"/>
    <w:rsid w:val="00873350"/>
    <w:rsid w:val="008733C7"/>
    <w:rsid w:val="00873507"/>
    <w:rsid w:val="00873605"/>
    <w:rsid w:val="00873742"/>
    <w:rsid w:val="00873952"/>
    <w:rsid w:val="00873BA4"/>
    <w:rsid w:val="00873CB5"/>
    <w:rsid w:val="00873F27"/>
    <w:rsid w:val="0087401D"/>
    <w:rsid w:val="00874681"/>
    <w:rsid w:val="008746D8"/>
    <w:rsid w:val="0087493C"/>
    <w:rsid w:val="00874F2C"/>
    <w:rsid w:val="00874FCE"/>
    <w:rsid w:val="008752A4"/>
    <w:rsid w:val="00875443"/>
    <w:rsid w:val="00875B0A"/>
    <w:rsid w:val="00875DFF"/>
    <w:rsid w:val="008761FB"/>
    <w:rsid w:val="00876778"/>
    <w:rsid w:val="00876B45"/>
    <w:rsid w:val="00876E54"/>
    <w:rsid w:val="008770E4"/>
    <w:rsid w:val="00877657"/>
    <w:rsid w:val="008779A9"/>
    <w:rsid w:val="00877B70"/>
    <w:rsid w:val="00877C75"/>
    <w:rsid w:val="00880160"/>
    <w:rsid w:val="008806A7"/>
    <w:rsid w:val="0088070F"/>
    <w:rsid w:val="00881443"/>
    <w:rsid w:val="00881A64"/>
    <w:rsid w:val="00881E08"/>
    <w:rsid w:val="00881E4D"/>
    <w:rsid w:val="00882081"/>
    <w:rsid w:val="00882740"/>
    <w:rsid w:val="008829B9"/>
    <w:rsid w:val="00882A9C"/>
    <w:rsid w:val="00882BE5"/>
    <w:rsid w:val="00882EC6"/>
    <w:rsid w:val="008830A2"/>
    <w:rsid w:val="0088344E"/>
    <w:rsid w:val="008834B8"/>
    <w:rsid w:val="00883BCD"/>
    <w:rsid w:val="00883C53"/>
    <w:rsid w:val="00883D84"/>
    <w:rsid w:val="00883EA2"/>
    <w:rsid w:val="00884247"/>
    <w:rsid w:val="008843AA"/>
    <w:rsid w:val="00884613"/>
    <w:rsid w:val="0088483D"/>
    <w:rsid w:val="00885045"/>
    <w:rsid w:val="0088535F"/>
    <w:rsid w:val="0088540C"/>
    <w:rsid w:val="00885609"/>
    <w:rsid w:val="008858F6"/>
    <w:rsid w:val="00885A5E"/>
    <w:rsid w:val="00885B05"/>
    <w:rsid w:val="00885D38"/>
    <w:rsid w:val="00885D88"/>
    <w:rsid w:val="008863ED"/>
    <w:rsid w:val="008867A4"/>
    <w:rsid w:val="008868DF"/>
    <w:rsid w:val="0088698C"/>
    <w:rsid w:val="00886C3F"/>
    <w:rsid w:val="00886D6B"/>
    <w:rsid w:val="008874B0"/>
    <w:rsid w:val="0088768D"/>
    <w:rsid w:val="00887E6E"/>
    <w:rsid w:val="00887E7F"/>
    <w:rsid w:val="00887F85"/>
    <w:rsid w:val="0089020D"/>
    <w:rsid w:val="00890216"/>
    <w:rsid w:val="00890308"/>
    <w:rsid w:val="008906EB"/>
    <w:rsid w:val="00890D25"/>
    <w:rsid w:val="0089131C"/>
    <w:rsid w:val="0089149C"/>
    <w:rsid w:val="008915B0"/>
    <w:rsid w:val="008917AB"/>
    <w:rsid w:val="00891A86"/>
    <w:rsid w:val="00891F8E"/>
    <w:rsid w:val="00892755"/>
    <w:rsid w:val="00892949"/>
    <w:rsid w:val="00892B7D"/>
    <w:rsid w:val="0089335B"/>
    <w:rsid w:val="00893538"/>
    <w:rsid w:val="008937B6"/>
    <w:rsid w:val="00893879"/>
    <w:rsid w:val="00893BC1"/>
    <w:rsid w:val="00893DD0"/>
    <w:rsid w:val="00893FF5"/>
    <w:rsid w:val="00894227"/>
    <w:rsid w:val="00894510"/>
    <w:rsid w:val="00894703"/>
    <w:rsid w:val="0089474D"/>
    <w:rsid w:val="00894810"/>
    <w:rsid w:val="00894EE4"/>
    <w:rsid w:val="008951B5"/>
    <w:rsid w:val="008957E9"/>
    <w:rsid w:val="00895B65"/>
    <w:rsid w:val="00895C40"/>
    <w:rsid w:val="00895DB8"/>
    <w:rsid w:val="0089602A"/>
    <w:rsid w:val="00896210"/>
    <w:rsid w:val="008962EC"/>
    <w:rsid w:val="00896385"/>
    <w:rsid w:val="0089682C"/>
    <w:rsid w:val="00896F08"/>
    <w:rsid w:val="00896F72"/>
    <w:rsid w:val="008972E0"/>
    <w:rsid w:val="00897780"/>
    <w:rsid w:val="008A0268"/>
    <w:rsid w:val="008A0559"/>
    <w:rsid w:val="008A099D"/>
    <w:rsid w:val="008A0D71"/>
    <w:rsid w:val="008A0EF4"/>
    <w:rsid w:val="008A134A"/>
    <w:rsid w:val="008A1653"/>
    <w:rsid w:val="008A1669"/>
    <w:rsid w:val="008A18A6"/>
    <w:rsid w:val="008A1973"/>
    <w:rsid w:val="008A1995"/>
    <w:rsid w:val="008A1C5F"/>
    <w:rsid w:val="008A1DD8"/>
    <w:rsid w:val="008A2168"/>
    <w:rsid w:val="008A2270"/>
    <w:rsid w:val="008A25CC"/>
    <w:rsid w:val="008A2765"/>
    <w:rsid w:val="008A2870"/>
    <w:rsid w:val="008A2A9C"/>
    <w:rsid w:val="008A2D15"/>
    <w:rsid w:val="008A3270"/>
    <w:rsid w:val="008A3453"/>
    <w:rsid w:val="008A3705"/>
    <w:rsid w:val="008A38D3"/>
    <w:rsid w:val="008A399B"/>
    <w:rsid w:val="008A40B1"/>
    <w:rsid w:val="008A42B6"/>
    <w:rsid w:val="008A460D"/>
    <w:rsid w:val="008A48DA"/>
    <w:rsid w:val="008A5042"/>
    <w:rsid w:val="008A5389"/>
    <w:rsid w:val="008A53A2"/>
    <w:rsid w:val="008A58F4"/>
    <w:rsid w:val="008A591E"/>
    <w:rsid w:val="008A59CE"/>
    <w:rsid w:val="008A5AF7"/>
    <w:rsid w:val="008A5B64"/>
    <w:rsid w:val="008A5F74"/>
    <w:rsid w:val="008A5FA4"/>
    <w:rsid w:val="008A64B4"/>
    <w:rsid w:val="008A67BB"/>
    <w:rsid w:val="008A6D2B"/>
    <w:rsid w:val="008A6EBD"/>
    <w:rsid w:val="008A6F8F"/>
    <w:rsid w:val="008A7047"/>
    <w:rsid w:val="008A7072"/>
    <w:rsid w:val="008A738A"/>
    <w:rsid w:val="008A747B"/>
    <w:rsid w:val="008A788E"/>
    <w:rsid w:val="008A7979"/>
    <w:rsid w:val="008A7C1B"/>
    <w:rsid w:val="008A7CD3"/>
    <w:rsid w:val="008B0299"/>
    <w:rsid w:val="008B0473"/>
    <w:rsid w:val="008B053A"/>
    <w:rsid w:val="008B08CF"/>
    <w:rsid w:val="008B0C84"/>
    <w:rsid w:val="008B125D"/>
    <w:rsid w:val="008B146A"/>
    <w:rsid w:val="008B14DD"/>
    <w:rsid w:val="008B16C7"/>
    <w:rsid w:val="008B1862"/>
    <w:rsid w:val="008B1A54"/>
    <w:rsid w:val="008B1FC8"/>
    <w:rsid w:val="008B2230"/>
    <w:rsid w:val="008B23A3"/>
    <w:rsid w:val="008B2454"/>
    <w:rsid w:val="008B2901"/>
    <w:rsid w:val="008B2BCD"/>
    <w:rsid w:val="008B2D20"/>
    <w:rsid w:val="008B3011"/>
    <w:rsid w:val="008B3685"/>
    <w:rsid w:val="008B38A8"/>
    <w:rsid w:val="008B3916"/>
    <w:rsid w:val="008B3935"/>
    <w:rsid w:val="008B39BC"/>
    <w:rsid w:val="008B4337"/>
    <w:rsid w:val="008B449D"/>
    <w:rsid w:val="008B4509"/>
    <w:rsid w:val="008B491B"/>
    <w:rsid w:val="008B4C9D"/>
    <w:rsid w:val="008B4F15"/>
    <w:rsid w:val="008B50B6"/>
    <w:rsid w:val="008B5421"/>
    <w:rsid w:val="008B550C"/>
    <w:rsid w:val="008B583B"/>
    <w:rsid w:val="008B58CF"/>
    <w:rsid w:val="008B5AB3"/>
    <w:rsid w:val="008B5B5F"/>
    <w:rsid w:val="008B5D45"/>
    <w:rsid w:val="008B5DB2"/>
    <w:rsid w:val="008B6034"/>
    <w:rsid w:val="008B6054"/>
    <w:rsid w:val="008B643E"/>
    <w:rsid w:val="008B6522"/>
    <w:rsid w:val="008B6745"/>
    <w:rsid w:val="008B67FC"/>
    <w:rsid w:val="008B6844"/>
    <w:rsid w:val="008B68F5"/>
    <w:rsid w:val="008B6983"/>
    <w:rsid w:val="008B6E40"/>
    <w:rsid w:val="008B7265"/>
    <w:rsid w:val="008B78AE"/>
    <w:rsid w:val="008B7975"/>
    <w:rsid w:val="008B7A0A"/>
    <w:rsid w:val="008B7B65"/>
    <w:rsid w:val="008B7E17"/>
    <w:rsid w:val="008C032B"/>
    <w:rsid w:val="008C0686"/>
    <w:rsid w:val="008C06D8"/>
    <w:rsid w:val="008C085F"/>
    <w:rsid w:val="008C099C"/>
    <w:rsid w:val="008C0BE8"/>
    <w:rsid w:val="008C0C12"/>
    <w:rsid w:val="008C0F41"/>
    <w:rsid w:val="008C0F7D"/>
    <w:rsid w:val="008C10E8"/>
    <w:rsid w:val="008C1214"/>
    <w:rsid w:val="008C122E"/>
    <w:rsid w:val="008C122F"/>
    <w:rsid w:val="008C1620"/>
    <w:rsid w:val="008C1D5C"/>
    <w:rsid w:val="008C1E27"/>
    <w:rsid w:val="008C2155"/>
    <w:rsid w:val="008C23B5"/>
    <w:rsid w:val="008C2790"/>
    <w:rsid w:val="008C2862"/>
    <w:rsid w:val="008C2A62"/>
    <w:rsid w:val="008C2FA7"/>
    <w:rsid w:val="008C3106"/>
    <w:rsid w:val="008C31BE"/>
    <w:rsid w:val="008C345E"/>
    <w:rsid w:val="008C34D6"/>
    <w:rsid w:val="008C34F8"/>
    <w:rsid w:val="008C36F1"/>
    <w:rsid w:val="008C379E"/>
    <w:rsid w:val="008C37FC"/>
    <w:rsid w:val="008C3E82"/>
    <w:rsid w:val="008C4257"/>
    <w:rsid w:val="008C42C9"/>
    <w:rsid w:val="008C4597"/>
    <w:rsid w:val="008C4B2F"/>
    <w:rsid w:val="008C52A7"/>
    <w:rsid w:val="008C56EC"/>
    <w:rsid w:val="008C5A29"/>
    <w:rsid w:val="008C5B8A"/>
    <w:rsid w:val="008C6AB8"/>
    <w:rsid w:val="008C6ECA"/>
    <w:rsid w:val="008C71AB"/>
    <w:rsid w:val="008C7369"/>
    <w:rsid w:val="008C74E7"/>
    <w:rsid w:val="008C7786"/>
    <w:rsid w:val="008C7823"/>
    <w:rsid w:val="008C7BE8"/>
    <w:rsid w:val="008C7E1B"/>
    <w:rsid w:val="008D0069"/>
    <w:rsid w:val="008D03B2"/>
    <w:rsid w:val="008D0630"/>
    <w:rsid w:val="008D080C"/>
    <w:rsid w:val="008D084C"/>
    <w:rsid w:val="008D0F97"/>
    <w:rsid w:val="008D129E"/>
    <w:rsid w:val="008D1455"/>
    <w:rsid w:val="008D1781"/>
    <w:rsid w:val="008D1A67"/>
    <w:rsid w:val="008D1F2C"/>
    <w:rsid w:val="008D2153"/>
    <w:rsid w:val="008D222C"/>
    <w:rsid w:val="008D2324"/>
    <w:rsid w:val="008D2372"/>
    <w:rsid w:val="008D2561"/>
    <w:rsid w:val="008D297E"/>
    <w:rsid w:val="008D29D2"/>
    <w:rsid w:val="008D2B93"/>
    <w:rsid w:val="008D3289"/>
    <w:rsid w:val="008D3420"/>
    <w:rsid w:val="008D3553"/>
    <w:rsid w:val="008D37A2"/>
    <w:rsid w:val="008D37F4"/>
    <w:rsid w:val="008D39A2"/>
    <w:rsid w:val="008D3A6F"/>
    <w:rsid w:val="008D3E7D"/>
    <w:rsid w:val="008D41A3"/>
    <w:rsid w:val="008D426C"/>
    <w:rsid w:val="008D4367"/>
    <w:rsid w:val="008D441A"/>
    <w:rsid w:val="008D4C50"/>
    <w:rsid w:val="008D4D92"/>
    <w:rsid w:val="008D4EAA"/>
    <w:rsid w:val="008D4F26"/>
    <w:rsid w:val="008D541C"/>
    <w:rsid w:val="008D55B5"/>
    <w:rsid w:val="008D5939"/>
    <w:rsid w:val="008D5A38"/>
    <w:rsid w:val="008D5BCC"/>
    <w:rsid w:val="008D5C21"/>
    <w:rsid w:val="008D6787"/>
    <w:rsid w:val="008D6BE6"/>
    <w:rsid w:val="008D6DCC"/>
    <w:rsid w:val="008D6E9F"/>
    <w:rsid w:val="008D6EAB"/>
    <w:rsid w:val="008D73C3"/>
    <w:rsid w:val="008D76C3"/>
    <w:rsid w:val="008D76F3"/>
    <w:rsid w:val="008D783F"/>
    <w:rsid w:val="008D797C"/>
    <w:rsid w:val="008D7B8C"/>
    <w:rsid w:val="008D7DD4"/>
    <w:rsid w:val="008D7F39"/>
    <w:rsid w:val="008D7FE8"/>
    <w:rsid w:val="008E0667"/>
    <w:rsid w:val="008E0910"/>
    <w:rsid w:val="008E09C9"/>
    <w:rsid w:val="008E0AE6"/>
    <w:rsid w:val="008E0B7C"/>
    <w:rsid w:val="008E0DC7"/>
    <w:rsid w:val="008E1156"/>
    <w:rsid w:val="008E12DD"/>
    <w:rsid w:val="008E13B0"/>
    <w:rsid w:val="008E1811"/>
    <w:rsid w:val="008E18DD"/>
    <w:rsid w:val="008E1A2F"/>
    <w:rsid w:val="008E1A4A"/>
    <w:rsid w:val="008E1C6F"/>
    <w:rsid w:val="008E1CC6"/>
    <w:rsid w:val="008E1E9E"/>
    <w:rsid w:val="008E22FF"/>
    <w:rsid w:val="008E287E"/>
    <w:rsid w:val="008E2C81"/>
    <w:rsid w:val="008E2E12"/>
    <w:rsid w:val="008E2E90"/>
    <w:rsid w:val="008E2EC0"/>
    <w:rsid w:val="008E35D6"/>
    <w:rsid w:val="008E39C8"/>
    <w:rsid w:val="008E3AC1"/>
    <w:rsid w:val="008E3CFD"/>
    <w:rsid w:val="008E3F64"/>
    <w:rsid w:val="008E403B"/>
    <w:rsid w:val="008E4049"/>
    <w:rsid w:val="008E418D"/>
    <w:rsid w:val="008E43D7"/>
    <w:rsid w:val="008E444E"/>
    <w:rsid w:val="008E4536"/>
    <w:rsid w:val="008E46B5"/>
    <w:rsid w:val="008E470B"/>
    <w:rsid w:val="008E4957"/>
    <w:rsid w:val="008E4A1B"/>
    <w:rsid w:val="008E4BD4"/>
    <w:rsid w:val="008E4E3D"/>
    <w:rsid w:val="008E5057"/>
    <w:rsid w:val="008E50F4"/>
    <w:rsid w:val="008E5105"/>
    <w:rsid w:val="008E5130"/>
    <w:rsid w:val="008E543F"/>
    <w:rsid w:val="008E56B5"/>
    <w:rsid w:val="008E58E2"/>
    <w:rsid w:val="008E590F"/>
    <w:rsid w:val="008E5DBF"/>
    <w:rsid w:val="008E621B"/>
    <w:rsid w:val="008E6B3A"/>
    <w:rsid w:val="008E6F8A"/>
    <w:rsid w:val="008E70F4"/>
    <w:rsid w:val="008E770E"/>
    <w:rsid w:val="008E7807"/>
    <w:rsid w:val="008E7871"/>
    <w:rsid w:val="008E79A9"/>
    <w:rsid w:val="008E7BF2"/>
    <w:rsid w:val="008E7D84"/>
    <w:rsid w:val="008E7F75"/>
    <w:rsid w:val="008F011D"/>
    <w:rsid w:val="008F012E"/>
    <w:rsid w:val="008F0375"/>
    <w:rsid w:val="008F0614"/>
    <w:rsid w:val="008F06A2"/>
    <w:rsid w:val="008F06FF"/>
    <w:rsid w:val="008F0881"/>
    <w:rsid w:val="008F0AC5"/>
    <w:rsid w:val="008F0E13"/>
    <w:rsid w:val="008F0ED1"/>
    <w:rsid w:val="008F10A2"/>
    <w:rsid w:val="008F1162"/>
    <w:rsid w:val="008F15E4"/>
    <w:rsid w:val="008F17EE"/>
    <w:rsid w:val="008F1AE9"/>
    <w:rsid w:val="008F1F54"/>
    <w:rsid w:val="008F208D"/>
    <w:rsid w:val="008F215B"/>
    <w:rsid w:val="008F221F"/>
    <w:rsid w:val="008F24B0"/>
    <w:rsid w:val="008F24D7"/>
    <w:rsid w:val="008F25D9"/>
    <w:rsid w:val="008F2865"/>
    <w:rsid w:val="008F28AD"/>
    <w:rsid w:val="008F2920"/>
    <w:rsid w:val="008F2983"/>
    <w:rsid w:val="008F2A58"/>
    <w:rsid w:val="008F2B9F"/>
    <w:rsid w:val="008F2C7B"/>
    <w:rsid w:val="008F2E85"/>
    <w:rsid w:val="008F37F8"/>
    <w:rsid w:val="008F3C13"/>
    <w:rsid w:val="008F4133"/>
    <w:rsid w:val="008F41E9"/>
    <w:rsid w:val="008F4588"/>
    <w:rsid w:val="008F478F"/>
    <w:rsid w:val="008F482C"/>
    <w:rsid w:val="008F4AB7"/>
    <w:rsid w:val="008F4D67"/>
    <w:rsid w:val="008F50AA"/>
    <w:rsid w:val="008F524E"/>
    <w:rsid w:val="008F53F6"/>
    <w:rsid w:val="008F5B6E"/>
    <w:rsid w:val="008F5C02"/>
    <w:rsid w:val="008F5FA4"/>
    <w:rsid w:val="008F6088"/>
    <w:rsid w:val="008F6144"/>
    <w:rsid w:val="008F618F"/>
    <w:rsid w:val="008F62C6"/>
    <w:rsid w:val="008F62F0"/>
    <w:rsid w:val="008F6B5D"/>
    <w:rsid w:val="008F6C61"/>
    <w:rsid w:val="008F6C6A"/>
    <w:rsid w:val="008F6C92"/>
    <w:rsid w:val="008F6CAF"/>
    <w:rsid w:val="008F6CF1"/>
    <w:rsid w:val="008F6FB0"/>
    <w:rsid w:val="008F714E"/>
    <w:rsid w:val="008F71D7"/>
    <w:rsid w:val="008F7301"/>
    <w:rsid w:val="008F7D61"/>
    <w:rsid w:val="008F7EC4"/>
    <w:rsid w:val="008F7F19"/>
    <w:rsid w:val="009004FF"/>
    <w:rsid w:val="0090063E"/>
    <w:rsid w:val="00900772"/>
    <w:rsid w:val="009009AA"/>
    <w:rsid w:val="009016A3"/>
    <w:rsid w:val="00901944"/>
    <w:rsid w:val="00901EFF"/>
    <w:rsid w:val="00902030"/>
    <w:rsid w:val="00902120"/>
    <w:rsid w:val="009024A0"/>
    <w:rsid w:val="009025B2"/>
    <w:rsid w:val="00902847"/>
    <w:rsid w:val="009028D5"/>
    <w:rsid w:val="00902C1D"/>
    <w:rsid w:val="00902E68"/>
    <w:rsid w:val="00902F94"/>
    <w:rsid w:val="00902FAC"/>
    <w:rsid w:val="00903017"/>
    <w:rsid w:val="0090306E"/>
    <w:rsid w:val="009035BF"/>
    <w:rsid w:val="009037C3"/>
    <w:rsid w:val="00903956"/>
    <w:rsid w:val="00903B25"/>
    <w:rsid w:val="00903E02"/>
    <w:rsid w:val="009040EC"/>
    <w:rsid w:val="009040FA"/>
    <w:rsid w:val="009041BE"/>
    <w:rsid w:val="00904394"/>
    <w:rsid w:val="00904406"/>
    <w:rsid w:val="00904668"/>
    <w:rsid w:val="009046A9"/>
    <w:rsid w:val="00904D90"/>
    <w:rsid w:val="00905066"/>
    <w:rsid w:val="0090520F"/>
    <w:rsid w:val="00905284"/>
    <w:rsid w:val="009053CA"/>
    <w:rsid w:val="00905472"/>
    <w:rsid w:val="00905775"/>
    <w:rsid w:val="00905983"/>
    <w:rsid w:val="00905A00"/>
    <w:rsid w:val="00905A56"/>
    <w:rsid w:val="00905A9A"/>
    <w:rsid w:val="00905B79"/>
    <w:rsid w:val="00905D80"/>
    <w:rsid w:val="009060F2"/>
    <w:rsid w:val="00906221"/>
    <w:rsid w:val="009062E7"/>
    <w:rsid w:val="00906560"/>
    <w:rsid w:val="00906572"/>
    <w:rsid w:val="009067B1"/>
    <w:rsid w:val="009069CB"/>
    <w:rsid w:val="00906ABD"/>
    <w:rsid w:val="00906B02"/>
    <w:rsid w:val="00906D55"/>
    <w:rsid w:val="00906E3D"/>
    <w:rsid w:val="00906EAD"/>
    <w:rsid w:val="00906F5D"/>
    <w:rsid w:val="00907062"/>
    <w:rsid w:val="009070BF"/>
    <w:rsid w:val="009070D4"/>
    <w:rsid w:val="00907246"/>
    <w:rsid w:val="00907600"/>
    <w:rsid w:val="00907606"/>
    <w:rsid w:val="00907762"/>
    <w:rsid w:val="00907A2E"/>
    <w:rsid w:val="00907D12"/>
    <w:rsid w:val="00907EE2"/>
    <w:rsid w:val="0091074A"/>
    <w:rsid w:val="009112F0"/>
    <w:rsid w:val="009114C0"/>
    <w:rsid w:val="009118E0"/>
    <w:rsid w:val="00911B68"/>
    <w:rsid w:val="00911CD0"/>
    <w:rsid w:val="0091203C"/>
    <w:rsid w:val="009120AD"/>
    <w:rsid w:val="009121EA"/>
    <w:rsid w:val="00912216"/>
    <w:rsid w:val="009122A1"/>
    <w:rsid w:val="00912314"/>
    <w:rsid w:val="009123AF"/>
    <w:rsid w:val="00912448"/>
    <w:rsid w:val="00912570"/>
    <w:rsid w:val="0091259F"/>
    <w:rsid w:val="009126FE"/>
    <w:rsid w:val="009128E3"/>
    <w:rsid w:val="009128EA"/>
    <w:rsid w:val="00912B30"/>
    <w:rsid w:val="00912B42"/>
    <w:rsid w:val="00912C8C"/>
    <w:rsid w:val="00912DFE"/>
    <w:rsid w:val="00912E77"/>
    <w:rsid w:val="009133BE"/>
    <w:rsid w:val="00913575"/>
    <w:rsid w:val="009136F2"/>
    <w:rsid w:val="00913DC6"/>
    <w:rsid w:val="00913FCB"/>
    <w:rsid w:val="00914369"/>
    <w:rsid w:val="0091469D"/>
    <w:rsid w:val="0091486A"/>
    <w:rsid w:val="00914C7C"/>
    <w:rsid w:val="00914DA8"/>
    <w:rsid w:val="00914E9A"/>
    <w:rsid w:val="00914ECA"/>
    <w:rsid w:val="00914FF0"/>
    <w:rsid w:val="009152B9"/>
    <w:rsid w:val="00915570"/>
    <w:rsid w:val="00915904"/>
    <w:rsid w:val="00915B05"/>
    <w:rsid w:val="00915EAA"/>
    <w:rsid w:val="0091603D"/>
    <w:rsid w:val="00916267"/>
    <w:rsid w:val="009162A1"/>
    <w:rsid w:val="0091655F"/>
    <w:rsid w:val="0091684C"/>
    <w:rsid w:val="00916B26"/>
    <w:rsid w:val="00916FCA"/>
    <w:rsid w:val="009170A2"/>
    <w:rsid w:val="009170BD"/>
    <w:rsid w:val="00917420"/>
    <w:rsid w:val="0091775B"/>
    <w:rsid w:val="00917862"/>
    <w:rsid w:val="009178DE"/>
    <w:rsid w:val="0091792E"/>
    <w:rsid w:val="00917963"/>
    <w:rsid w:val="00917DC2"/>
    <w:rsid w:val="00920114"/>
    <w:rsid w:val="009202E9"/>
    <w:rsid w:val="009209DE"/>
    <w:rsid w:val="009209F1"/>
    <w:rsid w:val="00920AA5"/>
    <w:rsid w:val="00920B71"/>
    <w:rsid w:val="00920C45"/>
    <w:rsid w:val="00920C8D"/>
    <w:rsid w:val="00920CB2"/>
    <w:rsid w:val="00920EF6"/>
    <w:rsid w:val="00920F95"/>
    <w:rsid w:val="00921074"/>
    <w:rsid w:val="0092124E"/>
    <w:rsid w:val="009212E0"/>
    <w:rsid w:val="009213C6"/>
    <w:rsid w:val="00921406"/>
    <w:rsid w:val="0092140E"/>
    <w:rsid w:val="0092168C"/>
    <w:rsid w:val="00921716"/>
    <w:rsid w:val="009218E7"/>
    <w:rsid w:val="00921AED"/>
    <w:rsid w:val="00921AFC"/>
    <w:rsid w:val="00921DE1"/>
    <w:rsid w:val="00921E03"/>
    <w:rsid w:val="009220DF"/>
    <w:rsid w:val="00922AB8"/>
    <w:rsid w:val="0092386F"/>
    <w:rsid w:val="0092396B"/>
    <w:rsid w:val="009239D6"/>
    <w:rsid w:val="00923A36"/>
    <w:rsid w:val="00923CA9"/>
    <w:rsid w:val="00923EAE"/>
    <w:rsid w:val="00923FDF"/>
    <w:rsid w:val="00924837"/>
    <w:rsid w:val="00924858"/>
    <w:rsid w:val="00924885"/>
    <w:rsid w:val="009249E3"/>
    <w:rsid w:val="00924A30"/>
    <w:rsid w:val="00924CD2"/>
    <w:rsid w:val="0092505F"/>
    <w:rsid w:val="009256C1"/>
    <w:rsid w:val="00925B35"/>
    <w:rsid w:val="00926037"/>
    <w:rsid w:val="00926125"/>
    <w:rsid w:val="00926138"/>
    <w:rsid w:val="0092619A"/>
    <w:rsid w:val="009263E5"/>
    <w:rsid w:val="00926421"/>
    <w:rsid w:val="009265CB"/>
    <w:rsid w:val="009266BA"/>
    <w:rsid w:val="00926B65"/>
    <w:rsid w:val="00926C9E"/>
    <w:rsid w:val="00926E0E"/>
    <w:rsid w:val="00926EFF"/>
    <w:rsid w:val="009275D3"/>
    <w:rsid w:val="009276ED"/>
    <w:rsid w:val="0092779C"/>
    <w:rsid w:val="00927C2B"/>
    <w:rsid w:val="00927C4D"/>
    <w:rsid w:val="00930131"/>
    <w:rsid w:val="0093079A"/>
    <w:rsid w:val="00930988"/>
    <w:rsid w:val="009309E0"/>
    <w:rsid w:val="0093123B"/>
    <w:rsid w:val="009318F8"/>
    <w:rsid w:val="009324E9"/>
    <w:rsid w:val="00932703"/>
    <w:rsid w:val="00932826"/>
    <w:rsid w:val="00932C39"/>
    <w:rsid w:val="00932CC0"/>
    <w:rsid w:val="00932DC1"/>
    <w:rsid w:val="00932E21"/>
    <w:rsid w:val="00932E59"/>
    <w:rsid w:val="00933736"/>
    <w:rsid w:val="009337BE"/>
    <w:rsid w:val="00933B5D"/>
    <w:rsid w:val="00933DED"/>
    <w:rsid w:val="00933F0F"/>
    <w:rsid w:val="0093425C"/>
    <w:rsid w:val="009342CB"/>
    <w:rsid w:val="009346F1"/>
    <w:rsid w:val="00934AA0"/>
    <w:rsid w:val="00934BE3"/>
    <w:rsid w:val="00934DE0"/>
    <w:rsid w:val="00934F55"/>
    <w:rsid w:val="0093532C"/>
    <w:rsid w:val="00935335"/>
    <w:rsid w:val="009353A8"/>
    <w:rsid w:val="00935643"/>
    <w:rsid w:val="009356AC"/>
    <w:rsid w:val="0093576F"/>
    <w:rsid w:val="009357F8"/>
    <w:rsid w:val="00935A0D"/>
    <w:rsid w:val="00935A2B"/>
    <w:rsid w:val="00935B13"/>
    <w:rsid w:val="00935C69"/>
    <w:rsid w:val="00935DC1"/>
    <w:rsid w:val="009360CB"/>
    <w:rsid w:val="009363E1"/>
    <w:rsid w:val="00936619"/>
    <w:rsid w:val="00936882"/>
    <w:rsid w:val="00936AA5"/>
    <w:rsid w:val="0093702D"/>
    <w:rsid w:val="00937217"/>
    <w:rsid w:val="00937306"/>
    <w:rsid w:val="00937414"/>
    <w:rsid w:val="0093747E"/>
    <w:rsid w:val="00937A7F"/>
    <w:rsid w:val="00937AD0"/>
    <w:rsid w:val="00937B54"/>
    <w:rsid w:val="00937C09"/>
    <w:rsid w:val="009401DA"/>
    <w:rsid w:val="009401F6"/>
    <w:rsid w:val="009405BD"/>
    <w:rsid w:val="00940774"/>
    <w:rsid w:val="00940B46"/>
    <w:rsid w:val="00940CDE"/>
    <w:rsid w:val="00940DC7"/>
    <w:rsid w:val="00940E1A"/>
    <w:rsid w:val="00940FD2"/>
    <w:rsid w:val="009410D5"/>
    <w:rsid w:val="00941188"/>
    <w:rsid w:val="009411A8"/>
    <w:rsid w:val="00941298"/>
    <w:rsid w:val="00941514"/>
    <w:rsid w:val="00941C04"/>
    <w:rsid w:val="009420C2"/>
    <w:rsid w:val="009423EB"/>
    <w:rsid w:val="009428AF"/>
    <w:rsid w:val="009428EA"/>
    <w:rsid w:val="00943291"/>
    <w:rsid w:val="009432F4"/>
    <w:rsid w:val="009433BE"/>
    <w:rsid w:val="00943413"/>
    <w:rsid w:val="00943651"/>
    <w:rsid w:val="009441C5"/>
    <w:rsid w:val="0094425C"/>
    <w:rsid w:val="00944AA4"/>
    <w:rsid w:val="00944E73"/>
    <w:rsid w:val="00945600"/>
    <w:rsid w:val="00945631"/>
    <w:rsid w:val="00945AAE"/>
    <w:rsid w:val="00945BC5"/>
    <w:rsid w:val="00945C9C"/>
    <w:rsid w:val="00945E33"/>
    <w:rsid w:val="00946009"/>
    <w:rsid w:val="009460DE"/>
    <w:rsid w:val="00946352"/>
    <w:rsid w:val="00946997"/>
    <w:rsid w:val="00946A6B"/>
    <w:rsid w:val="00946ABB"/>
    <w:rsid w:val="00946C9D"/>
    <w:rsid w:val="00946E0F"/>
    <w:rsid w:val="00946F6A"/>
    <w:rsid w:val="00947137"/>
    <w:rsid w:val="00947407"/>
    <w:rsid w:val="00947481"/>
    <w:rsid w:val="009475D4"/>
    <w:rsid w:val="00947AD5"/>
    <w:rsid w:val="00947AFA"/>
    <w:rsid w:val="009501F3"/>
    <w:rsid w:val="00950E7D"/>
    <w:rsid w:val="00950F01"/>
    <w:rsid w:val="00950FE3"/>
    <w:rsid w:val="009519F3"/>
    <w:rsid w:val="00951A36"/>
    <w:rsid w:val="00951B30"/>
    <w:rsid w:val="00951D1D"/>
    <w:rsid w:val="009522B0"/>
    <w:rsid w:val="00952342"/>
    <w:rsid w:val="009523EC"/>
    <w:rsid w:val="0095253E"/>
    <w:rsid w:val="00952571"/>
    <w:rsid w:val="00952610"/>
    <w:rsid w:val="00952854"/>
    <w:rsid w:val="00952BB0"/>
    <w:rsid w:val="00952C99"/>
    <w:rsid w:val="00952DAF"/>
    <w:rsid w:val="00952F0A"/>
    <w:rsid w:val="00953045"/>
    <w:rsid w:val="00953236"/>
    <w:rsid w:val="009534A5"/>
    <w:rsid w:val="009535CA"/>
    <w:rsid w:val="00953701"/>
    <w:rsid w:val="0095376D"/>
    <w:rsid w:val="00953C9A"/>
    <w:rsid w:val="00953CA2"/>
    <w:rsid w:val="00953D7C"/>
    <w:rsid w:val="00954029"/>
    <w:rsid w:val="00954080"/>
    <w:rsid w:val="009541AE"/>
    <w:rsid w:val="0095426B"/>
    <w:rsid w:val="009543CB"/>
    <w:rsid w:val="00954683"/>
    <w:rsid w:val="009549EB"/>
    <w:rsid w:val="00954C8C"/>
    <w:rsid w:val="00954D8B"/>
    <w:rsid w:val="00955633"/>
    <w:rsid w:val="00955816"/>
    <w:rsid w:val="00955996"/>
    <w:rsid w:val="00956341"/>
    <w:rsid w:val="0095647B"/>
    <w:rsid w:val="009566C5"/>
    <w:rsid w:val="00956ADB"/>
    <w:rsid w:val="00956ED1"/>
    <w:rsid w:val="009570BC"/>
    <w:rsid w:val="00957312"/>
    <w:rsid w:val="00957359"/>
    <w:rsid w:val="0095736E"/>
    <w:rsid w:val="0095762D"/>
    <w:rsid w:val="00960BC6"/>
    <w:rsid w:val="00960EC9"/>
    <w:rsid w:val="0096118C"/>
    <w:rsid w:val="0096122C"/>
    <w:rsid w:val="0096122E"/>
    <w:rsid w:val="009617A0"/>
    <w:rsid w:val="0096196B"/>
    <w:rsid w:val="00962970"/>
    <w:rsid w:val="009629A0"/>
    <w:rsid w:val="009629D8"/>
    <w:rsid w:val="00963A42"/>
    <w:rsid w:val="00963A93"/>
    <w:rsid w:val="00964569"/>
    <w:rsid w:val="00964A7B"/>
    <w:rsid w:val="0096515F"/>
    <w:rsid w:val="0096575E"/>
    <w:rsid w:val="00965792"/>
    <w:rsid w:val="0096585E"/>
    <w:rsid w:val="0096605B"/>
    <w:rsid w:val="00966133"/>
    <w:rsid w:val="00966328"/>
    <w:rsid w:val="00966410"/>
    <w:rsid w:val="009664F8"/>
    <w:rsid w:val="00966504"/>
    <w:rsid w:val="00966607"/>
    <w:rsid w:val="00966997"/>
    <w:rsid w:val="00966CB5"/>
    <w:rsid w:val="00966DDE"/>
    <w:rsid w:val="00967317"/>
    <w:rsid w:val="00967401"/>
    <w:rsid w:val="00967494"/>
    <w:rsid w:val="00967C2F"/>
    <w:rsid w:val="00967D97"/>
    <w:rsid w:val="00967E96"/>
    <w:rsid w:val="0097014F"/>
    <w:rsid w:val="00970260"/>
    <w:rsid w:val="00970554"/>
    <w:rsid w:val="009708C4"/>
    <w:rsid w:val="0097099F"/>
    <w:rsid w:val="00970B37"/>
    <w:rsid w:val="00970C6F"/>
    <w:rsid w:val="00970F8D"/>
    <w:rsid w:val="00971219"/>
    <w:rsid w:val="00971259"/>
    <w:rsid w:val="00971644"/>
    <w:rsid w:val="009718CA"/>
    <w:rsid w:val="00971C5B"/>
    <w:rsid w:val="00971E3D"/>
    <w:rsid w:val="0097211F"/>
    <w:rsid w:val="00972354"/>
    <w:rsid w:val="009723B4"/>
    <w:rsid w:val="0097264E"/>
    <w:rsid w:val="0097267A"/>
    <w:rsid w:val="0097279A"/>
    <w:rsid w:val="00972826"/>
    <w:rsid w:val="00972941"/>
    <w:rsid w:val="009729B8"/>
    <w:rsid w:val="00972C2E"/>
    <w:rsid w:val="00972CB7"/>
    <w:rsid w:val="00972D84"/>
    <w:rsid w:val="0097346B"/>
    <w:rsid w:val="009736B6"/>
    <w:rsid w:val="0097376D"/>
    <w:rsid w:val="00973EF9"/>
    <w:rsid w:val="0097401C"/>
    <w:rsid w:val="009742A3"/>
    <w:rsid w:val="00974406"/>
    <w:rsid w:val="00974799"/>
    <w:rsid w:val="009747F4"/>
    <w:rsid w:val="0097497E"/>
    <w:rsid w:val="0097499C"/>
    <w:rsid w:val="00974B19"/>
    <w:rsid w:val="00974E15"/>
    <w:rsid w:val="00974E3E"/>
    <w:rsid w:val="009750B9"/>
    <w:rsid w:val="009751FC"/>
    <w:rsid w:val="009752C3"/>
    <w:rsid w:val="0097553D"/>
    <w:rsid w:val="00975844"/>
    <w:rsid w:val="009759C3"/>
    <w:rsid w:val="00975ADD"/>
    <w:rsid w:val="00975EDD"/>
    <w:rsid w:val="0097678E"/>
    <w:rsid w:val="009769B8"/>
    <w:rsid w:val="00976BE7"/>
    <w:rsid w:val="00976E1E"/>
    <w:rsid w:val="00976EC8"/>
    <w:rsid w:val="00977083"/>
    <w:rsid w:val="00977459"/>
    <w:rsid w:val="0097758C"/>
    <w:rsid w:val="0097777D"/>
    <w:rsid w:val="00977A46"/>
    <w:rsid w:val="00977AE6"/>
    <w:rsid w:val="00977C71"/>
    <w:rsid w:val="00977CA9"/>
    <w:rsid w:val="00977E80"/>
    <w:rsid w:val="00977EA3"/>
    <w:rsid w:val="00977ED5"/>
    <w:rsid w:val="00980973"/>
    <w:rsid w:val="00980E59"/>
    <w:rsid w:val="00981062"/>
    <w:rsid w:val="0098109E"/>
    <w:rsid w:val="0098114A"/>
    <w:rsid w:val="0098117C"/>
    <w:rsid w:val="00981706"/>
    <w:rsid w:val="00981A89"/>
    <w:rsid w:val="00981A9F"/>
    <w:rsid w:val="00981E48"/>
    <w:rsid w:val="00981EDE"/>
    <w:rsid w:val="00982065"/>
    <w:rsid w:val="009820F6"/>
    <w:rsid w:val="00982421"/>
    <w:rsid w:val="00982425"/>
    <w:rsid w:val="00982819"/>
    <w:rsid w:val="00982937"/>
    <w:rsid w:val="00982B57"/>
    <w:rsid w:val="00982F6D"/>
    <w:rsid w:val="00982FBD"/>
    <w:rsid w:val="009830F9"/>
    <w:rsid w:val="009831E5"/>
    <w:rsid w:val="009837D6"/>
    <w:rsid w:val="009838F6"/>
    <w:rsid w:val="00983ADD"/>
    <w:rsid w:val="00983D3B"/>
    <w:rsid w:val="00984236"/>
    <w:rsid w:val="009846A1"/>
    <w:rsid w:val="009848B1"/>
    <w:rsid w:val="00984910"/>
    <w:rsid w:val="00984C22"/>
    <w:rsid w:val="00984D7D"/>
    <w:rsid w:val="00984E6F"/>
    <w:rsid w:val="0098524E"/>
    <w:rsid w:val="0098552F"/>
    <w:rsid w:val="0098588D"/>
    <w:rsid w:val="009860F8"/>
    <w:rsid w:val="00986144"/>
    <w:rsid w:val="009861C6"/>
    <w:rsid w:val="00986319"/>
    <w:rsid w:val="00986613"/>
    <w:rsid w:val="009867D1"/>
    <w:rsid w:val="00986957"/>
    <w:rsid w:val="00986B4F"/>
    <w:rsid w:val="00986CCB"/>
    <w:rsid w:val="00986F42"/>
    <w:rsid w:val="00987072"/>
    <w:rsid w:val="00987206"/>
    <w:rsid w:val="0098721D"/>
    <w:rsid w:val="0098750D"/>
    <w:rsid w:val="0098767C"/>
    <w:rsid w:val="00987E8A"/>
    <w:rsid w:val="00987EA1"/>
    <w:rsid w:val="0099016F"/>
    <w:rsid w:val="00990324"/>
    <w:rsid w:val="009903AB"/>
    <w:rsid w:val="00990A57"/>
    <w:rsid w:val="00990AE6"/>
    <w:rsid w:val="00990DB2"/>
    <w:rsid w:val="00990DFD"/>
    <w:rsid w:val="00990F82"/>
    <w:rsid w:val="00990FB6"/>
    <w:rsid w:val="00991340"/>
    <w:rsid w:val="00991550"/>
    <w:rsid w:val="00991C4D"/>
    <w:rsid w:val="00991EB5"/>
    <w:rsid w:val="0099205A"/>
    <w:rsid w:val="0099213A"/>
    <w:rsid w:val="0099226D"/>
    <w:rsid w:val="0099263E"/>
    <w:rsid w:val="00992654"/>
    <w:rsid w:val="0099301B"/>
    <w:rsid w:val="009930FE"/>
    <w:rsid w:val="00993130"/>
    <w:rsid w:val="009933B1"/>
    <w:rsid w:val="00993963"/>
    <w:rsid w:val="009940B9"/>
    <w:rsid w:val="009949B5"/>
    <w:rsid w:val="00994A55"/>
    <w:rsid w:val="00994A8F"/>
    <w:rsid w:val="00994CC6"/>
    <w:rsid w:val="00994E1D"/>
    <w:rsid w:val="00994E29"/>
    <w:rsid w:val="00995102"/>
    <w:rsid w:val="0099521B"/>
    <w:rsid w:val="00995237"/>
    <w:rsid w:val="009952F0"/>
    <w:rsid w:val="0099559F"/>
    <w:rsid w:val="00995686"/>
    <w:rsid w:val="009958F5"/>
    <w:rsid w:val="00996713"/>
    <w:rsid w:val="0099675F"/>
    <w:rsid w:val="00996B2E"/>
    <w:rsid w:val="00996C3F"/>
    <w:rsid w:val="00996C5B"/>
    <w:rsid w:val="00996DD2"/>
    <w:rsid w:val="00997299"/>
    <w:rsid w:val="00997679"/>
    <w:rsid w:val="00997698"/>
    <w:rsid w:val="009976D8"/>
    <w:rsid w:val="0099799E"/>
    <w:rsid w:val="009979C1"/>
    <w:rsid w:val="00997AD8"/>
    <w:rsid w:val="00997C75"/>
    <w:rsid w:val="00997D28"/>
    <w:rsid w:val="009A0222"/>
    <w:rsid w:val="009A02B4"/>
    <w:rsid w:val="009A0528"/>
    <w:rsid w:val="009A057B"/>
    <w:rsid w:val="009A0C40"/>
    <w:rsid w:val="009A0C87"/>
    <w:rsid w:val="009A1BCE"/>
    <w:rsid w:val="009A1D34"/>
    <w:rsid w:val="009A1DD6"/>
    <w:rsid w:val="009A2784"/>
    <w:rsid w:val="009A2DBC"/>
    <w:rsid w:val="009A2ED8"/>
    <w:rsid w:val="009A2FE8"/>
    <w:rsid w:val="009A35A0"/>
    <w:rsid w:val="009A36EB"/>
    <w:rsid w:val="009A453D"/>
    <w:rsid w:val="009A4578"/>
    <w:rsid w:val="009A4629"/>
    <w:rsid w:val="009A46F6"/>
    <w:rsid w:val="009A4937"/>
    <w:rsid w:val="009A4B4F"/>
    <w:rsid w:val="009A4CB7"/>
    <w:rsid w:val="009A4E36"/>
    <w:rsid w:val="009A5178"/>
    <w:rsid w:val="009A51EA"/>
    <w:rsid w:val="009A5221"/>
    <w:rsid w:val="009A5477"/>
    <w:rsid w:val="009A579E"/>
    <w:rsid w:val="009A5B9C"/>
    <w:rsid w:val="009A5F0F"/>
    <w:rsid w:val="009A63C4"/>
    <w:rsid w:val="009A6898"/>
    <w:rsid w:val="009A690B"/>
    <w:rsid w:val="009A6D3A"/>
    <w:rsid w:val="009A6F89"/>
    <w:rsid w:val="009A718E"/>
    <w:rsid w:val="009A7363"/>
    <w:rsid w:val="009A738F"/>
    <w:rsid w:val="009A73FB"/>
    <w:rsid w:val="009A74A6"/>
    <w:rsid w:val="009A7652"/>
    <w:rsid w:val="009A7842"/>
    <w:rsid w:val="009A791E"/>
    <w:rsid w:val="009A7E65"/>
    <w:rsid w:val="009B0004"/>
    <w:rsid w:val="009B04BC"/>
    <w:rsid w:val="009B0508"/>
    <w:rsid w:val="009B05C7"/>
    <w:rsid w:val="009B05E9"/>
    <w:rsid w:val="009B076A"/>
    <w:rsid w:val="009B0D0A"/>
    <w:rsid w:val="009B0D42"/>
    <w:rsid w:val="009B0F7D"/>
    <w:rsid w:val="009B122D"/>
    <w:rsid w:val="009B135B"/>
    <w:rsid w:val="009B13C6"/>
    <w:rsid w:val="009B18D7"/>
    <w:rsid w:val="009B1F6F"/>
    <w:rsid w:val="009B2056"/>
    <w:rsid w:val="009B2D0F"/>
    <w:rsid w:val="009B2D20"/>
    <w:rsid w:val="009B2EAA"/>
    <w:rsid w:val="009B2F5E"/>
    <w:rsid w:val="009B3323"/>
    <w:rsid w:val="009B37ED"/>
    <w:rsid w:val="009B386F"/>
    <w:rsid w:val="009B3AB7"/>
    <w:rsid w:val="009B3E0F"/>
    <w:rsid w:val="009B411C"/>
    <w:rsid w:val="009B42EC"/>
    <w:rsid w:val="009B43E2"/>
    <w:rsid w:val="009B43ED"/>
    <w:rsid w:val="009B4674"/>
    <w:rsid w:val="009B4BC7"/>
    <w:rsid w:val="009B4DB6"/>
    <w:rsid w:val="009B4E77"/>
    <w:rsid w:val="009B5021"/>
    <w:rsid w:val="009B5285"/>
    <w:rsid w:val="009B53B9"/>
    <w:rsid w:val="009B5419"/>
    <w:rsid w:val="009B55C1"/>
    <w:rsid w:val="009B5D7D"/>
    <w:rsid w:val="009B5E26"/>
    <w:rsid w:val="009B61EF"/>
    <w:rsid w:val="009B62CC"/>
    <w:rsid w:val="009B63A9"/>
    <w:rsid w:val="009B64C7"/>
    <w:rsid w:val="009B6528"/>
    <w:rsid w:val="009B658D"/>
    <w:rsid w:val="009B6C0B"/>
    <w:rsid w:val="009B6F2F"/>
    <w:rsid w:val="009B7354"/>
    <w:rsid w:val="009C02F7"/>
    <w:rsid w:val="009C0484"/>
    <w:rsid w:val="009C07D7"/>
    <w:rsid w:val="009C0C91"/>
    <w:rsid w:val="009C0CAB"/>
    <w:rsid w:val="009C0E87"/>
    <w:rsid w:val="009C0FE5"/>
    <w:rsid w:val="009C1204"/>
    <w:rsid w:val="009C192D"/>
    <w:rsid w:val="009C19D0"/>
    <w:rsid w:val="009C1D69"/>
    <w:rsid w:val="009C2562"/>
    <w:rsid w:val="009C28C6"/>
    <w:rsid w:val="009C28D9"/>
    <w:rsid w:val="009C2B72"/>
    <w:rsid w:val="009C34CB"/>
    <w:rsid w:val="009C3692"/>
    <w:rsid w:val="009C374A"/>
    <w:rsid w:val="009C38C7"/>
    <w:rsid w:val="009C3902"/>
    <w:rsid w:val="009C3AFB"/>
    <w:rsid w:val="009C3B28"/>
    <w:rsid w:val="009C3C06"/>
    <w:rsid w:val="009C3EE1"/>
    <w:rsid w:val="009C3EF9"/>
    <w:rsid w:val="009C4243"/>
    <w:rsid w:val="009C42A6"/>
    <w:rsid w:val="009C457B"/>
    <w:rsid w:val="009C4590"/>
    <w:rsid w:val="009C46BA"/>
    <w:rsid w:val="009C486E"/>
    <w:rsid w:val="009C4914"/>
    <w:rsid w:val="009C4D90"/>
    <w:rsid w:val="009C4E93"/>
    <w:rsid w:val="009C5421"/>
    <w:rsid w:val="009C564E"/>
    <w:rsid w:val="009C59A1"/>
    <w:rsid w:val="009C5A77"/>
    <w:rsid w:val="009C5BEF"/>
    <w:rsid w:val="009C5DC5"/>
    <w:rsid w:val="009C6117"/>
    <w:rsid w:val="009C62A2"/>
    <w:rsid w:val="009C647B"/>
    <w:rsid w:val="009C64DA"/>
    <w:rsid w:val="009C6546"/>
    <w:rsid w:val="009C658E"/>
    <w:rsid w:val="009C67AE"/>
    <w:rsid w:val="009C67B7"/>
    <w:rsid w:val="009C6ABD"/>
    <w:rsid w:val="009C720F"/>
    <w:rsid w:val="009C7951"/>
    <w:rsid w:val="009C7F2B"/>
    <w:rsid w:val="009D003B"/>
    <w:rsid w:val="009D0101"/>
    <w:rsid w:val="009D0973"/>
    <w:rsid w:val="009D0DD3"/>
    <w:rsid w:val="009D0F76"/>
    <w:rsid w:val="009D1009"/>
    <w:rsid w:val="009D1744"/>
    <w:rsid w:val="009D19E5"/>
    <w:rsid w:val="009D1A72"/>
    <w:rsid w:val="009D1E36"/>
    <w:rsid w:val="009D212D"/>
    <w:rsid w:val="009D2168"/>
    <w:rsid w:val="009D2196"/>
    <w:rsid w:val="009D21D3"/>
    <w:rsid w:val="009D23B3"/>
    <w:rsid w:val="009D2564"/>
    <w:rsid w:val="009D2AE3"/>
    <w:rsid w:val="009D2C31"/>
    <w:rsid w:val="009D3402"/>
    <w:rsid w:val="009D3665"/>
    <w:rsid w:val="009D370A"/>
    <w:rsid w:val="009D3870"/>
    <w:rsid w:val="009D388F"/>
    <w:rsid w:val="009D38EA"/>
    <w:rsid w:val="009D3A21"/>
    <w:rsid w:val="009D3B01"/>
    <w:rsid w:val="009D3D7A"/>
    <w:rsid w:val="009D3DA3"/>
    <w:rsid w:val="009D3EE9"/>
    <w:rsid w:val="009D3F5E"/>
    <w:rsid w:val="009D4211"/>
    <w:rsid w:val="009D4370"/>
    <w:rsid w:val="009D44A2"/>
    <w:rsid w:val="009D46C0"/>
    <w:rsid w:val="009D475E"/>
    <w:rsid w:val="009D4774"/>
    <w:rsid w:val="009D517B"/>
    <w:rsid w:val="009D55C8"/>
    <w:rsid w:val="009D587C"/>
    <w:rsid w:val="009D6163"/>
    <w:rsid w:val="009D65B0"/>
    <w:rsid w:val="009D690F"/>
    <w:rsid w:val="009D69C9"/>
    <w:rsid w:val="009D6A71"/>
    <w:rsid w:val="009D6A74"/>
    <w:rsid w:val="009D6A99"/>
    <w:rsid w:val="009D6C5E"/>
    <w:rsid w:val="009D6DAD"/>
    <w:rsid w:val="009D6DC9"/>
    <w:rsid w:val="009D6FA2"/>
    <w:rsid w:val="009D7017"/>
    <w:rsid w:val="009D7059"/>
    <w:rsid w:val="009D7120"/>
    <w:rsid w:val="009D714F"/>
    <w:rsid w:val="009D76A5"/>
    <w:rsid w:val="009D773A"/>
    <w:rsid w:val="009D77E2"/>
    <w:rsid w:val="009D784E"/>
    <w:rsid w:val="009D79AE"/>
    <w:rsid w:val="009D7DC4"/>
    <w:rsid w:val="009D7E46"/>
    <w:rsid w:val="009E03AE"/>
    <w:rsid w:val="009E04FA"/>
    <w:rsid w:val="009E0765"/>
    <w:rsid w:val="009E0AF9"/>
    <w:rsid w:val="009E0D23"/>
    <w:rsid w:val="009E10C2"/>
    <w:rsid w:val="009E12D8"/>
    <w:rsid w:val="009E1398"/>
    <w:rsid w:val="009E15DA"/>
    <w:rsid w:val="009E16B1"/>
    <w:rsid w:val="009E1982"/>
    <w:rsid w:val="009E1B57"/>
    <w:rsid w:val="009E1FFC"/>
    <w:rsid w:val="009E2045"/>
    <w:rsid w:val="009E2B04"/>
    <w:rsid w:val="009E2C84"/>
    <w:rsid w:val="009E3139"/>
    <w:rsid w:val="009E31FB"/>
    <w:rsid w:val="009E33EF"/>
    <w:rsid w:val="009E3836"/>
    <w:rsid w:val="009E39C2"/>
    <w:rsid w:val="009E3C75"/>
    <w:rsid w:val="009E4221"/>
    <w:rsid w:val="009E442B"/>
    <w:rsid w:val="009E47DE"/>
    <w:rsid w:val="009E48FA"/>
    <w:rsid w:val="009E490F"/>
    <w:rsid w:val="009E4BFB"/>
    <w:rsid w:val="009E4E15"/>
    <w:rsid w:val="009E4EB0"/>
    <w:rsid w:val="009E4F2C"/>
    <w:rsid w:val="009E5027"/>
    <w:rsid w:val="009E5063"/>
    <w:rsid w:val="009E5113"/>
    <w:rsid w:val="009E523E"/>
    <w:rsid w:val="009E547E"/>
    <w:rsid w:val="009E5561"/>
    <w:rsid w:val="009E5D6D"/>
    <w:rsid w:val="009E630A"/>
    <w:rsid w:val="009E668C"/>
    <w:rsid w:val="009E6EF6"/>
    <w:rsid w:val="009E6EFE"/>
    <w:rsid w:val="009E7554"/>
    <w:rsid w:val="009E7558"/>
    <w:rsid w:val="009E795A"/>
    <w:rsid w:val="009E798E"/>
    <w:rsid w:val="009F0153"/>
    <w:rsid w:val="009F06FA"/>
    <w:rsid w:val="009F08B9"/>
    <w:rsid w:val="009F0993"/>
    <w:rsid w:val="009F105D"/>
    <w:rsid w:val="009F10E9"/>
    <w:rsid w:val="009F12F2"/>
    <w:rsid w:val="009F14ED"/>
    <w:rsid w:val="009F158D"/>
    <w:rsid w:val="009F15B9"/>
    <w:rsid w:val="009F16F9"/>
    <w:rsid w:val="009F17D9"/>
    <w:rsid w:val="009F17EF"/>
    <w:rsid w:val="009F189F"/>
    <w:rsid w:val="009F1B17"/>
    <w:rsid w:val="009F1CEF"/>
    <w:rsid w:val="009F1D69"/>
    <w:rsid w:val="009F23A1"/>
    <w:rsid w:val="009F26D3"/>
    <w:rsid w:val="009F2ABA"/>
    <w:rsid w:val="009F2BED"/>
    <w:rsid w:val="009F2C0D"/>
    <w:rsid w:val="009F2D84"/>
    <w:rsid w:val="009F2FEB"/>
    <w:rsid w:val="009F306D"/>
    <w:rsid w:val="009F3259"/>
    <w:rsid w:val="009F3410"/>
    <w:rsid w:val="009F3507"/>
    <w:rsid w:val="009F3A35"/>
    <w:rsid w:val="009F3C19"/>
    <w:rsid w:val="009F3CF8"/>
    <w:rsid w:val="009F467F"/>
    <w:rsid w:val="009F47B3"/>
    <w:rsid w:val="009F4ED1"/>
    <w:rsid w:val="009F4FE4"/>
    <w:rsid w:val="009F5749"/>
    <w:rsid w:val="009F5819"/>
    <w:rsid w:val="009F5AFE"/>
    <w:rsid w:val="009F5C41"/>
    <w:rsid w:val="009F5D86"/>
    <w:rsid w:val="009F5D91"/>
    <w:rsid w:val="009F5FD8"/>
    <w:rsid w:val="009F601D"/>
    <w:rsid w:val="009F60A9"/>
    <w:rsid w:val="009F6255"/>
    <w:rsid w:val="009F677E"/>
    <w:rsid w:val="009F67B5"/>
    <w:rsid w:val="009F6BD2"/>
    <w:rsid w:val="009F6C52"/>
    <w:rsid w:val="009F6DDC"/>
    <w:rsid w:val="009F6F4C"/>
    <w:rsid w:val="009F7144"/>
    <w:rsid w:val="009F7861"/>
    <w:rsid w:val="009F7CEA"/>
    <w:rsid w:val="009F7E8A"/>
    <w:rsid w:val="00A003D3"/>
    <w:rsid w:val="00A0052A"/>
    <w:rsid w:val="00A0062C"/>
    <w:rsid w:val="00A0067E"/>
    <w:rsid w:val="00A00838"/>
    <w:rsid w:val="00A00946"/>
    <w:rsid w:val="00A00A65"/>
    <w:rsid w:val="00A00E11"/>
    <w:rsid w:val="00A00EAB"/>
    <w:rsid w:val="00A00F13"/>
    <w:rsid w:val="00A01225"/>
    <w:rsid w:val="00A012C9"/>
    <w:rsid w:val="00A0146F"/>
    <w:rsid w:val="00A01580"/>
    <w:rsid w:val="00A01931"/>
    <w:rsid w:val="00A019BB"/>
    <w:rsid w:val="00A01C80"/>
    <w:rsid w:val="00A01EA1"/>
    <w:rsid w:val="00A02695"/>
    <w:rsid w:val="00A027F6"/>
    <w:rsid w:val="00A0290A"/>
    <w:rsid w:val="00A02C8A"/>
    <w:rsid w:val="00A02DB5"/>
    <w:rsid w:val="00A02F79"/>
    <w:rsid w:val="00A031B7"/>
    <w:rsid w:val="00A032BF"/>
    <w:rsid w:val="00A03314"/>
    <w:rsid w:val="00A039B6"/>
    <w:rsid w:val="00A03F71"/>
    <w:rsid w:val="00A0406A"/>
    <w:rsid w:val="00A04B2F"/>
    <w:rsid w:val="00A04EF0"/>
    <w:rsid w:val="00A05048"/>
    <w:rsid w:val="00A0508D"/>
    <w:rsid w:val="00A05812"/>
    <w:rsid w:val="00A05935"/>
    <w:rsid w:val="00A05968"/>
    <w:rsid w:val="00A059DD"/>
    <w:rsid w:val="00A05F4D"/>
    <w:rsid w:val="00A05F65"/>
    <w:rsid w:val="00A05FF4"/>
    <w:rsid w:val="00A062E5"/>
    <w:rsid w:val="00A064F6"/>
    <w:rsid w:val="00A06910"/>
    <w:rsid w:val="00A06C02"/>
    <w:rsid w:val="00A071E4"/>
    <w:rsid w:val="00A073B8"/>
    <w:rsid w:val="00A07B7C"/>
    <w:rsid w:val="00A07C66"/>
    <w:rsid w:val="00A07D3F"/>
    <w:rsid w:val="00A1007C"/>
    <w:rsid w:val="00A10274"/>
    <w:rsid w:val="00A105F9"/>
    <w:rsid w:val="00A10614"/>
    <w:rsid w:val="00A10667"/>
    <w:rsid w:val="00A109F9"/>
    <w:rsid w:val="00A10C20"/>
    <w:rsid w:val="00A10C3B"/>
    <w:rsid w:val="00A1155E"/>
    <w:rsid w:val="00A1159D"/>
    <w:rsid w:val="00A1166F"/>
    <w:rsid w:val="00A11F42"/>
    <w:rsid w:val="00A11F85"/>
    <w:rsid w:val="00A123DA"/>
    <w:rsid w:val="00A12482"/>
    <w:rsid w:val="00A12577"/>
    <w:rsid w:val="00A12A20"/>
    <w:rsid w:val="00A12B5E"/>
    <w:rsid w:val="00A12FBD"/>
    <w:rsid w:val="00A1305C"/>
    <w:rsid w:val="00A13202"/>
    <w:rsid w:val="00A13465"/>
    <w:rsid w:val="00A134DF"/>
    <w:rsid w:val="00A1350F"/>
    <w:rsid w:val="00A13781"/>
    <w:rsid w:val="00A1387D"/>
    <w:rsid w:val="00A13CBA"/>
    <w:rsid w:val="00A13F23"/>
    <w:rsid w:val="00A149F6"/>
    <w:rsid w:val="00A14B4E"/>
    <w:rsid w:val="00A14F3D"/>
    <w:rsid w:val="00A14FDF"/>
    <w:rsid w:val="00A151CC"/>
    <w:rsid w:val="00A154B4"/>
    <w:rsid w:val="00A154D1"/>
    <w:rsid w:val="00A15922"/>
    <w:rsid w:val="00A159CC"/>
    <w:rsid w:val="00A15AC4"/>
    <w:rsid w:val="00A15E36"/>
    <w:rsid w:val="00A15EB3"/>
    <w:rsid w:val="00A1613D"/>
    <w:rsid w:val="00A1617B"/>
    <w:rsid w:val="00A162F6"/>
    <w:rsid w:val="00A163EA"/>
    <w:rsid w:val="00A164B4"/>
    <w:rsid w:val="00A16B40"/>
    <w:rsid w:val="00A16B49"/>
    <w:rsid w:val="00A16B4E"/>
    <w:rsid w:val="00A16FA3"/>
    <w:rsid w:val="00A1753C"/>
    <w:rsid w:val="00A17A14"/>
    <w:rsid w:val="00A17BD2"/>
    <w:rsid w:val="00A17C4B"/>
    <w:rsid w:val="00A17DC9"/>
    <w:rsid w:val="00A17E67"/>
    <w:rsid w:val="00A20167"/>
    <w:rsid w:val="00A20583"/>
    <w:rsid w:val="00A207E2"/>
    <w:rsid w:val="00A20A61"/>
    <w:rsid w:val="00A20BA5"/>
    <w:rsid w:val="00A20BFA"/>
    <w:rsid w:val="00A20EDB"/>
    <w:rsid w:val="00A21305"/>
    <w:rsid w:val="00A2142B"/>
    <w:rsid w:val="00A21AC9"/>
    <w:rsid w:val="00A21B90"/>
    <w:rsid w:val="00A21D2B"/>
    <w:rsid w:val="00A21ECE"/>
    <w:rsid w:val="00A21EE5"/>
    <w:rsid w:val="00A22120"/>
    <w:rsid w:val="00A22306"/>
    <w:rsid w:val="00A2244B"/>
    <w:rsid w:val="00A22516"/>
    <w:rsid w:val="00A22AB5"/>
    <w:rsid w:val="00A22CFD"/>
    <w:rsid w:val="00A22EC6"/>
    <w:rsid w:val="00A23176"/>
    <w:rsid w:val="00A232F6"/>
    <w:rsid w:val="00A23D1F"/>
    <w:rsid w:val="00A23DD0"/>
    <w:rsid w:val="00A23FB3"/>
    <w:rsid w:val="00A241C2"/>
    <w:rsid w:val="00A24521"/>
    <w:rsid w:val="00A24D00"/>
    <w:rsid w:val="00A24E63"/>
    <w:rsid w:val="00A25575"/>
    <w:rsid w:val="00A255A5"/>
    <w:rsid w:val="00A25EEE"/>
    <w:rsid w:val="00A2610F"/>
    <w:rsid w:val="00A262B5"/>
    <w:rsid w:val="00A2641F"/>
    <w:rsid w:val="00A268AF"/>
    <w:rsid w:val="00A268B7"/>
    <w:rsid w:val="00A269F1"/>
    <w:rsid w:val="00A26A42"/>
    <w:rsid w:val="00A26A77"/>
    <w:rsid w:val="00A26C07"/>
    <w:rsid w:val="00A26CC3"/>
    <w:rsid w:val="00A26D6F"/>
    <w:rsid w:val="00A271F7"/>
    <w:rsid w:val="00A272B6"/>
    <w:rsid w:val="00A2745E"/>
    <w:rsid w:val="00A27A95"/>
    <w:rsid w:val="00A27BCE"/>
    <w:rsid w:val="00A30449"/>
    <w:rsid w:val="00A30A52"/>
    <w:rsid w:val="00A30D6A"/>
    <w:rsid w:val="00A30E56"/>
    <w:rsid w:val="00A30F7E"/>
    <w:rsid w:val="00A3103A"/>
    <w:rsid w:val="00A310A5"/>
    <w:rsid w:val="00A31248"/>
    <w:rsid w:val="00A314AE"/>
    <w:rsid w:val="00A314D4"/>
    <w:rsid w:val="00A319B0"/>
    <w:rsid w:val="00A319BB"/>
    <w:rsid w:val="00A31AA3"/>
    <w:rsid w:val="00A31C6A"/>
    <w:rsid w:val="00A31DF7"/>
    <w:rsid w:val="00A323A5"/>
    <w:rsid w:val="00A329FE"/>
    <w:rsid w:val="00A32ABE"/>
    <w:rsid w:val="00A32B4B"/>
    <w:rsid w:val="00A330BA"/>
    <w:rsid w:val="00A3353C"/>
    <w:rsid w:val="00A339EB"/>
    <w:rsid w:val="00A33E80"/>
    <w:rsid w:val="00A34A25"/>
    <w:rsid w:val="00A34A97"/>
    <w:rsid w:val="00A34BA2"/>
    <w:rsid w:val="00A35148"/>
    <w:rsid w:val="00A354D6"/>
    <w:rsid w:val="00A35509"/>
    <w:rsid w:val="00A35559"/>
    <w:rsid w:val="00A35956"/>
    <w:rsid w:val="00A363E0"/>
    <w:rsid w:val="00A369C2"/>
    <w:rsid w:val="00A36AB9"/>
    <w:rsid w:val="00A36C32"/>
    <w:rsid w:val="00A36CA3"/>
    <w:rsid w:val="00A36E61"/>
    <w:rsid w:val="00A36F3F"/>
    <w:rsid w:val="00A37074"/>
    <w:rsid w:val="00A370D6"/>
    <w:rsid w:val="00A370DC"/>
    <w:rsid w:val="00A37338"/>
    <w:rsid w:val="00A373D6"/>
    <w:rsid w:val="00A374B6"/>
    <w:rsid w:val="00A37572"/>
    <w:rsid w:val="00A402BB"/>
    <w:rsid w:val="00A404FD"/>
    <w:rsid w:val="00A41721"/>
    <w:rsid w:val="00A41934"/>
    <w:rsid w:val="00A41C55"/>
    <w:rsid w:val="00A41F65"/>
    <w:rsid w:val="00A4208E"/>
    <w:rsid w:val="00A42304"/>
    <w:rsid w:val="00A423AA"/>
    <w:rsid w:val="00A4291A"/>
    <w:rsid w:val="00A42932"/>
    <w:rsid w:val="00A429A3"/>
    <w:rsid w:val="00A429B6"/>
    <w:rsid w:val="00A42BF5"/>
    <w:rsid w:val="00A42C8E"/>
    <w:rsid w:val="00A42DF6"/>
    <w:rsid w:val="00A430F8"/>
    <w:rsid w:val="00A4347B"/>
    <w:rsid w:val="00A43655"/>
    <w:rsid w:val="00A43976"/>
    <w:rsid w:val="00A439FC"/>
    <w:rsid w:val="00A43D77"/>
    <w:rsid w:val="00A43F2E"/>
    <w:rsid w:val="00A443E4"/>
    <w:rsid w:val="00A445C2"/>
    <w:rsid w:val="00A44843"/>
    <w:rsid w:val="00A44845"/>
    <w:rsid w:val="00A4492B"/>
    <w:rsid w:val="00A44975"/>
    <w:rsid w:val="00A44A56"/>
    <w:rsid w:val="00A44F17"/>
    <w:rsid w:val="00A451A2"/>
    <w:rsid w:val="00A45299"/>
    <w:rsid w:val="00A4537C"/>
    <w:rsid w:val="00A4545C"/>
    <w:rsid w:val="00A4560A"/>
    <w:rsid w:val="00A4594A"/>
    <w:rsid w:val="00A45B35"/>
    <w:rsid w:val="00A45B82"/>
    <w:rsid w:val="00A45BD4"/>
    <w:rsid w:val="00A45BDC"/>
    <w:rsid w:val="00A45CB8"/>
    <w:rsid w:val="00A46455"/>
    <w:rsid w:val="00A468BA"/>
    <w:rsid w:val="00A46BB6"/>
    <w:rsid w:val="00A46CC1"/>
    <w:rsid w:val="00A46DAD"/>
    <w:rsid w:val="00A46E19"/>
    <w:rsid w:val="00A46F55"/>
    <w:rsid w:val="00A47044"/>
    <w:rsid w:val="00A47105"/>
    <w:rsid w:val="00A4738F"/>
    <w:rsid w:val="00A4747E"/>
    <w:rsid w:val="00A47607"/>
    <w:rsid w:val="00A47AED"/>
    <w:rsid w:val="00A47B18"/>
    <w:rsid w:val="00A50143"/>
    <w:rsid w:val="00A509B1"/>
    <w:rsid w:val="00A50FE1"/>
    <w:rsid w:val="00A51278"/>
    <w:rsid w:val="00A517C3"/>
    <w:rsid w:val="00A51890"/>
    <w:rsid w:val="00A51A3F"/>
    <w:rsid w:val="00A51CA6"/>
    <w:rsid w:val="00A51FC2"/>
    <w:rsid w:val="00A52215"/>
    <w:rsid w:val="00A52496"/>
    <w:rsid w:val="00A52A7D"/>
    <w:rsid w:val="00A52B48"/>
    <w:rsid w:val="00A52E59"/>
    <w:rsid w:val="00A52F92"/>
    <w:rsid w:val="00A53453"/>
    <w:rsid w:val="00A53490"/>
    <w:rsid w:val="00A53675"/>
    <w:rsid w:val="00A53686"/>
    <w:rsid w:val="00A539AD"/>
    <w:rsid w:val="00A539FE"/>
    <w:rsid w:val="00A53A85"/>
    <w:rsid w:val="00A53BCC"/>
    <w:rsid w:val="00A545C9"/>
    <w:rsid w:val="00A54712"/>
    <w:rsid w:val="00A54D05"/>
    <w:rsid w:val="00A551A3"/>
    <w:rsid w:val="00A55277"/>
    <w:rsid w:val="00A552A8"/>
    <w:rsid w:val="00A55304"/>
    <w:rsid w:val="00A5532D"/>
    <w:rsid w:val="00A55372"/>
    <w:rsid w:val="00A5579C"/>
    <w:rsid w:val="00A559D5"/>
    <w:rsid w:val="00A55B5B"/>
    <w:rsid w:val="00A55BB1"/>
    <w:rsid w:val="00A56063"/>
    <w:rsid w:val="00A560C4"/>
    <w:rsid w:val="00A56211"/>
    <w:rsid w:val="00A5645D"/>
    <w:rsid w:val="00A564BB"/>
    <w:rsid w:val="00A569F7"/>
    <w:rsid w:val="00A56C76"/>
    <w:rsid w:val="00A56DE0"/>
    <w:rsid w:val="00A56E0D"/>
    <w:rsid w:val="00A575A0"/>
    <w:rsid w:val="00A57981"/>
    <w:rsid w:val="00A57C8F"/>
    <w:rsid w:val="00A57DBB"/>
    <w:rsid w:val="00A60216"/>
    <w:rsid w:val="00A60556"/>
    <w:rsid w:val="00A605CC"/>
    <w:rsid w:val="00A605D4"/>
    <w:rsid w:val="00A60628"/>
    <w:rsid w:val="00A60851"/>
    <w:rsid w:val="00A60A1C"/>
    <w:rsid w:val="00A60AA4"/>
    <w:rsid w:val="00A60C6E"/>
    <w:rsid w:val="00A60F52"/>
    <w:rsid w:val="00A60F60"/>
    <w:rsid w:val="00A613A1"/>
    <w:rsid w:val="00A613AF"/>
    <w:rsid w:val="00A616E3"/>
    <w:rsid w:val="00A618D3"/>
    <w:rsid w:val="00A61934"/>
    <w:rsid w:val="00A61AE8"/>
    <w:rsid w:val="00A61CEC"/>
    <w:rsid w:val="00A61FBE"/>
    <w:rsid w:val="00A6205D"/>
    <w:rsid w:val="00A6229A"/>
    <w:rsid w:val="00A6282F"/>
    <w:rsid w:val="00A629B4"/>
    <w:rsid w:val="00A62A13"/>
    <w:rsid w:val="00A62C33"/>
    <w:rsid w:val="00A62CE8"/>
    <w:rsid w:val="00A62CEA"/>
    <w:rsid w:val="00A62D09"/>
    <w:rsid w:val="00A62F9A"/>
    <w:rsid w:val="00A6319A"/>
    <w:rsid w:val="00A633DA"/>
    <w:rsid w:val="00A633E4"/>
    <w:rsid w:val="00A63B5B"/>
    <w:rsid w:val="00A63B84"/>
    <w:rsid w:val="00A63E01"/>
    <w:rsid w:val="00A6423A"/>
    <w:rsid w:val="00A6429D"/>
    <w:rsid w:val="00A64303"/>
    <w:rsid w:val="00A646C1"/>
    <w:rsid w:val="00A64812"/>
    <w:rsid w:val="00A64DDB"/>
    <w:rsid w:val="00A64FE3"/>
    <w:rsid w:val="00A65286"/>
    <w:rsid w:val="00A654DF"/>
    <w:rsid w:val="00A65854"/>
    <w:rsid w:val="00A65DFD"/>
    <w:rsid w:val="00A65F03"/>
    <w:rsid w:val="00A66315"/>
    <w:rsid w:val="00A667DF"/>
    <w:rsid w:val="00A66814"/>
    <w:rsid w:val="00A66E52"/>
    <w:rsid w:val="00A66ED4"/>
    <w:rsid w:val="00A67382"/>
    <w:rsid w:val="00A67563"/>
    <w:rsid w:val="00A6793A"/>
    <w:rsid w:val="00A70029"/>
    <w:rsid w:val="00A70054"/>
    <w:rsid w:val="00A70427"/>
    <w:rsid w:val="00A709EE"/>
    <w:rsid w:val="00A70C5A"/>
    <w:rsid w:val="00A70F12"/>
    <w:rsid w:val="00A70F96"/>
    <w:rsid w:val="00A7173B"/>
    <w:rsid w:val="00A71DBC"/>
    <w:rsid w:val="00A72116"/>
    <w:rsid w:val="00A72218"/>
    <w:rsid w:val="00A722C6"/>
    <w:rsid w:val="00A724D4"/>
    <w:rsid w:val="00A729FF"/>
    <w:rsid w:val="00A73064"/>
    <w:rsid w:val="00A73285"/>
    <w:rsid w:val="00A73849"/>
    <w:rsid w:val="00A73851"/>
    <w:rsid w:val="00A73BE7"/>
    <w:rsid w:val="00A73C09"/>
    <w:rsid w:val="00A73CEA"/>
    <w:rsid w:val="00A73D33"/>
    <w:rsid w:val="00A7428B"/>
    <w:rsid w:val="00A744D0"/>
    <w:rsid w:val="00A74570"/>
    <w:rsid w:val="00A74576"/>
    <w:rsid w:val="00A74769"/>
    <w:rsid w:val="00A74844"/>
    <w:rsid w:val="00A74857"/>
    <w:rsid w:val="00A748E5"/>
    <w:rsid w:val="00A74957"/>
    <w:rsid w:val="00A74F27"/>
    <w:rsid w:val="00A75047"/>
    <w:rsid w:val="00A75174"/>
    <w:rsid w:val="00A7525D"/>
    <w:rsid w:val="00A753FB"/>
    <w:rsid w:val="00A75866"/>
    <w:rsid w:val="00A75903"/>
    <w:rsid w:val="00A759BC"/>
    <w:rsid w:val="00A759D5"/>
    <w:rsid w:val="00A75A00"/>
    <w:rsid w:val="00A75BED"/>
    <w:rsid w:val="00A75CB5"/>
    <w:rsid w:val="00A75E5F"/>
    <w:rsid w:val="00A761C0"/>
    <w:rsid w:val="00A7679F"/>
    <w:rsid w:val="00A767EA"/>
    <w:rsid w:val="00A770D6"/>
    <w:rsid w:val="00A77B9D"/>
    <w:rsid w:val="00A77FB9"/>
    <w:rsid w:val="00A77FD4"/>
    <w:rsid w:val="00A80152"/>
    <w:rsid w:val="00A8074B"/>
    <w:rsid w:val="00A80920"/>
    <w:rsid w:val="00A8093C"/>
    <w:rsid w:val="00A80C30"/>
    <w:rsid w:val="00A80E3A"/>
    <w:rsid w:val="00A80E89"/>
    <w:rsid w:val="00A810BD"/>
    <w:rsid w:val="00A8139A"/>
    <w:rsid w:val="00A813E5"/>
    <w:rsid w:val="00A8156A"/>
    <w:rsid w:val="00A817D0"/>
    <w:rsid w:val="00A81A3C"/>
    <w:rsid w:val="00A8227C"/>
    <w:rsid w:val="00A8277B"/>
    <w:rsid w:val="00A8279A"/>
    <w:rsid w:val="00A8288A"/>
    <w:rsid w:val="00A82942"/>
    <w:rsid w:val="00A82A43"/>
    <w:rsid w:val="00A82D11"/>
    <w:rsid w:val="00A82F15"/>
    <w:rsid w:val="00A82FA0"/>
    <w:rsid w:val="00A8302D"/>
    <w:rsid w:val="00A83222"/>
    <w:rsid w:val="00A83355"/>
    <w:rsid w:val="00A833D2"/>
    <w:rsid w:val="00A83859"/>
    <w:rsid w:val="00A83C10"/>
    <w:rsid w:val="00A83CF5"/>
    <w:rsid w:val="00A840EB"/>
    <w:rsid w:val="00A84104"/>
    <w:rsid w:val="00A8462D"/>
    <w:rsid w:val="00A84A51"/>
    <w:rsid w:val="00A84ADA"/>
    <w:rsid w:val="00A84DE1"/>
    <w:rsid w:val="00A8567D"/>
    <w:rsid w:val="00A8575A"/>
    <w:rsid w:val="00A85783"/>
    <w:rsid w:val="00A857C0"/>
    <w:rsid w:val="00A85AD6"/>
    <w:rsid w:val="00A85CCE"/>
    <w:rsid w:val="00A85CDF"/>
    <w:rsid w:val="00A85D09"/>
    <w:rsid w:val="00A85E53"/>
    <w:rsid w:val="00A863D3"/>
    <w:rsid w:val="00A864C9"/>
    <w:rsid w:val="00A8669C"/>
    <w:rsid w:val="00A8680F"/>
    <w:rsid w:val="00A8688D"/>
    <w:rsid w:val="00A86AD6"/>
    <w:rsid w:val="00A86BC5"/>
    <w:rsid w:val="00A86C17"/>
    <w:rsid w:val="00A86E06"/>
    <w:rsid w:val="00A86E5C"/>
    <w:rsid w:val="00A8779E"/>
    <w:rsid w:val="00A877BF"/>
    <w:rsid w:val="00A87D92"/>
    <w:rsid w:val="00A87D9B"/>
    <w:rsid w:val="00A903A5"/>
    <w:rsid w:val="00A903C1"/>
    <w:rsid w:val="00A905B0"/>
    <w:rsid w:val="00A905BE"/>
    <w:rsid w:val="00A90CD1"/>
    <w:rsid w:val="00A90E3D"/>
    <w:rsid w:val="00A91007"/>
    <w:rsid w:val="00A91902"/>
    <w:rsid w:val="00A92159"/>
    <w:rsid w:val="00A921C4"/>
    <w:rsid w:val="00A9242D"/>
    <w:rsid w:val="00A92573"/>
    <w:rsid w:val="00A9274D"/>
    <w:rsid w:val="00A929CD"/>
    <w:rsid w:val="00A929E0"/>
    <w:rsid w:val="00A92C80"/>
    <w:rsid w:val="00A92C8C"/>
    <w:rsid w:val="00A92DE3"/>
    <w:rsid w:val="00A93033"/>
    <w:rsid w:val="00A93DBD"/>
    <w:rsid w:val="00A9402D"/>
    <w:rsid w:val="00A941D6"/>
    <w:rsid w:val="00A94539"/>
    <w:rsid w:val="00A94591"/>
    <w:rsid w:val="00A9474E"/>
    <w:rsid w:val="00A947C0"/>
    <w:rsid w:val="00A94D24"/>
    <w:rsid w:val="00A94DB6"/>
    <w:rsid w:val="00A94E03"/>
    <w:rsid w:val="00A94F3B"/>
    <w:rsid w:val="00A9506F"/>
    <w:rsid w:val="00A951CE"/>
    <w:rsid w:val="00A9535A"/>
    <w:rsid w:val="00A954F9"/>
    <w:rsid w:val="00A9578C"/>
    <w:rsid w:val="00A95A96"/>
    <w:rsid w:val="00A95B07"/>
    <w:rsid w:val="00A95B0A"/>
    <w:rsid w:val="00A95C0F"/>
    <w:rsid w:val="00A95D89"/>
    <w:rsid w:val="00A96181"/>
    <w:rsid w:val="00A964C6"/>
    <w:rsid w:val="00A96864"/>
    <w:rsid w:val="00A968BE"/>
    <w:rsid w:val="00A96BC2"/>
    <w:rsid w:val="00A96C1B"/>
    <w:rsid w:val="00A96CA9"/>
    <w:rsid w:val="00A96ED2"/>
    <w:rsid w:val="00A97158"/>
    <w:rsid w:val="00A9726A"/>
    <w:rsid w:val="00A97743"/>
    <w:rsid w:val="00A97860"/>
    <w:rsid w:val="00A9794B"/>
    <w:rsid w:val="00A97B0D"/>
    <w:rsid w:val="00A97D1B"/>
    <w:rsid w:val="00A97E6E"/>
    <w:rsid w:val="00A97F74"/>
    <w:rsid w:val="00AA02EA"/>
    <w:rsid w:val="00AA0918"/>
    <w:rsid w:val="00AA0981"/>
    <w:rsid w:val="00AA0A58"/>
    <w:rsid w:val="00AA0F7A"/>
    <w:rsid w:val="00AA1043"/>
    <w:rsid w:val="00AA1163"/>
    <w:rsid w:val="00AA131D"/>
    <w:rsid w:val="00AA1794"/>
    <w:rsid w:val="00AA1AA2"/>
    <w:rsid w:val="00AA1E28"/>
    <w:rsid w:val="00AA1E32"/>
    <w:rsid w:val="00AA1E75"/>
    <w:rsid w:val="00AA1E8F"/>
    <w:rsid w:val="00AA1FA5"/>
    <w:rsid w:val="00AA228F"/>
    <w:rsid w:val="00AA2BF4"/>
    <w:rsid w:val="00AA2D3B"/>
    <w:rsid w:val="00AA2E76"/>
    <w:rsid w:val="00AA2FB8"/>
    <w:rsid w:val="00AA33B9"/>
    <w:rsid w:val="00AA363B"/>
    <w:rsid w:val="00AA3A6C"/>
    <w:rsid w:val="00AA3AC6"/>
    <w:rsid w:val="00AA3C7D"/>
    <w:rsid w:val="00AA3CCC"/>
    <w:rsid w:val="00AA43D0"/>
    <w:rsid w:val="00AA450E"/>
    <w:rsid w:val="00AA4817"/>
    <w:rsid w:val="00AA4A77"/>
    <w:rsid w:val="00AA4C98"/>
    <w:rsid w:val="00AA4F18"/>
    <w:rsid w:val="00AA52C5"/>
    <w:rsid w:val="00AA532C"/>
    <w:rsid w:val="00AA53C8"/>
    <w:rsid w:val="00AA5677"/>
    <w:rsid w:val="00AA57C3"/>
    <w:rsid w:val="00AA5A5E"/>
    <w:rsid w:val="00AA5B49"/>
    <w:rsid w:val="00AA6098"/>
    <w:rsid w:val="00AA6151"/>
    <w:rsid w:val="00AA6AB2"/>
    <w:rsid w:val="00AA6FEB"/>
    <w:rsid w:val="00AA70DB"/>
    <w:rsid w:val="00AA7397"/>
    <w:rsid w:val="00AA75C1"/>
    <w:rsid w:val="00AA78D7"/>
    <w:rsid w:val="00AA7961"/>
    <w:rsid w:val="00AA7A4D"/>
    <w:rsid w:val="00AA7B7A"/>
    <w:rsid w:val="00AB04E5"/>
    <w:rsid w:val="00AB05F5"/>
    <w:rsid w:val="00AB078D"/>
    <w:rsid w:val="00AB1129"/>
    <w:rsid w:val="00AB12EE"/>
    <w:rsid w:val="00AB18D6"/>
    <w:rsid w:val="00AB1BE8"/>
    <w:rsid w:val="00AB1E5B"/>
    <w:rsid w:val="00AB20E4"/>
    <w:rsid w:val="00AB2105"/>
    <w:rsid w:val="00AB2244"/>
    <w:rsid w:val="00AB24AC"/>
    <w:rsid w:val="00AB3078"/>
    <w:rsid w:val="00AB37E5"/>
    <w:rsid w:val="00AB3DA8"/>
    <w:rsid w:val="00AB3E35"/>
    <w:rsid w:val="00AB3F4B"/>
    <w:rsid w:val="00AB4371"/>
    <w:rsid w:val="00AB4490"/>
    <w:rsid w:val="00AB4CDA"/>
    <w:rsid w:val="00AB4DB8"/>
    <w:rsid w:val="00AB5047"/>
    <w:rsid w:val="00AB51EB"/>
    <w:rsid w:val="00AB5469"/>
    <w:rsid w:val="00AB58AE"/>
    <w:rsid w:val="00AB5923"/>
    <w:rsid w:val="00AB5A75"/>
    <w:rsid w:val="00AB5C29"/>
    <w:rsid w:val="00AB6054"/>
    <w:rsid w:val="00AB654B"/>
    <w:rsid w:val="00AB6990"/>
    <w:rsid w:val="00AB6F0A"/>
    <w:rsid w:val="00AB70C7"/>
    <w:rsid w:val="00AB77F0"/>
    <w:rsid w:val="00AB79A3"/>
    <w:rsid w:val="00AB7A00"/>
    <w:rsid w:val="00AB7A72"/>
    <w:rsid w:val="00AB7CD9"/>
    <w:rsid w:val="00AB7FE7"/>
    <w:rsid w:val="00AC0458"/>
    <w:rsid w:val="00AC04DD"/>
    <w:rsid w:val="00AC095C"/>
    <w:rsid w:val="00AC0F15"/>
    <w:rsid w:val="00AC13E0"/>
    <w:rsid w:val="00AC13E8"/>
    <w:rsid w:val="00AC1523"/>
    <w:rsid w:val="00AC1700"/>
    <w:rsid w:val="00AC1816"/>
    <w:rsid w:val="00AC1B3B"/>
    <w:rsid w:val="00AC1D2D"/>
    <w:rsid w:val="00AC1E05"/>
    <w:rsid w:val="00AC1E4F"/>
    <w:rsid w:val="00AC1F91"/>
    <w:rsid w:val="00AC1FF8"/>
    <w:rsid w:val="00AC22E0"/>
    <w:rsid w:val="00AC2795"/>
    <w:rsid w:val="00AC2B7B"/>
    <w:rsid w:val="00AC2DC6"/>
    <w:rsid w:val="00AC2F32"/>
    <w:rsid w:val="00AC3212"/>
    <w:rsid w:val="00AC3841"/>
    <w:rsid w:val="00AC39BA"/>
    <w:rsid w:val="00AC3D67"/>
    <w:rsid w:val="00AC3F10"/>
    <w:rsid w:val="00AC4121"/>
    <w:rsid w:val="00AC42CB"/>
    <w:rsid w:val="00AC4AAE"/>
    <w:rsid w:val="00AC4B3F"/>
    <w:rsid w:val="00AC4B82"/>
    <w:rsid w:val="00AC4D7E"/>
    <w:rsid w:val="00AC4DC7"/>
    <w:rsid w:val="00AC4DDF"/>
    <w:rsid w:val="00AC4F15"/>
    <w:rsid w:val="00AC4F2A"/>
    <w:rsid w:val="00AC5588"/>
    <w:rsid w:val="00AC56AB"/>
    <w:rsid w:val="00AC5779"/>
    <w:rsid w:val="00AC60EC"/>
    <w:rsid w:val="00AC6368"/>
    <w:rsid w:val="00AC6619"/>
    <w:rsid w:val="00AC6621"/>
    <w:rsid w:val="00AC67DA"/>
    <w:rsid w:val="00AC7218"/>
    <w:rsid w:val="00AC77F3"/>
    <w:rsid w:val="00AC7CED"/>
    <w:rsid w:val="00AC7CF2"/>
    <w:rsid w:val="00AD000E"/>
    <w:rsid w:val="00AD00C8"/>
    <w:rsid w:val="00AD01CB"/>
    <w:rsid w:val="00AD04AE"/>
    <w:rsid w:val="00AD05A1"/>
    <w:rsid w:val="00AD09A3"/>
    <w:rsid w:val="00AD0BD2"/>
    <w:rsid w:val="00AD0D17"/>
    <w:rsid w:val="00AD0D57"/>
    <w:rsid w:val="00AD0E4A"/>
    <w:rsid w:val="00AD0EEC"/>
    <w:rsid w:val="00AD11FC"/>
    <w:rsid w:val="00AD1615"/>
    <w:rsid w:val="00AD1694"/>
    <w:rsid w:val="00AD1C4F"/>
    <w:rsid w:val="00AD1ED3"/>
    <w:rsid w:val="00AD1FFB"/>
    <w:rsid w:val="00AD2209"/>
    <w:rsid w:val="00AD2429"/>
    <w:rsid w:val="00AD2790"/>
    <w:rsid w:val="00AD28A6"/>
    <w:rsid w:val="00AD2FDD"/>
    <w:rsid w:val="00AD3088"/>
    <w:rsid w:val="00AD3305"/>
    <w:rsid w:val="00AD334C"/>
    <w:rsid w:val="00AD3619"/>
    <w:rsid w:val="00AD3A8D"/>
    <w:rsid w:val="00AD3DC9"/>
    <w:rsid w:val="00AD4040"/>
    <w:rsid w:val="00AD4108"/>
    <w:rsid w:val="00AD419A"/>
    <w:rsid w:val="00AD4210"/>
    <w:rsid w:val="00AD44E7"/>
    <w:rsid w:val="00AD4DFF"/>
    <w:rsid w:val="00AD502B"/>
    <w:rsid w:val="00AD505A"/>
    <w:rsid w:val="00AD5076"/>
    <w:rsid w:val="00AD51F3"/>
    <w:rsid w:val="00AD54D3"/>
    <w:rsid w:val="00AD5765"/>
    <w:rsid w:val="00AD6180"/>
    <w:rsid w:val="00AD627E"/>
    <w:rsid w:val="00AD6300"/>
    <w:rsid w:val="00AD69E7"/>
    <w:rsid w:val="00AD6BC9"/>
    <w:rsid w:val="00AD6C08"/>
    <w:rsid w:val="00AD6F3F"/>
    <w:rsid w:val="00AD6F7E"/>
    <w:rsid w:val="00AD6FF8"/>
    <w:rsid w:val="00AD7047"/>
    <w:rsid w:val="00AD70E9"/>
    <w:rsid w:val="00AE02DC"/>
    <w:rsid w:val="00AE0410"/>
    <w:rsid w:val="00AE052F"/>
    <w:rsid w:val="00AE065A"/>
    <w:rsid w:val="00AE0D0F"/>
    <w:rsid w:val="00AE0DC8"/>
    <w:rsid w:val="00AE0DFB"/>
    <w:rsid w:val="00AE12B0"/>
    <w:rsid w:val="00AE1452"/>
    <w:rsid w:val="00AE1BC7"/>
    <w:rsid w:val="00AE1D2B"/>
    <w:rsid w:val="00AE1D92"/>
    <w:rsid w:val="00AE2364"/>
    <w:rsid w:val="00AE24F0"/>
    <w:rsid w:val="00AE2519"/>
    <w:rsid w:val="00AE264F"/>
    <w:rsid w:val="00AE275A"/>
    <w:rsid w:val="00AE3105"/>
    <w:rsid w:val="00AE35BD"/>
    <w:rsid w:val="00AE36DD"/>
    <w:rsid w:val="00AE36F9"/>
    <w:rsid w:val="00AE3C64"/>
    <w:rsid w:val="00AE3CA1"/>
    <w:rsid w:val="00AE3E52"/>
    <w:rsid w:val="00AE4716"/>
    <w:rsid w:val="00AE478A"/>
    <w:rsid w:val="00AE490E"/>
    <w:rsid w:val="00AE4CD2"/>
    <w:rsid w:val="00AE4D53"/>
    <w:rsid w:val="00AE52BC"/>
    <w:rsid w:val="00AE548E"/>
    <w:rsid w:val="00AE57B3"/>
    <w:rsid w:val="00AE57E9"/>
    <w:rsid w:val="00AE59C8"/>
    <w:rsid w:val="00AE5B0E"/>
    <w:rsid w:val="00AE5F1C"/>
    <w:rsid w:val="00AE6230"/>
    <w:rsid w:val="00AE64CB"/>
    <w:rsid w:val="00AE6835"/>
    <w:rsid w:val="00AE699C"/>
    <w:rsid w:val="00AE6B6F"/>
    <w:rsid w:val="00AE7085"/>
    <w:rsid w:val="00AE74D5"/>
    <w:rsid w:val="00AE76F2"/>
    <w:rsid w:val="00AE7ABD"/>
    <w:rsid w:val="00AE7CD8"/>
    <w:rsid w:val="00AE7D09"/>
    <w:rsid w:val="00AE7D8D"/>
    <w:rsid w:val="00AE7E29"/>
    <w:rsid w:val="00AF011F"/>
    <w:rsid w:val="00AF0320"/>
    <w:rsid w:val="00AF0759"/>
    <w:rsid w:val="00AF08ED"/>
    <w:rsid w:val="00AF09DF"/>
    <w:rsid w:val="00AF0B8F"/>
    <w:rsid w:val="00AF0DDF"/>
    <w:rsid w:val="00AF0EA4"/>
    <w:rsid w:val="00AF0EA6"/>
    <w:rsid w:val="00AF1020"/>
    <w:rsid w:val="00AF10A4"/>
    <w:rsid w:val="00AF113D"/>
    <w:rsid w:val="00AF200F"/>
    <w:rsid w:val="00AF202D"/>
    <w:rsid w:val="00AF2255"/>
    <w:rsid w:val="00AF2506"/>
    <w:rsid w:val="00AF25B6"/>
    <w:rsid w:val="00AF262D"/>
    <w:rsid w:val="00AF270D"/>
    <w:rsid w:val="00AF295D"/>
    <w:rsid w:val="00AF2A6F"/>
    <w:rsid w:val="00AF2D5A"/>
    <w:rsid w:val="00AF3008"/>
    <w:rsid w:val="00AF377B"/>
    <w:rsid w:val="00AF3D49"/>
    <w:rsid w:val="00AF3E1A"/>
    <w:rsid w:val="00AF412D"/>
    <w:rsid w:val="00AF4B47"/>
    <w:rsid w:val="00AF55C3"/>
    <w:rsid w:val="00AF56F2"/>
    <w:rsid w:val="00AF5801"/>
    <w:rsid w:val="00AF5877"/>
    <w:rsid w:val="00AF67D4"/>
    <w:rsid w:val="00AF6B77"/>
    <w:rsid w:val="00AF6E63"/>
    <w:rsid w:val="00AF701D"/>
    <w:rsid w:val="00AF7289"/>
    <w:rsid w:val="00AF76C9"/>
    <w:rsid w:val="00AF76E2"/>
    <w:rsid w:val="00AF777E"/>
    <w:rsid w:val="00AF7D04"/>
    <w:rsid w:val="00B001A1"/>
    <w:rsid w:val="00B00520"/>
    <w:rsid w:val="00B00A8D"/>
    <w:rsid w:val="00B00C7A"/>
    <w:rsid w:val="00B00EF4"/>
    <w:rsid w:val="00B010CC"/>
    <w:rsid w:val="00B01461"/>
    <w:rsid w:val="00B0193E"/>
    <w:rsid w:val="00B019AA"/>
    <w:rsid w:val="00B01A18"/>
    <w:rsid w:val="00B01C61"/>
    <w:rsid w:val="00B01D71"/>
    <w:rsid w:val="00B01E39"/>
    <w:rsid w:val="00B01F6A"/>
    <w:rsid w:val="00B020E8"/>
    <w:rsid w:val="00B0219B"/>
    <w:rsid w:val="00B023B0"/>
    <w:rsid w:val="00B02588"/>
    <w:rsid w:val="00B0261C"/>
    <w:rsid w:val="00B02729"/>
    <w:rsid w:val="00B027D2"/>
    <w:rsid w:val="00B02B0D"/>
    <w:rsid w:val="00B02BB9"/>
    <w:rsid w:val="00B02E22"/>
    <w:rsid w:val="00B02EF2"/>
    <w:rsid w:val="00B03110"/>
    <w:rsid w:val="00B0361B"/>
    <w:rsid w:val="00B038D8"/>
    <w:rsid w:val="00B03972"/>
    <w:rsid w:val="00B039FF"/>
    <w:rsid w:val="00B03E6F"/>
    <w:rsid w:val="00B0438F"/>
    <w:rsid w:val="00B043EE"/>
    <w:rsid w:val="00B043F7"/>
    <w:rsid w:val="00B0454E"/>
    <w:rsid w:val="00B048E4"/>
    <w:rsid w:val="00B04AA6"/>
    <w:rsid w:val="00B04B1E"/>
    <w:rsid w:val="00B04C38"/>
    <w:rsid w:val="00B04CEF"/>
    <w:rsid w:val="00B04D75"/>
    <w:rsid w:val="00B04EA2"/>
    <w:rsid w:val="00B0511C"/>
    <w:rsid w:val="00B0533D"/>
    <w:rsid w:val="00B054FC"/>
    <w:rsid w:val="00B05D07"/>
    <w:rsid w:val="00B05D98"/>
    <w:rsid w:val="00B05D9F"/>
    <w:rsid w:val="00B0625F"/>
    <w:rsid w:val="00B06451"/>
    <w:rsid w:val="00B066C3"/>
    <w:rsid w:val="00B0695A"/>
    <w:rsid w:val="00B06AF0"/>
    <w:rsid w:val="00B06B13"/>
    <w:rsid w:val="00B06F89"/>
    <w:rsid w:val="00B077BD"/>
    <w:rsid w:val="00B07B18"/>
    <w:rsid w:val="00B101C1"/>
    <w:rsid w:val="00B1037D"/>
    <w:rsid w:val="00B10874"/>
    <w:rsid w:val="00B10AE1"/>
    <w:rsid w:val="00B10C58"/>
    <w:rsid w:val="00B10D8E"/>
    <w:rsid w:val="00B10EEF"/>
    <w:rsid w:val="00B10FD8"/>
    <w:rsid w:val="00B1122D"/>
    <w:rsid w:val="00B11409"/>
    <w:rsid w:val="00B11936"/>
    <w:rsid w:val="00B11A2E"/>
    <w:rsid w:val="00B11B26"/>
    <w:rsid w:val="00B11BCD"/>
    <w:rsid w:val="00B1243B"/>
    <w:rsid w:val="00B12874"/>
    <w:rsid w:val="00B12C25"/>
    <w:rsid w:val="00B12E15"/>
    <w:rsid w:val="00B13134"/>
    <w:rsid w:val="00B133BC"/>
    <w:rsid w:val="00B13520"/>
    <w:rsid w:val="00B1377B"/>
    <w:rsid w:val="00B138C7"/>
    <w:rsid w:val="00B13B1E"/>
    <w:rsid w:val="00B13BFC"/>
    <w:rsid w:val="00B143C4"/>
    <w:rsid w:val="00B14446"/>
    <w:rsid w:val="00B146F3"/>
    <w:rsid w:val="00B148A6"/>
    <w:rsid w:val="00B14E35"/>
    <w:rsid w:val="00B15096"/>
    <w:rsid w:val="00B15559"/>
    <w:rsid w:val="00B15785"/>
    <w:rsid w:val="00B1588E"/>
    <w:rsid w:val="00B15AF9"/>
    <w:rsid w:val="00B1648C"/>
    <w:rsid w:val="00B16870"/>
    <w:rsid w:val="00B16993"/>
    <w:rsid w:val="00B16BAF"/>
    <w:rsid w:val="00B17247"/>
    <w:rsid w:val="00B1739C"/>
    <w:rsid w:val="00B17BD7"/>
    <w:rsid w:val="00B17F29"/>
    <w:rsid w:val="00B2017E"/>
    <w:rsid w:val="00B2021B"/>
    <w:rsid w:val="00B20304"/>
    <w:rsid w:val="00B2035E"/>
    <w:rsid w:val="00B20A26"/>
    <w:rsid w:val="00B20BF9"/>
    <w:rsid w:val="00B211FB"/>
    <w:rsid w:val="00B213AD"/>
    <w:rsid w:val="00B2144F"/>
    <w:rsid w:val="00B21624"/>
    <w:rsid w:val="00B21725"/>
    <w:rsid w:val="00B2176D"/>
    <w:rsid w:val="00B219EF"/>
    <w:rsid w:val="00B21C45"/>
    <w:rsid w:val="00B21F17"/>
    <w:rsid w:val="00B220FB"/>
    <w:rsid w:val="00B223A5"/>
    <w:rsid w:val="00B22445"/>
    <w:rsid w:val="00B226D2"/>
    <w:rsid w:val="00B22A8B"/>
    <w:rsid w:val="00B22C58"/>
    <w:rsid w:val="00B23069"/>
    <w:rsid w:val="00B231E3"/>
    <w:rsid w:val="00B23389"/>
    <w:rsid w:val="00B23738"/>
    <w:rsid w:val="00B23788"/>
    <w:rsid w:val="00B23957"/>
    <w:rsid w:val="00B23FC7"/>
    <w:rsid w:val="00B24037"/>
    <w:rsid w:val="00B246A3"/>
    <w:rsid w:val="00B2476E"/>
    <w:rsid w:val="00B24929"/>
    <w:rsid w:val="00B24A32"/>
    <w:rsid w:val="00B24A3A"/>
    <w:rsid w:val="00B24B24"/>
    <w:rsid w:val="00B24B9A"/>
    <w:rsid w:val="00B24E7E"/>
    <w:rsid w:val="00B24FDC"/>
    <w:rsid w:val="00B251AC"/>
    <w:rsid w:val="00B25406"/>
    <w:rsid w:val="00B25A27"/>
    <w:rsid w:val="00B25A6C"/>
    <w:rsid w:val="00B25AAF"/>
    <w:rsid w:val="00B26108"/>
    <w:rsid w:val="00B26504"/>
    <w:rsid w:val="00B265A6"/>
    <w:rsid w:val="00B269F3"/>
    <w:rsid w:val="00B26DF6"/>
    <w:rsid w:val="00B2739D"/>
    <w:rsid w:val="00B273CA"/>
    <w:rsid w:val="00B273FC"/>
    <w:rsid w:val="00B2749E"/>
    <w:rsid w:val="00B2752E"/>
    <w:rsid w:val="00B2765C"/>
    <w:rsid w:val="00B277EB"/>
    <w:rsid w:val="00B27A50"/>
    <w:rsid w:val="00B27B04"/>
    <w:rsid w:val="00B27C96"/>
    <w:rsid w:val="00B30113"/>
    <w:rsid w:val="00B3022D"/>
    <w:rsid w:val="00B3024E"/>
    <w:rsid w:val="00B302EC"/>
    <w:rsid w:val="00B3055C"/>
    <w:rsid w:val="00B309F2"/>
    <w:rsid w:val="00B30A81"/>
    <w:rsid w:val="00B30FDA"/>
    <w:rsid w:val="00B30FDB"/>
    <w:rsid w:val="00B3167D"/>
    <w:rsid w:val="00B31699"/>
    <w:rsid w:val="00B31A73"/>
    <w:rsid w:val="00B31CBC"/>
    <w:rsid w:val="00B31D5C"/>
    <w:rsid w:val="00B31DF3"/>
    <w:rsid w:val="00B31FAF"/>
    <w:rsid w:val="00B32020"/>
    <w:rsid w:val="00B32707"/>
    <w:rsid w:val="00B32855"/>
    <w:rsid w:val="00B3292E"/>
    <w:rsid w:val="00B33053"/>
    <w:rsid w:val="00B33259"/>
    <w:rsid w:val="00B33923"/>
    <w:rsid w:val="00B339EF"/>
    <w:rsid w:val="00B33A3F"/>
    <w:rsid w:val="00B33BB2"/>
    <w:rsid w:val="00B33D98"/>
    <w:rsid w:val="00B33FBD"/>
    <w:rsid w:val="00B34552"/>
    <w:rsid w:val="00B34D01"/>
    <w:rsid w:val="00B34D41"/>
    <w:rsid w:val="00B34E7D"/>
    <w:rsid w:val="00B34F7C"/>
    <w:rsid w:val="00B35332"/>
    <w:rsid w:val="00B35538"/>
    <w:rsid w:val="00B35566"/>
    <w:rsid w:val="00B356FE"/>
    <w:rsid w:val="00B3588A"/>
    <w:rsid w:val="00B35C1B"/>
    <w:rsid w:val="00B35D29"/>
    <w:rsid w:val="00B3628E"/>
    <w:rsid w:val="00B362E9"/>
    <w:rsid w:val="00B368A5"/>
    <w:rsid w:val="00B36B32"/>
    <w:rsid w:val="00B36D0C"/>
    <w:rsid w:val="00B36D37"/>
    <w:rsid w:val="00B36D4A"/>
    <w:rsid w:val="00B36F03"/>
    <w:rsid w:val="00B373E5"/>
    <w:rsid w:val="00B37AED"/>
    <w:rsid w:val="00B37DD5"/>
    <w:rsid w:val="00B37EF5"/>
    <w:rsid w:val="00B37F7E"/>
    <w:rsid w:val="00B4045A"/>
    <w:rsid w:val="00B404AE"/>
    <w:rsid w:val="00B4082F"/>
    <w:rsid w:val="00B409DC"/>
    <w:rsid w:val="00B40A3E"/>
    <w:rsid w:val="00B40EE1"/>
    <w:rsid w:val="00B40EEE"/>
    <w:rsid w:val="00B4120B"/>
    <w:rsid w:val="00B4130A"/>
    <w:rsid w:val="00B413B1"/>
    <w:rsid w:val="00B41494"/>
    <w:rsid w:val="00B414CC"/>
    <w:rsid w:val="00B41807"/>
    <w:rsid w:val="00B418F7"/>
    <w:rsid w:val="00B419F4"/>
    <w:rsid w:val="00B41E49"/>
    <w:rsid w:val="00B41F1E"/>
    <w:rsid w:val="00B41FCF"/>
    <w:rsid w:val="00B42327"/>
    <w:rsid w:val="00B42480"/>
    <w:rsid w:val="00B42652"/>
    <w:rsid w:val="00B42AF8"/>
    <w:rsid w:val="00B42BE9"/>
    <w:rsid w:val="00B42D2D"/>
    <w:rsid w:val="00B4373F"/>
    <w:rsid w:val="00B43CFC"/>
    <w:rsid w:val="00B441DA"/>
    <w:rsid w:val="00B44369"/>
    <w:rsid w:val="00B444C0"/>
    <w:rsid w:val="00B445E4"/>
    <w:rsid w:val="00B445F9"/>
    <w:rsid w:val="00B44755"/>
    <w:rsid w:val="00B44B09"/>
    <w:rsid w:val="00B45021"/>
    <w:rsid w:val="00B455A0"/>
    <w:rsid w:val="00B45640"/>
    <w:rsid w:val="00B45893"/>
    <w:rsid w:val="00B45AF0"/>
    <w:rsid w:val="00B45C46"/>
    <w:rsid w:val="00B464FF"/>
    <w:rsid w:val="00B46565"/>
    <w:rsid w:val="00B46999"/>
    <w:rsid w:val="00B46AFD"/>
    <w:rsid w:val="00B46C4B"/>
    <w:rsid w:val="00B46E8F"/>
    <w:rsid w:val="00B4740E"/>
    <w:rsid w:val="00B476CF"/>
    <w:rsid w:val="00B477F2"/>
    <w:rsid w:val="00B47A12"/>
    <w:rsid w:val="00B47ADF"/>
    <w:rsid w:val="00B47C62"/>
    <w:rsid w:val="00B47DC1"/>
    <w:rsid w:val="00B500BA"/>
    <w:rsid w:val="00B50416"/>
    <w:rsid w:val="00B50425"/>
    <w:rsid w:val="00B5049F"/>
    <w:rsid w:val="00B504BC"/>
    <w:rsid w:val="00B50778"/>
    <w:rsid w:val="00B51289"/>
    <w:rsid w:val="00B51424"/>
    <w:rsid w:val="00B515FB"/>
    <w:rsid w:val="00B5172F"/>
    <w:rsid w:val="00B51AC9"/>
    <w:rsid w:val="00B51DDF"/>
    <w:rsid w:val="00B51EAD"/>
    <w:rsid w:val="00B51EF6"/>
    <w:rsid w:val="00B5206D"/>
    <w:rsid w:val="00B52214"/>
    <w:rsid w:val="00B5238E"/>
    <w:rsid w:val="00B52612"/>
    <w:rsid w:val="00B527A5"/>
    <w:rsid w:val="00B52AE2"/>
    <w:rsid w:val="00B52D86"/>
    <w:rsid w:val="00B52D92"/>
    <w:rsid w:val="00B52FA0"/>
    <w:rsid w:val="00B53214"/>
    <w:rsid w:val="00B53B86"/>
    <w:rsid w:val="00B53D27"/>
    <w:rsid w:val="00B53EEC"/>
    <w:rsid w:val="00B5410D"/>
    <w:rsid w:val="00B54268"/>
    <w:rsid w:val="00B544F0"/>
    <w:rsid w:val="00B54523"/>
    <w:rsid w:val="00B547D0"/>
    <w:rsid w:val="00B5494A"/>
    <w:rsid w:val="00B54F16"/>
    <w:rsid w:val="00B55025"/>
    <w:rsid w:val="00B550A2"/>
    <w:rsid w:val="00B550AD"/>
    <w:rsid w:val="00B550C3"/>
    <w:rsid w:val="00B55188"/>
    <w:rsid w:val="00B55277"/>
    <w:rsid w:val="00B55409"/>
    <w:rsid w:val="00B554B2"/>
    <w:rsid w:val="00B55CFE"/>
    <w:rsid w:val="00B55E8D"/>
    <w:rsid w:val="00B55F08"/>
    <w:rsid w:val="00B55FA2"/>
    <w:rsid w:val="00B56045"/>
    <w:rsid w:val="00B5628A"/>
    <w:rsid w:val="00B563EB"/>
    <w:rsid w:val="00B56470"/>
    <w:rsid w:val="00B565C3"/>
    <w:rsid w:val="00B566A8"/>
    <w:rsid w:val="00B569B7"/>
    <w:rsid w:val="00B56A19"/>
    <w:rsid w:val="00B56B91"/>
    <w:rsid w:val="00B56DF0"/>
    <w:rsid w:val="00B570A7"/>
    <w:rsid w:val="00B5732C"/>
    <w:rsid w:val="00B57741"/>
    <w:rsid w:val="00B57946"/>
    <w:rsid w:val="00B579EF"/>
    <w:rsid w:val="00B57AFF"/>
    <w:rsid w:val="00B57B02"/>
    <w:rsid w:val="00B57BC9"/>
    <w:rsid w:val="00B57DB8"/>
    <w:rsid w:val="00B604C6"/>
    <w:rsid w:val="00B60558"/>
    <w:rsid w:val="00B6056D"/>
    <w:rsid w:val="00B60A6C"/>
    <w:rsid w:val="00B60B27"/>
    <w:rsid w:val="00B610B0"/>
    <w:rsid w:val="00B61274"/>
    <w:rsid w:val="00B612A5"/>
    <w:rsid w:val="00B61406"/>
    <w:rsid w:val="00B6162A"/>
    <w:rsid w:val="00B61737"/>
    <w:rsid w:val="00B61918"/>
    <w:rsid w:val="00B6198B"/>
    <w:rsid w:val="00B61EB3"/>
    <w:rsid w:val="00B6220D"/>
    <w:rsid w:val="00B62325"/>
    <w:rsid w:val="00B62424"/>
    <w:rsid w:val="00B6285B"/>
    <w:rsid w:val="00B62B1F"/>
    <w:rsid w:val="00B62C80"/>
    <w:rsid w:val="00B62EAC"/>
    <w:rsid w:val="00B62EEF"/>
    <w:rsid w:val="00B63049"/>
    <w:rsid w:val="00B636F7"/>
    <w:rsid w:val="00B63E2B"/>
    <w:rsid w:val="00B64264"/>
    <w:rsid w:val="00B642A2"/>
    <w:rsid w:val="00B64727"/>
    <w:rsid w:val="00B647CA"/>
    <w:rsid w:val="00B64C32"/>
    <w:rsid w:val="00B64D9E"/>
    <w:rsid w:val="00B6529C"/>
    <w:rsid w:val="00B65363"/>
    <w:rsid w:val="00B654FD"/>
    <w:rsid w:val="00B655D7"/>
    <w:rsid w:val="00B6584E"/>
    <w:rsid w:val="00B65950"/>
    <w:rsid w:val="00B65A6E"/>
    <w:rsid w:val="00B65A71"/>
    <w:rsid w:val="00B65A80"/>
    <w:rsid w:val="00B65F6C"/>
    <w:rsid w:val="00B65F8F"/>
    <w:rsid w:val="00B65FB7"/>
    <w:rsid w:val="00B66890"/>
    <w:rsid w:val="00B66AD4"/>
    <w:rsid w:val="00B66E2C"/>
    <w:rsid w:val="00B67433"/>
    <w:rsid w:val="00B676BA"/>
    <w:rsid w:val="00B6788D"/>
    <w:rsid w:val="00B67EE8"/>
    <w:rsid w:val="00B706B6"/>
    <w:rsid w:val="00B708A7"/>
    <w:rsid w:val="00B708BA"/>
    <w:rsid w:val="00B70A8A"/>
    <w:rsid w:val="00B71157"/>
    <w:rsid w:val="00B714CD"/>
    <w:rsid w:val="00B7183C"/>
    <w:rsid w:val="00B71874"/>
    <w:rsid w:val="00B7191C"/>
    <w:rsid w:val="00B71ADF"/>
    <w:rsid w:val="00B71BB7"/>
    <w:rsid w:val="00B71F76"/>
    <w:rsid w:val="00B72264"/>
    <w:rsid w:val="00B7257D"/>
    <w:rsid w:val="00B725C0"/>
    <w:rsid w:val="00B728EB"/>
    <w:rsid w:val="00B72D81"/>
    <w:rsid w:val="00B730A0"/>
    <w:rsid w:val="00B737CD"/>
    <w:rsid w:val="00B73861"/>
    <w:rsid w:val="00B73AAE"/>
    <w:rsid w:val="00B73B6A"/>
    <w:rsid w:val="00B73DB6"/>
    <w:rsid w:val="00B74586"/>
    <w:rsid w:val="00B74B81"/>
    <w:rsid w:val="00B7534B"/>
    <w:rsid w:val="00B757C3"/>
    <w:rsid w:val="00B758F0"/>
    <w:rsid w:val="00B75951"/>
    <w:rsid w:val="00B75AD0"/>
    <w:rsid w:val="00B75B8C"/>
    <w:rsid w:val="00B7606A"/>
    <w:rsid w:val="00B7606C"/>
    <w:rsid w:val="00B762B4"/>
    <w:rsid w:val="00B76468"/>
    <w:rsid w:val="00B764A6"/>
    <w:rsid w:val="00B766DB"/>
    <w:rsid w:val="00B768E5"/>
    <w:rsid w:val="00B76927"/>
    <w:rsid w:val="00B76C4F"/>
    <w:rsid w:val="00B76D74"/>
    <w:rsid w:val="00B76F1F"/>
    <w:rsid w:val="00B76F41"/>
    <w:rsid w:val="00B77068"/>
    <w:rsid w:val="00B770C3"/>
    <w:rsid w:val="00B77105"/>
    <w:rsid w:val="00B77150"/>
    <w:rsid w:val="00B772D9"/>
    <w:rsid w:val="00B772EA"/>
    <w:rsid w:val="00B77672"/>
    <w:rsid w:val="00B776CD"/>
    <w:rsid w:val="00B7790C"/>
    <w:rsid w:val="00B77E04"/>
    <w:rsid w:val="00B77F28"/>
    <w:rsid w:val="00B80254"/>
    <w:rsid w:val="00B8034D"/>
    <w:rsid w:val="00B805C0"/>
    <w:rsid w:val="00B80B1A"/>
    <w:rsid w:val="00B80B60"/>
    <w:rsid w:val="00B80CA2"/>
    <w:rsid w:val="00B80E7B"/>
    <w:rsid w:val="00B80F2A"/>
    <w:rsid w:val="00B80FF3"/>
    <w:rsid w:val="00B814AA"/>
    <w:rsid w:val="00B81869"/>
    <w:rsid w:val="00B81911"/>
    <w:rsid w:val="00B81BD3"/>
    <w:rsid w:val="00B81C96"/>
    <w:rsid w:val="00B81D86"/>
    <w:rsid w:val="00B81DE7"/>
    <w:rsid w:val="00B81F35"/>
    <w:rsid w:val="00B8228B"/>
    <w:rsid w:val="00B82434"/>
    <w:rsid w:val="00B82443"/>
    <w:rsid w:val="00B82760"/>
    <w:rsid w:val="00B82D8A"/>
    <w:rsid w:val="00B82FBC"/>
    <w:rsid w:val="00B8369C"/>
    <w:rsid w:val="00B83AF1"/>
    <w:rsid w:val="00B83F62"/>
    <w:rsid w:val="00B83FB8"/>
    <w:rsid w:val="00B83FDB"/>
    <w:rsid w:val="00B8414A"/>
    <w:rsid w:val="00B847E3"/>
    <w:rsid w:val="00B84C1D"/>
    <w:rsid w:val="00B84C53"/>
    <w:rsid w:val="00B84C7D"/>
    <w:rsid w:val="00B84F30"/>
    <w:rsid w:val="00B8510F"/>
    <w:rsid w:val="00B853DF"/>
    <w:rsid w:val="00B857CB"/>
    <w:rsid w:val="00B85AC5"/>
    <w:rsid w:val="00B85AC7"/>
    <w:rsid w:val="00B85BC5"/>
    <w:rsid w:val="00B85C03"/>
    <w:rsid w:val="00B85E6C"/>
    <w:rsid w:val="00B85F1C"/>
    <w:rsid w:val="00B862E4"/>
    <w:rsid w:val="00B86334"/>
    <w:rsid w:val="00B866EC"/>
    <w:rsid w:val="00B86835"/>
    <w:rsid w:val="00B86B2E"/>
    <w:rsid w:val="00B86C1A"/>
    <w:rsid w:val="00B86F07"/>
    <w:rsid w:val="00B8762B"/>
    <w:rsid w:val="00B878E0"/>
    <w:rsid w:val="00B87A9D"/>
    <w:rsid w:val="00B87B9F"/>
    <w:rsid w:val="00B87D12"/>
    <w:rsid w:val="00B87F10"/>
    <w:rsid w:val="00B87F37"/>
    <w:rsid w:val="00B90205"/>
    <w:rsid w:val="00B90363"/>
    <w:rsid w:val="00B906E3"/>
    <w:rsid w:val="00B90762"/>
    <w:rsid w:val="00B90AEC"/>
    <w:rsid w:val="00B90AFF"/>
    <w:rsid w:val="00B90EA4"/>
    <w:rsid w:val="00B91110"/>
    <w:rsid w:val="00B916BF"/>
    <w:rsid w:val="00B9172D"/>
    <w:rsid w:val="00B91B52"/>
    <w:rsid w:val="00B91CBF"/>
    <w:rsid w:val="00B91E0A"/>
    <w:rsid w:val="00B92068"/>
    <w:rsid w:val="00B9207E"/>
    <w:rsid w:val="00B92080"/>
    <w:rsid w:val="00B92303"/>
    <w:rsid w:val="00B9230E"/>
    <w:rsid w:val="00B92331"/>
    <w:rsid w:val="00B924E2"/>
    <w:rsid w:val="00B92561"/>
    <w:rsid w:val="00B925C2"/>
    <w:rsid w:val="00B92693"/>
    <w:rsid w:val="00B928C6"/>
    <w:rsid w:val="00B9297C"/>
    <w:rsid w:val="00B92AE4"/>
    <w:rsid w:val="00B92BF2"/>
    <w:rsid w:val="00B92C61"/>
    <w:rsid w:val="00B92CF8"/>
    <w:rsid w:val="00B92D11"/>
    <w:rsid w:val="00B92E04"/>
    <w:rsid w:val="00B93A3A"/>
    <w:rsid w:val="00B93AA4"/>
    <w:rsid w:val="00B93F16"/>
    <w:rsid w:val="00B93F9B"/>
    <w:rsid w:val="00B942F5"/>
    <w:rsid w:val="00B94384"/>
    <w:rsid w:val="00B943CB"/>
    <w:rsid w:val="00B945C9"/>
    <w:rsid w:val="00B948A3"/>
    <w:rsid w:val="00B94A83"/>
    <w:rsid w:val="00B94B7F"/>
    <w:rsid w:val="00B94D21"/>
    <w:rsid w:val="00B94DFF"/>
    <w:rsid w:val="00B94FA9"/>
    <w:rsid w:val="00B95148"/>
    <w:rsid w:val="00B952C5"/>
    <w:rsid w:val="00B95409"/>
    <w:rsid w:val="00B957C3"/>
    <w:rsid w:val="00B9585D"/>
    <w:rsid w:val="00B95948"/>
    <w:rsid w:val="00B95B9B"/>
    <w:rsid w:val="00B95D66"/>
    <w:rsid w:val="00B95DE0"/>
    <w:rsid w:val="00B96362"/>
    <w:rsid w:val="00B963D9"/>
    <w:rsid w:val="00B96432"/>
    <w:rsid w:val="00B9667D"/>
    <w:rsid w:val="00B96727"/>
    <w:rsid w:val="00B9698C"/>
    <w:rsid w:val="00B969DA"/>
    <w:rsid w:val="00B96ABF"/>
    <w:rsid w:val="00B96C07"/>
    <w:rsid w:val="00B96D2D"/>
    <w:rsid w:val="00B97157"/>
    <w:rsid w:val="00B972EA"/>
    <w:rsid w:val="00B97716"/>
    <w:rsid w:val="00B97730"/>
    <w:rsid w:val="00B979CB"/>
    <w:rsid w:val="00BA0100"/>
    <w:rsid w:val="00BA02C2"/>
    <w:rsid w:val="00BA0507"/>
    <w:rsid w:val="00BA08AE"/>
    <w:rsid w:val="00BA08D4"/>
    <w:rsid w:val="00BA0BE9"/>
    <w:rsid w:val="00BA0E50"/>
    <w:rsid w:val="00BA0E67"/>
    <w:rsid w:val="00BA115B"/>
    <w:rsid w:val="00BA15A7"/>
    <w:rsid w:val="00BA1622"/>
    <w:rsid w:val="00BA16D0"/>
    <w:rsid w:val="00BA1934"/>
    <w:rsid w:val="00BA1A57"/>
    <w:rsid w:val="00BA1B5B"/>
    <w:rsid w:val="00BA1D81"/>
    <w:rsid w:val="00BA1F5B"/>
    <w:rsid w:val="00BA2347"/>
    <w:rsid w:val="00BA2B6D"/>
    <w:rsid w:val="00BA2FCA"/>
    <w:rsid w:val="00BA303C"/>
    <w:rsid w:val="00BA318D"/>
    <w:rsid w:val="00BA31F8"/>
    <w:rsid w:val="00BA325F"/>
    <w:rsid w:val="00BA3290"/>
    <w:rsid w:val="00BA3313"/>
    <w:rsid w:val="00BA34E2"/>
    <w:rsid w:val="00BA36D1"/>
    <w:rsid w:val="00BA36F5"/>
    <w:rsid w:val="00BA37E0"/>
    <w:rsid w:val="00BA3996"/>
    <w:rsid w:val="00BA3CD8"/>
    <w:rsid w:val="00BA3DCF"/>
    <w:rsid w:val="00BA41A7"/>
    <w:rsid w:val="00BA4460"/>
    <w:rsid w:val="00BA4561"/>
    <w:rsid w:val="00BA45F0"/>
    <w:rsid w:val="00BA4B7A"/>
    <w:rsid w:val="00BA4E09"/>
    <w:rsid w:val="00BA4F2E"/>
    <w:rsid w:val="00BA4FCC"/>
    <w:rsid w:val="00BA559F"/>
    <w:rsid w:val="00BA56C9"/>
    <w:rsid w:val="00BA57BB"/>
    <w:rsid w:val="00BA5A49"/>
    <w:rsid w:val="00BA5B21"/>
    <w:rsid w:val="00BA5D58"/>
    <w:rsid w:val="00BA62F4"/>
    <w:rsid w:val="00BA64C4"/>
    <w:rsid w:val="00BA6623"/>
    <w:rsid w:val="00BA6676"/>
    <w:rsid w:val="00BA6A98"/>
    <w:rsid w:val="00BA6C5C"/>
    <w:rsid w:val="00BA6F66"/>
    <w:rsid w:val="00BA726F"/>
    <w:rsid w:val="00BA731F"/>
    <w:rsid w:val="00BA7481"/>
    <w:rsid w:val="00BA763D"/>
    <w:rsid w:val="00BA7A77"/>
    <w:rsid w:val="00BA7BB9"/>
    <w:rsid w:val="00BA7BDE"/>
    <w:rsid w:val="00BA7CFB"/>
    <w:rsid w:val="00BA7D76"/>
    <w:rsid w:val="00BA7DBB"/>
    <w:rsid w:val="00BA7F82"/>
    <w:rsid w:val="00BA7FB2"/>
    <w:rsid w:val="00BB00AD"/>
    <w:rsid w:val="00BB04F4"/>
    <w:rsid w:val="00BB062E"/>
    <w:rsid w:val="00BB06A1"/>
    <w:rsid w:val="00BB06EB"/>
    <w:rsid w:val="00BB08C1"/>
    <w:rsid w:val="00BB0B9E"/>
    <w:rsid w:val="00BB0CB2"/>
    <w:rsid w:val="00BB0E76"/>
    <w:rsid w:val="00BB178A"/>
    <w:rsid w:val="00BB178F"/>
    <w:rsid w:val="00BB17E1"/>
    <w:rsid w:val="00BB18FA"/>
    <w:rsid w:val="00BB197F"/>
    <w:rsid w:val="00BB26A8"/>
    <w:rsid w:val="00BB26C8"/>
    <w:rsid w:val="00BB2CA6"/>
    <w:rsid w:val="00BB3028"/>
    <w:rsid w:val="00BB3133"/>
    <w:rsid w:val="00BB3206"/>
    <w:rsid w:val="00BB330C"/>
    <w:rsid w:val="00BB3542"/>
    <w:rsid w:val="00BB361A"/>
    <w:rsid w:val="00BB3BF3"/>
    <w:rsid w:val="00BB3D10"/>
    <w:rsid w:val="00BB3F24"/>
    <w:rsid w:val="00BB401B"/>
    <w:rsid w:val="00BB40E4"/>
    <w:rsid w:val="00BB43BF"/>
    <w:rsid w:val="00BB44B0"/>
    <w:rsid w:val="00BB47D6"/>
    <w:rsid w:val="00BB4868"/>
    <w:rsid w:val="00BB49C5"/>
    <w:rsid w:val="00BB49D4"/>
    <w:rsid w:val="00BB4C5B"/>
    <w:rsid w:val="00BB4F3E"/>
    <w:rsid w:val="00BB5501"/>
    <w:rsid w:val="00BB5A40"/>
    <w:rsid w:val="00BB6480"/>
    <w:rsid w:val="00BB6828"/>
    <w:rsid w:val="00BB6899"/>
    <w:rsid w:val="00BB68F9"/>
    <w:rsid w:val="00BB6E48"/>
    <w:rsid w:val="00BB7261"/>
    <w:rsid w:val="00BB7435"/>
    <w:rsid w:val="00BB797C"/>
    <w:rsid w:val="00BB7A29"/>
    <w:rsid w:val="00BB7DA0"/>
    <w:rsid w:val="00BB7DC3"/>
    <w:rsid w:val="00BB7FB8"/>
    <w:rsid w:val="00BC01FE"/>
    <w:rsid w:val="00BC0C23"/>
    <w:rsid w:val="00BC0C3F"/>
    <w:rsid w:val="00BC0F97"/>
    <w:rsid w:val="00BC1162"/>
    <w:rsid w:val="00BC14DF"/>
    <w:rsid w:val="00BC162E"/>
    <w:rsid w:val="00BC183C"/>
    <w:rsid w:val="00BC1B58"/>
    <w:rsid w:val="00BC1C43"/>
    <w:rsid w:val="00BC25B9"/>
    <w:rsid w:val="00BC2819"/>
    <w:rsid w:val="00BC287F"/>
    <w:rsid w:val="00BC28C1"/>
    <w:rsid w:val="00BC2D6C"/>
    <w:rsid w:val="00BC2DFB"/>
    <w:rsid w:val="00BC2F04"/>
    <w:rsid w:val="00BC2F78"/>
    <w:rsid w:val="00BC2FF8"/>
    <w:rsid w:val="00BC31D7"/>
    <w:rsid w:val="00BC3399"/>
    <w:rsid w:val="00BC34F3"/>
    <w:rsid w:val="00BC3570"/>
    <w:rsid w:val="00BC3615"/>
    <w:rsid w:val="00BC3CB4"/>
    <w:rsid w:val="00BC3D2C"/>
    <w:rsid w:val="00BC3E58"/>
    <w:rsid w:val="00BC3F18"/>
    <w:rsid w:val="00BC40DA"/>
    <w:rsid w:val="00BC426B"/>
    <w:rsid w:val="00BC466D"/>
    <w:rsid w:val="00BC4724"/>
    <w:rsid w:val="00BC4A0C"/>
    <w:rsid w:val="00BC585C"/>
    <w:rsid w:val="00BC5E20"/>
    <w:rsid w:val="00BC6112"/>
    <w:rsid w:val="00BC62C6"/>
    <w:rsid w:val="00BC63E4"/>
    <w:rsid w:val="00BC654A"/>
    <w:rsid w:val="00BC6B5E"/>
    <w:rsid w:val="00BC74FC"/>
    <w:rsid w:val="00BC75CE"/>
    <w:rsid w:val="00BC7BCE"/>
    <w:rsid w:val="00BC7DA4"/>
    <w:rsid w:val="00BD0248"/>
    <w:rsid w:val="00BD0D46"/>
    <w:rsid w:val="00BD0EF0"/>
    <w:rsid w:val="00BD0F52"/>
    <w:rsid w:val="00BD109D"/>
    <w:rsid w:val="00BD1FEA"/>
    <w:rsid w:val="00BD2031"/>
    <w:rsid w:val="00BD2238"/>
    <w:rsid w:val="00BD24B7"/>
    <w:rsid w:val="00BD26DD"/>
    <w:rsid w:val="00BD27A0"/>
    <w:rsid w:val="00BD2EA4"/>
    <w:rsid w:val="00BD302A"/>
    <w:rsid w:val="00BD30A5"/>
    <w:rsid w:val="00BD3771"/>
    <w:rsid w:val="00BD37C1"/>
    <w:rsid w:val="00BD3D9F"/>
    <w:rsid w:val="00BD3E7F"/>
    <w:rsid w:val="00BD4174"/>
    <w:rsid w:val="00BD42A5"/>
    <w:rsid w:val="00BD4429"/>
    <w:rsid w:val="00BD459D"/>
    <w:rsid w:val="00BD49CC"/>
    <w:rsid w:val="00BD49CE"/>
    <w:rsid w:val="00BD4BFF"/>
    <w:rsid w:val="00BD5025"/>
    <w:rsid w:val="00BD5566"/>
    <w:rsid w:val="00BD559D"/>
    <w:rsid w:val="00BD5C66"/>
    <w:rsid w:val="00BD5DB7"/>
    <w:rsid w:val="00BD5FF5"/>
    <w:rsid w:val="00BD60FD"/>
    <w:rsid w:val="00BD6184"/>
    <w:rsid w:val="00BD638C"/>
    <w:rsid w:val="00BD63D7"/>
    <w:rsid w:val="00BD6519"/>
    <w:rsid w:val="00BD6BD9"/>
    <w:rsid w:val="00BD713E"/>
    <w:rsid w:val="00BD75AB"/>
    <w:rsid w:val="00BD76D5"/>
    <w:rsid w:val="00BD77BB"/>
    <w:rsid w:val="00BD7B0E"/>
    <w:rsid w:val="00BD7B54"/>
    <w:rsid w:val="00BD7C58"/>
    <w:rsid w:val="00BD7C5E"/>
    <w:rsid w:val="00BD7F41"/>
    <w:rsid w:val="00BE0432"/>
    <w:rsid w:val="00BE04C0"/>
    <w:rsid w:val="00BE0A1C"/>
    <w:rsid w:val="00BE0A83"/>
    <w:rsid w:val="00BE108C"/>
    <w:rsid w:val="00BE10CD"/>
    <w:rsid w:val="00BE117B"/>
    <w:rsid w:val="00BE1785"/>
    <w:rsid w:val="00BE1801"/>
    <w:rsid w:val="00BE1CE9"/>
    <w:rsid w:val="00BE1CF2"/>
    <w:rsid w:val="00BE1E91"/>
    <w:rsid w:val="00BE2387"/>
    <w:rsid w:val="00BE23C3"/>
    <w:rsid w:val="00BE24E8"/>
    <w:rsid w:val="00BE2EF6"/>
    <w:rsid w:val="00BE3078"/>
    <w:rsid w:val="00BE30E0"/>
    <w:rsid w:val="00BE3140"/>
    <w:rsid w:val="00BE3463"/>
    <w:rsid w:val="00BE37C1"/>
    <w:rsid w:val="00BE388F"/>
    <w:rsid w:val="00BE38A9"/>
    <w:rsid w:val="00BE396A"/>
    <w:rsid w:val="00BE4097"/>
    <w:rsid w:val="00BE429C"/>
    <w:rsid w:val="00BE42D7"/>
    <w:rsid w:val="00BE4A60"/>
    <w:rsid w:val="00BE4EE9"/>
    <w:rsid w:val="00BE5296"/>
    <w:rsid w:val="00BE558A"/>
    <w:rsid w:val="00BE5C94"/>
    <w:rsid w:val="00BE5FCC"/>
    <w:rsid w:val="00BE62BF"/>
    <w:rsid w:val="00BE6394"/>
    <w:rsid w:val="00BE68F3"/>
    <w:rsid w:val="00BE6B7A"/>
    <w:rsid w:val="00BE7098"/>
    <w:rsid w:val="00BE7218"/>
    <w:rsid w:val="00BE7725"/>
    <w:rsid w:val="00BE77DC"/>
    <w:rsid w:val="00BE78BD"/>
    <w:rsid w:val="00BE7B29"/>
    <w:rsid w:val="00BE7EA8"/>
    <w:rsid w:val="00BF002B"/>
    <w:rsid w:val="00BF0204"/>
    <w:rsid w:val="00BF0212"/>
    <w:rsid w:val="00BF0414"/>
    <w:rsid w:val="00BF0CC5"/>
    <w:rsid w:val="00BF1279"/>
    <w:rsid w:val="00BF1551"/>
    <w:rsid w:val="00BF15B2"/>
    <w:rsid w:val="00BF16CA"/>
    <w:rsid w:val="00BF1A4F"/>
    <w:rsid w:val="00BF1B95"/>
    <w:rsid w:val="00BF1BC9"/>
    <w:rsid w:val="00BF1CBC"/>
    <w:rsid w:val="00BF1D56"/>
    <w:rsid w:val="00BF1E64"/>
    <w:rsid w:val="00BF1FB8"/>
    <w:rsid w:val="00BF2356"/>
    <w:rsid w:val="00BF2624"/>
    <w:rsid w:val="00BF267E"/>
    <w:rsid w:val="00BF290E"/>
    <w:rsid w:val="00BF2AB6"/>
    <w:rsid w:val="00BF3383"/>
    <w:rsid w:val="00BF339A"/>
    <w:rsid w:val="00BF33E2"/>
    <w:rsid w:val="00BF3779"/>
    <w:rsid w:val="00BF388C"/>
    <w:rsid w:val="00BF390D"/>
    <w:rsid w:val="00BF3D05"/>
    <w:rsid w:val="00BF3F08"/>
    <w:rsid w:val="00BF410D"/>
    <w:rsid w:val="00BF44BA"/>
    <w:rsid w:val="00BF44DD"/>
    <w:rsid w:val="00BF4A19"/>
    <w:rsid w:val="00BF4B49"/>
    <w:rsid w:val="00BF53A2"/>
    <w:rsid w:val="00BF554C"/>
    <w:rsid w:val="00BF5ABC"/>
    <w:rsid w:val="00BF5C20"/>
    <w:rsid w:val="00BF5DD7"/>
    <w:rsid w:val="00BF61C9"/>
    <w:rsid w:val="00BF6359"/>
    <w:rsid w:val="00BF63D0"/>
    <w:rsid w:val="00BF6458"/>
    <w:rsid w:val="00BF6470"/>
    <w:rsid w:val="00BF64DC"/>
    <w:rsid w:val="00BF67C2"/>
    <w:rsid w:val="00BF67CA"/>
    <w:rsid w:val="00BF6C71"/>
    <w:rsid w:val="00BF6DCF"/>
    <w:rsid w:val="00BF704C"/>
    <w:rsid w:val="00BF70F1"/>
    <w:rsid w:val="00BF7405"/>
    <w:rsid w:val="00BF7B76"/>
    <w:rsid w:val="00BF7E6D"/>
    <w:rsid w:val="00C002B3"/>
    <w:rsid w:val="00C0040C"/>
    <w:rsid w:val="00C01468"/>
    <w:rsid w:val="00C01701"/>
    <w:rsid w:val="00C01AE3"/>
    <w:rsid w:val="00C01DC3"/>
    <w:rsid w:val="00C020D9"/>
    <w:rsid w:val="00C02182"/>
    <w:rsid w:val="00C024A0"/>
    <w:rsid w:val="00C0251A"/>
    <w:rsid w:val="00C02AE2"/>
    <w:rsid w:val="00C02C23"/>
    <w:rsid w:val="00C03065"/>
    <w:rsid w:val="00C034FE"/>
    <w:rsid w:val="00C0388D"/>
    <w:rsid w:val="00C038E4"/>
    <w:rsid w:val="00C03A73"/>
    <w:rsid w:val="00C03F87"/>
    <w:rsid w:val="00C04239"/>
    <w:rsid w:val="00C047DD"/>
    <w:rsid w:val="00C047FD"/>
    <w:rsid w:val="00C0489D"/>
    <w:rsid w:val="00C04A06"/>
    <w:rsid w:val="00C04A3D"/>
    <w:rsid w:val="00C04D36"/>
    <w:rsid w:val="00C04ECB"/>
    <w:rsid w:val="00C04F47"/>
    <w:rsid w:val="00C050AA"/>
    <w:rsid w:val="00C05222"/>
    <w:rsid w:val="00C0525A"/>
    <w:rsid w:val="00C05D1E"/>
    <w:rsid w:val="00C05DAE"/>
    <w:rsid w:val="00C06139"/>
    <w:rsid w:val="00C064A0"/>
    <w:rsid w:val="00C065D9"/>
    <w:rsid w:val="00C065FD"/>
    <w:rsid w:val="00C0667D"/>
    <w:rsid w:val="00C06747"/>
    <w:rsid w:val="00C06964"/>
    <w:rsid w:val="00C06BCC"/>
    <w:rsid w:val="00C06D27"/>
    <w:rsid w:val="00C06D5B"/>
    <w:rsid w:val="00C06F5A"/>
    <w:rsid w:val="00C07588"/>
    <w:rsid w:val="00C076F9"/>
    <w:rsid w:val="00C07AD2"/>
    <w:rsid w:val="00C07C0D"/>
    <w:rsid w:val="00C07D06"/>
    <w:rsid w:val="00C07E07"/>
    <w:rsid w:val="00C07E25"/>
    <w:rsid w:val="00C07E34"/>
    <w:rsid w:val="00C10138"/>
    <w:rsid w:val="00C10514"/>
    <w:rsid w:val="00C10529"/>
    <w:rsid w:val="00C1076C"/>
    <w:rsid w:val="00C107F2"/>
    <w:rsid w:val="00C10849"/>
    <w:rsid w:val="00C109DD"/>
    <w:rsid w:val="00C10B6A"/>
    <w:rsid w:val="00C1105D"/>
    <w:rsid w:val="00C111E7"/>
    <w:rsid w:val="00C116D0"/>
    <w:rsid w:val="00C117D2"/>
    <w:rsid w:val="00C11BA7"/>
    <w:rsid w:val="00C11BF7"/>
    <w:rsid w:val="00C11EA4"/>
    <w:rsid w:val="00C12393"/>
    <w:rsid w:val="00C123EF"/>
    <w:rsid w:val="00C125DB"/>
    <w:rsid w:val="00C1266E"/>
    <w:rsid w:val="00C12BF8"/>
    <w:rsid w:val="00C12CE7"/>
    <w:rsid w:val="00C1316C"/>
    <w:rsid w:val="00C1327B"/>
    <w:rsid w:val="00C1328A"/>
    <w:rsid w:val="00C1334D"/>
    <w:rsid w:val="00C13461"/>
    <w:rsid w:val="00C1346E"/>
    <w:rsid w:val="00C134D2"/>
    <w:rsid w:val="00C13893"/>
    <w:rsid w:val="00C139FA"/>
    <w:rsid w:val="00C13B3D"/>
    <w:rsid w:val="00C13C64"/>
    <w:rsid w:val="00C13F98"/>
    <w:rsid w:val="00C1408B"/>
    <w:rsid w:val="00C14276"/>
    <w:rsid w:val="00C144DB"/>
    <w:rsid w:val="00C144FE"/>
    <w:rsid w:val="00C149B5"/>
    <w:rsid w:val="00C149C7"/>
    <w:rsid w:val="00C14CDB"/>
    <w:rsid w:val="00C14D48"/>
    <w:rsid w:val="00C14D92"/>
    <w:rsid w:val="00C14E62"/>
    <w:rsid w:val="00C150E8"/>
    <w:rsid w:val="00C15296"/>
    <w:rsid w:val="00C152F1"/>
    <w:rsid w:val="00C1543B"/>
    <w:rsid w:val="00C15464"/>
    <w:rsid w:val="00C154BF"/>
    <w:rsid w:val="00C1575E"/>
    <w:rsid w:val="00C159B5"/>
    <w:rsid w:val="00C15ACA"/>
    <w:rsid w:val="00C15C11"/>
    <w:rsid w:val="00C15C94"/>
    <w:rsid w:val="00C15E4E"/>
    <w:rsid w:val="00C16A73"/>
    <w:rsid w:val="00C17219"/>
    <w:rsid w:val="00C1722F"/>
    <w:rsid w:val="00C172F2"/>
    <w:rsid w:val="00C173CB"/>
    <w:rsid w:val="00C1768D"/>
    <w:rsid w:val="00C17727"/>
    <w:rsid w:val="00C17790"/>
    <w:rsid w:val="00C17A30"/>
    <w:rsid w:val="00C17C8E"/>
    <w:rsid w:val="00C17DCB"/>
    <w:rsid w:val="00C20863"/>
    <w:rsid w:val="00C21861"/>
    <w:rsid w:val="00C21A24"/>
    <w:rsid w:val="00C21A9F"/>
    <w:rsid w:val="00C21BBE"/>
    <w:rsid w:val="00C21BD9"/>
    <w:rsid w:val="00C21CF1"/>
    <w:rsid w:val="00C21CF7"/>
    <w:rsid w:val="00C22200"/>
    <w:rsid w:val="00C2247C"/>
    <w:rsid w:val="00C22481"/>
    <w:rsid w:val="00C227B9"/>
    <w:rsid w:val="00C2307A"/>
    <w:rsid w:val="00C232FA"/>
    <w:rsid w:val="00C23350"/>
    <w:rsid w:val="00C233E6"/>
    <w:rsid w:val="00C23617"/>
    <w:rsid w:val="00C23669"/>
    <w:rsid w:val="00C238B7"/>
    <w:rsid w:val="00C23A10"/>
    <w:rsid w:val="00C23BF0"/>
    <w:rsid w:val="00C23D89"/>
    <w:rsid w:val="00C23E51"/>
    <w:rsid w:val="00C24178"/>
    <w:rsid w:val="00C243E4"/>
    <w:rsid w:val="00C24697"/>
    <w:rsid w:val="00C24CC8"/>
    <w:rsid w:val="00C24F0C"/>
    <w:rsid w:val="00C251D8"/>
    <w:rsid w:val="00C2520D"/>
    <w:rsid w:val="00C253A2"/>
    <w:rsid w:val="00C25586"/>
    <w:rsid w:val="00C255E7"/>
    <w:rsid w:val="00C256D8"/>
    <w:rsid w:val="00C25747"/>
    <w:rsid w:val="00C25CE7"/>
    <w:rsid w:val="00C25E21"/>
    <w:rsid w:val="00C25F07"/>
    <w:rsid w:val="00C26481"/>
    <w:rsid w:val="00C26741"/>
    <w:rsid w:val="00C26BB6"/>
    <w:rsid w:val="00C271AD"/>
    <w:rsid w:val="00C27DB7"/>
    <w:rsid w:val="00C30034"/>
    <w:rsid w:val="00C30122"/>
    <w:rsid w:val="00C307B9"/>
    <w:rsid w:val="00C3094E"/>
    <w:rsid w:val="00C30B02"/>
    <w:rsid w:val="00C30E01"/>
    <w:rsid w:val="00C314C4"/>
    <w:rsid w:val="00C31581"/>
    <w:rsid w:val="00C31654"/>
    <w:rsid w:val="00C317BB"/>
    <w:rsid w:val="00C31D20"/>
    <w:rsid w:val="00C31F9F"/>
    <w:rsid w:val="00C32119"/>
    <w:rsid w:val="00C32961"/>
    <w:rsid w:val="00C33277"/>
    <w:rsid w:val="00C332B5"/>
    <w:rsid w:val="00C3347B"/>
    <w:rsid w:val="00C33882"/>
    <w:rsid w:val="00C33D13"/>
    <w:rsid w:val="00C340AA"/>
    <w:rsid w:val="00C3433A"/>
    <w:rsid w:val="00C3449C"/>
    <w:rsid w:val="00C344A1"/>
    <w:rsid w:val="00C344FD"/>
    <w:rsid w:val="00C34B09"/>
    <w:rsid w:val="00C34D07"/>
    <w:rsid w:val="00C34FCB"/>
    <w:rsid w:val="00C35060"/>
    <w:rsid w:val="00C3506B"/>
    <w:rsid w:val="00C351C5"/>
    <w:rsid w:val="00C35249"/>
    <w:rsid w:val="00C35706"/>
    <w:rsid w:val="00C357D1"/>
    <w:rsid w:val="00C35C83"/>
    <w:rsid w:val="00C35CDB"/>
    <w:rsid w:val="00C35E30"/>
    <w:rsid w:val="00C35F57"/>
    <w:rsid w:val="00C35FCB"/>
    <w:rsid w:val="00C360B3"/>
    <w:rsid w:val="00C361AD"/>
    <w:rsid w:val="00C3621D"/>
    <w:rsid w:val="00C36531"/>
    <w:rsid w:val="00C366BB"/>
    <w:rsid w:val="00C36BF7"/>
    <w:rsid w:val="00C36EE2"/>
    <w:rsid w:val="00C3705A"/>
    <w:rsid w:val="00C37516"/>
    <w:rsid w:val="00C37AEF"/>
    <w:rsid w:val="00C37E33"/>
    <w:rsid w:val="00C37F6D"/>
    <w:rsid w:val="00C40174"/>
    <w:rsid w:val="00C40247"/>
    <w:rsid w:val="00C4076F"/>
    <w:rsid w:val="00C40A1F"/>
    <w:rsid w:val="00C40A58"/>
    <w:rsid w:val="00C40D15"/>
    <w:rsid w:val="00C40F28"/>
    <w:rsid w:val="00C40F70"/>
    <w:rsid w:val="00C41485"/>
    <w:rsid w:val="00C419DB"/>
    <w:rsid w:val="00C41C2E"/>
    <w:rsid w:val="00C41C7B"/>
    <w:rsid w:val="00C41CA4"/>
    <w:rsid w:val="00C41D77"/>
    <w:rsid w:val="00C41F73"/>
    <w:rsid w:val="00C42054"/>
    <w:rsid w:val="00C42294"/>
    <w:rsid w:val="00C422EF"/>
    <w:rsid w:val="00C4295C"/>
    <w:rsid w:val="00C42A00"/>
    <w:rsid w:val="00C42B0A"/>
    <w:rsid w:val="00C42C8B"/>
    <w:rsid w:val="00C42D43"/>
    <w:rsid w:val="00C43271"/>
    <w:rsid w:val="00C43408"/>
    <w:rsid w:val="00C43412"/>
    <w:rsid w:val="00C4366F"/>
    <w:rsid w:val="00C436D4"/>
    <w:rsid w:val="00C437D1"/>
    <w:rsid w:val="00C43974"/>
    <w:rsid w:val="00C43AFD"/>
    <w:rsid w:val="00C43CD4"/>
    <w:rsid w:val="00C44125"/>
    <w:rsid w:val="00C44512"/>
    <w:rsid w:val="00C44869"/>
    <w:rsid w:val="00C448EC"/>
    <w:rsid w:val="00C44998"/>
    <w:rsid w:val="00C44D09"/>
    <w:rsid w:val="00C44E45"/>
    <w:rsid w:val="00C452F3"/>
    <w:rsid w:val="00C45929"/>
    <w:rsid w:val="00C45E05"/>
    <w:rsid w:val="00C45FB0"/>
    <w:rsid w:val="00C461F0"/>
    <w:rsid w:val="00C4631E"/>
    <w:rsid w:val="00C4673E"/>
    <w:rsid w:val="00C46776"/>
    <w:rsid w:val="00C4688B"/>
    <w:rsid w:val="00C468D1"/>
    <w:rsid w:val="00C46D1E"/>
    <w:rsid w:val="00C47010"/>
    <w:rsid w:val="00C47536"/>
    <w:rsid w:val="00C47549"/>
    <w:rsid w:val="00C47930"/>
    <w:rsid w:val="00C47E63"/>
    <w:rsid w:val="00C502E7"/>
    <w:rsid w:val="00C50B1F"/>
    <w:rsid w:val="00C50B71"/>
    <w:rsid w:val="00C50BDB"/>
    <w:rsid w:val="00C50C33"/>
    <w:rsid w:val="00C50D95"/>
    <w:rsid w:val="00C50F5D"/>
    <w:rsid w:val="00C510B9"/>
    <w:rsid w:val="00C510EF"/>
    <w:rsid w:val="00C511AC"/>
    <w:rsid w:val="00C511BB"/>
    <w:rsid w:val="00C51453"/>
    <w:rsid w:val="00C51695"/>
    <w:rsid w:val="00C5172A"/>
    <w:rsid w:val="00C5182D"/>
    <w:rsid w:val="00C519BD"/>
    <w:rsid w:val="00C519F4"/>
    <w:rsid w:val="00C527C3"/>
    <w:rsid w:val="00C52A18"/>
    <w:rsid w:val="00C52A33"/>
    <w:rsid w:val="00C52F85"/>
    <w:rsid w:val="00C53437"/>
    <w:rsid w:val="00C5388A"/>
    <w:rsid w:val="00C53894"/>
    <w:rsid w:val="00C539CB"/>
    <w:rsid w:val="00C53A80"/>
    <w:rsid w:val="00C53EC4"/>
    <w:rsid w:val="00C544F1"/>
    <w:rsid w:val="00C55357"/>
    <w:rsid w:val="00C553AE"/>
    <w:rsid w:val="00C55A30"/>
    <w:rsid w:val="00C55C32"/>
    <w:rsid w:val="00C55F11"/>
    <w:rsid w:val="00C55F6E"/>
    <w:rsid w:val="00C56527"/>
    <w:rsid w:val="00C565F0"/>
    <w:rsid w:val="00C56782"/>
    <w:rsid w:val="00C568D6"/>
    <w:rsid w:val="00C56C19"/>
    <w:rsid w:val="00C56CFB"/>
    <w:rsid w:val="00C57383"/>
    <w:rsid w:val="00C57624"/>
    <w:rsid w:val="00C5765F"/>
    <w:rsid w:val="00C57698"/>
    <w:rsid w:val="00C576D9"/>
    <w:rsid w:val="00C57728"/>
    <w:rsid w:val="00C57815"/>
    <w:rsid w:val="00C57BF3"/>
    <w:rsid w:val="00C57DEC"/>
    <w:rsid w:val="00C60089"/>
    <w:rsid w:val="00C60270"/>
    <w:rsid w:val="00C6062F"/>
    <w:rsid w:val="00C60647"/>
    <w:rsid w:val="00C609D5"/>
    <w:rsid w:val="00C60BC3"/>
    <w:rsid w:val="00C60D3F"/>
    <w:rsid w:val="00C60E76"/>
    <w:rsid w:val="00C61037"/>
    <w:rsid w:val="00C6115E"/>
    <w:rsid w:val="00C615E2"/>
    <w:rsid w:val="00C6176C"/>
    <w:rsid w:val="00C6186E"/>
    <w:rsid w:val="00C61BC5"/>
    <w:rsid w:val="00C61C09"/>
    <w:rsid w:val="00C61C5B"/>
    <w:rsid w:val="00C61C5D"/>
    <w:rsid w:val="00C61D9E"/>
    <w:rsid w:val="00C61DB1"/>
    <w:rsid w:val="00C61FFD"/>
    <w:rsid w:val="00C6266D"/>
    <w:rsid w:val="00C626F2"/>
    <w:rsid w:val="00C62AD4"/>
    <w:rsid w:val="00C62CC1"/>
    <w:rsid w:val="00C62CEE"/>
    <w:rsid w:val="00C62D3C"/>
    <w:rsid w:val="00C62E5A"/>
    <w:rsid w:val="00C6314F"/>
    <w:rsid w:val="00C631D6"/>
    <w:rsid w:val="00C634B6"/>
    <w:rsid w:val="00C63638"/>
    <w:rsid w:val="00C63702"/>
    <w:rsid w:val="00C63814"/>
    <w:rsid w:val="00C63E68"/>
    <w:rsid w:val="00C63EDE"/>
    <w:rsid w:val="00C64056"/>
    <w:rsid w:val="00C64127"/>
    <w:rsid w:val="00C646DD"/>
    <w:rsid w:val="00C64954"/>
    <w:rsid w:val="00C64A6D"/>
    <w:rsid w:val="00C64ADE"/>
    <w:rsid w:val="00C64B16"/>
    <w:rsid w:val="00C651CF"/>
    <w:rsid w:val="00C65875"/>
    <w:rsid w:val="00C65A81"/>
    <w:rsid w:val="00C65E1C"/>
    <w:rsid w:val="00C65F3B"/>
    <w:rsid w:val="00C65F80"/>
    <w:rsid w:val="00C666DD"/>
    <w:rsid w:val="00C668A6"/>
    <w:rsid w:val="00C66CDF"/>
    <w:rsid w:val="00C67169"/>
    <w:rsid w:val="00C67793"/>
    <w:rsid w:val="00C67816"/>
    <w:rsid w:val="00C67AA2"/>
    <w:rsid w:val="00C67C1C"/>
    <w:rsid w:val="00C70124"/>
    <w:rsid w:val="00C70361"/>
    <w:rsid w:val="00C705E4"/>
    <w:rsid w:val="00C70AE2"/>
    <w:rsid w:val="00C70E87"/>
    <w:rsid w:val="00C70EB4"/>
    <w:rsid w:val="00C70FC1"/>
    <w:rsid w:val="00C7105B"/>
    <w:rsid w:val="00C7112E"/>
    <w:rsid w:val="00C718C4"/>
    <w:rsid w:val="00C71A9D"/>
    <w:rsid w:val="00C71E8A"/>
    <w:rsid w:val="00C71E9C"/>
    <w:rsid w:val="00C71EFF"/>
    <w:rsid w:val="00C72318"/>
    <w:rsid w:val="00C72344"/>
    <w:rsid w:val="00C72362"/>
    <w:rsid w:val="00C7256A"/>
    <w:rsid w:val="00C726D2"/>
    <w:rsid w:val="00C727B8"/>
    <w:rsid w:val="00C72CA3"/>
    <w:rsid w:val="00C73166"/>
    <w:rsid w:val="00C732A1"/>
    <w:rsid w:val="00C732C1"/>
    <w:rsid w:val="00C7338C"/>
    <w:rsid w:val="00C735FB"/>
    <w:rsid w:val="00C7360A"/>
    <w:rsid w:val="00C73789"/>
    <w:rsid w:val="00C73B2A"/>
    <w:rsid w:val="00C73D93"/>
    <w:rsid w:val="00C73E0E"/>
    <w:rsid w:val="00C74000"/>
    <w:rsid w:val="00C74007"/>
    <w:rsid w:val="00C7437A"/>
    <w:rsid w:val="00C743CA"/>
    <w:rsid w:val="00C744E9"/>
    <w:rsid w:val="00C7479D"/>
    <w:rsid w:val="00C74C22"/>
    <w:rsid w:val="00C74E1C"/>
    <w:rsid w:val="00C7545F"/>
    <w:rsid w:val="00C75B3E"/>
    <w:rsid w:val="00C75C39"/>
    <w:rsid w:val="00C75D9B"/>
    <w:rsid w:val="00C75F50"/>
    <w:rsid w:val="00C76213"/>
    <w:rsid w:val="00C7628A"/>
    <w:rsid w:val="00C76435"/>
    <w:rsid w:val="00C7671E"/>
    <w:rsid w:val="00C76770"/>
    <w:rsid w:val="00C76A98"/>
    <w:rsid w:val="00C77016"/>
    <w:rsid w:val="00C77446"/>
    <w:rsid w:val="00C779AE"/>
    <w:rsid w:val="00C77C7F"/>
    <w:rsid w:val="00C77D6C"/>
    <w:rsid w:val="00C80543"/>
    <w:rsid w:val="00C8066A"/>
    <w:rsid w:val="00C80AC7"/>
    <w:rsid w:val="00C80B8F"/>
    <w:rsid w:val="00C80DD2"/>
    <w:rsid w:val="00C80DEF"/>
    <w:rsid w:val="00C80F61"/>
    <w:rsid w:val="00C80FB2"/>
    <w:rsid w:val="00C8138A"/>
    <w:rsid w:val="00C81795"/>
    <w:rsid w:val="00C817BC"/>
    <w:rsid w:val="00C818AD"/>
    <w:rsid w:val="00C81943"/>
    <w:rsid w:val="00C81BA6"/>
    <w:rsid w:val="00C81CEC"/>
    <w:rsid w:val="00C826AD"/>
    <w:rsid w:val="00C82803"/>
    <w:rsid w:val="00C82980"/>
    <w:rsid w:val="00C82CCA"/>
    <w:rsid w:val="00C82F63"/>
    <w:rsid w:val="00C82FCD"/>
    <w:rsid w:val="00C82FFA"/>
    <w:rsid w:val="00C837BD"/>
    <w:rsid w:val="00C83A65"/>
    <w:rsid w:val="00C83B13"/>
    <w:rsid w:val="00C83C28"/>
    <w:rsid w:val="00C8420E"/>
    <w:rsid w:val="00C847DD"/>
    <w:rsid w:val="00C84800"/>
    <w:rsid w:val="00C848C7"/>
    <w:rsid w:val="00C84B68"/>
    <w:rsid w:val="00C84F0E"/>
    <w:rsid w:val="00C851B2"/>
    <w:rsid w:val="00C851CB"/>
    <w:rsid w:val="00C85262"/>
    <w:rsid w:val="00C852D2"/>
    <w:rsid w:val="00C852F5"/>
    <w:rsid w:val="00C853CA"/>
    <w:rsid w:val="00C856B1"/>
    <w:rsid w:val="00C856EC"/>
    <w:rsid w:val="00C857F5"/>
    <w:rsid w:val="00C8588B"/>
    <w:rsid w:val="00C858C7"/>
    <w:rsid w:val="00C85A13"/>
    <w:rsid w:val="00C85AF5"/>
    <w:rsid w:val="00C85D8A"/>
    <w:rsid w:val="00C85DA5"/>
    <w:rsid w:val="00C85EBF"/>
    <w:rsid w:val="00C85F05"/>
    <w:rsid w:val="00C86588"/>
    <w:rsid w:val="00C86739"/>
    <w:rsid w:val="00C86819"/>
    <w:rsid w:val="00C86903"/>
    <w:rsid w:val="00C86A57"/>
    <w:rsid w:val="00C86F51"/>
    <w:rsid w:val="00C86FC8"/>
    <w:rsid w:val="00C8790E"/>
    <w:rsid w:val="00C879FA"/>
    <w:rsid w:val="00C87C20"/>
    <w:rsid w:val="00C87E07"/>
    <w:rsid w:val="00C87F83"/>
    <w:rsid w:val="00C90267"/>
    <w:rsid w:val="00C90308"/>
    <w:rsid w:val="00C9070D"/>
    <w:rsid w:val="00C90955"/>
    <w:rsid w:val="00C90F58"/>
    <w:rsid w:val="00C90F9E"/>
    <w:rsid w:val="00C9137B"/>
    <w:rsid w:val="00C914EA"/>
    <w:rsid w:val="00C91563"/>
    <w:rsid w:val="00C91773"/>
    <w:rsid w:val="00C91821"/>
    <w:rsid w:val="00C91C76"/>
    <w:rsid w:val="00C91E2C"/>
    <w:rsid w:val="00C91F27"/>
    <w:rsid w:val="00C91FB3"/>
    <w:rsid w:val="00C923FE"/>
    <w:rsid w:val="00C92635"/>
    <w:rsid w:val="00C92C09"/>
    <w:rsid w:val="00C92F3D"/>
    <w:rsid w:val="00C92FD6"/>
    <w:rsid w:val="00C931BD"/>
    <w:rsid w:val="00C933A9"/>
    <w:rsid w:val="00C934D6"/>
    <w:rsid w:val="00C93767"/>
    <w:rsid w:val="00C93A85"/>
    <w:rsid w:val="00C94081"/>
    <w:rsid w:val="00C941AB"/>
    <w:rsid w:val="00C941AD"/>
    <w:rsid w:val="00C94242"/>
    <w:rsid w:val="00C94498"/>
    <w:rsid w:val="00C9454B"/>
    <w:rsid w:val="00C945A4"/>
    <w:rsid w:val="00C94687"/>
    <w:rsid w:val="00C9492A"/>
    <w:rsid w:val="00C949CA"/>
    <w:rsid w:val="00C94CDC"/>
    <w:rsid w:val="00C94F96"/>
    <w:rsid w:val="00C95296"/>
    <w:rsid w:val="00C95350"/>
    <w:rsid w:val="00C95385"/>
    <w:rsid w:val="00C955E5"/>
    <w:rsid w:val="00C96086"/>
    <w:rsid w:val="00C96479"/>
    <w:rsid w:val="00C96AC3"/>
    <w:rsid w:val="00C96B52"/>
    <w:rsid w:val="00C96DE5"/>
    <w:rsid w:val="00C96F5B"/>
    <w:rsid w:val="00C9700A"/>
    <w:rsid w:val="00C971BA"/>
    <w:rsid w:val="00C972EC"/>
    <w:rsid w:val="00C97611"/>
    <w:rsid w:val="00C9763C"/>
    <w:rsid w:val="00C97A80"/>
    <w:rsid w:val="00C97DE8"/>
    <w:rsid w:val="00C97F30"/>
    <w:rsid w:val="00CA0718"/>
    <w:rsid w:val="00CA0803"/>
    <w:rsid w:val="00CA0BED"/>
    <w:rsid w:val="00CA13E1"/>
    <w:rsid w:val="00CA1584"/>
    <w:rsid w:val="00CA1644"/>
    <w:rsid w:val="00CA182C"/>
    <w:rsid w:val="00CA1BCE"/>
    <w:rsid w:val="00CA1D7C"/>
    <w:rsid w:val="00CA224A"/>
    <w:rsid w:val="00CA24FF"/>
    <w:rsid w:val="00CA257D"/>
    <w:rsid w:val="00CA264B"/>
    <w:rsid w:val="00CA29A4"/>
    <w:rsid w:val="00CA2F0B"/>
    <w:rsid w:val="00CA2FFA"/>
    <w:rsid w:val="00CA340B"/>
    <w:rsid w:val="00CA3475"/>
    <w:rsid w:val="00CA34E4"/>
    <w:rsid w:val="00CA3651"/>
    <w:rsid w:val="00CA3C0C"/>
    <w:rsid w:val="00CA3C67"/>
    <w:rsid w:val="00CA3E77"/>
    <w:rsid w:val="00CA403C"/>
    <w:rsid w:val="00CA40D9"/>
    <w:rsid w:val="00CA4467"/>
    <w:rsid w:val="00CA4A7F"/>
    <w:rsid w:val="00CA4CE4"/>
    <w:rsid w:val="00CA4CEC"/>
    <w:rsid w:val="00CA5590"/>
    <w:rsid w:val="00CA5779"/>
    <w:rsid w:val="00CA5ECB"/>
    <w:rsid w:val="00CA5F69"/>
    <w:rsid w:val="00CA602F"/>
    <w:rsid w:val="00CA61A2"/>
    <w:rsid w:val="00CA6817"/>
    <w:rsid w:val="00CA6DD1"/>
    <w:rsid w:val="00CA6EF2"/>
    <w:rsid w:val="00CA7380"/>
    <w:rsid w:val="00CA738D"/>
    <w:rsid w:val="00CA7442"/>
    <w:rsid w:val="00CA7445"/>
    <w:rsid w:val="00CA76EE"/>
    <w:rsid w:val="00CA7973"/>
    <w:rsid w:val="00CA7B45"/>
    <w:rsid w:val="00CA7B90"/>
    <w:rsid w:val="00CA7E4A"/>
    <w:rsid w:val="00CB0072"/>
    <w:rsid w:val="00CB040C"/>
    <w:rsid w:val="00CB0998"/>
    <w:rsid w:val="00CB10AA"/>
    <w:rsid w:val="00CB1177"/>
    <w:rsid w:val="00CB12E9"/>
    <w:rsid w:val="00CB131A"/>
    <w:rsid w:val="00CB1325"/>
    <w:rsid w:val="00CB13B2"/>
    <w:rsid w:val="00CB14C3"/>
    <w:rsid w:val="00CB14F7"/>
    <w:rsid w:val="00CB158D"/>
    <w:rsid w:val="00CB1600"/>
    <w:rsid w:val="00CB1899"/>
    <w:rsid w:val="00CB1ADE"/>
    <w:rsid w:val="00CB1B2A"/>
    <w:rsid w:val="00CB1BAD"/>
    <w:rsid w:val="00CB21E5"/>
    <w:rsid w:val="00CB234F"/>
    <w:rsid w:val="00CB23D4"/>
    <w:rsid w:val="00CB28F5"/>
    <w:rsid w:val="00CB29B7"/>
    <w:rsid w:val="00CB2A87"/>
    <w:rsid w:val="00CB369F"/>
    <w:rsid w:val="00CB37C1"/>
    <w:rsid w:val="00CB3C9C"/>
    <w:rsid w:val="00CB3FF6"/>
    <w:rsid w:val="00CB4347"/>
    <w:rsid w:val="00CB4490"/>
    <w:rsid w:val="00CB4731"/>
    <w:rsid w:val="00CB4C16"/>
    <w:rsid w:val="00CB4DDD"/>
    <w:rsid w:val="00CB4E05"/>
    <w:rsid w:val="00CB5142"/>
    <w:rsid w:val="00CB52B6"/>
    <w:rsid w:val="00CB55EA"/>
    <w:rsid w:val="00CB5679"/>
    <w:rsid w:val="00CB57FC"/>
    <w:rsid w:val="00CB58BB"/>
    <w:rsid w:val="00CB59F3"/>
    <w:rsid w:val="00CB5AC4"/>
    <w:rsid w:val="00CB5F2D"/>
    <w:rsid w:val="00CB600B"/>
    <w:rsid w:val="00CB606F"/>
    <w:rsid w:val="00CB6141"/>
    <w:rsid w:val="00CB62DE"/>
    <w:rsid w:val="00CB6413"/>
    <w:rsid w:val="00CB6494"/>
    <w:rsid w:val="00CB6DB9"/>
    <w:rsid w:val="00CB7255"/>
    <w:rsid w:val="00CB7499"/>
    <w:rsid w:val="00CB78D6"/>
    <w:rsid w:val="00CB7C17"/>
    <w:rsid w:val="00CC0067"/>
    <w:rsid w:val="00CC027B"/>
    <w:rsid w:val="00CC0B93"/>
    <w:rsid w:val="00CC0C4D"/>
    <w:rsid w:val="00CC0DB9"/>
    <w:rsid w:val="00CC1015"/>
    <w:rsid w:val="00CC10FE"/>
    <w:rsid w:val="00CC12CA"/>
    <w:rsid w:val="00CC12FC"/>
    <w:rsid w:val="00CC1304"/>
    <w:rsid w:val="00CC136F"/>
    <w:rsid w:val="00CC1CEA"/>
    <w:rsid w:val="00CC1E61"/>
    <w:rsid w:val="00CC1F7A"/>
    <w:rsid w:val="00CC1FD3"/>
    <w:rsid w:val="00CC2089"/>
    <w:rsid w:val="00CC21E0"/>
    <w:rsid w:val="00CC2242"/>
    <w:rsid w:val="00CC251D"/>
    <w:rsid w:val="00CC2591"/>
    <w:rsid w:val="00CC28CA"/>
    <w:rsid w:val="00CC28D2"/>
    <w:rsid w:val="00CC30C8"/>
    <w:rsid w:val="00CC3754"/>
    <w:rsid w:val="00CC375F"/>
    <w:rsid w:val="00CC378A"/>
    <w:rsid w:val="00CC3ADD"/>
    <w:rsid w:val="00CC3C25"/>
    <w:rsid w:val="00CC404B"/>
    <w:rsid w:val="00CC41DB"/>
    <w:rsid w:val="00CC4E89"/>
    <w:rsid w:val="00CC4FEE"/>
    <w:rsid w:val="00CC505F"/>
    <w:rsid w:val="00CC52F2"/>
    <w:rsid w:val="00CC5480"/>
    <w:rsid w:val="00CC554A"/>
    <w:rsid w:val="00CC594B"/>
    <w:rsid w:val="00CC59F5"/>
    <w:rsid w:val="00CC5D79"/>
    <w:rsid w:val="00CC5DAE"/>
    <w:rsid w:val="00CC5E15"/>
    <w:rsid w:val="00CC5FA2"/>
    <w:rsid w:val="00CC6128"/>
    <w:rsid w:val="00CC653B"/>
    <w:rsid w:val="00CC6665"/>
    <w:rsid w:val="00CC68E8"/>
    <w:rsid w:val="00CC696D"/>
    <w:rsid w:val="00CC70E5"/>
    <w:rsid w:val="00CC73AE"/>
    <w:rsid w:val="00CC7548"/>
    <w:rsid w:val="00CC77EF"/>
    <w:rsid w:val="00CC7871"/>
    <w:rsid w:val="00CC78B2"/>
    <w:rsid w:val="00CC7F0A"/>
    <w:rsid w:val="00CD0110"/>
    <w:rsid w:val="00CD03FA"/>
    <w:rsid w:val="00CD0453"/>
    <w:rsid w:val="00CD06B7"/>
    <w:rsid w:val="00CD06E7"/>
    <w:rsid w:val="00CD075E"/>
    <w:rsid w:val="00CD0869"/>
    <w:rsid w:val="00CD095F"/>
    <w:rsid w:val="00CD0A05"/>
    <w:rsid w:val="00CD0B6B"/>
    <w:rsid w:val="00CD0C8B"/>
    <w:rsid w:val="00CD0D8A"/>
    <w:rsid w:val="00CD114A"/>
    <w:rsid w:val="00CD1845"/>
    <w:rsid w:val="00CD1A99"/>
    <w:rsid w:val="00CD1B3D"/>
    <w:rsid w:val="00CD1D87"/>
    <w:rsid w:val="00CD2891"/>
    <w:rsid w:val="00CD29BF"/>
    <w:rsid w:val="00CD29E0"/>
    <w:rsid w:val="00CD2D44"/>
    <w:rsid w:val="00CD2F6A"/>
    <w:rsid w:val="00CD2FAD"/>
    <w:rsid w:val="00CD300A"/>
    <w:rsid w:val="00CD3035"/>
    <w:rsid w:val="00CD311D"/>
    <w:rsid w:val="00CD32D4"/>
    <w:rsid w:val="00CD3483"/>
    <w:rsid w:val="00CD3655"/>
    <w:rsid w:val="00CD3803"/>
    <w:rsid w:val="00CD3A98"/>
    <w:rsid w:val="00CD3AF4"/>
    <w:rsid w:val="00CD3D72"/>
    <w:rsid w:val="00CD3DAC"/>
    <w:rsid w:val="00CD3E35"/>
    <w:rsid w:val="00CD4168"/>
    <w:rsid w:val="00CD4325"/>
    <w:rsid w:val="00CD4341"/>
    <w:rsid w:val="00CD451B"/>
    <w:rsid w:val="00CD473A"/>
    <w:rsid w:val="00CD4D12"/>
    <w:rsid w:val="00CD4EDC"/>
    <w:rsid w:val="00CD4F98"/>
    <w:rsid w:val="00CD5136"/>
    <w:rsid w:val="00CD52B5"/>
    <w:rsid w:val="00CD53DC"/>
    <w:rsid w:val="00CD54E8"/>
    <w:rsid w:val="00CD559C"/>
    <w:rsid w:val="00CD59BB"/>
    <w:rsid w:val="00CD5FCB"/>
    <w:rsid w:val="00CD62FC"/>
    <w:rsid w:val="00CD646E"/>
    <w:rsid w:val="00CD66B5"/>
    <w:rsid w:val="00CD69B5"/>
    <w:rsid w:val="00CD6C46"/>
    <w:rsid w:val="00CD6C60"/>
    <w:rsid w:val="00CD6D19"/>
    <w:rsid w:val="00CD6FB0"/>
    <w:rsid w:val="00CD7134"/>
    <w:rsid w:val="00CD7184"/>
    <w:rsid w:val="00CD77DB"/>
    <w:rsid w:val="00CD7893"/>
    <w:rsid w:val="00CD7916"/>
    <w:rsid w:val="00CD7B07"/>
    <w:rsid w:val="00CD7F07"/>
    <w:rsid w:val="00CE02BB"/>
    <w:rsid w:val="00CE069A"/>
    <w:rsid w:val="00CE0833"/>
    <w:rsid w:val="00CE0A0B"/>
    <w:rsid w:val="00CE0A88"/>
    <w:rsid w:val="00CE0AB2"/>
    <w:rsid w:val="00CE0D06"/>
    <w:rsid w:val="00CE0D4D"/>
    <w:rsid w:val="00CE0DDF"/>
    <w:rsid w:val="00CE0E24"/>
    <w:rsid w:val="00CE1098"/>
    <w:rsid w:val="00CE1130"/>
    <w:rsid w:val="00CE11E6"/>
    <w:rsid w:val="00CE19DD"/>
    <w:rsid w:val="00CE1B7B"/>
    <w:rsid w:val="00CE1C5A"/>
    <w:rsid w:val="00CE1D67"/>
    <w:rsid w:val="00CE1E5B"/>
    <w:rsid w:val="00CE1F2B"/>
    <w:rsid w:val="00CE22F4"/>
    <w:rsid w:val="00CE23F8"/>
    <w:rsid w:val="00CE23FD"/>
    <w:rsid w:val="00CE24DE"/>
    <w:rsid w:val="00CE24E9"/>
    <w:rsid w:val="00CE26B5"/>
    <w:rsid w:val="00CE2774"/>
    <w:rsid w:val="00CE29CB"/>
    <w:rsid w:val="00CE2F29"/>
    <w:rsid w:val="00CE322D"/>
    <w:rsid w:val="00CE323F"/>
    <w:rsid w:val="00CE3871"/>
    <w:rsid w:val="00CE3C0A"/>
    <w:rsid w:val="00CE410C"/>
    <w:rsid w:val="00CE415A"/>
    <w:rsid w:val="00CE416F"/>
    <w:rsid w:val="00CE41DE"/>
    <w:rsid w:val="00CE439E"/>
    <w:rsid w:val="00CE450E"/>
    <w:rsid w:val="00CE47D1"/>
    <w:rsid w:val="00CE4A32"/>
    <w:rsid w:val="00CE4C20"/>
    <w:rsid w:val="00CE4CB4"/>
    <w:rsid w:val="00CE50E9"/>
    <w:rsid w:val="00CE51F6"/>
    <w:rsid w:val="00CE520F"/>
    <w:rsid w:val="00CE55C4"/>
    <w:rsid w:val="00CE58A5"/>
    <w:rsid w:val="00CE5A20"/>
    <w:rsid w:val="00CE5B96"/>
    <w:rsid w:val="00CE5C04"/>
    <w:rsid w:val="00CE5C1F"/>
    <w:rsid w:val="00CE5D39"/>
    <w:rsid w:val="00CE5FA0"/>
    <w:rsid w:val="00CE60A7"/>
    <w:rsid w:val="00CE6469"/>
    <w:rsid w:val="00CE6568"/>
    <w:rsid w:val="00CE66A8"/>
    <w:rsid w:val="00CE67D9"/>
    <w:rsid w:val="00CE6800"/>
    <w:rsid w:val="00CE6A67"/>
    <w:rsid w:val="00CE6C91"/>
    <w:rsid w:val="00CE70A3"/>
    <w:rsid w:val="00CE726E"/>
    <w:rsid w:val="00CE72C2"/>
    <w:rsid w:val="00CE72FC"/>
    <w:rsid w:val="00CE73D4"/>
    <w:rsid w:val="00CE7886"/>
    <w:rsid w:val="00CE791C"/>
    <w:rsid w:val="00CE79EB"/>
    <w:rsid w:val="00CE7EA1"/>
    <w:rsid w:val="00CF0328"/>
    <w:rsid w:val="00CF0414"/>
    <w:rsid w:val="00CF063A"/>
    <w:rsid w:val="00CF0703"/>
    <w:rsid w:val="00CF07F6"/>
    <w:rsid w:val="00CF0BE7"/>
    <w:rsid w:val="00CF0D97"/>
    <w:rsid w:val="00CF0FC7"/>
    <w:rsid w:val="00CF1114"/>
    <w:rsid w:val="00CF1127"/>
    <w:rsid w:val="00CF15BA"/>
    <w:rsid w:val="00CF17D3"/>
    <w:rsid w:val="00CF1A7D"/>
    <w:rsid w:val="00CF1B5E"/>
    <w:rsid w:val="00CF1FC9"/>
    <w:rsid w:val="00CF20F2"/>
    <w:rsid w:val="00CF21F9"/>
    <w:rsid w:val="00CF2348"/>
    <w:rsid w:val="00CF2C4A"/>
    <w:rsid w:val="00CF2E7C"/>
    <w:rsid w:val="00CF342C"/>
    <w:rsid w:val="00CF369F"/>
    <w:rsid w:val="00CF3A7F"/>
    <w:rsid w:val="00CF3B70"/>
    <w:rsid w:val="00CF3B74"/>
    <w:rsid w:val="00CF3DAB"/>
    <w:rsid w:val="00CF3F35"/>
    <w:rsid w:val="00CF3FC3"/>
    <w:rsid w:val="00CF40E8"/>
    <w:rsid w:val="00CF410C"/>
    <w:rsid w:val="00CF48AD"/>
    <w:rsid w:val="00CF4F30"/>
    <w:rsid w:val="00CF5255"/>
    <w:rsid w:val="00CF52D1"/>
    <w:rsid w:val="00CF535F"/>
    <w:rsid w:val="00CF547A"/>
    <w:rsid w:val="00CF55A7"/>
    <w:rsid w:val="00CF55F1"/>
    <w:rsid w:val="00CF563A"/>
    <w:rsid w:val="00CF579D"/>
    <w:rsid w:val="00CF57A5"/>
    <w:rsid w:val="00CF59F0"/>
    <w:rsid w:val="00CF5ADC"/>
    <w:rsid w:val="00CF5BBB"/>
    <w:rsid w:val="00CF5C3A"/>
    <w:rsid w:val="00CF5FE7"/>
    <w:rsid w:val="00CF6513"/>
    <w:rsid w:val="00CF6531"/>
    <w:rsid w:val="00CF69D0"/>
    <w:rsid w:val="00CF6AD5"/>
    <w:rsid w:val="00CF6B40"/>
    <w:rsid w:val="00CF6BDA"/>
    <w:rsid w:val="00CF6F17"/>
    <w:rsid w:val="00CF709E"/>
    <w:rsid w:val="00CF725C"/>
    <w:rsid w:val="00CF736C"/>
    <w:rsid w:val="00CF73FD"/>
    <w:rsid w:val="00CF7CBC"/>
    <w:rsid w:val="00CF7D6F"/>
    <w:rsid w:val="00CF7DEE"/>
    <w:rsid w:val="00CF7E0A"/>
    <w:rsid w:val="00CF7ECE"/>
    <w:rsid w:val="00CF7FA9"/>
    <w:rsid w:val="00D003C5"/>
    <w:rsid w:val="00D008C9"/>
    <w:rsid w:val="00D0092F"/>
    <w:rsid w:val="00D00E01"/>
    <w:rsid w:val="00D01230"/>
    <w:rsid w:val="00D013DA"/>
    <w:rsid w:val="00D013FC"/>
    <w:rsid w:val="00D01958"/>
    <w:rsid w:val="00D01B95"/>
    <w:rsid w:val="00D01D3A"/>
    <w:rsid w:val="00D020C5"/>
    <w:rsid w:val="00D022CA"/>
    <w:rsid w:val="00D0276E"/>
    <w:rsid w:val="00D0350F"/>
    <w:rsid w:val="00D035E6"/>
    <w:rsid w:val="00D035E9"/>
    <w:rsid w:val="00D0364A"/>
    <w:rsid w:val="00D03770"/>
    <w:rsid w:val="00D039DC"/>
    <w:rsid w:val="00D03A2D"/>
    <w:rsid w:val="00D03B04"/>
    <w:rsid w:val="00D03E31"/>
    <w:rsid w:val="00D04430"/>
    <w:rsid w:val="00D045A7"/>
    <w:rsid w:val="00D04734"/>
    <w:rsid w:val="00D0488A"/>
    <w:rsid w:val="00D04B46"/>
    <w:rsid w:val="00D04B97"/>
    <w:rsid w:val="00D04F1D"/>
    <w:rsid w:val="00D052AE"/>
    <w:rsid w:val="00D05AE3"/>
    <w:rsid w:val="00D05C70"/>
    <w:rsid w:val="00D05FEB"/>
    <w:rsid w:val="00D06046"/>
    <w:rsid w:val="00D061E9"/>
    <w:rsid w:val="00D061F8"/>
    <w:rsid w:val="00D0628C"/>
    <w:rsid w:val="00D062BD"/>
    <w:rsid w:val="00D063EF"/>
    <w:rsid w:val="00D06481"/>
    <w:rsid w:val="00D06500"/>
    <w:rsid w:val="00D06525"/>
    <w:rsid w:val="00D06593"/>
    <w:rsid w:val="00D066A9"/>
    <w:rsid w:val="00D067A3"/>
    <w:rsid w:val="00D068D0"/>
    <w:rsid w:val="00D06955"/>
    <w:rsid w:val="00D06D97"/>
    <w:rsid w:val="00D06DB7"/>
    <w:rsid w:val="00D06DC8"/>
    <w:rsid w:val="00D06EAA"/>
    <w:rsid w:val="00D075A1"/>
    <w:rsid w:val="00D0763D"/>
    <w:rsid w:val="00D076D4"/>
    <w:rsid w:val="00D07F61"/>
    <w:rsid w:val="00D10062"/>
    <w:rsid w:val="00D101CE"/>
    <w:rsid w:val="00D103BD"/>
    <w:rsid w:val="00D10971"/>
    <w:rsid w:val="00D109BA"/>
    <w:rsid w:val="00D10BE7"/>
    <w:rsid w:val="00D10F07"/>
    <w:rsid w:val="00D10F2C"/>
    <w:rsid w:val="00D113B3"/>
    <w:rsid w:val="00D116AA"/>
    <w:rsid w:val="00D11733"/>
    <w:rsid w:val="00D11AB7"/>
    <w:rsid w:val="00D11CB9"/>
    <w:rsid w:val="00D11D38"/>
    <w:rsid w:val="00D11D8F"/>
    <w:rsid w:val="00D11FD3"/>
    <w:rsid w:val="00D11FF1"/>
    <w:rsid w:val="00D13061"/>
    <w:rsid w:val="00D130CD"/>
    <w:rsid w:val="00D133E6"/>
    <w:rsid w:val="00D13B78"/>
    <w:rsid w:val="00D13BD7"/>
    <w:rsid w:val="00D13D08"/>
    <w:rsid w:val="00D13D6E"/>
    <w:rsid w:val="00D13D83"/>
    <w:rsid w:val="00D13E9E"/>
    <w:rsid w:val="00D14314"/>
    <w:rsid w:val="00D1437E"/>
    <w:rsid w:val="00D14956"/>
    <w:rsid w:val="00D14EF3"/>
    <w:rsid w:val="00D1517C"/>
    <w:rsid w:val="00D15AFE"/>
    <w:rsid w:val="00D15B26"/>
    <w:rsid w:val="00D163F4"/>
    <w:rsid w:val="00D165AC"/>
    <w:rsid w:val="00D1670C"/>
    <w:rsid w:val="00D16D80"/>
    <w:rsid w:val="00D17365"/>
    <w:rsid w:val="00D17621"/>
    <w:rsid w:val="00D178A4"/>
    <w:rsid w:val="00D17B5E"/>
    <w:rsid w:val="00D17F4D"/>
    <w:rsid w:val="00D20028"/>
    <w:rsid w:val="00D2071E"/>
    <w:rsid w:val="00D2072F"/>
    <w:rsid w:val="00D2073A"/>
    <w:rsid w:val="00D207A1"/>
    <w:rsid w:val="00D20BBF"/>
    <w:rsid w:val="00D20CDC"/>
    <w:rsid w:val="00D20F19"/>
    <w:rsid w:val="00D215F9"/>
    <w:rsid w:val="00D21745"/>
    <w:rsid w:val="00D21C24"/>
    <w:rsid w:val="00D21CE6"/>
    <w:rsid w:val="00D223A1"/>
    <w:rsid w:val="00D22512"/>
    <w:rsid w:val="00D225CF"/>
    <w:rsid w:val="00D2280E"/>
    <w:rsid w:val="00D22849"/>
    <w:rsid w:val="00D229F9"/>
    <w:rsid w:val="00D22A54"/>
    <w:rsid w:val="00D22D0A"/>
    <w:rsid w:val="00D22D7E"/>
    <w:rsid w:val="00D230CC"/>
    <w:rsid w:val="00D231F2"/>
    <w:rsid w:val="00D237AB"/>
    <w:rsid w:val="00D24148"/>
    <w:rsid w:val="00D2429E"/>
    <w:rsid w:val="00D24719"/>
    <w:rsid w:val="00D247B3"/>
    <w:rsid w:val="00D24F80"/>
    <w:rsid w:val="00D24FEB"/>
    <w:rsid w:val="00D2504E"/>
    <w:rsid w:val="00D2517F"/>
    <w:rsid w:val="00D255CC"/>
    <w:rsid w:val="00D25783"/>
    <w:rsid w:val="00D25E0B"/>
    <w:rsid w:val="00D25EB6"/>
    <w:rsid w:val="00D26168"/>
    <w:rsid w:val="00D26180"/>
    <w:rsid w:val="00D2630F"/>
    <w:rsid w:val="00D2644B"/>
    <w:rsid w:val="00D264C2"/>
    <w:rsid w:val="00D264E4"/>
    <w:rsid w:val="00D267E5"/>
    <w:rsid w:val="00D268F5"/>
    <w:rsid w:val="00D26A3B"/>
    <w:rsid w:val="00D26B5C"/>
    <w:rsid w:val="00D26DAC"/>
    <w:rsid w:val="00D26F17"/>
    <w:rsid w:val="00D27028"/>
    <w:rsid w:val="00D27435"/>
    <w:rsid w:val="00D27B09"/>
    <w:rsid w:val="00D27EBC"/>
    <w:rsid w:val="00D30055"/>
    <w:rsid w:val="00D3018E"/>
    <w:rsid w:val="00D305E0"/>
    <w:rsid w:val="00D309E7"/>
    <w:rsid w:val="00D30AA3"/>
    <w:rsid w:val="00D30EB2"/>
    <w:rsid w:val="00D31037"/>
    <w:rsid w:val="00D317E1"/>
    <w:rsid w:val="00D31D8D"/>
    <w:rsid w:val="00D31E11"/>
    <w:rsid w:val="00D31EDF"/>
    <w:rsid w:val="00D31EF6"/>
    <w:rsid w:val="00D31FFF"/>
    <w:rsid w:val="00D326A8"/>
    <w:rsid w:val="00D32758"/>
    <w:rsid w:val="00D32972"/>
    <w:rsid w:val="00D32CE4"/>
    <w:rsid w:val="00D32CFF"/>
    <w:rsid w:val="00D32EC2"/>
    <w:rsid w:val="00D33352"/>
    <w:rsid w:val="00D3366F"/>
    <w:rsid w:val="00D337DF"/>
    <w:rsid w:val="00D33A35"/>
    <w:rsid w:val="00D33BE4"/>
    <w:rsid w:val="00D33D07"/>
    <w:rsid w:val="00D33D13"/>
    <w:rsid w:val="00D33DF6"/>
    <w:rsid w:val="00D3473C"/>
    <w:rsid w:val="00D349C7"/>
    <w:rsid w:val="00D34B4B"/>
    <w:rsid w:val="00D34DAB"/>
    <w:rsid w:val="00D34F33"/>
    <w:rsid w:val="00D3518D"/>
    <w:rsid w:val="00D3552B"/>
    <w:rsid w:val="00D357DC"/>
    <w:rsid w:val="00D35DD5"/>
    <w:rsid w:val="00D35E70"/>
    <w:rsid w:val="00D35F12"/>
    <w:rsid w:val="00D35FDA"/>
    <w:rsid w:val="00D36509"/>
    <w:rsid w:val="00D367F4"/>
    <w:rsid w:val="00D36CF4"/>
    <w:rsid w:val="00D36CF9"/>
    <w:rsid w:val="00D36DE1"/>
    <w:rsid w:val="00D36F3D"/>
    <w:rsid w:val="00D370E3"/>
    <w:rsid w:val="00D370ED"/>
    <w:rsid w:val="00D372A2"/>
    <w:rsid w:val="00D375C3"/>
    <w:rsid w:val="00D37771"/>
    <w:rsid w:val="00D377CF"/>
    <w:rsid w:val="00D377DE"/>
    <w:rsid w:val="00D37995"/>
    <w:rsid w:val="00D37AF1"/>
    <w:rsid w:val="00D37BE0"/>
    <w:rsid w:val="00D40B80"/>
    <w:rsid w:val="00D40C27"/>
    <w:rsid w:val="00D40DD1"/>
    <w:rsid w:val="00D40E54"/>
    <w:rsid w:val="00D40EDB"/>
    <w:rsid w:val="00D4121E"/>
    <w:rsid w:val="00D41426"/>
    <w:rsid w:val="00D41610"/>
    <w:rsid w:val="00D41AAD"/>
    <w:rsid w:val="00D41BCD"/>
    <w:rsid w:val="00D41EDC"/>
    <w:rsid w:val="00D42229"/>
    <w:rsid w:val="00D422B5"/>
    <w:rsid w:val="00D426C7"/>
    <w:rsid w:val="00D42778"/>
    <w:rsid w:val="00D429E5"/>
    <w:rsid w:val="00D42BDC"/>
    <w:rsid w:val="00D42E59"/>
    <w:rsid w:val="00D4323F"/>
    <w:rsid w:val="00D43C09"/>
    <w:rsid w:val="00D43CAD"/>
    <w:rsid w:val="00D43DCE"/>
    <w:rsid w:val="00D43E33"/>
    <w:rsid w:val="00D43F39"/>
    <w:rsid w:val="00D44168"/>
    <w:rsid w:val="00D442BE"/>
    <w:rsid w:val="00D44497"/>
    <w:rsid w:val="00D444F3"/>
    <w:rsid w:val="00D44CB4"/>
    <w:rsid w:val="00D44D5E"/>
    <w:rsid w:val="00D44D64"/>
    <w:rsid w:val="00D451B9"/>
    <w:rsid w:val="00D454BF"/>
    <w:rsid w:val="00D454F5"/>
    <w:rsid w:val="00D45705"/>
    <w:rsid w:val="00D4596B"/>
    <w:rsid w:val="00D45C25"/>
    <w:rsid w:val="00D45D51"/>
    <w:rsid w:val="00D45F46"/>
    <w:rsid w:val="00D45F93"/>
    <w:rsid w:val="00D460C6"/>
    <w:rsid w:val="00D461DE"/>
    <w:rsid w:val="00D46241"/>
    <w:rsid w:val="00D46292"/>
    <w:rsid w:val="00D46613"/>
    <w:rsid w:val="00D4689E"/>
    <w:rsid w:val="00D46933"/>
    <w:rsid w:val="00D46A85"/>
    <w:rsid w:val="00D46B94"/>
    <w:rsid w:val="00D46C01"/>
    <w:rsid w:val="00D46D00"/>
    <w:rsid w:val="00D46D84"/>
    <w:rsid w:val="00D46E81"/>
    <w:rsid w:val="00D46FD1"/>
    <w:rsid w:val="00D4730F"/>
    <w:rsid w:val="00D47740"/>
    <w:rsid w:val="00D47848"/>
    <w:rsid w:val="00D47A0A"/>
    <w:rsid w:val="00D47D34"/>
    <w:rsid w:val="00D47DBC"/>
    <w:rsid w:val="00D501A7"/>
    <w:rsid w:val="00D502F6"/>
    <w:rsid w:val="00D5061C"/>
    <w:rsid w:val="00D5075D"/>
    <w:rsid w:val="00D50AD8"/>
    <w:rsid w:val="00D50AE2"/>
    <w:rsid w:val="00D50D94"/>
    <w:rsid w:val="00D50DA4"/>
    <w:rsid w:val="00D513F1"/>
    <w:rsid w:val="00D5192D"/>
    <w:rsid w:val="00D51BE6"/>
    <w:rsid w:val="00D51CF6"/>
    <w:rsid w:val="00D51DAD"/>
    <w:rsid w:val="00D52403"/>
    <w:rsid w:val="00D526AF"/>
    <w:rsid w:val="00D52803"/>
    <w:rsid w:val="00D5295A"/>
    <w:rsid w:val="00D53303"/>
    <w:rsid w:val="00D5384B"/>
    <w:rsid w:val="00D53C2C"/>
    <w:rsid w:val="00D53EA0"/>
    <w:rsid w:val="00D53FF3"/>
    <w:rsid w:val="00D541AD"/>
    <w:rsid w:val="00D54481"/>
    <w:rsid w:val="00D5497E"/>
    <w:rsid w:val="00D54A2B"/>
    <w:rsid w:val="00D54E2C"/>
    <w:rsid w:val="00D54EC3"/>
    <w:rsid w:val="00D55140"/>
    <w:rsid w:val="00D55241"/>
    <w:rsid w:val="00D552CD"/>
    <w:rsid w:val="00D55320"/>
    <w:rsid w:val="00D55448"/>
    <w:rsid w:val="00D55476"/>
    <w:rsid w:val="00D55953"/>
    <w:rsid w:val="00D55BFC"/>
    <w:rsid w:val="00D55C37"/>
    <w:rsid w:val="00D55E92"/>
    <w:rsid w:val="00D55F8E"/>
    <w:rsid w:val="00D5607A"/>
    <w:rsid w:val="00D563C5"/>
    <w:rsid w:val="00D5669E"/>
    <w:rsid w:val="00D56831"/>
    <w:rsid w:val="00D56A74"/>
    <w:rsid w:val="00D56B04"/>
    <w:rsid w:val="00D56CDF"/>
    <w:rsid w:val="00D571D8"/>
    <w:rsid w:val="00D5743A"/>
    <w:rsid w:val="00D57A3F"/>
    <w:rsid w:val="00D57AD4"/>
    <w:rsid w:val="00D57BE2"/>
    <w:rsid w:val="00D57EAD"/>
    <w:rsid w:val="00D57FC5"/>
    <w:rsid w:val="00D608B3"/>
    <w:rsid w:val="00D60AC2"/>
    <w:rsid w:val="00D60D24"/>
    <w:rsid w:val="00D61121"/>
    <w:rsid w:val="00D61134"/>
    <w:rsid w:val="00D61354"/>
    <w:rsid w:val="00D61676"/>
    <w:rsid w:val="00D61A2D"/>
    <w:rsid w:val="00D61BAE"/>
    <w:rsid w:val="00D63441"/>
    <w:rsid w:val="00D63803"/>
    <w:rsid w:val="00D63B26"/>
    <w:rsid w:val="00D63DB0"/>
    <w:rsid w:val="00D64155"/>
    <w:rsid w:val="00D64178"/>
    <w:rsid w:val="00D648C3"/>
    <w:rsid w:val="00D648E0"/>
    <w:rsid w:val="00D64A22"/>
    <w:rsid w:val="00D657C2"/>
    <w:rsid w:val="00D65AD4"/>
    <w:rsid w:val="00D65B9F"/>
    <w:rsid w:val="00D65F61"/>
    <w:rsid w:val="00D66105"/>
    <w:rsid w:val="00D66236"/>
    <w:rsid w:val="00D6648D"/>
    <w:rsid w:val="00D669BF"/>
    <w:rsid w:val="00D66A23"/>
    <w:rsid w:val="00D66BAA"/>
    <w:rsid w:val="00D66E95"/>
    <w:rsid w:val="00D66F8A"/>
    <w:rsid w:val="00D670C3"/>
    <w:rsid w:val="00D671BE"/>
    <w:rsid w:val="00D671F1"/>
    <w:rsid w:val="00D672B8"/>
    <w:rsid w:val="00D674C9"/>
    <w:rsid w:val="00D67C60"/>
    <w:rsid w:val="00D70361"/>
    <w:rsid w:val="00D707F7"/>
    <w:rsid w:val="00D709C7"/>
    <w:rsid w:val="00D70F0A"/>
    <w:rsid w:val="00D712CB"/>
    <w:rsid w:val="00D71335"/>
    <w:rsid w:val="00D713A0"/>
    <w:rsid w:val="00D71445"/>
    <w:rsid w:val="00D714B2"/>
    <w:rsid w:val="00D7168D"/>
    <w:rsid w:val="00D71ABF"/>
    <w:rsid w:val="00D7200B"/>
    <w:rsid w:val="00D7205C"/>
    <w:rsid w:val="00D724DD"/>
    <w:rsid w:val="00D7271E"/>
    <w:rsid w:val="00D7282B"/>
    <w:rsid w:val="00D72872"/>
    <w:rsid w:val="00D72954"/>
    <w:rsid w:val="00D72B53"/>
    <w:rsid w:val="00D72BE7"/>
    <w:rsid w:val="00D72FB0"/>
    <w:rsid w:val="00D73095"/>
    <w:rsid w:val="00D73211"/>
    <w:rsid w:val="00D73220"/>
    <w:rsid w:val="00D73526"/>
    <w:rsid w:val="00D737AA"/>
    <w:rsid w:val="00D73935"/>
    <w:rsid w:val="00D74060"/>
    <w:rsid w:val="00D7419E"/>
    <w:rsid w:val="00D7419F"/>
    <w:rsid w:val="00D7426D"/>
    <w:rsid w:val="00D74540"/>
    <w:rsid w:val="00D749FA"/>
    <w:rsid w:val="00D74A7E"/>
    <w:rsid w:val="00D74DE4"/>
    <w:rsid w:val="00D754AF"/>
    <w:rsid w:val="00D7552C"/>
    <w:rsid w:val="00D75856"/>
    <w:rsid w:val="00D75B83"/>
    <w:rsid w:val="00D75C43"/>
    <w:rsid w:val="00D75E77"/>
    <w:rsid w:val="00D76346"/>
    <w:rsid w:val="00D76619"/>
    <w:rsid w:val="00D76630"/>
    <w:rsid w:val="00D76668"/>
    <w:rsid w:val="00D7673F"/>
    <w:rsid w:val="00D76757"/>
    <w:rsid w:val="00D7684B"/>
    <w:rsid w:val="00D76B22"/>
    <w:rsid w:val="00D76B30"/>
    <w:rsid w:val="00D76C94"/>
    <w:rsid w:val="00D76D99"/>
    <w:rsid w:val="00D76F6A"/>
    <w:rsid w:val="00D771A0"/>
    <w:rsid w:val="00D77253"/>
    <w:rsid w:val="00D7744C"/>
    <w:rsid w:val="00D775F0"/>
    <w:rsid w:val="00D7767D"/>
    <w:rsid w:val="00D77826"/>
    <w:rsid w:val="00D77C35"/>
    <w:rsid w:val="00D77DC8"/>
    <w:rsid w:val="00D77EF7"/>
    <w:rsid w:val="00D80875"/>
    <w:rsid w:val="00D808F5"/>
    <w:rsid w:val="00D809E4"/>
    <w:rsid w:val="00D80A97"/>
    <w:rsid w:val="00D814FF"/>
    <w:rsid w:val="00D81970"/>
    <w:rsid w:val="00D81A6A"/>
    <w:rsid w:val="00D81A72"/>
    <w:rsid w:val="00D81D71"/>
    <w:rsid w:val="00D81FD5"/>
    <w:rsid w:val="00D824A8"/>
    <w:rsid w:val="00D82894"/>
    <w:rsid w:val="00D82A15"/>
    <w:rsid w:val="00D8311F"/>
    <w:rsid w:val="00D832B1"/>
    <w:rsid w:val="00D8345D"/>
    <w:rsid w:val="00D83621"/>
    <w:rsid w:val="00D836BA"/>
    <w:rsid w:val="00D83B64"/>
    <w:rsid w:val="00D83C6F"/>
    <w:rsid w:val="00D83CBB"/>
    <w:rsid w:val="00D8436F"/>
    <w:rsid w:val="00D8439F"/>
    <w:rsid w:val="00D849A8"/>
    <w:rsid w:val="00D84A95"/>
    <w:rsid w:val="00D84C54"/>
    <w:rsid w:val="00D84F9C"/>
    <w:rsid w:val="00D851B1"/>
    <w:rsid w:val="00D85FDF"/>
    <w:rsid w:val="00D8609E"/>
    <w:rsid w:val="00D860B6"/>
    <w:rsid w:val="00D8664E"/>
    <w:rsid w:val="00D866C2"/>
    <w:rsid w:val="00D86942"/>
    <w:rsid w:val="00D86A97"/>
    <w:rsid w:val="00D86D33"/>
    <w:rsid w:val="00D86E4E"/>
    <w:rsid w:val="00D872DF"/>
    <w:rsid w:val="00D873CA"/>
    <w:rsid w:val="00D87535"/>
    <w:rsid w:val="00D879F8"/>
    <w:rsid w:val="00D87A93"/>
    <w:rsid w:val="00D87DCA"/>
    <w:rsid w:val="00D901DA"/>
    <w:rsid w:val="00D90261"/>
    <w:rsid w:val="00D906E3"/>
    <w:rsid w:val="00D90781"/>
    <w:rsid w:val="00D9094A"/>
    <w:rsid w:val="00D90A67"/>
    <w:rsid w:val="00D90B32"/>
    <w:rsid w:val="00D90F37"/>
    <w:rsid w:val="00D910E4"/>
    <w:rsid w:val="00D913BE"/>
    <w:rsid w:val="00D91498"/>
    <w:rsid w:val="00D916A2"/>
    <w:rsid w:val="00D916B0"/>
    <w:rsid w:val="00D919D6"/>
    <w:rsid w:val="00D92003"/>
    <w:rsid w:val="00D92311"/>
    <w:rsid w:val="00D9236E"/>
    <w:rsid w:val="00D93090"/>
    <w:rsid w:val="00D93358"/>
    <w:rsid w:val="00D9340B"/>
    <w:rsid w:val="00D934D9"/>
    <w:rsid w:val="00D9350C"/>
    <w:rsid w:val="00D93564"/>
    <w:rsid w:val="00D93722"/>
    <w:rsid w:val="00D9374D"/>
    <w:rsid w:val="00D93866"/>
    <w:rsid w:val="00D93989"/>
    <w:rsid w:val="00D93BE2"/>
    <w:rsid w:val="00D9440F"/>
    <w:rsid w:val="00D94448"/>
    <w:rsid w:val="00D94482"/>
    <w:rsid w:val="00D944C5"/>
    <w:rsid w:val="00D944FD"/>
    <w:rsid w:val="00D9450E"/>
    <w:rsid w:val="00D946EC"/>
    <w:rsid w:val="00D94904"/>
    <w:rsid w:val="00D94A14"/>
    <w:rsid w:val="00D94D0E"/>
    <w:rsid w:val="00D94ED6"/>
    <w:rsid w:val="00D95394"/>
    <w:rsid w:val="00D95400"/>
    <w:rsid w:val="00D95661"/>
    <w:rsid w:val="00D959E5"/>
    <w:rsid w:val="00D96287"/>
    <w:rsid w:val="00D96658"/>
    <w:rsid w:val="00D96950"/>
    <w:rsid w:val="00D96B8B"/>
    <w:rsid w:val="00D96EE9"/>
    <w:rsid w:val="00D971FD"/>
    <w:rsid w:val="00D9725D"/>
    <w:rsid w:val="00D9745B"/>
    <w:rsid w:val="00D975B4"/>
    <w:rsid w:val="00D97BCE"/>
    <w:rsid w:val="00D97DE0"/>
    <w:rsid w:val="00DA02BA"/>
    <w:rsid w:val="00DA04AD"/>
    <w:rsid w:val="00DA0BAC"/>
    <w:rsid w:val="00DA0C5B"/>
    <w:rsid w:val="00DA0CF5"/>
    <w:rsid w:val="00DA1354"/>
    <w:rsid w:val="00DA16CD"/>
    <w:rsid w:val="00DA16EE"/>
    <w:rsid w:val="00DA1D76"/>
    <w:rsid w:val="00DA1F9C"/>
    <w:rsid w:val="00DA206A"/>
    <w:rsid w:val="00DA24E4"/>
    <w:rsid w:val="00DA2BB7"/>
    <w:rsid w:val="00DA2CD1"/>
    <w:rsid w:val="00DA2CE1"/>
    <w:rsid w:val="00DA2E75"/>
    <w:rsid w:val="00DA32C0"/>
    <w:rsid w:val="00DA34F5"/>
    <w:rsid w:val="00DA3719"/>
    <w:rsid w:val="00DA38C3"/>
    <w:rsid w:val="00DA3A7C"/>
    <w:rsid w:val="00DA3C16"/>
    <w:rsid w:val="00DA3C17"/>
    <w:rsid w:val="00DA4271"/>
    <w:rsid w:val="00DA48FF"/>
    <w:rsid w:val="00DA49B8"/>
    <w:rsid w:val="00DA49CE"/>
    <w:rsid w:val="00DA49F4"/>
    <w:rsid w:val="00DA4F54"/>
    <w:rsid w:val="00DA53C5"/>
    <w:rsid w:val="00DA5A59"/>
    <w:rsid w:val="00DA5D9B"/>
    <w:rsid w:val="00DA62F1"/>
    <w:rsid w:val="00DA6D13"/>
    <w:rsid w:val="00DA6DB3"/>
    <w:rsid w:val="00DA6EB5"/>
    <w:rsid w:val="00DA6EE6"/>
    <w:rsid w:val="00DA7152"/>
    <w:rsid w:val="00DA725D"/>
    <w:rsid w:val="00DA7765"/>
    <w:rsid w:val="00DA7962"/>
    <w:rsid w:val="00DB004A"/>
    <w:rsid w:val="00DB0195"/>
    <w:rsid w:val="00DB01A9"/>
    <w:rsid w:val="00DB01D9"/>
    <w:rsid w:val="00DB026D"/>
    <w:rsid w:val="00DB02C4"/>
    <w:rsid w:val="00DB03B5"/>
    <w:rsid w:val="00DB0989"/>
    <w:rsid w:val="00DB0B72"/>
    <w:rsid w:val="00DB11EE"/>
    <w:rsid w:val="00DB1280"/>
    <w:rsid w:val="00DB1656"/>
    <w:rsid w:val="00DB17A6"/>
    <w:rsid w:val="00DB17B8"/>
    <w:rsid w:val="00DB182D"/>
    <w:rsid w:val="00DB1C72"/>
    <w:rsid w:val="00DB1F31"/>
    <w:rsid w:val="00DB240A"/>
    <w:rsid w:val="00DB2489"/>
    <w:rsid w:val="00DB2523"/>
    <w:rsid w:val="00DB26E4"/>
    <w:rsid w:val="00DB292A"/>
    <w:rsid w:val="00DB2935"/>
    <w:rsid w:val="00DB29D1"/>
    <w:rsid w:val="00DB2AE4"/>
    <w:rsid w:val="00DB2FC7"/>
    <w:rsid w:val="00DB30D1"/>
    <w:rsid w:val="00DB366F"/>
    <w:rsid w:val="00DB3B44"/>
    <w:rsid w:val="00DB3D63"/>
    <w:rsid w:val="00DB3EDA"/>
    <w:rsid w:val="00DB3F45"/>
    <w:rsid w:val="00DB4164"/>
    <w:rsid w:val="00DB42B5"/>
    <w:rsid w:val="00DB4300"/>
    <w:rsid w:val="00DB43FE"/>
    <w:rsid w:val="00DB44AB"/>
    <w:rsid w:val="00DB47BC"/>
    <w:rsid w:val="00DB49E5"/>
    <w:rsid w:val="00DB4B66"/>
    <w:rsid w:val="00DB4E16"/>
    <w:rsid w:val="00DB52BF"/>
    <w:rsid w:val="00DB54D7"/>
    <w:rsid w:val="00DB5588"/>
    <w:rsid w:val="00DB5853"/>
    <w:rsid w:val="00DB5921"/>
    <w:rsid w:val="00DB5A89"/>
    <w:rsid w:val="00DB5AD0"/>
    <w:rsid w:val="00DB5C44"/>
    <w:rsid w:val="00DB5F62"/>
    <w:rsid w:val="00DB5FD9"/>
    <w:rsid w:val="00DB6092"/>
    <w:rsid w:val="00DB61A2"/>
    <w:rsid w:val="00DB633A"/>
    <w:rsid w:val="00DB6946"/>
    <w:rsid w:val="00DB697C"/>
    <w:rsid w:val="00DB6AF2"/>
    <w:rsid w:val="00DB6C56"/>
    <w:rsid w:val="00DB6F05"/>
    <w:rsid w:val="00DB77F2"/>
    <w:rsid w:val="00DB79EF"/>
    <w:rsid w:val="00DC02E6"/>
    <w:rsid w:val="00DC03A9"/>
    <w:rsid w:val="00DC0CFC"/>
    <w:rsid w:val="00DC153F"/>
    <w:rsid w:val="00DC17BF"/>
    <w:rsid w:val="00DC21F3"/>
    <w:rsid w:val="00DC2AE4"/>
    <w:rsid w:val="00DC334E"/>
    <w:rsid w:val="00DC337A"/>
    <w:rsid w:val="00DC3642"/>
    <w:rsid w:val="00DC39E3"/>
    <w:rsid w:val="00DC3F55"/>
    <w:rsid w:val="00DC3FE2"/>
    <w:rsid w:val="00DC410E"/>
    <w:rsid w:val="00DC42B1"/>
    <w:rsid w:val="00DC453D"/>
    <w:rsid w:val="00DC49BF"/>
    <w:rsid w:val="00DC4AAF"/>
    <w:rsid w:val="00DC4E54"/>
    <w:rsid w:val="00DC50CC"/>
    <w:rsid w:val="00DC52C9"/>
    <w:rsid w:val="00DC54A5"/>
    <w:rsid w:val="00DC5795"/>
    <w:rsid w:val="00DC5D4F"/>
    <w:rsid w:val="00DC5EA9"/>
    <w:rsid w:val="00DC63BA"/>
    <w:rsid w:val="00DC6524"/>
    <w:rsid w:val="00DC6839"/>
    <w:rsid w:val="00DC68D1"/>
    <w:rsid w:val="00DC6FE3"/>
    <w:rsid w:val="00DC723D"/>
    <w:rsid w:val="00DC747F"/>
    <w:rsid w:val="00DC7770"/>
    <w:rsid w:val="00DC7905"/>
    <w:rsid w:val="00DC7AEF"/>
    <w:rsid w:val="00DC7CB0"/>
    <w:rsid w:val="00DC7E10"/>
    <w:rsid w:val="00DC7EEE"/>
    <w:rsid w:val="00DD0244"/>
    <w:rsid w:val="00DD0572"/>
    <w:rsid w:val="00DD09A6"/>
    <w:rsid w:val="00DD0AC7"/>
    <w:rsid w:val="00DD0ADC"/>
    <w:rsid w:val="00DD0B79"/>
    <w:rsid w:val="00DD0CE0"/>
    <w:rsid w:val="00DD0E28"/>
    <w:rsid w:val="00DD136E"/>
    <w:rsid w:val="00DD1AF7"/>
    <w:rsid w:val="00DD1B1A"/>
    <w:rsid w:val="00DD1B32"/>
    <w:rsid w:val="00DD1BE4"/>
    <w:rsid w:val="00DD1C90"/>
    <w:rsid w:val="00DD1EDD"/>
    <w:rsid w:val="00DD222E"/>
    <w:rsid w:val="00DD2438"/>
    <w:rsid w:val="00DD2923"/>
    <w:rsid w:val="00DD2966"/>
    <w:rsid w:val="00DD3161"/>
    <w:rsid w:val="00DD3215"/>
    <w:rsid w:val="00DD3677"/>
    <w:rsid w:val="00DD3AE2"/>
    <w:rsid w:val="00DD3B8F"/>
    <w:rsid w:val="00DD3BAD"/>
    <w:rsid w:val="00DD3CAC"/>
    <w:rsid w:val="00DD3E20"/>
    <w:rsid w:val="00DD409B"/>
    <w:rsid w:val="00DD4185"/>
    <w:rsid w:val="00DD4935"/>
    <w:rsid w:val="00DD4B66"/>
    <w:rsid w:val="00DD4FDE"/>
    <w:rsid w:val="00DD5250"/>
    <w:rsid w:val="00DD54C8"/>
    <w:rsid w:val="00DD54D8"/>
    <w:rsid w:val="00DD5967"/>
    <w:rsid w:val="00DD5A90"/>
    <w:rsid w:val="00DD60CD"/>
    <w:rsid w:val="00DD6168"/>
    <w:rsid w:val="00DD642B"/>
    <w:rsid w:val="00DD6509"/>
    <w:rsid w:val="00DD6879"/>
    <w:rsid w:val="00DD68F6"/>
    <w:rsid w:val="00DD6C95"/>
    <w:rsid w:val="00DD7454"/>
    <w:rsid w:val="00DD757E"/>
    <w:rsid w:val="00DD75AD"/>
    <w:rsid w:val="00DD79C1"/>
    <w:rsid w:val="00DD7B82"/>
    <w:rsid w:val="00DD7C09"/>
    <w:rsid w:val="00DD7F45"/>
    <w:rsid w:val="00DE0082"/>
    <w:rsid w:val="00DE0131"/>
    <w:rsid w:val="00DE014A"/>
    <w:rsid w:val="00DE027F"/>
    <w:rsid w:val="00DE02BC"/>
    <w:rsid w:val="00DE02EF"/>
    <w:rsid w:val="00DE0461"/>
    <w:rsid w:val="00DE07E6"/>
    <w:rsid w:val="00DE0CA4"/>
    <w:rsid w:val="00DE0EF3"/>
    <w:rsid w:val="00DE0F02"/>
    <w:rsid w:val="00DE1469"/>
    <w:rsid w:val="00DE1488"/>
    <w:rsid w:val="00DE1660"/>
    <w:rsid w:val="00DE18FB"/>
    <w:rsid w:val="00DE1CA3"/>
    <w:rsid w:val="00DE1E0B"/>
    <w:rsid w:val="00DE2116"/>
    <w:rsid w:val="00DE2172"/>
    <w:rsid w:val="00DE233B"/>
    <w:rsid w:val="00DE23E7"/>
    <w:rsid w:val="00DE2491"/>
    <w:rsid w:val="00DE2519"/>
    <w:rsid w:val="00DE2699"/>
    <w:rsid w:val="00DE26A1"/>
    <w:rsid w:val="00DE27CB"/>
    <w:rsid w:val="00DE293D"/>
    <w:rsid w:val="00DE2CBA"/>
    <w:rsid w:val="00DE347F"/>
    <w:rsid w:val="00DE3A6B"/>
    <w:rsid w:val="00DE3A7C"/>
    <w:rsid w:val="00DE404A"/>
    <w:rsid w:val="00DE40AA"/>
    <w:rsid w:val="00DE40D4"/>
    <w:rsid w:val="00DE40E7"/>
    <w:rsid w:val="00DE424D"/>
    <w:rsid w:val="00DE47AB"/>
    <w:rsid w:val="00DE48CA"/>
    <w:rsid w:val="00DE5563"/>
    <w:rsid w:val="00DE57F0"/>
    <w:rsid w:val="00DE5864"/>
    <w:rsid w:val="00DE5D9D"/>
    <w:rsid w:val="00DE5F45"/>
    <w:rsid w:val="00DE5FCC"/>
    <w:rsid w:val="00DE6150"/>
    <w:rsid w:val="00DE61AC"/>
    <w:rsid w:val="00DE62E5"/>
    <w:rsid w:val="00DE65FB"/>
    <w:rsid w:val="00DE6652"/>
    <w:rsid w:val="00DE697F"/>
    <w:rsid w:val="00DE69E2"/>
    <w:rsid w:val="00DE6A2D"/>
    <w:rsid w:val="00DE6E96"/>
    <w:rsid w:val="00DE7018"/>
    <w:rsid w:val="00DE7063"/>
    <w:rsid w:val="00DE71D9"/>
    <w:rsid w:val="00DE729F"/>
    <w:rsid w:val="00DE76D4"/>
    <w:rsid w:val="00DE7ADE"/>
    <w:rsid w:val="00DE7C84"/>
    <w:rsid w:val="00DE7F0D"/>
    <w:rsid w:val="00DF0324"/>
    <w:rsid w:val="00DF046C"/>
    <w:rsid w:val="00DF0514"/>
    <w:rsid w:val="00DF06EF"/>
    <w:rsid w:val="00DF10BB"/>
    <w:rsid w:val="00DF1394"/>
    <w:rsid w:val="00DF15D5"/>
    <w:rsid w:val="00DF1806"/>
    <w:rsid w:val="00DF1836"/>
    <w:rsid w:val="00DF18C9"/>
    <w:rsid w:val="00DF1AEF"/>
    <w:rsid w:val="00DF1C1E"/>
    <w:rsid w:val="00DF1F3F"/>
    <w:rsid w:val="00DF2155"/>
    <w:rsid w:val="00DF23BC"/>
    <w:rsid w:val="00DF2639"/>
    <w:rsid w:val="00DF2A2B"/>
    <w:rsid w:val="00DF2C23"/>
    <w:rsid w:val="00DF2F90"/>
    <w:rsid w:val="00DF3263"/>
    <w:rsid w:val="00DF34A3"/>
    <w:rsid w:val="00DF34E5"/>
    <w:rsid w:val="00DF37B6"/>
    <w:rsid w:val="00DF38B7"/>
    <w:rsid w:val="00DF3969"/>
    <w:rsid w:val="00DF39EB"/>
    <w:rsid w:val="00DF3BF3"/>
    <w:rsid w:val="00DF3E76"/>
    <w:rsid w:val="00DF4643"/>
    <w:rsid w:val="00DF46B4"/>
    <w:rsid w:val="00DF49B4"/>
    <w:rsid w:val="00DF4DBD"/>
    <w:rsid w:val="00DF5344"/>
    <w:rsid w:val="00DF5626"/>
    <w:rsid w:val="00DF5979"/>
    <w:rsid w:val="00DF5D32"/>
    <w:rsid w:val="00DF6250"/>
    <w:rsid w:val="00DF66B0"/>
    <w:rsid w:val="00DF69E8"/>
    <w:rsid w:val="00DF6AC3"/>
    <w:rsid w:val="00DF7305"/>
    <w:rsid w:val="00DF7408"/>
    <w:rsid w:val="00DF763E"/>
    <w:rsid w:val="00DF78D3"/>
    <w:rsid w:val="00DF7941"/>
    <w:rsid w:val="00DF7950"/>
    <w:rsid w:val="00DF7B3C"/>
    <w:rsid w:val="00DF7D99"/>
    <w:rsid w:val="00DF7E55"/>
    <w:rsid w:val="00DF7E5E"/>
    <w:rsid w:val="00E001E9"/>
    <w:rsid w:val="00E00645"/>
    <w:rsid w:val="00E00A4C"/>
    <w:rsid w:val="00E00B83"/>
    <w:rsid w:val="00E0140F"/>
    <w:rsid w:val="00E01412"/>
    <w:rsid w:val="00E01D9B"/>
    <w:rsid w:val="00E01E87"/>
    <w:rsid w:val="00E0231A"/>
    <w:rsid w:val="00E024B6"/>
    <w:rsid w:val="00E02685"/>
    <w:rsid w:val="00E02B18"/>
    <w:rsid w:val="00E02B9C"/>
    <w:rsid w:val="00E02C07"/>
    <w:rsid w:val="00E02D3C"/>
    <w:rsid w:val="00E02F61"/>
    <w:rsid w:val="00E031CB"/>
    <w:rsid w:val="00E031F6"/>
    <w:rsid w:val="00E03453"/>
    <w:rsid w:val="00E03473"/>
    <w:rsid w:val="00E0391C"/>
    <w:rsid w:val="00E03959"/>
    <w:rsid w:val="00E03E0C"/>
    <w:rsid w:val="00E0430C"/>
    <w:rsid w:val="00E046D8"/>
    <w:rsid w:val="00E0472E"/>
    <w:rsid w:val="00E04A83"/>
    <w:rsid w:val="00E04AFD"/>
    <w:rsid w:val="00E0567A"/>
    <w:rsid w:val="00E05F25"/>
    <w:rsid w:val="00E060B1"/>
    <w:rsid w:val="00E06494"/>
    <w:rsid w:val="00E0667D"/>
    <w:rsid w:val="00E06911"/>
    <w:rsid w:val="00E06987"/>
    <w:rsid w:val="00E06D2C"/>
    <w:rsid w:val="00E06EBC"/>
    <w:rsid w:val="00E07239"/>
    <w:rsid w:val="00E0725A"/>
    <w:rsid w:val="00E0761A"/>
    <w:rsid w:val="00E07B57"/>
    <w:rsid w:val="00E07B82"/>
    <w:rsid w:val="00E07B98"/>
    <w:rsid w:val="00E07C48"/>
    <w:rsid w:val="00E07DCA"/>
    <w:rsid w:val="00E07E39"/>
    <w:rsid w:val="00E07E96"/>
    <w:rsid w:val="00E103D6"/>
    <w:rsid w:val="00E108AB"/>
    <w:rsid w:val="00E10C79"/>
    <w:rsid w:val="00E11165"/>
    <w:rsid w:val="00E11547"/>
    <w:rsid w:val="00E116AA"/>
    <w:rsid w:val="00E11913"/>
    <w:rsid w:val="00E11C26"/>
    <w:rsid w:val="00E122A6"/>
    <w:rsid w:val="00E12433"/>
    <w:rsid w:val="00E124BE"/>
    <w:rsid w:val="00E1279F"/>
    <w:rsid w:val="00E12895"/>
    <w:rsid w:val="00E12F7E"/>
    <w:rsid w:val="00E1318C"/>
    <w:rsid w:val="00E134F3"/>
    <w:rsid w:val="00E14012"/>
    <w:rsid w:val="00E14554"/>
    <w:rsid w:val="00E145AA"/>
    <w:rsid w:val="00E145ED"/>
    <w:rsid w:val="00E14997"/>
    <w:rsid w:val="00E14A87"/>
    <w:rsid w:val="00E14B30"/>
    <w:rsid w:val="00E1513C"/>
    <w:rsid w:val="00E157F5"/>
    <w:rsid w:val="00E15D83"/>
    <w:rsid w:val="00E15E98"/>
    <w:rsid w:val="00E16625"/>
    <w:rsid w:val="00E1680D"/>
    <w:rsid w:val="00E16977"/>
    <w:rsid w:val="00E16C5B"/>
    <w:rsid w:val="00E16E86"/>
    <w:rsid w:val="00E171D8"/>
    <w:rsid w:val="00E177DE"/>
    <w:rsid w:val="00E17A02"/>
    <w:rsid w:val="00E17CB5"/>
    <w:rsid w:val="00E17D4D"/>
    <w:rsid w:val="00E17F58"/>
    <w:rsid w:val="00E20263"/>
    <w:rsid w:val="00E20483"/>
    <w:rsid w:val="00E2055B"/>
    <w:rsid w:val="00E206C8"/>
    <w:rsid w:val="00E20791"/>
    <w:rsid w:val="00E208F0"/>
    <w:rsid w:val="00E20E46"/>
    <w:rsid w:val="00E20FBB"/>
    <w:rsid w:val="00E210A7"/>
    <w:rsid w:val="00E210C9"/>
    <w:rsid w:val="00E21251"/>
    <w:rsid w:val="00E2154B"/>
    <w:rsid w:val="00E21D36"/>
    <w:rsid w:val="00E21DE7"/>
    <w:rsid w:val="00E220D1"/>
    <w:rsid w:val="00E222A1"/>
    <w:rsid w:val="00E2265E"/>
    <w:rsid w:val="00E2274B"/>
    <w:rsid w:val="00E22A26"/>
    <w:rsid w:val="00E22A77"/>
    <w:rsid w:val="00E22E68"/>
    <w:rsid w:val="00E22EBC"/>
    <w:rsid w:val="00E23125"/>
    <w:rsid w:val="00E23131"/>
    <w:rsid w:val="00E23185"/>
    <w:rsid w:val="00E23776"/>
    <w:rsid w:val="00E23797"/>
    <w:rsid w:val="00E23829"/>
    <w:rsid w:val="00E23BA4"/>
    <w:rsid w:val="00E23D4D"/>
    <w:rsid w:val="00E2415C"/>
    <w:rsid w:val="00E24212"/>
    <w:rsid w:val="00E24B77"/>
    <w:rsid w:val="00E24F5C"/>
    <w:rsid w:val="00E25133"/>
    <w:rsid w:val="00E256FA"/>
    <w:rsid w:val="00E25AF0"/>
    <w:rsid w:val="00E25BE8"/>
    <w:rsid w:val="00E25EDA"/>
    <w:rsid w:val="00E25F41"/>
    <w:rsid w:val="00E25FF7"/>
    <w:rsid w:val="00E26329"/>
    <w:rsid w:val="00E26437"/>
    <w:rsid w:val="00E264F9"/>
    <w:rsid w:val="00E26A93"/>
    <w:rsid w:val="00E26AD2"/>
    <w:rsid w:val="00E26B48"/>
    <w:rsid w:val="00E26D81"/>
    <w:rsid w:val="00E26F8F"/>
    <w:rsid w:val="00E2701D"/>
    <w:rsid w:val="00E27A2F"/>
    <w:rsid w:val="00E27B91"/>
    <w:rsid w:val="00E27E78"/>
    <w:rsid w:val="00E27F95"/>
    <w:rsid w:val="00E27FDA"/>
    <w:rsid w:val="00E30240"/>
    <w:rsid w:val="00E30555"/>
    <w:rsid w:val="00E306E9"/>
    <w:rsid w:val="00E30798"/>
    <w:rsid w:val="00E30FC5"/>
    <w:rsid w:val="00E312EA"/>
    <w:rsid w:val="00E31469"/>
    <w:rsid w:val="00E3158F"/>
    <w:rsid w:val="00E31709"/>
    <w:rsid w:val="00E31A21"/>
    <w:rsid w:val="00E31A3D"/>
    <w:rsid w:val="00E31AA8"/>
    <w:rsid w:val="00E31DD3"/>
    <w:rsid w:val="00E31EC7"/>
    <w:rsid w:val="00E32353"/>
    <w:rsid w:val="00E3257D"/>
    <w:rsid w:val="00E32743"/>
    <w:rsid w:val="00E32D23"/>
    <w:rsid w:val="00E3319B"/>
    <w:rsid w:val="00E331AE"/>
    <w:rsid w:val="00E333D9"/>
    <w:rsid w:val="00E33447"/>
    <w:rsid w:val="00E3371A"/>
    <w:rsid w:val="00E33731"/>
    <w:rsid w:val="00E33A32"/>
    <w:rsid w:val="00E33D68"/>
    <w:rsid w:val="00E34779"/>
    <w:rsid w:val="00E34A8E"/>
    <w:rsid w:val="00E34AC7"/>
    <w:rsid w:val="00E34C71"/>
    <w:rsid w:val="00E34D68"/>
    <w:rsid w:val="00E352AD"/>
    <w:rsid w:val="00E35401"/>
    <w:rsid w:val="00E35499"/>
    <w:rsid w:val="00E35620"/>
    <w:rsid w:val="00E35DF9"/>
    <w:rsid w:val="00E36610"/>
    <w:rsid w:val="00E36836"/>
    <w:rsid w:val="00E36924"/>
    <w:rsid w:val="00E3698E"/>
    <w:rsid w:val="00E36B2A"/>
    <w:rsid w:val="00E36B50"/>
    <w:rsid w:val="00E36CC1"/>
    <w:rsid w:val="00E36F4B"/>
    <w:rsid w:val="00E373B5"/>
    <w:rsid w:val="00E3746E"/>
    <w:rsid w:val="00E37EA1"/>
    <w:rsid w:val="00E37FC5"/>
    <w:rsid w:val="00E40081"/>
    <w:rsid w:val="00E4040F"/>
    <w:rsid w:val="00E406D6"/>
    <w:rsid w:val="00E406F3"/>
    <w:rsid w:val="00E407AB"/>
    <w:rsid w:val="00E41817"/>
    <w:rsid w:val="00E418E7"/>
    <w:rsid w:val="00E41912"/>
    <w:rsid w:val="00E419F0"/>
    <w:rsid w:val="00E41AE2"/>
    <w:rsid w:val="00E41B44"/>
    <w:rsid w:val="00E41BD3"/>
    <w:rsid w:val="00E41D67"/>
    <w:rsid w:val="00E4202D"/>
    <w:rsid w:val="00E42051"/>
    <w:rsid w:val="00E42358"/>
    <w:rsid w:val="00E424B8"/>
    <w:rsid w:val="00E4281A"/>
    <w:rsid w:val="00E42CCE"/>
    <w:rsid w:val="00E42D0A"/>
    <w:rsid w:val="00E42D1B"/>
    <w:rsid w:val="00E4330A"/>
    <w:rsid w:val="00E4367B"/>
    <w:rsid w:val="00E437DD"/>
    <w:rsid w:val="00E4393D"/>
    <w:rsid w:val="00E43C61"/>
    <w:rsid w:val="00E43F7B"/>
    <w:rsid w:val="00E44048"/>
    <w:rsid w:val="00E440FF"/>
    <w:rsid w:val="00E441CD"/>
    <w:rsid w:val="00E4437B"/>
    <w:rsid w:val="00E44521"/>
    <w:rsid w:val="00E44818"/>
    <w:rsid w:val="00E448F3"/>
    <w:rsid w:val="00E44AC6"/>
    <w:rsid w:val="00E44AF1"/>
    <w:rsid w:val="00E44B8F"/>
    <w:rsid w:val="00E44C1D"/>
    <w:rsid w:val="00E44D03"/>
    <w:rsid w:val="00E4517F"/>
    <w:rsid w:val="00E45372"/>
    <w:rsid w:val="00E45546"/>
    <w:rsid w:val="00E4559F"/>
    <w:rsid w:val="00E45DBC"/>
    <w:rsid w:val="00E45E27"/>
    <w:rsid w:val="00E45EAC"/>
    <w:rsid w:val="00E45FE3"/>
    <w:rsid w:val="00E46104"/>
    <w:rsid w:val="00E46114"/>
    <w:rsid w:val="00E461EB"/>
    <w:rsid w:val="00E46819"/>
    <w:rsid w:val="00E47293"/>
    <w:rsid w:val="00E47627"/>
    <w:rsid w:val="00E4779E"/>
    <w:rsid w:val="00E478F6"/>
    <w:rsid w:val="00E47A2C"/>
    <w:rsid w:val="00E50196"/>
    <w:rsid w:val="00E50562"/>
    <w:rsid w:val="00E505CD"/>
    <w:rsid w:val="00E507C0"/>
    <w:rsid w:val="00E509F4"/>
    <w:rsid w:val="00E50AC0"/>
    <w:rsid w:val="00E50D4F"/>
    <w:rsid w:val="00E50D58"/>
    <w:rsid w:val="00E511BE"/>
    <w:rsid w:val="00E512EA"/>
    <w:rsid w:val="00E5168A"/>
    <w:rsid w:val="00E51792"/>
    <w:rsid w:val="00E517D4"/>
    <w:rsid w:val="00E519AA"/>
    <w:rsid w:val="00E51BDC"/>
    <w:rsid w:val="00E51E0A"/>
    <w:rsid w:val="00E5202E"/>
    <w:rsid w:val="00E521DD"/>
    <w:rsid w:val="00E52350"/>
    <w:rsid w:val="00E526EC"/>
    <w:rsid w:val="00E526FD"/>
    <w:rsid w:val="00E52928"/>
    <w:rsid w:val="00E52A54"/>
    <w:rsid w:val="00E52B06"/>
    <w:rsid w:val="00E52B08"/>
    <w:rsid w:val="00E52C62"/>
    <w:rsid w:val="00E52DD9"/>
    <w:rsid w:val="00E52E00"/>
    <w:rsid w:val="00E52F03"/>
    <w:rsid w:val="00E52FE6"/>
    <w:rsid w:val="00E53300"/>
    <w:rsid w:val="00E53363"/>
    <w:rsid w:val="00E53416"/>
    <w:rsid w:val="00E53AB0"/>
    <w:rsid w:val="00E53ADC"/>
    <w:rsid w:val="00E53C0D"/>
    <w:rsid w:val="00E53C3A"/>
    <w:rsid w:val="00E53D95"/>
    <w:rsid w:val="00E53E12"/>
    <w:rsid w:val="00E5446B"/>
    <w:rsid w:val="00E545CB"/>
    <w:rsid w:val="00E54A7E"/>
    <w:rsid w:val="00E54C84"/>
    <w:rsid w:val="00E54C95"/>
    <w:rsid w:val="00E54E96"/>
    <w:rsid w:val="00E54F98"/>
    <w:rsid w:val="00E551BD"/>
    <w:rsid w:val="00E555B2"/>
    <w:rsid w:val="00E55684"/>
    <w:rsid w:val="00E557C3"/>
    <w:rsid w:val="00E55B68"/>
    <w:rsid w:val="00E55C8E"/>
    <w:rsid w:val="00E55CCE"/>
    <w:rsid w:val="00E55E64"/>
    <w:rsid w:val="00E5634D"/>
    <w:rsid w:val="00E56392"/>
    <w:rsid w:val="00E566FF"/>
    <w:rsid w:val="00E56828"/>
    <w:rsid w:val="00E5705A"/>
    <w:rsid w:val="00E57201"/>
    <w:rsid w:val="00E5754D"/>
    <w:rsid w:val="00E5793C"/>
    <w:rsid w:val="00E57F8C"/>
    <w:rsid w:val="00E600DE"/>
    <w:rsid w:val="00E604A5"/>
    <w:rsid w:val="00E6098E"/>
    <w:rsid w:val="00E60997"/>
    <w:rsid w:val="00E60BC1"/>
    <w:rsid w:val="00E60D9D"/>
    <w:rsid w:val="00E6130C"/>
    <w:rsid w:val="00E61477"/>
    <w:rsid w:val="00E61559"/>
    <w:rsid w:val="00E61E56"/>
    <w:rsid w:val="00E6202E"/>
    <w:rsid w:val="00E62603"/>
    <w:rsid w:val="00E62623"/>
    <w:rsid w:val="00E6270E"/>
    <w:rsid w:val="00E6277B"/>
    <w:rsid w:val="00E62A59"/>
    <w:rsid w:val="00E62A8B"/>
    <w:rsid w:val="00E62B02"/>
    <w:rsid w:val="00E62C14"/>
    <w:rsid w:val="00E63372"/>
    <w:rsid w:val="00E636B8"/>
    <w:rsid w:val="00E63733"/>
    <w:rsid w:val="00E637E8"/>
    <w:rsid w:val="00E63825"/>
    <w:rsid w:val="00E63936"/>
    <w:rsid w:val="00E63BA9"/>
    <w:rsid w:val="00E63D08"/>
    <w:rsid w:val="00E64620"/>
    <w:rsid w:val="00E649D6"/>
    <w:rsid w:val="00E64A78"/>
    <w:rsid w:val="00E64D02"/>
    <w:rsid w:val="00E64E2A"/>
    <w:rsid w:val="00E6506E"/>
    <w:rsid w:val="00E6507E"/>
    <w:rsid w:val="00E65224"/>
    <w:rsid w:val="00E6524D"/>
    <w:rsid w:val="00E654CA"/>
    <w:rsid w:val="00E6565E"/>
    <w:rsid w:val="00E65961"/>
    <w:rsid w:val="00E65B34"/>
    <w:rsid w:val="00E66052"/>
    <w:rsid w:val="00E6625B"/>
    <w:rsid w:val="00E6634B"/>
    <w:rsid w:val="00E66360"/>
    <w:rsid w:val="00E663B2"/>
    <w:rsid w:val="00E667B0"/>
    <w:rsid w:val="00E66EF0"/>
    <w:rsid w:val="00E67825"/>
    <w:rsid w:val="00E67921"/>
    <w:rsid w:val="00E67959"/>
    <w:rsid w:val="00E67C5E"/>
    <w:rsid w:val="00E67CE6"/>
    <w:rsid w:val="00E67F8F"/>
    <w:rsid w:val="00E67FAB"/>
    <w:rsid w:val="00E700C4"/>
    <w:rsid w:val="00E70111"/>
    <w:rsid w:val="00E70A06"/>
    <w:rsid w:val="00E7109C"/>
    <w:rsid w:val="00E71640"/>
    <w:rsid w:val="00E7171A"/>
    <w:rsid w:val="00E718A2"/>
    <w:rsid w:val="00E71BAD"/>
    <w:rsid w:val="00E71C84"/>
    <w:rsid w:val="00E71DFB"/>
    <w:rsid w:val="00E71F87"/>
    <w:rsid w:val="00E71FBA"/>
    <w:rsid w:val="00E72226"/>
    <w:rsid w:val="00E72476"/>
    <w:rsid w:val="00E724DE"/>
    <w:rsid w:val="00E72D83"/>
    <w:rsid w:val="00E73093"/>
    <w:rsid w:val="00E7346A"/>
    <w:rsid w:val="00E73580"/>
    <w:rsid w:val="00E739E0"/>
    <w:rsid w:val="00E740D7"/>
    <w:rsid w:val="00E742B2"/>
    <w:rsid w:val="00E743AB"/>
    <w:rsid w:val="00E749EF"/>
    <w:rsid w:val="00E74AB9"/>
    <w:rsid w:val="00E74AD4"/>
    <w:rsid w:val="00E74DFC"/>
    <w:rsid w:val="00E74E2A"/>
    <w:rsid w:val="00E75592"/>
    <w:rsid w:val="00E757A0"/>
    <w:rsid w:val="00E758C1"/>
    <w:rsid w:val="00E7605A"/>
    <w:rsid w:val="00E761A5"/>
    <w:rsid w:val="00E7640A"/>
    <w:rsid w:val="00E764DF"/>
    <w:rsid w:val="00E7674C"/>
    <w:rsid w:val="00E76B49"/>
    <w:rsid w:val="00E76E49"/>
    <w:rsid w:val="00E770E4"/>
    <w:rsid w:val="00E77172"/>
    <w:rsid w:val="00E77549"/>
    <w:rsid w:val="00E77B80"/>
    <w:rsid w:val="00E80231"/>
    <w:rsid w:val="00E80364"/>
    <w:rsid w:val="00E80501"/>
    <w:rsid w:val="00E80569"/>
    <w:rsid w:val="00E807D3"/>
    <w:rsid w:val="00E80D01"/>
    <w:rsid w:val="00E80D3D"/>
    <w:rsid w:val="00E80DA1"/>
    <w:rsid w:val="00E80E78"/>
    <w:rsid w:val="00E81180"/>
    <w:rsid w:val="00E811A2"/>
    <w:rsid w:val="00E8170A"/>
    <w:rsid w:val="00E81946"/>
    <w:rsid w:val="00E82126"/>
    <w:rsid w:val="00E82142"/>
    <w:rsid w:val="00E82167"/>
    <w:rsid w:val="00E82407"/>
    <w:rsid w:val="00E82A2C"/>
    <w:rsid w:val="00E82C29"/>
    <w:rsid w:val="00E82D39"/>
    <w:rsid w:val="00E83061"/>
    <w:rsid w:val="00E831A8"/>
    <w:rsid w:val="00E83450"/>
    <w:rsid w:val="00E83803"/>
    <w:rsid w:val="00E83826"/>
    <w:rsid w:val="00E83863"/>
    <w:rsid w:val="00E83B74"/>
    <w:rsid w:val="00E83E8D"/>
    <w:rsid w:val="00E84189"/>
    <w:rsid w:val="00E84193"/>
    <w:rsid w:val="00E84285"/>
    <w:rsid w:val="00E844C5"/>
    <w:rsid w:val="00E8477C"/>
    <w:rsid w:val="00E849AE"/>
    <w:rsid w:val="00E84C32"/>
    <w:rsid w:val="00E84EB0"/>
    <w:rsid w:val="00E85177"/>
    <w:rsid w:val="00E85321"/>
    <w:rsid w:val="00E85C13"/>
    <w:rsid w:val="00E85CAF"/>
    <w:rsid w:val="00E860AF"/>
    <w:rsid w:val="00E8618B"/>
    <w:rsid w:val="00E864AB"/>
    <w:rsid w:val="00E864CB"/>
    <w:rsid w:val="00E867EB"/>
    <w:rsid w:val="00E8689E"/>
    <w:rsid w:val="00E869DB"/>
    <w:rsid w:val="00E86DED"/>
    <w:rsid w:val="00E87052"/>
    <w:rsid w:val="00E871D9"/>
    <w:rsid w:val="00E87570"/>
    <w:rsid w:val="00E87A82"/>
    <w:rsid w:val="00E87B1A"/>
    <w:rsid w:val="00E9009E"/>
    <w:rsid w:val="00E904A4"/>
    <w:rsid w:val="00E90A1F"/>
    <w:rsid w:val="00E90B57"/>
    <w:rsid w:val="00E90C1C"/>
    <w:rsid w:val="00E917D4"/>
    <w:rsid w:val="00E91941"/>
    <w:rsid w:val="00E919EA"/>
    <w:rsid w:val="00E91B53"/>
    <w:rsid w:val="00E91DF7"/>
    <w:rsid w:val="00E922FA"/>
    <w:rsid w:val="00E923C5"/>
    <w:rsid w:val="00E92F45"/>
    <w:rsid w:val="00E9309A"/>
    <w:rsid w:val="00E93CD3"/>
    <w:rsid w:val="00E93DE7"/>
    <w:rsid w:val="00E93E34"/>
    <w:rsid w:val="00E93FA2"/>
    <w:rsid w:val="00E94528"/>
    <w:rsid w:val="00E949C3"/>
    <w:rsid w:val="00E94EBA"/>
    <w:rsid w:val="00E95953"/>
    <w:rsid w:val="00E95E7D"/>
    <w:rsid w:val="00E95F27"/>
    <w:rsid w:val="00E96091"/>
    <w:rsid w:val="00E96546"/>
    <w:rsid w:val="00E96746"/>
    <w:rsid w:val="00E96B9B"/>
    <w:rsid w:val="00E97158"/>
    <w:rsid w:val="00E97335"/>
    <w:rsid w:val="00E9750A"/>
    <w:rsid w:val="00E97511"/>
    <w:rsid w:val="00E9752F"/>
    <w:rsid w:val="00E97547"/>
    <w:rsid w:val="00E97942"/>
    <w:rsid w:val="00E979E9"/>
    <w:rsid w:val="00E97C88"/>
    <w:rsid w:val="00E97EA8"/>
    <w:rsid w:val="00E97F62"/>
    <w:rsid w:val="00EA095B"/>
    <w:rsid w:val="00EA0E48"/>
    <w:rsid w:val="00EA11C9"/>
    <w:rsid w:val="00EA130A"/>
    <w:rsid w:val="00EA14DF"/>
    <w:rsid w:val="00EA1570"/>
    <w:rsid w:val="00EA15F5"/>
    <w:rsid w:val="00EA16D6"/>
    <w:rsid w:val="00EA1B77"/>
    <w:rsid w:val="00EA1BA2"/>
    <w:rsid w:val="00EA1BBB"/>
    <w:rsid w:val="00EA2EBE"/>
    <w:rsid w:val="00EA3016"/>
    <w:rsid w:val="00EA33BD"/>
    <w:rsid w:val="00EA36F8"/>
    <w:rsid w:val="00EA371D"/>
    <w:rsid w:val="00EA3F5D"/>
    <w:rsid w:val="00EA405C"/>
    <w:rsid w:val="00EA40C9"/>
    <w:rsid w:val="00EA4641"/>
    <w:rsid w:val="00EA4708"/>
    <w:rsid w:val="00EA4745"/>
    <w:rsid w:val="00EA47BB"/>
    <w:rsid w:val="00EA4906"/>
    <w:rsid w:val="00EA4BAD"/>
    <w:rsid w:val="00EA4DF8"/>
    <w:rsid w:val="00EA4EE2"/>
    <w:rsid w:val="00EA5058"/>
    <w:rsid w:val="00EA51B8"/>
    <w:rsid w:val="00EA5355"/>
    <w:rsid w:val="00EA53B7"/>
    <w:rsid w:val="00EA6162"/>
    <w:rsid w:val="00EA6295"/>
    <w:rsid w:val="00EA65B4"/>
    <w:rsid w:val="00EA6889"/>
    <w:rsid w:val="00EA6C9B"/>
    <w:rsid w:val="00EA71CA"/>
    <w:rsid w:val="00EA72FE"/>
    <w:rsid w:val="00EA78EF"/>
    <w:rsid w:val="00EA7AFC"/>
    <w:rsid w:val="00EA7B61"/>
    <w:rsid w:val="00EA7E14"/>
    <w:rsid w:val="00EB00C5"/>
    <w:rsid w:val="00EB087B"/>
    <w:rsid w:val="00EB096B"/>
    <w:rsid w:val="00EB0A02"/>
    <w:rsid w:val="00EB0B32"/>
    <w:rsid w:val="00EB0BC7"/>
    <w:rsid w:val="00EB0DD0"/>
    <w:rsid w:val="00EB1146"/>
    <w:rsid w:val="00EB1251"/>
    <w:rsid w:val="00EB1301"/>
    <w:rsid w:val="00EB1499"/>
    <w:rsid w:val="00EB1A5D"/>
    <w:rsid w:val="00EB1E3C"/>
    <w:rsid w:val="00EB203D"/>
    <w:rsid w:val="00EB2397"/>
    <w:rsid w:val="00EB2513"/>
    <w:rsid w:val="00EB2886"/>
    <w:rsid w:val="00EB294C"/>
    <w:rsid w:val="00EB29DA"/>
    <w:rsid w:val="00EB310B"/>
    <w:rsid w:val="00EB315F"/>
    <w:rsid w:val="00EB32BA"/>
    <w:rsid w:val="00EB34DC"/>
    <w:rsid w:val="00EB38F4"/>
    <w:rsid w:val="00EB3D2A"/>
    <w:rsid w:val="00EB3E64"/>
    <w:rsid w:val="00EB3E88"/>
    <w:rsid w:val="00EB408B"/>
    <w:rsid w:val="00EB474F"/>
    <w:rsid w:val="00EB48F3"/>
    <w:rsid w:val="00EB4949"/>
    <w:rsid w:val="00EB522D"/>
    <w:rsid w:val="00EB5455"/>
    <w:rsid w:val="00EB58A5"/>
    <w:rsid w:val="00EB59BD"/>
    <w:rsid w:val="00EB5BAD"/>
    <w:rsid w:val="00EB5C67"/>
    <w:rsid w:val="00EB62DA"/>
    <w:rsid w:val="00EB685F"/>
    <w:rsid w:val="00EB6957"/>
    <w:rsid w:val="00EB6CCB"/>
    <w:rsid w:val="00EB7154"/>
    <w:rsid w:val="00EB7D7B"/>
    <w:rsid w:val="00EC022D"/>
    <w:rsid w:val="00EC0775"/>
    <w:rsid w:val="00EC07D1"/>
    <w:rsid w:val="00EC0B6A"/>
    <w:rsid w:val="00EC0D81"/>
    <w:rsid w:val="00EC0DE8"/>
    <w:rsid w:val="00EC0FB4"/>
    <w:rsid w:val="00EC1309"/>
    <w:rsid w:val="00EC17AF"/>
    <w:rsid w:val="00EC1C2C"/>
    <w:rsid w:val="00EC1EA5"/>
    <w:rsid w:val="00EC2092"/>
    <w:rsid w:val="00EC232C"/>
    <w:rsid w:val="00EC2519"/>
    <w:rsid w:val="00EC25DF"/>
    <w:rsid w:val="00EC2633"/>
    <w:rsid w:val="00EC2778"/>
    <w:rsid w:val="00EC27F8"/>
    <w:rsid w:val="00EC2A45"/>
    <w:rsid w:val="00EC2AAF"/>
    <w:rsid w:val="00EC2C26"/>
    <w:rsid w:val="00EC2DBD"/>
    <w:rsid w:val="00EC2E99"/>
    <w:rsid w:val="00EC3131"/>
    <w:rsid w:val="00EC317C"/>
    <w:rsid w:val="00EC32A7"/>
    <w:rsid w:val="00EC32E5"/>
    <w:rsid w:val="00EC32E8"/>
    <w:rsid w:val="00EC353B"/>
    <w:rsid w:val="00EC35A7"/>
    <w:rsid w:val="00EC3930"/>
    <w:rsid w:val="00EC3B17"/>
    <w:rsid w:val="00EC3DAE"/>
    <w:rsid w:val="00EC4459"/>
    <w:rsid w:val="00EC44D8"/>
    <w:rsid w:val="00EC461D"/>
    <w:rsid w:val="00EC5431"/>
    <w:rsid w:val="00EC554A"/>
    <w:rsid w:val="00EC5742"/>
    <w:rsid w:val="00EC589A"/>
    <w:rsid w:val="00EC58FF"/>
    <w:rsid w:val="00EC5BAB"/>
    <w:rsid w:val="00EC5EF9"/>
    <w:rsid w:val="00EC60DE"/>
    <w:rsid w:val="00EC631E"/>
    <w:rsid w:val="00EC6505"/>
    <w:rsid w:val="00EC66DE"/>
    <w:rsid w:val="00EC68D1"/>
    <w:rsid w:val="00EC6C5C"/>
    <w:rsid w:val="00EC6E2F"/>
    <w:rsid w:val="00EC782B"/>
    <w:rsid w:val="00EC7C29"/>
    <w:rsid w:val="00EC7D14"/>
    <w:rsid w:val="00EC7E7F"/>
    <w:rsid w:val="00ED0375"/>
    <w:rsid w:val="00ED0612"/>
    <w:rsid w:val="00ED0A1B"/>
    <w:rsid w:val="00ED0B56"/>
    <w:rsid w:val="00ED0CF9"/>
    <w:rsid w:val="00ED1517"/>
    <w:rsid w:val="00ED1800"/>
    <w:rsid w:val="00ED1885"/>
    <w:rsid w:val="00ED1C83"/>
    <w:rsid w:val="00ED1EDC"/>
    <w:rsid w:val="00ED2000"/>
    <w:rsid w:val="00ED2362"/>
    <w:rsid w:val="00ED23BC"/>
    <w:rsid w:val="00ED23F0"/>
    <w:rsid w:val="00ED2B59"/>
    <w:rsid w:val="00ED2B73"/>
    <w:rsid w:val="00ED2F63"/>
    <w:rsid w:val="00ED33FA"/>
    <w:rsid w:val="00ED3916"/>
    <w:rsid w:val="00ED3A0B"/>
    <w:rsid w:val="00ED3C31"/>
    <w:rsid w:val="00ED3CDD"/>
    <w:rsid w:val="00ED4285"/>
    <w:rsid w:val="00ED42EE"/>
    <w:rsid w:val="00ED4421"/>
    <w:rsid w:val="00ED463C"/>
    <w:rsid w:val="00ED486B"/>
    <w:rsid w:val="00ED4983"/>
    <w:rsid w:val="00ED4A45"/>
    <w:rsid w:val="00ED4C37"/>
    <w:rsid w:val="00ED4CC3"/>
    <w:rsid w:val="00ED4F23"/>
    <w:rsid w:val="00ED4FE4"/>
    <w:rsid w:val="00ED5270"/>
    <w:rsid w:val="00ED55D2"/>
    <w:rsid w:val="00ED577F"/>
    <w:rsid w:val="00ED5B36"/>
    <w:rsid w:val="00ED5DC1"/>
    <w:rsid w:val="00ED5FEA"/>
    <w:rsid w:val="00ED6089"/>
    <w:rsid w:val="00ED6167"/>
    <w:rsid w:val="00ED632B"/>
    <w:rsid w:val="00ED6734"/>
    <w:rsid w:val="00ED6BDB"/>
    <w:rsid w:val="00ED7166"/>
    <w:rsid w:val="00ED7168"/>
    <w:rsid w:val="00ED7524"/>
    <w:rsid w:val="00ED796F"/>
    <w:rsid w:val="00ED79C1"/>
    <w:rsid w:val="00ED7C06"/>
    <w:rsid w:val="00ED7CF5"/>
    <w:rsid w:val="00EE01CE"/>
    <w:rsid w:val="00EE05DF"/>
    <w:rsid w:val="00EE07D1"/>
    <w:rsid w:val="00EE0ABE"/>
    <w:rsid w:val="00EE0CC7"/>
    <w:rsid w:val="00EE0D5C"/>
    <w:rsid w:val="00EE0D78"/>
    <w:rsid w:val="00EE0E8A"/>
    <w:rsid w:val="00EE0F8E"/>
    <w:rsid w:val="00EE1055"/>
    <w:rsid w:val="00EE1065"/>
    <w:rsid w:val="00EE10B2"/>
    <w:rsid w:val="00EE1577"/>
    <w:rsid w:val="00EE1652"/>
    <w:rsid w:val="00EE16AF"/>
    <w:rsid w:val="00EE1715"/>
    <w:rsid w:val="00EE1A2D"/>
    <w:rsid w:val="00EE1BD9"/>
    <w:rsid w:val="00EE1CDE"/>
    <w:rsid w:val="00EE2351"/>
    <w:rsid w:val="00EE247E"/>
    <w:rsid w:val="00EE2668"/>
    <w:rsid w:val="00EE297E"/>
    <w:rsid w:val="00EE2AB9"/>
    <w:rsid w:val="00EE2E70"/>
    <w:rsid w:val="00EE32E6"/>
    <w:rsid w:val="00EE3373"/>
    <w:rsid w:val="00EE3430"/>
    <w:rsid w:val="00EE3554"/>
    <w:rsid w:val="00EE35AC"/>
    <w:rsid w:val="00EE35DC"/>
    <w:rsid w:val="00EE377B"/>
    <w:rsid w:val="00EE39E0"/>
    <w:rsid w:val="00EE3ACA"/>
    <w:rsid w:val="00EE3C52"/>
    <w:rsid w:val="00EE3C77"/>
    <w:rsid w:val="00EE468C"/>
    <w:rsid w:val="00EE49EC"/>
    <w:rsid w:val="00EE4A87"/>
    <w:rsid w:val="00EE4CAD"/>
    <w:rsid w:val="00EE4D1B"/>
    <w:rsid w:val="00EE4DA1"/>
    <w:rsid w:val="00EE5038"/>
    <w:rsid w:val="00EE53B0"/>
    <w:rsid w:val="00EE569E"/>
    <w:rsid w:val="00EE5A5C"/>
    <w:rsid w:val="00EE5BF4"/>
    <w:rsid w:val="00EE5C16"/>
    <w:rsid w:val="00EE5F5B"/>
    <w:rsid w:val="00EE6024"/>
    <w:rsid w:val="00EE62FD"/>
    <w:rsid w:val="00EE6564"/>
    <w:rsid w:val="00EE6733"/>
    <w:rsid w:val="00EE68C6"/>
    <w:rsid w:val="00EE6E53"/>
    <w:rsid w:val="00EE6FC0"/>
    <w:rsid w:val="00EE7174"/>
    <w:rsid w:val="00EE73B2"/>
    <w:rsid w:val="00EE795E"/>
    <w:rsid w:val="00EE7AA2"/>
    <w:rsid w:val="00EE7B19"/>
    <w:rsid w:val="00EE7BCB"/>
    <w:rsid w:val="00EE7CD9"/>
    <w:rsid w:val="00EE7F3C"/>
    <w:rsid w:val="00EF00ED"/>
    <w:rsid w:val="00EF03D3"/>
    <w:rsid w:val="00EF0408"/>
    <w:rsid w:val="00EF0428"/>
    <w:rsid w:val="00EF0593"/>
    <w:rsid w:val="00EF08F6"/>
    <w:rsid w:val="00EF0B3A"/>
    <w:rsid w:val="00EF0BED"/>
    <w:rsid w:val="00EF0CD5"/>
    <w:rsid w:val="00EF0F70"/>
    <w:rsid w:val="00EF10C0"/>
    <w:rsid w:val="00EF156A"/>
    <w:rsid w:val="00EF177F"/>
    <w:rsid w:val="00EF1796"/>
    <w:rsid w:val="00EF27E6"/>
    <w:rsid w:val="00EF2E0A"/>
    <w:rsid w:val="00EF2E44"/>
    <w:rsid w:val="00EF3534"/>
    <w:rsid w:val="00EF3572"/>
    <w:rsid w:val="00EF3859"/>
    <w:rsid w:val="00EF3D59"/>
    <w:rsid w:val="00EF4400"/>
    <w:rsid w:val="00EF46F9"/>
    <w:rsid w:val="00EF4C90"/>
    <w:rsid w:val="00EF5D21"/>
    <w:rsid w:val="00EF5E78"/>
    <w:rsid w:val="00EF612A"/>
    <w:rsid w:val="00EF63D8"/>
    <w:rsid w:val="00EF6404"/>
    <w:rsid w:val="00EF6852"/>
    <w:rsid w:val="00EF6B1B"/>
    <w:rsid w:val="00EF6C65"/>
    <w:rsid w:val="00EF6DE4"/>
    <w:rsid w:val="00EF6DEF"/>
    <w:rsid w:val="00EF6DFB"/>
    <w:rsid w:val="00EF6FAE"/>
    <w:rsid w:val="00EF7137"/>
    <w:rsid w:val="00EF7361"/>
    <w:rsid w:val="00EF7AAB"/>
    <w:rsid w:val="00F00247"/>
    <w:rsid w:val="00F00276"/>
    <w:rsid w:val="00F0097C"/>
    <w:rsid w:val="00F00B73"/>
    <w:rsid w:val="00F00B7F"/>
    <w:rsid w:val="00F00C45"/>
    <w:rsid w:val="00F00D47"/>
    <w:rsid w:val="00F00D65"/>
    <w:rsid w:val="00F01086"/>
    <w:rsid w:val="00F012ED"/>
    <w:rsid w:val="00F01341"/>
    <w:rsid w:val="00F014A5"/>
    <w:rsid w:val="00F017EC"/>
    <w:rsid w:val="00F019A5"/>
    <w:rsid w:val="00F01B2A"/>
    <w:rsid w:val="00F01B2C"/>
    <w:rsid w:val="00F021A1"/>
    <w:rsid w:val="00F02380"/>
    <w:rsid w:val="00F02463"/>
    <w:rsid w:val="00F02DE1"/>
    <w:rsid w:val="00F02E13"/>
    <w:rsid w:val="00F03053"/>
    <w:rsid w:val="00F030CA"/>
    <w:rsid w:val="00F03220"/>
    <w:rsid w:val="00F03229"/>
    <w:rsid w:val="00F0323A"/>
    <w:rsid w:val="00F03583"/>
    <w:rsid w:val="00F03894"/>
    <w:rsid w:val="00F03AA0"/>
    <w:rsid w:val="00F03FCE"/>
    <w:rsid w:val="00F040F7"/>
    <w:rsid w:val="00F04109"/>
    <w:rsid w:val="00F0421E"/>
    <w:rsid w:val="00F04410"/>
    <w:rsid w:val="00F0446E"/>
    <w:rsid w:val="00F04680"/>
    <w:rsid w:val="00F048A0"/>
    <w:rsid w:val="00F048A8"/>
    <w:rsid w:val="00F04A42"/>
    <w:rsid w:val="00F04B06"/>
    <w:rsid w:val="00F04BC2"/>
    <w:rsid w:val="00F04DD4"/>
    <w:rsid w:val="00F04F3C"/>
    <w:rsid w:val="00F04FBD"/>
    <w:rsid w:val="00F05021"/>
    <w:rsid w:val="00F05047"/>
    <w:rsid w:val="00F051B6"/>
    <w:rsid w:val="00F0574D"/>
    <w:rsid w:val="00F05792"/>
    <w:rsid w:val="00F0588D"/>
    <w:rsid w:val="00F063CE"/>
    <w:rsid w:val="00F066C3"/>
    <w:rsid w:val="00F06A28"/>
    <w:rsid w:val="00F06AEA"/>
    <w:rsid w:val="00F07025"/>
    <w:rsid w:val="00F07186"/>
    <w:rsid w:val="00F07866"/>
    <w:rsid w:val="00F07DCB"/>
    <w:rsid w:val="00F07F0A"/>
    <w:rsid w:val="00F1029F"/>
    <w:rsid w:val="00F10992"/>
    <w:rsid w:val="00F10A21"/>
    <w:rsid w:val="00F10A9B"/>
    <w:rsid w:val="00F10C5A"/>
    <w:rsid w:val="00F10F89"/>
    <w:rsid w:val="00F11291"/>
    <w:rsid w:val="00F112D0"/>
    <w:rsid w:val="00F114BA"/>
    <w:rsid w:val="00F11686"/>
    <w:rsid w:val="00F119C5"/>
    <w:rsid w:val="00F11A2B"/>
    <w:rsid w:val="00F11ED0"/>
    <w:rsid w:val="00F11F90"/>
    <w:rsid w:val="00F12027"/>
    <w:rsid w:val="00F12162"/>
    <w:rsid w:val="00F1217B"/>
    <w:rsid w:val="00F1233D"/>
    <w:rsid w:val="00F12368"/>
    <w:rsid w:val="00F124D9"/>
    <w:rsid w:val="00F12E19"/>
    <w:rsid w:val="00F13265"/>
    <w:rsid w:val="00F134CB"/>
    <w:rsid w:val="00F1367A"/>
    <w:rsid w:val="00F13D73"/>
    <w:rsid w:val="00F13EEE"/>
    <w:rsid w:val="00F14066"/>
    <w:rsid w:val="00F14413"/>
    <w:rsid w:val="00F1493B"/>
    <w:rsid w:val="00F14CF1"/>
    <w:rsid w:val="00F14DFC"/>
    <w:rsid w:val="00F14E40"/>
    <w:rsid w:val="00F15432"/>
    <w:rsid w:val="00F155F4"/>
    <w:rsid w:val="00F15802"/>
    <w:rsid w:val="00F158BC"/>
    <w:rsid w:val="00F15965"/>
    <w:rsid w:val="00F15A57"/>
    <w:rsid w:val="00F162AF"/>
    <w:rsid w:val="00F162E7"/>
    <w:rsid w:val="00F1630F"/>
    <w:rsid w:val="00F1638A"/>
    <w:rsid w:val="00F165A4"/>
    <w:rsid w:val="00F16640"/>
    <w:rsid w:val="00F1685A"/>
    <w:rsid w:val="00F16908"/>
    <w:rsid w:val="00F16C5D"/>
    <w:rsid w:val="00F16F44"/>
    <w:rsid w:val="00F1703D"/>
    <w:rsid w:val="00F173E1"/>
    <w:rsid w:val="00F17514"/>
    <w:rsid w:val="00F17540"/>
    <w:rsid w:val="00F1754D"/>
    <w:rsid w:val="00F179D4"/>
    <w:rsid w:val="00F2022F"/>
    <w:rsid w:val="00F204ED"/>
    <w:rsid w:val="00F20824"/>
    <w:rsid w:val="00F2082B"/>
    <w:rsid w:val="00F209E7"/>
    <w:rsid w:val="00F20AB9"/>
    <w:rsid w:val="00F20BD0"/>
    <w:rsid w:val="00F20D44"/>
    <w:rsid w:val="00F20D6F"/>
    <w:rsid w:val="00F21076"/>
    <w:rsid w:val="00F214C8"/>
    <w:rsid w:val="00F21672"/>
    <w:rsid w:val="00F219DB"/>
    <w:rsid w:val="00F21D83"/>
    <w:rsid w:val="00F22552"/>
    <w:rsid w:val="00F225B5"/>
    <w:rsid w:val="00F227FE"/>
    <w:rsid w:val="00F22922"/>
    <w:rsid w:val="00F22B3D"/>
    <w:rsid w:val="00F22E1E"/>
    <w:rsid w:val="00F22E9F"/>
    <w:rsid w:val="00F23149"/>
    <w:rsid w:val="00F23200"/>
    <w:rsid w:val="00F23500"/>
    <w:rsid w:val="00F2362A"/>
    <w:rsid w:val="00F23989"/>
    <w:rsid w:val="00F23B42"/>
    <w:rsid w:val="00F23D9A"/>
    <w:rsid w:val="00F2411E"/>
    <w:rsid w:val="00F24287"/>
    <w:rsid w:val="00F24C67"/>
    <w:rsid w:val="00F2531A"/>
    <w:rsid w:val="00F253A3"/>
    <w:rsid w:val="00F25F37"/>
    <w:rsid w:val="00F2615E"/>
    <w:rsid w:val="00F261FE"/>
    <w:rsid w:val="00F2675F"/>
    <w:rsid w:val="00F269B9"/>
    <w:rsid w:val="00F26E3A"/>
    <w:rsid w:val="00F26FFA"/>
    <w:rsid w:val="00F2773B"/>
    <w:rsid w:val="00F279A6"/>
    <w:rsid w:val="00F27AD0"/>
    <w:rsid w:val="00F27AFB"/>
    <w:rsid w:val="00F27B6A"/>
    <w:rsid w:val="00F27B73"/>
    <w:rsid w:val="00F27ED5"/>
    <w:rsid w:val="00F30334"/>
    <w:rsid w:val="00F30574"/>
    <w:rsid w:val="00F30754"/>
    <w:rsid w:val="00F30AB0"/>
    <w:rsid w:val="00F30D3F"/>
    <w:rsid w:val="00F30E5A"/>
    <w:rsid w:val="00F30F3C"/>
    <w:rsid w:val="00F30FBB"/>
    <w:rsid w:val="00F31359"/>
    <w:rsid w:val="00F31422"/>
    <w:rsid w:val="00F3169B"/>
    <w:rsid w:val="00F31836"/>
    <w:rsid w:val="00F3189B"/>
    <w:rsid w:val="00F31A35"/>
    <w:rsid w:val="00F31A52"/>
    <w:rsid w:val="00F31BEF"/>
    <w:rsid w:val="00F3248B"/>
    <w:rsid w:val="00F327CA"/>
    <w:rsid w:val="00F328E2"/>
    <w:rsid w:val="00F32962"/>
    <w:rsid w:val="00F32A82"/>
    <w:rsid w:val="00F33498"/>
    <w:rsid w:val="00F335FC"/>
    <w:rsid w:val="00F33743"/>
    <w:rsid w:val="00F3388F"/>
    <w:rsid w:val="00F338F3"/>
    <w:rsid w:val="00F33A96"/>
    <w:rsid w:val="00F33DC2"/>
    <w:rsid w:val="00F33ED0"/>
    <w:rsid w:val="00F34536"/>
    <w:rsid w:val="00F34890"/>
    <w:rsid w:val="00F34E5B"/>
    <w:rsid w:val="00F34EA4"/>
    <w:rsid w:val="00F35116"/>
    <w:rsid w:val="00F35B4C"/>
    <w:rsid w:val="00F35F5A"/>
    <w:rsid w:val="00F362F2"/>
    <w:rsid w:val="00F365A9"/>
    <w:rsid w:val="00F36974"/>
    <w:rsid w:val="00F369B3"/>
    <w:rsid w:val="00F36A96"/>
    <w:rsid w:val="00F36C8D"/>
    <w:rsid w:val="00F36F8E"/>
    <w:rsid w:val="00F3709D"/>
    <w:rsid w:val="00F371EA"/>
    <w:rsid w:val="00F376C2"/>
    <w:rsid w:val="00F37A62"/>
    <w:rsid w:val="00F37D68"/>
    <w:rsid w:val="00F37EA4"/>
    <w:rsid w:val="00F40159"/>
    <w:rsid w:val="00F4026C"/>
    <w:rsid w:val="00F402A4"/>
    <w:rsid w:val="00F41067"/>
    <w:rsid w:val="00F41338"/>
    <w:rsid w:val="00F41378"/>
    <w:rsid w:val="00F4164B"/>
    <w:rsid w:val="00F417FC"/>
    <w:rsid w:val="00F4186F"/>
    <w:rsid w:val="00F418CE"/>
    <w:rsid w:val="00F418F7"/>
    <w:rsid w:val="00F41B5C"/>
    <w:rsid w:val="00F42038"/>
    <w:rsid w:val="00F423F3"/>
    <w:rsid w:val="00F424AB"/>
    <w:rsid w:val="00F4257C"/>
    <w:rsid w:val="00F42884"/>
    <w:rsid w:val="00F42AAE"/>
    <w:rsid w:val="00F432C2"/>
    <w:rsid w:val="00F438F8"/>
    <w:rsid w:val="00F43A04"/>
    <w:rsid w:val="00F44072"/>
    <w:rsid w:val="00F4528C"/>
    <w:rsid w:val="00F452F1"/>
    <w:rsid w:val="00F45497"/>
    <w:rsid w:val="00F454AC"/>
    <w:rsid w:val="00F45A6F"/>
    <w:rsid w:val="00F45C8C"/>
    <w:rsid w:val="00F462B7"/>
    <w:rsid w:val="00F46325"/>
    <w:rsid w:val="00F467D2"/>
    <w:rsid w:val="00F46BAE"/>
    <w:rsid w:val="00F46ED0"/>
    <w:rsid w:val="00F472EC"/>
    <w:rsid w:val="00F4756E"/>
    <w:rsid w:val="00F47BA8"/>
    <w:rsid w:val="00F47EF0"/>
    <w:rsid w:val="00F5024B"/>
    <w:rsid w:val="00F502A1"/>
    <w:rsid w:val="00F5035B"/>
    <w:rsid w:val="00F503A8"/>
    <w:rsid w:val="00F50404"/>
    <w:rsid w:val="00F504E9"/>
    <w:rsid w:val="00F506D6"/>
    <w:rsid w:val="00F50789"/>
    <w:rsid w:val="00F50992"/>
    <w:rsid w:val="00F509BA"/>
    <w:rsid w:val="00F50FA6"/>
    <w:rsid w:val="00F510BD"/>
    <w:rsid w:val="00F511AF"/>
    <w:rsid w:val="00F5157B"/>
    <w:rsid w:val="00F51677"/>
    <w:rsid w:val="00F51774"/>
    <w:rsid w:val="00F51909"/>
    <w:rsid w:val="00F51EFE"/>
    <w:rsid w:val="00F51FE5"/>
    <w:rsid w:val="00F52510"/>
    <w:rsid w:val="00F52531"/>
    <w:rsid w:val="00F5258E"/>
    <w:rsid w:val="00F52641"/>
    <w:rsid w:val="00F52993"/>
    <w:rsid w:val="00F531BA"/>
    <w:rsid w:val="00F533DE"/>
    <w:rsid w:val="00F53D2C"/>
    <w:rsid w:val="00F541BD"/>
    <w:rsid w:val="00F54290"/>
    <w:rsid w:val="00F546B1"/>
    <w:rsid w:val="00F549E6"/>
    <w:rsid w:val="00F54E36"/>
    <w:rsid w:val="00F54FB4"/>
    <w:rsid w:val="00F55072"/>
    <w:rsid w:val="00F55270"/>
    <w:rsid w:val="00F55A63"/>
    <w:rsid w:val="00F55E0C"/>
    <w:rsid w:val="00F55F1D"/>
    <w:rsid w:val="00F566EF"/>
    <w:rsid w:val="00F56B86"/>
    <w:rsid w:val="00F56C3D"/>
    <w:rsid w:val="00F56C85"/>
    <w:rsid w:val="00F56CD2"/>
    <w:rsid w:val="00F57042"/>
    <w:rsid w:val="00F571CE"/>
    <w:rsid w:val="00F5785F"/>
    <w:rsid w:val="00F578B2"/>
    <w:rsid w:val="00F57905"/>
    <w:rsid w:val="00F579B1"/>
    <w:rsid w:val="00F57BB1"/>
    <w:rsid w:val="00F57E4F"/>
    <w:rsid w:val="00F57EF8"/>
    <w:rsid w:val="00F600B8"/>
    <w:rsid w:val="00F6016A"/>
    <w:rsid w:val="00F60419"/>
    <w:rsid w:val="00F6063A"/>
    <w:rsid w:val="00F6085E"/>
    <w:rsid w:val="00F6086B"/>
    <w:rsid w:val="00F609A1"/>
    <w:rsid w:val="00F609BE"/>
    <w:rsid w:val="00F61053"/>
    <w:rsid w:val="00F6112C"/>
    <w:rsid w:val="00F61338"/>
    <w:rsid w:val="00F61373"/>
    <w:rsid w:val="00F614A2"/>
    <w:rsid w:val="00F61725"/>
    <w:rsid w:val="00F61892"/>
    <w:rsid w:val="00F6196F"/>
    <w:rsid w:val="00F61A6B"/>
    <w:rsid w:val="00F61B17"/>
    <w:rsid w:val="00F61BBD"/>
    <w:rsid w:val="00F61C38"/>
    <w:rsid w:val="00F61E7B"/>
    <w:rsid w:val="00F61EDA"/>
    <w:rsid w:val="00F61F48"/>
    <w:rsid w:val="00F62170"/>
    <w:rsid w:val="00F6240F"/>
    <w:rsid w:val="00F62505"/>
    <w:rsid w:val="00F628FD"/>
    <w:rsid w:val="00F629ED"/>
    <w:rsid w:val="00F62FB6"/>
    <w:rsid w:val="00F63445"/>
    <w:rsid w:val="00F63623"/>
    <w:rsid w:val="00F63C81"/>
    <w:rsid w:val="00F63F27"/>
    <w:rsid w:val="00F641E0"/>
    <w:rsid w:val="00F64238"/>
    <w:rsid w:val="00F64686"/>
    <w:rsid w:val="00F64A04"/>
    <w:rsid w:val="00F64B4A"/>
    <w:rsid w:val="00F64C89"/>
    <w:rsid w:val="00F64ED5"/>
    <w:rsid w:val="00F64F2A"/>
    <w:rsid w:val="00F6507F"/>
    <w:rsid w:val="00F6523D"/>
    <w:rsid w:val="00F65319"/>
    <w:rsid w:val="00F656E0"/>
    <w:rsid w:val="00F65947"/>
    <w:rsid w:val="00F6624A"/>
    <w:rsid w:val="00F663A8"/>
    <w:rsid w:val="00F6642B"/>
    <w:rsid w:val="00F6668C"/>
    <w:rsid w:val="00F66927"/>
    <w:rsid w:val="00F66ADC"/>
    <w:rsid w:val="00F66B67"/>
    <w:rsid w:val="00F66CCD"/>
    <w:rsid w:val="00F66E3D"/>
    <w:rsid w:val="00F66E7B"/>
    <w:rsid w:val="00F66F01"/>
    <w:rsid w:val="00F67187"/>
    <w:rsid w:val="00F67306"/>
    <w:rsid w:val="00F6738B"/>
    <w:rsid w:val="00F6746F"/>
    <w:rsid w:val="00F67579"/>
    <w:rsid w:val="00F6762E"/>
    <w:rsid w:val="00F67D67"/>
    <w:rsid w:val="00F701FF"/>
    <w:rsid w:val="00F702DA"/>
    <w:rsid w:val="00F704C9"/>
    <w:rsid w:val="00F70DBB"/>
    <w:rsid w:val="00F712E7"/>
    <w:rsid w:val="00F7151C"/>
    <w:rsid w:val="00F71556"/>
    <w:rsid w:val="00F718BB"/>
    <w:rsid w:val="00F71E36"/>
    <w:rsid w:val="00F722C8"/>
    <w:rsid w:val="00F72359"/>
    <w:rsid w:val="00F72495"/>
    <w:rsid w:val="00F72605"/>
    <w:rsid w:val="00F7288C"/>
    <w:rsid w:val="00F72C07"/>
    <w:rsid w:val="00F72C72"/>
    <w:rsid w:val="00F72D42"/>
    <w:rsid w:val="00F72FAE"/>
    <w:rsid w:val="00F734B7"/>
    <w:rsid w:val="00F738A2"/>
    <w:rsid w:val="00F74129"/>
    <w:rsid w:val="00F74619"/>
    <w:rsid w:val="00F7484C"/>
    <w:rsid w:val="00F74931"/>
    <w:rsid w:val="00F74A06"/>
    <w:rsid w:val="00F74A8D"/>
    <w:rsid w:val="00F74C30"/>
    <w:rsid w:val="00F74C92"/>
    <w:rsid w:val="00F74FED"/>
    <w:rsid w:val="00F75052"/>
    <w:rsid w:val="00F7508F"/>
    <w:rsid w:val="00F7523F"/>
    <w:rsid w:val="00F756DF"/>
    <w:rsid w:val="00F756F0"/>
    <w:rsid w:val="00F75A0B"/>
    <w:rsid w:val="00F75C58"/>
    <w:rsid w:val="00F75DAC"/>
    <w:rsid w:val="00F76074"/>
    <w:rsid w:val="00F7615F"/>
    <w:rsid w:val="00F7622B"/>
    <w:rsid w:val="00F7657F"/>
    <w:rsid w:val="00F765DE"/>
    <w:rsid w:val="00F7682C"/>
    <w:rsid w:val="00F76975"/>
    <w:rsid w:val="00F76AD6"/>
    <w:rsid w:val="00F76E61"/>
    <w:rsid w:val="00F76FAC"/>
    <w:rsid w:val="00F770B0"/>
    <w:rsid w:val="00F771F5"/>
    <w:rsid w:val="00F7728E"/>
    <w:rsid w:val="00F7740A"/>
    <w:rsid w:val="00F777D7"/>
    <w:rsid w:val="00F77B44"/>
    <w:rsid w:val="00F77BE0"/>
    <w:rsid w:val="00F77C62"/>
    <w:rsid w:val="00F8012B"/>
    <w:rsid w:val="00F802C5"/>
    <w:rsid w:val="00F80420"/>
    <w:rsid w:val="00F8055A"/>
    <w:rsid w:val="00F8075C"/>
    <w:rsid w:val="00F807AE"/>
    <w:rsid w:val="00F808F6"/>
    <w:rsid w:val="00F80930"/>
    <w:rsid w:val="00F80A1E"/>
    <w:rsid w:val="00F80A8C"/>
    <w:rsid w:val="00F80F54"/>
    <w:rsid w:val="00F81003"/>
    <w:rsid w:val="00F816E8"/>
    <w:rsid w:val="00F8172C"/>
    <w:rsid w:val="00F81C7E"/>
    <w:rsid w:val="00F81F55"/>
    <w:rsid w:val="00F81FC6"/>
    <w:rsid w:val="00F821A8"/>
    <w:rsid w:val="00F822EF"/>
    <w:rsid w:val="00F8259B"/>
    <w:rsid w:val="00F82D99"/>
    <w:rsid w:val="00F8341F"/>
    <w:rsid w:val="00F83834"/>
    <w:rsid w:val="00F83C90"/>
    <w:rsid w:val="00F83EA4"/>
    <w:rsid w:val="00F83F53"/>
    <w:rsid w:val="00F8416F"/>
    <w:rsid w:val="00F8458A"/>
    <w:rsid w:val="00F847AF"/>
    <w:rsid w:val="00F84DAF"/>
    <w:rsid w:val="00F85278"/>
    <w:rsid w:val="00F85370"/>
    <w:rsid w:val="00F858EE"/>
    <w:rsid w:val="00F85A0B"/>
    <w:rsid w:val="00F85C82"/>
    <w:rsid w:val="00F85D2B"/>
    <w:rsid w:val="00F85DCE"/>
    <w:rsid w:val="00F85F60"/>
    <w:rsid w:val="00F8625B"/>
    <w:rsid w:val="00F86478"/>
    <w:rsid w:val="00F86596"/>
    <w:rsid w:val="00F86712"/>
    <w:rsid w:val="00F86891"/>
    <w:rsid w:val="00F868ED"/>
    <w:rsid w:val="00F86FDB"/>
    <w:rsid w:val="00F8709B"/>
    <w:rsid w:val="00F87167"/>
    <w:rsid w:val="00F8716C"/>
    <w:rsid w:val="00F872A2"/>
    <w:rsid w:val="00F8739A"/>
    <w:rsid w:val="00F87789"/>
    <w:rsid w:val="00F87977"/>
    <w:rsid w:val="00F87A62"/>
    <w:rsid w:val="00F87C8A"/>
    <w:rsid w:val="00F87EED"/>
    <w:rsid w:val="00F87FBF"/>
    <w:rsid w:val="00F902C0"/>
    <w:rsid w:val="00F90854"/>
    <w:rsid w:val="00F9094C"/>
    <w:rsid w:val="00F90C68"/>
    <w:rsid w:val="00F90DF7"/>
    <w:rsid w:val="00F90FA8"/>
    <w:rsid w:val="00F91BF4"/>
    <w:rsid w:val="00F91CF1"/>
    <w:rsid w:val="00F922E3"/>
    <w:rsid w:val="00F92845"/>
    <w:rsid w:val="00F92849"/>
    <w:rsid w:val="00F92923"/>
    <w:rsid w:val="00F92B37"/>
    <w:rsid w:val="00F932F3"/>
    <w:rsid w:val="00F93719"/>
    <w:rsid w:val="00F93990"/>
    <w:rsid w:val="00F93C10"/>
    <w:rsid w:val="00F93FCB"/>
    <w:rsid w:val="00F9496A"/>
    <w:rsid w:val="00F949EC"/>
    <w:rsid w:val="00F94E9D"/>
    <w:rsid w:val="00F95098"/>
    <w:rsid w:val="00F95328"/>
    <w:rsid w:val="00F95513"/>
    <w:rsid w:val="00F959BD"/>
    <w:rsid w:val="00F959E5"/>
    <w:rsid w:val="00F96030"/>
    <w:rsid w:val="00F96156"/>
    <w:rsid w:val="00F96227"/>
    <w:rsid w:val="00F963E4"/>
    <w:rsid w:val="00F96B2D"/>
    <w:rsid w:val="00F96E76"/>
    <w:rsid w:val="00F96F19"/>
    <w:rsid w:val="00F970CD"/>
    <w:rsid w:val="00F9720A"/>
    <w:rsid w:val="00F97323"/>
    <w:rsid w:val="00F97594"/>
    <w:rsid w:val="00F97735"/>
    <w:rsid w:val="00F9776F"/>
    <w:rsid w:val="00F978D2"/>
    <w:rsid w:val="00F97931"/>
    <w:rsid w:val="00F97B5B"/>
    <w:rsid w:val="00F97B71"/>
    <w:rsid w:val="00FA0024"/>
    <w:rsid w:val="00FA034A"/>
    <w:rsid w:val="00FA06D9"/>
    <w:rsid w:val="00FA0ACE"/>
    <w:rsid w:val="00FA0ED3"/>
    <w:rsid w:val="00FA0F26"/>
    <w:rsid w:val="00FA12CD"/>
    <w:rsid w:val="00FA14F0"/>
    <w:rsid w:val="00FA168C"/>
    <w:rsid w:val="00FA1BFF"/>
    <w:rsid w:val="00FA1D56"/>
    <w:rsid w:val="00FA22C8"/>
    <w:rsid w:val="00FA2346"/>
    <w:rsid w:val="00FA2748"/>
    <w:rsid w:val="00FA27CB"/>
    <w:rsid w:val="00FA2D62"/>
    <w:rsid w:val="00FA303B"/>
    <w:rsid w:val="00FA30D6"/>
    <w:rsid w:val="00FA34FB"/>
    <w:rsid w:val="00FA387B"/>
    <w:rsid w:val="00FA3887"/>
    <w:rsid w:val="00FA3912"/>
    <w:rsid w:val="00FA3961"/>
    <w:rsid w:val="00FA3DC3"/>
    <w:rsid w:val="00FA4008"/>
    <w:rsid w:val="00FA414A"/>
    <w:rsid w:val="00FA416D"/>
    <w:rsid w:val="00FA4204"/>
    <w:rsid w:val="00FA47CF"/>
    <w:rsid w:val="00FA4BA3"/>
    <w:rsid w:val="00FA5024"/>
    <w:rsid w:val="00FA5171"/>
    <w:rsid w:val="00FA560B"/>
    <w:rsid w:val="00FA5753"/>
    <w:rsid w:val="00FA5774"/>
    <w:rsid w:val="00FA5800"/>
    <w:rsid w:val="00FA5C84"/>
    <w:rsid w:val="00FA5F79"/>
    <w:rsid w:val="00FA5F7D"/>
    <w:rsid w:val="00FA60AE"/>
    <w:rsid w:val="00FA61E5"/>
    <w:rsid w:val="00FA63AA"/>
    <w:rsid w:val="00FA65E4"/>
    <w:rsid w:val="00FA6A21"/>
    <w:rsid w:val="00FA6B83"/>
    <w:rsid w:val="00FA70AE"/>
    <w:rsid w:val="00FA7130"/>
    <w:rsid w:val="00FA731A"/>
    <w:rsid w:val="00FA755C"/>
    <w:rsid w:val="00FA758C"/>
    <w:rsid w:val="00FA7631"/>
    <w:rsid w:val="00FA789A"/>
    <w:rsid w:val="00FA79D0"/>
    <w:rsid w:val="00FA79E5"/>
    <w:rsid w:val="00FA7BDC"/>
    <w:rsid w:val="00FA7C1A"/>
    <w:rsid w:val="00FA7DA2"/>
    <w:rsid w:val="00FA7F64"/>
    <w:rsid w:val="00FB0855"/>
    <w:rsid w:val="00FB09B3"/>
    <w:rsid w:val="00FB0A6F"/>
    <w:rsid w:val="00FB0E4C"/>
    <w:rsid w:val="00FB10FC"/>
    <w:rsid w:val="00FB1831"/>
    <w:rsid w:val="00FB1A91"/>
    <w:rsid w:val="00FB1E4C"/>
    <w:rsid w:val="00FB1EC0"/>
    <w:rsid w:val="00FB2002"/>
    <w:rsid w:val="00FB2162"/>
    <w:rsid w:val="00FB220A"/>
    <w:rsid w:val="00FB22C1"/>
    <w:rsid w:val="00FB2583"/>
    <w:rsid w:val="00FB2C64"/>
    <w:rsid w:val="00FB2CF2"/>
    <w:rsid w:val="00FB2D66"/>
    <w:rsid w:val="00FB2D82"/>
    <w:rsid w:val="00FB2F4B"/>
    <w:rsid w:val="00FB2F6E"/>
    <w:rsid w:val="00FB383F"/>
    <w:rsid w:val="00FB3861"/>
    <w:rsid w:val="00FB39A5"/>
    <w:rsid w:val="00FB39CC"/>
    <w:rsid w:val="00FB3A56"/>
    <w:rsid w:val="00FB3B80"/>
    <w:rsid w:val="00FB4228"/>
    <w:rsid w:val="00FB4254"/>
    <w:rsid w:val="00FB44C5"/>
    <w:rsid w:val="00FB44E8"/>
    <w:rsid w:val="00FB4663"/>
    <w:rsid w:val="00FB47A4"/>
    <w:rsid w:val="00FB4928"/>
    <w:rsid w:val="00FB4AF8"/>
    <w:rsid w:val="00FB4CFC"/>
    <w:rsid w:val="00FB4D36"/>
    <w:rsid w:val="00FB5007"/>
    <w:rsid w:val="00FB516D"/>
    <w:rsid w:val="00FB5722"/>
    <w:rsid w:val="00FB593B"/>
    <w:rsid w:val="00FB59F8"/>
    <w:rsid w:val="00FB5A1D"/>
    <w:rsid w:val="00FB5B12"/>
    <w:rsid w:val="00FB5BFE"/>
    <w:rsid w:val="00FB5D13"/>
    <w:rsid w:val="00FB6059"/>
    <w:rsid w:val="00FB622E"/>
    <w:rsid w:val="00FB62B3"/>
    <w:rsid w:val="00FB653C"/>
    <w:rsid w:val="00FB6721"/>
    <w:rsid w:val="00FB6F47"/>
    <w:rsid w:val="00FB716D"/>
    <w:rsid w:val="00FB7207"/>
    <w:rsid w:val="00FB775F"/>
    <w:rsid w:val="00FB78F5"/>
    <w:rsid w:val="00FB7AFE"/>
    <w:rsid w:val="00FB7BA1"/>
    <w:rsid w:val="00FB7BE9"/>
    <w:rsid w:val="00FB7D3C"/>
    <w:rsid w:val="00FC0037"/>
    <w:rsid w:val="00FC01EF"/>
    <w:rsid w:val="00FC0803"/>
    <w:rsid w:val="00FC0A06"/>
    <w:rsid w:val="00FC0B1A"/>
    <w:rsid w:val="00FC1007"/>
    <w:rsid w:val="00FC112B"/>
    <w:rsid w:val="00FC1598"/>
    <w:rsid w:val="00FC165D"/>
    <w:rsid w:val="00FC17B8"/>
    <w:rsid w:val="00FC1C38"/>
    <w:rsid w:val="00FC1C5B"/>
    <w:rsid w:val="00FC2769"/>
    <w:rsid w:val="00FC2AE8"/>
    <w:rsid w:val="00FC2B66"/>
    <w:rsid w:val="00FC2C48"/>
    <w:rsid w:val="00FC2C66"/>
    <w:rsid w:val="00FC2FFE"/>
    <w:rsid w:val="00FC3060"/>
    <w:rsid w:val="00FC3612"/>
    <w:rsid w:val="00FC3654"/>
    <w:rsid w:val="00FC379D"/>
    <w:rsid w:val="00FC3EB1"/>
    <w:rsid w:val="00FC401E"/>
    <w:rsid w:val="00FC4125"/>
    <w:rsid w:val="00FC41F1"/>
    <w:rsid w:val="00FC42CF"/>
    <w:rsid w:val="00FC43CF"/>
    <w:rsid w:val="00FC4413"/>
    <w:rsid w:val="00FC462F"/>
    <w:rsid w:val="00FC4958"/>
    <w:rsid w:val="00FC4B39"/>
    <w:rsid w:val="00FC51B3"/>
    <w:rsid w:val="00FC5416"/>
    <w:rsid w:val="00FC544C"/>
    <w:rsid w:val="00FC547B"/>
    <w:rsid w:val="00FC55C9"/>
    <w:rsid w:val="00FC55DB"/>
    <w:rsid w:val="00FC57F4"/>
    <w:rsid w:val="00FC58B8"/>
    <w:rsid w:val="00FC593C"/>
    <w:rsid w:val="00FC5A46"/>
    <w:rsid w:val="00FC5DF9"/>
    <w:rsid w:val="00FC604F"/>
    <w:rsid w:val="00FC641B"/>
    <w:rsid w:val="00FC6522"/>
    <w:rsid w:val="00FC685E"/>
    <w:rsid w:val="00FC7031"/>
    <w:rsid w:val="00FC718A"/>
    <w:rsid w:val="00FC73BD"/>
    <w:rsid w:val="00FC79CE"/>
    <w:rsid w:val="00FC7AC2"/>
    <w:rsid w:val="00FC7CB0"/>
    <w:rsid w:val="00FC7D81"/>
    <w:rsid w:val="00FC7E79"/>
    <w:rsid w:val="00FD09CC"/>
    <w:rsid w:val="00FD0D86"/>
    <w:rsid w:val="00FD1126"/>
    <w:rsid w:val="00FD136D"/>
    <w:rsid w:val="00FD140E"/>
    <w:rsid w:val="00FD1447"/>
    <w:rsid w:val="00FD1B34"/>
    <w:rsid w:val="00FD1C9B"/>
    <w:rsid w:val="00FD1EB1"/>
    <w:rsid w:val="00FD2071"/>
    <w:rsid w:val="00FD20EF"/>
    <w:rsid w:val="00FD2A0C"/>
    <w:rsid w:val="00FD2CBE"/>
    <w:rsid w:val="00FD2EEB"/>
    <w:rsid w:val="00FD310E"/>
    <w:rsid w:val="00FD31E8"/>
    <w:rsid w:val="00FD33E2"/>
    <w:rsid w:val="00FD3733"/>
    <w:rsid w:val="00FD3A65"/>
    <w:rsid w:val="00FD3D6D"/>
    <w:rsid w:val="00FD3E0A"/>
    <w:rsid w:val="00FD43A1"/>
    <w:rsid w:val="00FD441F"/>
    <w:rsid w:val="00FD4EF2"/>
    <w:rsid w:val="00FD4F05"/>
    <w:rsid w:val="00FD5222"/>
    <w:rsid w:val="00FD53DD"/>
    <w:rsid w:val="00FD64C5"/>
    <w:rsid w:val="00FD6530"/>
    <w:rsid w:val="00FD6771"/>
    <w:rsid w:val="00FD6B56"/>
    <w:rsid w:val="00FD6B6E"/>
    <w:rsid w:val="00FD6D98"/>
    <w:rsid w:val="00FD7092"/>
    <w:rsid w:val="00FD7248"/>
    <w:rsid w:val="00FD725A"/>
    <w:rsid w:val="00FD73B6"/>
    <w:rsid w:val="00FD74E7"/>
    <w:rsid w:val="00FD7589"/>
    <w:rsid w:val="00FD7598"/>
    <w:rsid w:val="00FD78C8"/>
    <w:rsid w:val="00FD79A1"/>
    <w:rsid w:val="00FD7A31"/>
    <w:rsid w:val="00FD7C32"/>
    <w:rsid w:val="00FE0000"/>
    <w:rsid w:val="00FE0246"/>
    <w:rsid w:val="00FE0478"/>
    <w:rsid w:val="00FE0650"/>
    <w:rsid w:val="00FE07E6"/>
    <w:rsid w:val="00FE0889"/>
    <w:rsid w:val="00FE0900"/>
    <w:rsid w:val="00FE0AF1"/>
    <w:rsid w:val="00FE0B7A"/>
    <w:rsid w:val="00FE0CF0"/>
    <w:rsid w:val="00FE0EFB"/>
    <w:rsid w:val="00FE114F"/>
    <w:rsid w:val="00FE1211"/>
    <w:rsid w:val="00FE1357"/>
    <w:rsid w:val="00FE1493"/>
    <w:rsid w:val="00FE150D"/>
    <w:rsid w:val="00FE1823"/>
    <w:rsid w:val="00FE1883"/>
    <w:rsid w:val="00FE1E72"/>
    <w:rsid w:val="00FE1EE0"/>
    <w:rsid w:val="00FE1F88"/>
    <w:rsid w:val="00FE21FC"/>
    <w:rsid w:val="00FE2669"/>
    <w:rsid w:val="00FE286E"/>
    <w:rsid w:val="00FE2A77"/>
    <w:rsid w:val="00FE2BBF"/>
    <w:rsid w:val="00FE2C00"/>
    <w:rsid w:val="00FE2F3E"/>
    <w:rsid w:val="00FE3086"/>
    <w:rsid w:val="00FE32E5"/>
    <w:rsid w:val="00FE352D"/>
    <w:rsid w:val="00FE3835"/>
    <w:rsid w:val="00FE4343"/>
    <w:rsid w:val="00FE4504"/>
    <w:rsid w:val="00FE47CB"/>
    <w:rsid w:val="00FE4A3D"/>
    <w:rsid w:val="00FE4E13"/>
    <w:rsid w:val="00FE501D"/>
    <w:rsid w:val="00FE5528"/>
    <w:rsid w:val="00FE5EA1"/>
    <w:rsid w:val="00FE5EE9"/>
    <w:rsid w:val="00FE5F03"/>
    <w:rsid w:val="00FE681D"/>
    <w:rsid w:val="00FE6836"/>
    <w:rsid w:val="00FE6866"/>
    <w:rsid w:val="00FE6A92"/>
    <w:rsid w:val="00FE6B34"/>
    <w:rsid w:val="00FE6C50"/>
    <w:rsid w:val="00FE6D80"/>
    <w:rsid w:val="00FE7287"/>
    <w:rsid w:val="00FE757B"/>
    <w:rsid w:val="00FE75FA"/>
    <w:rsid w:val="00FE7893"/>
    <w:rsid w:val="00FE7CB1"/>
    <w:rsid w:val="00FF045B"/>
    <w:rsid w:val="00FF0524"/>
    <w:rsid w:val="00FF052D"/>
    <w:rsid w:val="00FF0580"/>
    <w:rsid w:val="00FF05F3"/>
    <w:rsid w:val="00FF0B59"/>
    <w:rsid w:val="00FF0D50"/>
    <w:rsid w:val="00FF0EA5"/>
    <w:rsid w:val="00FF1494"/>
    <w:rsid w:val="00FF18C1"/>
    <w:rsid w:val="00FF1911"/>
    <w:rsid w:val="00FF2171"/>
    <w:rsid w:val="00FF2761"/>
    <w:rsid w:val="00FF27FC"/>
    <w:rsid w:val="00FF2C15"/>
    <w:rsid w:val="00FF33F1"/>
    <w:rsid w:val="00FF3595"/>
    <w:rsid w:val="00FF35BC"/>
    <w:rsid w:val="00FF3AAF"/>
    <w:rsid w:val="00FF3BFC"/>
    <w:rsid w:val="00FF3C4B"/>
    <w:rsid w:val="00FF3D31"/>
    <w:rsid w:val="00FF4159"/>
    <w:rsid w:val="00FF4170"/>
    <w:rsid w:val="00FF430E"/>
    <w:rsid w:val="00FF44EC"/>
    <w:rsid w:val="00FF456E"/>
    <w:rsid w:val="00FF4A41"/>
    <w:rsid w:val="00FF4BDB"/>
    <w:rsid w:val="00FF4C12"/>
    <w:rsid w:val="00FF4F88"/>
    <w:rsid w:val="00FF5049"/>
    <w:rsid w:val="00FF5436"/>
    <w:rsid w:val="00FF573A"/>
    <w:rsid w:val="00FF5C05"/>
    <w:rsid w:val="00FF5D7F"/>
    <w:rsid w:val="00FF5FA4"/>
    <w:rsid w:val="00FF608C"/>
    <w:rsid w:val="00FF660F"/>
    <w:rsid w:val="00FF6AE6"/>
    <w:rsid w:val="00FF6B84"/>
    <w:rsid w:val="00FF6CD0"/>
    <w:rsid w:val="00FF6CEC"/>
    <w:rsid w:val="00FF745F"/>
    <w:rsid w:val="00FF75F6"/>
    <w:rsid w:val="00FF7722"/>
    <w:rsid w:val="00FF79A7"/>
    <w:rsid w:val="00FF7C19"/>
    <w:rsid w:val="00FF7D2B"/>
    <w:rsid w:val="132F28F6"/>
    <w:rsid w:val="1D127B67"/>
    <w:rsid w:val="1D555166"/>
    <w:rsid w:val="3CA31638"/>
    <w:rsid w:val="3E487A0C"/>
    <w:rsid w:val="50CD05F7"/>
    <w:rsid w:val="527515AF"/>
    <w:rsid w:val="5CCA16A6"/>
    <w:rsid w:val="6A5D0908"/>
    <w:rsid w:val="6DF2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7E233"/>
  <w15:docId w15:val="{FC3A7186-8F81-4E1B-87AD-81821E2D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黑体" w:eastAsia="黑体" w:hAnsi="Arial"/>
      <w:b/>
      <w:bCs/>
      <w:sz w:val="24"/>
      <w:szCs w:val="32"/>
    </w:rPr>
  </w:style>
  <w:style w:type="paragraph" w:styleId="3">
    <w:name w:val="heading 3"/>
    <w:basedOn w:val="a"/>
    <w:next w:val="a0"/>
    <w:link w:val="30"/>
    <w:qFormat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clear" w:pos="1440"/>
        <w:tab w:val="left" w:pos="851"/>
      </w:tabs>
      <w:spacing w:before="120" w:after="120" w:line="360" w:lineRule="auto"/>
      <w:ind w:left="851" w:hanging="851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clear" w:pos="1800"/>
        <w:tab w:val="left" w:pos="993"/>
      </w:tabs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缩进模板"/>
    <w:basedOn w:val="a"/>
    <w:link w:val="Char"/>
    <w:qFormat/>
    <w:pPr>
      <w:spacing w:line="360" w:lineRule="auto"/>
      <w:ind w:firstLine="420"/>
    </w:pPr>
  </w:style>
  <w:style w:type="paragraph" w:styleId="70">
    <w:name w:val="toc 7"/>
    <w:basedOn w:val="a"/>
    <w:next w:val="a"/>
    <w:uiPriority w:val="39"/>
    <w:qFormat/>
    <w:pPr>
      <w:ind w:leftChars="1200" w:left="2520"/>
    </w:pPr>
  </w:style>
  <w:style w:type="paragraph" w:styleId="a4">
    <w:name w:val="Normal Indent"/>
    <w:basedOn w:val="a"/>
    <w:unhideWhenUsed/>
    <w:qFormat/>
    <w:pPr>
      <w:ind w:firstLineChars="200" w:firstLine="420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50">
    <w:name w:val="toc 5"/>
    <w:basedOn w:val="a"/>
    <w:next w:val="a"/>
    <w:uiPriority w:val="39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uiPriority w:val="39"/>
    <w:qFormat/>
    <w:pPr>
      <w:ind w:leftChars="1400" w:left="294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qFormat/>
    <w:pPr>
      <w:ind w:leftChars="600" w:left="1260"/>
    </w:pPr>
  </w:style>
  <w:style w:type="paragraph" w:styleId="60">
    <w:name w:val="toc 6"/>
    <w:basedOn w:val="a"/>
    <w:next w:val="a"/>
    <w:uiPriority w:val="39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qFormat/>
    <w:pPr>
      <w:ind w:leftChars="1600" w:left="3360"/>
    </w:pPr>
  </w:style>
  <w:style w:type="character" w:styleId="aa">
    <w:name w:val="page number"/>
    <w:basedOn w:val="a1"/>
    <w:qFormat/>
  </w:style>
  <w:style w:type="character" w:styleId="ab">
    <w:name w:val="Hyperlink"/>
    <w:basedOn w:val="a1"/>
    <w:uiPriority w:val="99"/>
    <w:qFormat/>
    <w:rPr>
      <w:color w:val="0000FF"/>
      <w:u w:val="single"/>
    </w:rPr>
  </w:style>
  <w:style w:type="table" w:styleId="a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正文缩进模板 Char"/>
    <w:basedOn w:val="a1"/>
    <w:link w:val="a0"/>
    <w:qFormat/>
    <w:rPr>
      <w:kern w:val="2"/>
      <w:sz w:val="21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a7">
    <w:name w:val="批注框文本 字符"/>
    <w:basedOn w:val="a1"/>
    <w:link w:val="a6"/>
    <w:qFormat/>
    <w:rPr>
      <w:kern w:val="2"/>
      <w:sz w:val="18"/>
      <w:szCs w:val="18"/>
    </w:rPr>
  </w:style>
  <w:style w:type="character" w:customStyle="1" w:styleId="12">
    <w:name w:val="占位符文本1"/>
    <w:basedOn w:val="a1"/>
    <w:uiPriority w:val="99"/>
    <w:semiHidden/>
    <w:qFormat/>
    <w:rPr>
      <w:color w:val="80808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highlight">
    <w:name w:val="highlight"/>
    <w:basedOn w:val="a1"/>
    <w:qFormat/>
  </w:style>
  <w:style w:type="character" w:customStyle="1" w:styleId="10">
    <w:name w:val="标题 1 字符"/>
    <w:basedOn w:val="a1"/>
    <w:link w:val="1"/>
    <w:qFormat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qFormat/>
    <w:rPr>
      <w:rFonts w:ascii="黑体" w:eastAsia="黑体" w:hAnsi="Arial"/>
      <w:b/>
      <w:bCs/>
      <w:kern w:val="2"/>
      <w:sz w:val="24"/>
      <w:szCs w:val="32"/>
    </w:rPr>
  </w:style>
  <w:style w:type="paragraph" w:customStyle="1" w:styleId="14">
    <w:name w:val="正文缩进1"/>
    <w:basedOn w:val="a"/>
    <w:qFormat/>
    <w:pPr>
      <w:ind w:firstLineChars="200" w:firstLine="420"/>
    </w:pPr>
    <w:rPr>
      <w:szCs w:val="20"/>
    </w:rPr>
  </w:style>
  <w:style w:type="paragraph" w:customStyle="1" w:styleId="15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30">
    <w:name w:val="标题 3 字符"/>
    <w:basedOn w:val="a1"/>
    <w:link w:val="3"/>
    <w:rsid w:val="00735E07"/>
    <w:rPr>
      <w:b/>
      <w:bCs/>
      <w:kern w:val="2"/>
      <w:sz w:val="21"/>
      <w:szCs w:val="32"/>
    </w:rPr>
  </w:style>
  <w:style w:type="paragraph" w:styleId="ad">
    <w:name w:val="List Paragraph"/>
    <w:basedOn w:val="a"/>
    <w:uiPriority w:val="99"/>
    <w:rsid w:val="00912C8C"/>
    <w:pPr>
      <w:ind w:firstLineChars="200" w:firstLine="420"/>
    </w:pPr>
  </w:style>
  <w:style w:type="character" w:customStyle="1" w:styleId="input-group-addon">
    <w:name w:val="input-group-addon"/>
    <w:basedOn w:val="a1"/>
    <w:rsid w:val="0052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CTAC\&#22825;&#29585;&#23398;&#26415;&#32593;\&#22522;&#30784;&#25991;&#26723;&#27169;&#2235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0440085F874A6F97D17551682487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09059-5CA3-49E6-826F-485D9E16CC4A}"/>
      </w:docPartPr>
      <w:docPartBody>
        <w:p w:rsidR="00D204DB" w:rsidRDefault="00D204DB">
          <w:pPr>
            <w:pStyle w:val="F10440085F874A6F97D17551682487F8"/>
          </w:pPr>
          <w:r>
            <w:rPr>
              <w:rStyle w:val="1"/>
              <w:rFonts w:hint="eastAsia"/>
            </w:rPr>
            <w:t>[标题]</w:t>
          </w:r>
        </w:p>
      </w:docPartBody>
    </w:docPart>
    <w:docPart>
      <w:docPartPr>
        <w:name w:val="62E977C3E9EF4C18B8B52EF4F78851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09B43E-928B-4CAC-AE0C-A19439136D81}"/>
      </w:docPartPr>
      <w:docPartBody>
        <w:p w:rsidR="00D204DB" w:rsidRDefault="00D204DB">
          <w:pPr>
            <w:pStyle w:val="62E977C3E9EF4C18B8B52EF4F788516F"/>
          </w:pPr>
          <w:r>
            <w:rPr>
              <w:rStyle w:val="1"/>
              <w:rFonts w:hint="eastAsia"/>
            </w:rPr>
            <w:t>[主题]</w:t>
          </w:r>
        </w:p>
      </w:docPartBody>
    </w:docPart>
    <w:docPart>
      <w:docPartPr>
        <w:name w:val="1DDA92D97F2E4F08B188058F005B4B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2E173C-9EA6-483D-9056-621F4AE7E4D3}"/>
      </w:docPartPr>
      <w:docPartBody>
        <w:p w:rsidR="00D204DB" w:rsidRDefault="00D204DB">
          <w:pPr>
            <w:pStyle w:val="1DDA92D97F2E4F08B188058F005B4BAC"/>
          </w:pPr>
          <w:r>
            <w:rPr>
              <w:rStyle w:val="1"/>
              <w:rFonts w:hint="eastAsia"/>
            </w:rPr>
            <w:t>[作者]</w:t>
          </w:r>
        </w:p>
      </w:docPartBody>
    </w:docPart>
    <w:docPart>
      <w:docPartPr>
        <w:name w:val="623BCE8A7F3748AE80FAED746AEE76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9364E3-E191-4F4F-A3E9-5E2B69645396}"/>
      </w:docPartPr>
      <w:docPartBody>
        <w:p w:rsidR="00D204DB" w:rsidRDefault="00D204DB">
          <w:pPr>
            <w:pStyle w:val="623BCE8A7F3748AE80FAED746AEE76F7"/>
          </w:pPr>
          <w:r>
            <w:rPr>
              <w:rStyle w:val="1"/>
              <w:rFonts w:hint="eastAsia"/>
            </w:rPr>
            <w:t>[经理]</w:t>
          </w:r>
        </w:p>
      </w:docPartBody>
    </w:docPart>
    <w:docPart>
      <w:docPartPr>
        <w:name w:val="915702AC48AE42BB8F7AFF2410B9F7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0BF836-6EF6-4571-801C-01B11AAC1EB8}"/>
      </w:docPartPr>
      <w:docPartBody>
        <w:p w:rsidR="00D204DB" w:rsidRDefault="00D204DB">
          <w:pPr>
            <w:pStyle w:val="915702AC48AE42BB8F7AFF2410B9F7E9"/>
          </w:pPr>
          <w:r>
            <w:rPr>
              <w:rStyle w:val="1"/>
              <w:rFonts w:hint="eastAsia"/>
            </w:rPr>
            <w:t>[发布日期]</w:t>
          </w:r>
        </w:p>
      </w:docPartBody>
    </w:docPart>
    <w:docPart>
      <w:docPartPr>
        <w:name w:val="A9F5A24AD9704B529B4250BFAE3F99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9E541A-8501-41CB-B78D-5B6B99B1EE44}"/>
      </w:docPartPr>
      <w:docPartBody>
        <w:p w:rsidR="00D204DB" w:rsidRDefault="00D204DB">
          <w:pPr>
            <w:pStyle w:val="A9F5A24AD9704B529B4250BFAE3F9947"/>
          </w:pPr>
          <w:r>
            <w:rPr>
              <w:rStyle w:val="1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6D67"/>
    <w:rsid w:val="0000251C"/>
    <w:rsid w:val="000351D7"/>
    <w:rsid w:val="00051AEA"/>
    <w:rsid w:val="000640A7"/>
    <w:rsid w:val="00074AEC"/>
    <w:rsid w:val="000856C6"/>
    <w:rsid w:val="00086B4B"/>
    <w:rsid w:val="000A7AAB"/>
    <w:rsid w:val="000C1309"/>
    <w:rsid w:val="000D7B2E"/>
    <w:rsid w:val="000F0237"/>
    <w:rsid w:val="00103482"/>
    <w:rsid w:val="00106831"/>
    <w:rsid w:val="001171E7"/>
    <w:rsid w:val="00143BDD"/>
    <w:rsid w:val="00143C9B"/>
    <w:rsid w:val="00147327"/>
    <w:rsid w:val="00152F22"/>
    <w:rsid w:val="001557F3"/>
    <w:rsid w:val="00156CF8"/>
    <w:rsid w:val="00191545"/>
    <w:rsid w:val="001A13E3"/>
    <w:rsid w:val="001A737A"/>
    <w:rsid w:val="001C4941"/>
    <w:rsid w:val="001E4DA2"/>
    <w:rsid w:val="001E7CE6"/>
    <w:rsid w:val="001F0834"/>
    <w:rsid w:val="00205A12"/>
    <w:rsid w:val="00205AC0"/>
    <w:rsid w:val="0021771C"/>
    <w:rsid w:val="00226FAE"/>
    <w:rsid w:val="0022712B"/>
    <w:rsid w:val="002307C0"/>
    <w:rsid w:val="00253AA9"/>
    <w:rsid w:val="002F092A"/>
    <w:rsid w:val="002F3568"/>
    <w:rsid w:val="002F39BA"/>
    <w:rsid w:val="00306B0D"/>
    <w:rsid w:val="0034191A"/>
    <w:rsid w:val="0034224B"/>
    <w:rsid w:val="003517BF"/>
    <w:rsid w:val="0036177A"/>
    <w:rsid w:val="0036737D"/>
    <w:rsid w:val="003768CD"/>
    <w:rsid w:val="003D1072"/>
    <w:rsid w:val="00404535"/>
    <w:rsid w:val="00412F3D"/>
    <w:rsid w:val="00425DD3"/>
    <w:rsid w:val="00432C02"/>
    <w:rsid w:val="0046600E"/>
    <w:rsid w:val="004660C1"/>
    <w:rsid w:val="00477D4C"/>
    <w:rsid w:val="00483470"/>
    <w:rsid w:val="004B3D34"/>
    <w:rsid w:val="004C4134"/>
    <w:rsid w:val="004E2313"/>
    <w:rsid w:val="00520786"/>
    <w:rsid w:val="005244ED"/>
    <w:rsid w:val="00532BDA"/>
    <w:rsid w:val="00574C83"/>
    <w:rsid w:val="0057628D"/>
    <w:rsid w:val="0059400E"/>
    <w:rsid w:val="00596995"/>
    <w:rsid w:val="005A0BFE"/>
    <w:rsid w:val="005D102A"/>
    <w:rsid w:val="005E0904"/>
    <w:rsid w:val="005E3F33"/>
    <w:rsid w:val="005E4659"/>
    <w:rsid w:val="005F6C67"/>
    <w:rsid w:val="006044D0"/>
    <w:rsid w:val="00612276"/>
    <w:rsid w:val="00613121"/>
    <w:rsid w:val="00646E68"/>
    <w:rsid w:val="006472D0"/>
    <w:rsid w:val="00662F5C"/>
    <w:rsid w:val="00665C65"/>
    <w:rsid w:val="00667879"/>
    <w:rsid w:val="006A00E1"/>
    <w:rsid w:val="006A7A7A"/>
    <w:rsid w:val="006C4584"/>
    <w:rsid w:val="006E330E"/>
    <w:rsid w:val="006E562F"/>
    <w:rsid w:val="006F5D13"/>
    <w:rsid w:val="0071266A"/>
    <w:rsid w:val="00753859"/>
    <w:rsid w:val="00757506"/>
    <w:rsid w:val="00761C32"/>
    <w:rsid w:val="007746D5"/>
    <w:rsid w:val="007B6DFB"/>
    <w:rsid w:val="007C766C"/>
    <w:rsid w:val="00852D32"/>
    <w:rsid w:val="00872F9C"/>
    <w:rsid w:val="008B2850"/>
    <w:rsid w:val="008C1E96"/>
    <w:rsid w:val="008D2B2A"/>
    <w:rsid w:val="008D47D9"/>
    <w:rsid w:val="008F1FC7"/>
    <w:rsid w:val="00906BA9"/>
    <w:rsid w:val="0091492D"/>
    <w:rsid w:val="00920DB8"/>
    <w:rsid w:val="00944E41"/>
    <w:rsid w:val="0095729B"/>
    <w:rsid w:val="00960723"/>
    <w:rsid w:val="009719A4"/>
    <w:rsid w:val="00973E22"/>
    <w:rsid w:val="00975A63"/>
    <w:rsid w:val="009803F8"/>
    <w:rsid w:val="00991D80"/>
    <w:rsid w:val="009A6874"/>
    <w:rsid w:val="009B680A"/>
    <w:rsid w:val="009D34B5"/>
    <w:rsid w:val="009D56C4"/>
    <w:rsid w:val="009E2352"/>
    <w:rsid w:val="00A312F3"/>
    <w:rsid w:val="00A44D2A"/>
    <w:rsid w:val="00A50FA1"/>
    <w:rsid w:val="00A61AB7"/>
    <w:rsid w:val="00A85FB6"/>
    <w:rsid w:val="00AA2BBD"/>
    <w:rsid w:val="00AB5345"/>
    <w:rsid w:val="00AD603D"/>
    <w:rsid w:val="00AE3B9D"/>
    <w:rsid w:val="00B1469E"/>
    <w:rsid w:val="00B41B4D"/>
    <w:rsid w:val="00B472DB"/>
    <w:rsid w:val="00B7446D"/>
    <w:rsid w:val="00B7766D"/>
    <w:rsid w:val="00B847DE"/>
    <w:rsid w:val="00B906D8"/>
    <w:rsid w:val="00B94A8F"/>
    <w:rsid w:val="00BB42EE"/>
    <w:rsid w:val="00BB5E68"/>
    <w:rsid w:val="00BC73A8"/>
    <w:rsid w:val="00BD70D5"/>
    <w:rsid w:val="00BE2D4D"/>
    <w:rsid w:val="00C05BE6"/>
    <w:rsid w:val="00C11C43"/>
    <w:rsid w:val="00C201F7"/>
    <w:rsid w:val="00C2306A"/>
    <w:rsid w:val="00C2728E"/>
    <w:rsid w:val="00C33A54"/>
    <w:rsid w:val="00C50ABE"/>
    <w:rsid w:val="00C8349E"/>
    <w:rsid w:val="00CB49EF"/>
    <w:rsid w:val="00CB7CB6"/>
    <w:rsid w:val="00D0244B"/>
    <w:rsid w:val="00D15C0C"/>
    <w:rsid w:val="00D204DB"/>
    <w:rsid w:val="00D42D46"/>
    <w:rsid w:val="00D50621"/>
    <w:rsid w:val="00DC0889"/>
    <w:rsid w:val="00DD03FC"/>
    <w:rsid w:val="00DD085D"/>
    <w:rsid w:val="00DD1496"/>
    <w:rsid w:val="00DE5D2B"/>
    <w:rsid w:val="00E078ED"/>
    <w:rsid w:val="00E55472"/>
    <w:rsid w:val="00E72AC6"/>
    <w:rsid w:val="00E935C1"/>
    <w:rsid w:val="00EA4221"/>
    <w:rsid w:val="00EB07CC"/>
    <w:rsid w:val="00ED03DE"/>
    <w:rsid w:val="00ED4BC4"/>
    <w:rsid w:val="00EE5DB6"/>
    <w:rsid w:val="00EE6D67"/>
    <w:rsid w:val="00EF0673"/>
    <w:rsid w:val="00F01634"/>
    <w:rsid w:val="00F11893"/>
    <w:rsid w:val="00F20BB9"/>
    <w:rsid w:val="00F3078B"/>
    <w:rsid w:val="00F53FC2"/>
    <w:rsid w:val="00F7563B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Pr>
      <w:color w:val="808080"/>
    </w:rPr>
  </w:style>
  <w:style w:type="paragraph" w:customStyle="1" w:styleId="F10440085F874A6F97D17551682487F8">
    <w:name w:val="F10440085F874A6F97D17551682487F8"/>
    <w:pPr>
      <w:widowControl w:val="0"/>
      <w:jc w:val="both"/>
    </w:pPr>
    <w:rPr>
      <w:kern w:val="2"/>
      <w:sz w:val="21"/>
      <w:szCs w:val="22"/>
    </w:rPr>
  </w:style>
  <w:style w:type="paragraph" w:customStyle="1" w:styleId="62E977C3E9EF4C18B8B52EF4F788516F">
    <w:name w:val="62E977C3E9EF4C18B8B52EF4F788516F"/>
    <w:pPr>
      <w:widowControl w:val="0"/>
      <w:jc w:val="both"/>
    </w:pPr>
    <w:rPr>
      <w:kern w:val="2"/>
      <w:sz w:val="21"/>
      <w:szCs w:val="22"/>
    </w:rPr>
  </w:style>
  <w:style w:type="paragraph" w:customStyle="1" w:styleId="1DDA92D97F2E4F08B188058F005B4BAC">
    <w:name w:val="1DDA92D97F2E4F08B188058F005B4BAC"/>
    <w:pPr>
      <w:widowControl w:val="0"/>
      <w:jc w:val="both"/>
    </w:pPr>
    <w:rPr>
      <w:kern w:val="2"/>
      <w:sz w:val="21"/>
      <w:szCs w:val="22"/>
    </w:rPr>
  </w:style>
  <w:style w:type="paragraph" w:customStyle="1" w:styleId="623BCE8A7F3748AE80FAED746AEE76F7">
    <w:name w:val="623BCE8A7F3748AE80FAED746AEE76F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5702AC48AE42BB8F7AFF2410B9F7E9">
    <w:name w:val="915702AC48AE42BB8F7AFF2410B9F7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F5A24AD9704B529B4250BFAE3F9947">
    <w:name w:val="A9F5A24AD9704B529B4250BFAE3F99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2078D780142EBAF11D2D850742C1A">
    <w:name w:val="E122078D780142EBAF11D2D850742C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4D40ED674B436B852B31D057AA3F86">
    <w:name w:val="064D40ED674B436B852B31D057AA3F8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D9B9D486E4743E4A1CD7B862BB487FE">
    <w:name w:val="AD9B9D486E4743E4A1CD7B862BB487F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171466D-08F8-45FC-85D7-31F2FA55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基础文档模块.dotx</Template>
  <TotalTime>384</TotalTime>
  <Pages>211</Pages>
  <Words>20181</Words>
  <Characters>115036</Characters>
  <Application>Microsoft Office Word</Application>
  <DocSecurity>0</DocSecurity>
  <Lines>958</Lines>
  <Paragraphs>269</Paragraphs>
  <ScaleCrop>false</ScaleCrop>
  <Manager>王斐</Manager>
  <Company>海格力斯团队</Company>
  <LinksUpToDate>false</LinksUpToDate>
  <CharactersWithSpaces>134948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三级分销系统</dc:title>
  <dc:subject>数据库设计</dc:subject>
  <dc:creator>skyking</dc:creator>
  <cp:keywords>基础 文档 模板</cp:keywords>
  <dc:description/>
  <cp:lastModifiedBy>moses</cp:lastModifiedBy>
  <cp:revision>64</cp:revision>
  <dcterms:created xsi:type="dcterms:W3CDTF">2016-11-22T07:04:00Z</dcterms:created>
  <dcterms:modified xsi:type="dcterms:W3CDTF">2017-02-14T02:33:00Z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